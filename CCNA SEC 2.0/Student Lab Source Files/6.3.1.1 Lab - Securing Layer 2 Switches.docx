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469EA" w14:textId="77777777" w:rsidR="003A19DC" w:rsidRPr="00476BA9" w:rsidRDefault="002D6C2A" w:rsidP="005510BA">
      <w:pPr>
        <w:pStyle w:val="LabSection"/>
      </w:pPr>
      <w:r w:rsidRPr="00476BA9">
        <w:t>CCNA</w:t>
      </w:r>
      <w:r w:rsidR="00476BA9">
        <w:t xml:space="preserve"> Security</w:t>
      </w:r>
    </w:p>
    <w:p w14:paraId="52BFFAA4" w14:textId="4959194C" w:rsidR="004D36D7" w:rsidRPr="00FD4A68" w:rsidRDefault="00566B0E" w:rsidP="00FD4A68">
      <w:pPr>
        <w:pStyle w:val="LabTitle"/>
        <w:rPr>
          <w:rStyle w:val="LabTitleInstVersred"/>
          <w:b/>
          <w:color w:val="auto"/>
        </w:rPr>
      </w:pPr>
      <w:r>
        <w:t>Lab</w:t>
      </w:r>
      <w:r w:rsidR="00B97943">
        <w:t xml:space="preserve"> </w:t>
      </w:r>
      <w:r w:rsidR="00CE069A">
        <w:t>-</w:t>
      </w:r>
      <w:r w:rsidR="002D6C2A" w:rsidRPr="00FD4A68">
        <w:t xml:space="preserve"> </w:t>
      </w:r>
      <w:r w:rsidR="001E0690" w:rsidRPr="00885744">
        <w:t>Securing Layer 2 Switches</w:t>
      </w:r>
    </w:p>
    <w:p w14:paraId="42642432" w14:textId="77777777" w:rsidR="003C6BCA" w:rsidRPr="00B66F8A" w:rsidRDefault="001E38E0" w:rsidP="0014219C">
      <w:pPr>
        <w:pStyle w:val="LabSection"/>
        <w:rPr>
          <w:noProof/>
        </w:rPr>
      </w:pPr>
      <w:r w:rsidRPr="00B66F8A">
        <w:rPr>
          <w:noProof/>
        </w:rPr>
        <w:t>Topology</w:t>
      </w:r>
    </w:p>
    <w:p w14:paraId="16CD6975" w14:textId="77777777" w:rsidR="00A10940" w:rsidRPr="00B66F8A" w:rsidRDefault="00B66F8A" w:rsidP="00A10940">
      <w:pPr>
        <w:pStyle w:val="Visual"/>
        <w:rPr>
          <w:noProof/>
        </w:rPr>
      </w:pPr>
      <w:r w:rsidRPr="00B66F8A">
        <w:rPr>
          <w:noProof/>
        </w:rPr>
        <w:drawing>
          <wp:inline distT="0" distB="0" distL="0" distR="0" wp14:anchorId="2431FA7C" wp14:editId="2C632038">
            <wp:extent cx="4359038" cy="3193248"/>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01E8B.tmp"/>
                    <pic:cNvPicPr/>
                  </pic:nvPicPr>
                  <pic:blipFill rotWithShape="1">
                    <a:blip r:embed="rId9">
                      <a:extLst>
                        <a:ext uri="{28A0092B-C50C-407E-A947-70E740481C1C}">
                          <a14:useLocalDpi xmlns:a14="http://schemas.microsoft.com/office/drawing/2010/main" val="0"/>
                        </a:ext>
                      </a:extLst>
                    </a:blip>
                    <a:srcRect l="30456" t="20346" r="26885" b="35758"/>
                    <a:stretch/>
                  </pic:blipFill>
                  <pic:spPr bwMode="auto">
                    <a:xfrm>
                      <a:off x="0" y="0"/>
                      <a:ext cx="4382651" cy="3210546"/>
                    </a:xfrm>
                    <a:prstGeom prst="rect">
                      <a:avLst/>
                    </a:prstGeom>
                    <a:ln>
                      <a:noFill/>
                    </a:ln>
                    <a:extLst>
                      <a:ext uri="{53640926-AAD7-44D8-BBD7-CCE9431645EC}">
                        <a14:shadowObscured xmlns:a14="http://schemas.microsoft.com/office/drawing/2010/main"/>
                      </a:ext>
                    </a:extLst>
                  </pic:spPr>
                </pic:pic>
              </a:graphicData>
            </a:graphic>
          </wp:inline>
        </w:drawing>
      </w:r>
    </w:p>
    <w:p w14:paraId="6153786E" w14:textId="04899421" w:rsidR="008402F2" w:rsidRPr="0009147A" w:rsidRDefault="00476BA9" w:rsidP="0009147A">
      <w:pPr>
        <w:pStyle w:val="BodyTextL25"/>
      </w:pPr>
      <w:r w:rsidRPr="00B66F8A">
        <w:rPr>
          <w:b/>
          <w:noProof/>
        </w:rPr>
        <w:t>Note</w:t>
      </w:r>
      <w:r w:rsidRPr="00B66F8A">
        <w:rPr>
          <w:noProof/>
        </w:rPr>
        <w:t>: ISR G</w:t>
      </w:r>
      <w:r w:rsidR="00884633">
        <w:rPr>
          <w:noProof/>
        </w:rPr>
        <w:t>1</w:t>
      </w:r>
      <w:r w:rsidRPr="00B66F8A">
        <w:rPr>
          <w:noProof/>
        </w:rPr>
        <w:t xml:space="preserve"> devices use </w:t>
      </w:r>
      <w:r w:rsidR="00884633">
        <w:rPr>
          <w:noProof/>
        </w:rPr>
        <w:t>Fast</w:t>
      </w:r>
      <w:r w:rsidRPr="00B66F8A">
        <w:rPr>
          <w:noProof/>
        </w:rPr>
        <w:t xml:space="preserve">Ethernet interfaces instead of </w:t>
      </w:r>
      <w:r w:rsidR="00884633">
        <w:rPr>
          <w:noProof/>
        </w:rPr>
        <w:t>Gigabit</w:t>
      </w:r>
      <w:r w:rsidRPr="00B66F8A">
        <w:rPr>
          <w:noProof/>
        </w:rPr>
        <w:t xml:space="preserve">Ethernet </w:t>
      </w:r>
      <w:r w:rsidR="00903C45">
        <w:rPr>
          <w:noProof/>
        </w:rPr>
        <w:t>i</w:t>
      </w:r>
      <w:r w:rsidRPr="00B66F8A">
        <w:rPr>
          <w:noProof/>
        </w:rPr>
        <w:t>nterfaces.</w:t>
      </w:r>
    </w:p>
    <w:p w14:paraId="5A400660" w14:textId="77777777" w:rsidR="00AE56C0" w:rsidRPr="00BB73FF" w:rsidRDefault="00121BAE" w:rsidP="0009147A">
      <w:pPr>
        <w:pStyle w:val="LabSection"/>
      </w:pPr>
      <w:r>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63268100" w14:textId="77777777" w:rsidTr="000C24A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4178B9"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C147F9"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F2CB1C"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66DF17"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89611A"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75F03EE" w14:textId="77777777" w:rsidR="00F17559" w:rsidRPr="00E87D62" w:rsidRDefault="00F17559" w:rsidP="000C24A9">
            <w:pPr>
              <w:pStyle w:val="TableHeading"/>
            </w:pPr>
            <w:r>
              <w:t>Switch Port</w:t>
            </w:r>
          </w:p>
        </w:tc>
      </w:tr>
      <w:tr w:rsidR="00F17559" w14:paraId="770995B6" w14:textId="77777777" w:rsidTr="00F17559">
        <w:trPr>
          <w:cantSplit/>
          <w:jc w:val="center"/>
        </w:trPr>
        <w:tc>
          <w:tcPr>
            <w:tcW w:w="1260" w:type="dxa"/>
            <w:vAlign w:val="center"/>
          </w:tcPr>
          <w:p w14:paraId="572FB809" w14:textId="77777777" w:rsidR="00F17559" w:rsidRPr="00E87D62" w:rsidRDefault="00F17559" w:rsidP="00F17559">
            <w:pPr>
              <w:pStyle w:val="TableText"/>
            </w:pPr>
            <w:r>
              <w:t>R1</w:t>
            </w:r>
          </w:p>
        </w:tc>
        <w:tc>
          <w:tcPr>
            <w:tcW w:w="1620" w:type="dxa"/>
            <w:vAlign w:val="bottom"/>
          </w:tcPr>
          <w:p w14:paraId="5CB425B5" w14:textId="0C43998B" w:rsidR="00F17559" w:rsidRPr="00E87D62" w:rsidRDefault="00365BD8" w:rsidP="009F4C2E">
            <w:pPr>
              <w:pStyle w:val="TableText"/>
            </w:pPr>
            <w:r>
              <w:t>G</w:t>
            </w:r>
            <w:r w:rsidR="00F17559" w:rsidRPr="00E87D62">
              <w:t>0/1</w:t>
            </w:r>
          </w:p>
        </w:tc>
        <w:tc>
          <w:tcPr>
            <w:tcW w:w="1710" w:type="dxa"/>
            <w:vAlign w:val="bottom"/>
          </w:tcPr>
          <w:p w14:paraId="061774F0" w14:textId="77777777" w:rsidR="00F17559" w:rsidRPr="00E87D62" w:rsidRDefault="00F17559" w:rsidP="009F4C2E">
            <w:pPr>
              <w:pStyle w:val="TableText"/>
            </w:pPr>
            <w:r w:rsidRPr="00E87D62">
              <w:t>192.168.1.1</w:t>
            </w:r>
          </w:p>
        </w:tc>
        <w:tc>
          <w:tcPr>
            <w:tcW w:w="1800" w:type="dxa"/>
            <w:vAlign w:val="bottom"/>
          </w:tcPr>
          <w:p w14:paraId="4CEDC90B" w14:textId="77777777" w:rsidR="00F17559" w:rsidRPr="00E87D62" w:rsidRDefault="00F17559" w:rsidP="009F4C2E">
            <w:pPr>
              <w:pStyle w:val="TableText"/>
            </w:pPr>
            <w:r w:rsidRPr="00E87D62">
              <w:t>255.255.255.0</w:t>
            </w:r>
          </w:p>
        </w:tc>
        <w:tc>
          <w:tcPr>
            <w:tcW w:w="1800" w:type="dxa"/>
            <w:vAlign w:val="bottom"/>
          </w:tcPr>
          <w:p w14:paraId="59468B21" w14:textId="77777777" w:rsidR="00F17559" w:rsidRPr="00E87D62" w:rsidRDefault="00F17559" w:rsidP="009F4C2E">
            <w:pPr>
              <w:pStyle w:val="TableText"/>
            </w:pPr>
            <w:r w:rsidRPr="00E87D62">
              <w:t>N/A</w:t>
            </w:r>
          </w:p>
        </w:tc>
        <w:tc>
          <w:tcPr>
            <w:tcW w:w="1800" w:type="dxa"/>
          </w:tcPr>
          <w:p w14:paraId="02544C8E" w14:textId="77777777" w:rsidR="00F17559" w:rsidRPr="00E87D62" w:rsidRDefault="00F17559" w:rsidP="009F4C2E">
            <w:pPr>
              <w:pStyle w:val="TableText"/>
            </w:pPr>
            <w:r>
              <w:t>S1 F0/5</w:t>
            </w:r>
          </w:p>
        </w:tc>
      </w:tr>
      <w:tr w:rsidR="00F17559" w14:paraId="7F45D848" w14:textId="77777777" w:rsidTr="00F17559">
        <w:trPr>
          <w:cantSplit/>
          <w:jc w:val="center"/>
        </w:trPr>
        <w:tc>
          <w:tcPr>
            <w:tcW w:w="1260" w:type="dxa"/>
            <w:vAlign w:val="center"/>
          </w:tcPr>
          <w:p w14:paraId="45C154D1" w14:textId="77777777" w:rsidR="00F17559" w:rsidRPr="00E87D62" w:rsidRDefault="00022B67" w:rsidP="00F17559">
            <w:pPr>
              <w:pStyle w:val="TableText"/>
            </w:pPr>
            <w:r>
              <w:t>S1</w:t>
            </w:r>
          </w:p>
        </w:tc>
        <w:tc>
          <w:tcPr>
            <w:tcW w:w="1620" w:type="dxa"/>
            <w:vAlign w:val="bottom"/>
          </w:tcPr>
          <w:p w14:paraId="24DF9D7C" w14:textId="77777777" w:rsidR="00F17559" w:rsidRPr="00E87D62" w:rsidRDefault="00022B67" w:rsidP="009F4C2E">
            <w:pPr>
              <w:pStyle w:val="TableText"/>
            </w:pPr>
            <w:r>
              <w:t>VLAN 1</w:t>
            </w:r>
          </w:p>
        </w:tc>
        <w:tc>
          <w:tcPr>
            <w:tcW w:w="1710" w:type="dxa"/>
            <w:vAlign w:val="bottom"/>
          </w:tcPr>
          <w:p w14:paraId="31A9636F" w14:textId="77777777" w:rsidR="00F17559" w:rsidRPr="00E87D62" w:rsidRDefault="00022B67" w:rsidP="009F4C2E">
            <w:pPr>
              <w:pStyle w:val="TableText"/>
            </w:pPr>
            <w:r>
              <w:t>192.168.1.2</w:t>
            </w:r>
          </w:p>
        </w:tc>
        <w:tc>
          <w:tcPr>
            <w:tcW w:w="1800" w:type="dxa"/>
            <w:vAlign w:val="bottom"/>
          </w:tcPr>
          <w:p w14:paraId="4A585471" w14:textId="77777777" w:rsidR="00F17559" w:rsidRPr="00E87D62" w:rsidRDefault="00F17559" w:rsidP="009F4C2E">
            <w:pPr>
              <w:pStyle w:val="TableText"/>
            </w:pPr>
            <w:r w:rsidRPr="00E87D62">
              <w:t>255.255.255.0</w:t>
            </w:r>
          </w:p>
        </w:tc>
        <w:tc>
          <w:tcPr>
            <w:tcW w:w="1800" w:type="dxa"/>
            <w:vAlign w:val="bottom"/>
          </w:tcPr>
          <w:p w14:paraId="39AC58F4" w14:textId="77777777" w:rsidR="00F17559" w:rsidRPr="00E87D62" w:rsidRDefault="00F17559" w:rsidP="009F4C2E">
            <w:pPr>
              <w:pStyle w:val="TableText"/>
            </w:pPr>
            <w:r w:rsidRPr="00E87D62">
              <w:t>N/A</w:t>
            </w:r>
          </w:p>
        </w:tc>
        <w:tc>
          <w:tcPr>
            <w:tcW w:w="1800" w:type="dxa"/>
          </w:tcPr>
          <w:p w14:paraId="23DD63AE" w14:textId="77777777" w:rsidR="00F17559" w:rsidRPr="00E87D62" w:rsidRDefault="00022B67" w:rsidP="009F4C2E">
            <w:pPr>
              <w:pStyle w:val="TableText"/>
            </w:pPr>
            <w:r>
              <w:t>N/A</w:t>
            </w:r>
          </w:p>
        </w:tc>
      </w:tr>
      <w:tr w:rsidR="00F17559" w14:paraId="259B857E" w14:textId="77777777" w:rsidTr="00F17559">
        <w:trPr>
          <w:cantSplit/>
          <w:jc w:val="center"/>
        </w:trPr>
        <w:tc>
          <w:tcPr>
            <w:tcW w:w="1260" w:type="dxa"/>
            <w:vAlign w:val="bottom"/>
          </w:tcPr>
          <w:p w14:paraId="35874CB3" w14:textId="77777777" w:rsidR="00F17559" w:rsidRPr="00E87D62" w:rsidRDefault="00022B67" w:rsidP="00E87D62">
            <w:pPr>
              <w:pStyle w:val="TableText"/>
            </w:pPr>
            <w:r>
              <w:t>S2</w:t>
            </w:r>
          </w:p>
        </w:tc>
        <w:tc>
          <w:tcPr>
            <w:tcW w:w="1620" w:type="dxa"/>
            <w:vAlign w:val="bottom"/>
          </w:tcPr>
          <w:p w14:paraId="22964353" w14:textId="77777777" w:rsidR="00F17559" w:rsidRPr="00E87D62" w:rsidRDefault="00022B67" w:rsidP="00E87D62">
            <w:pPr>
              <w:pStyle w:val="TableText"/>
            </w:pPr>
            <w:r>
              <w:t>VLAN 1</w:t>
            </w:r>
          </w:p>
        </w:tc>
        <w:tc>
          <w:tcPr>
            <w:tcW w:w="1710" w:type="dxa"/>
            <w:vAlign w:val="bottom"/>
          </w:tcPr>
          <w:p w14:paraId="79A187E3" w14:textId="77777777" w:rsidR="00F17559" w:rsidRPr="00E87D62" w:rsidRDefault="00022B67" w:rsidP="00E87D62">
            <w:pPr>
              <w:pStyle w:val="TableText"/>
            </w:pPr>
            <w:r>
              <w:t>192.168.1.3</w:t>
            </w:r>
          </w:p>
        </w:tc>
        <w:tc>
          <w:tcPr>
            <w:tcW w:w="1800" w:type="dxa"/>
            <w:vAlign w:val="bottom"/>
          </w:tcPr>
          <w:p w14:paraId="44E70D45" w14:textId="77777777" w:rsidR="00F17559" w:rsidRPr="00E87D62" w:rsidRDefault="00022B67" w:rsidP="00E87D62">
            <w:pPr>
              <w:pStyle w:val="TableText"/>
            </w:pPr>
            <w:r>
              <w:t>255.255.255.0</w:t>
            </w:r>
          </w:p>
        </w:tc>
        <w:tc>
          <w:tcPr>
            <w:tcW w:w="1800" w:type="dxa"/>
            <w:vAlign w:val="bottom"/>
          </w:tcPr>
          <w:p w14:paraId="6EF4E901" w14:textId="77777777" w:rsidR="00F17559" w:rsidRPr="00E87D62" w:rsidRDefault="00F17559" w:rsidP="00E87D62">
            <w:pPr>
              <w:pStyle w:val="TableText"/>
            </w:pPr>
            <w:r w:rsidRPr="00E87D62">
              <w:t>N/A</w:t>
            </w:r>
          </w:p>
        </w:tc>
        <w:tc>
          <w:tcPr>
            <w:tcW w:w="1800" w:type="dxa"/>
          </w:tcPr>
          <w:p w14:paraId="449BBC81" w14:textId="77777777" w:rsidR="00F17559" w:rsidRPr="00E87D62" w:rsidRDefault="00F17559" w:rsidP="00E87D62">
            <w:pPr>
              <w:pStyle w:val="TableText"/>
            </w:pPr>
            <w:r>
              <w:t>N/A</w:t>
            </w:r>
          </w:p>
        </w:tc>
      </w:tr>
      <w:tr w:rsidR="00F17559" w14:paraId="3FA678FD" w14:textId="77777777" w:rsidTr="00F17559">
        <w:trPr>
          <w:cantSplit/>
          <w:jc w:val="center"/>
        </w:trPr>
        <w:tc>
          <w:tcPr>
            <w:tcW w:w="1260" w:type="dxa"/>
            <w:vAlign w:val="bottom"/>
          </w:tcPr>
          <w:p w14:paraId="5A5D0A70" w14:textId="77777777" w:rsidR="00F17559" w:rsidRPr="00E87D62" w:rsidRDefault="00F17559" w:rsidP="00E87D62">
            <w:pPr>
              <w:pStyle w:val="TableText"/>
            </w:pPr>
            <w:r w:rsidRPr="00E87D62">
              <w:t>PC-A</w:t>
            </w:r>
          </w:p>
        </w:tc>
        <w:tc>
          <w:tcPr>
            <w:tcW w:w="1620" w:type="dxa"/>
            <w:vAlign w:val="bottom"/>
          </w:tcPr>
          <w:p w14:paraId="3E665875" w14:textId="77777777" w:rsidR="00F17559" w:rsidRPr="00E87D62" w:rsidRDefault="00F17559" w:rsidP="00E87D62">
            <w:pPr>
              <w:pStyle w:val="TableText"/>
            </w:pPr>
            <w:r w:rsidRPr="00E87D62">
              <w:t>NIC</w:t>
            </w:r>
          </w:p>
        </w:tc>
        <w:tc>
          <w:tcPr>
            <w:tcW w:w="1710" w:type="dxa"/>
            <w:vAlign w:val="bottom"/>
          </w:tcPr>
          <w:p w14:paraId="775C5E50" w14:textId="77777777" w:rsidR="00F17559" w:rsidRPr="00E87D62" w:rsidRDefault="00022B67" w:rsidP="00E87D62">
            <w:pPr>
              <w:pStyle w:val="TableText"/>
            </w:pPr>
            <w:r>
              <w:t>192.168.1.10</w:t>
            </w:r>
          </w:p>
        </w:tc>
        <w:tc>
          <w:tcPr>
            <w:tcW w:w="1800" w:type="dxa"/>
            <w:vAlign w:val="bottom"/>
          </w:tcPr>
          <w:p w14:paraId="2D9B0CCA" w14:textId="77777777" w:rsidR="00F17559" w:rsidRPr="00E87D62" w:rsidRDefault="00022B67" w:rsidP="00E87D62">
            <w:pPr>
              <w:pStyle w:val="TableText"/>
            </w:pPr>
            <w:r>
              <w:t>255.255.255.0</w:t>
            </w:r>
          </w:p>
        </w:tc>
        <w:tc>
          <w:tcPr>
            <w:tcW w:w="1800" w:type="dxa"/>
            <w:vAlign w:val="bottom"/>
          </w:tcPr>
          <w:p w14:paraId="30466040" w14:textId="77777777" w:rsidR="00F17559" w:rsidRPr="00E87D62" w:rsidRDefault="00F17559" w:rsidP="00E87D62">
            <w:pPr>
              <w:pStyle w:val="TableText"/>
            </w:pPr>
            <w:r w:rsidRPr="00E87D62">
              <w:t>192.168.1.1</w:t>
            </w:r>
          </w:p>
        </w:tc>
        <w:tc>
          <w:tcPr>
            <w:tcW w:w="1800" w:type="dxa"/>
          </w:tcPr>
          <w:p w14:paraId="16E739F0" w14:textId="77777777" w:rsidR="00F17559" w:rsidRPr="00E87D62" w:rsidRDefault="00F17559" w:rsidP="00E87D62">
            <w:pPr>
              <w:pStyle w:val="TableText"/>
            </w:pPr>
            <w:r>
              <w:t>S1 F0/6</w:t>
            </w:r>
          </w:p>
        </w:tc>
      </w:tr>
      <w:tr w:rsidR="00F17559" w14:paraId="1DBB0AF0" w14:textId="77777777" w:rsidTr="00F17559">
        <w:trPr>
          <w:cantSplit/>
          <w:jc w:val="center"/>
        </w:trPr>
        <w:tc>
          <w:tcPr>
            <w:tcW w:w="1260" w:type="dxa"/>
            <w:vAlign w:val="bottom"/>
          </w:tcPr>
          <w:p w14:paraId="707C62B7" w14:textId="77777777" w:rsidR="00F17559" w:rsidRPr="00E87D62" w:rsidRDefault="00022B67" w:rsidP="00E87D62">
            <w:pPr>
              <w:pStyle w:val="TableText"/>
            </w:pPr>
            <w:r>
              <w:t>PC-B</w:t>
            </w:r>
          </w:p>
        </w:tc>
        <w:tc>
          <w:tcPr>
            <w:tcW w:w="1620" w:type="dxa"/>
            <w:vAlign w:val="bottom"/>
          </w:tcPr>
          <w:p w14:paraId="6EE3FA64" w14:textId="77777777" w:rsidR="00F17559" w:rsidRPr="00E87D62" w:rsidRDefault="00F17559" w:rsidP="00E87D62">
            <w:pPr>
              <w:pStyle w:val="TableText"/>
            </w:pPr>
            <w:r w:rsidRPr="00E87D62">
              <w:t>NIC</w:t>
            </w:r>
          </w:p>
        </w:tc>
        <w:tc>
          <w:tcPr>
            <w:tcW w:w="1710" w:type="dxa"/>
            <w:vAlign w:val="bottom"/>
          </w:tcPr>
          <w:p w14:paraId="3B09CE88" w14:textId="77777777" w:rsidR="00F17559" w:rsidRPr="00E87D62" w:rsidRDefault="00022B67" w:rsidP="00E87D62">
            <w:pPr>
              <w:pStyle w:val="TableText"/>
            </w:pPr>
            <w:r>
              <w:t>192.168.1.11</w:t>
            </w:r>
          </w:p>
        </w:tc>
        <w:tc>
          <w:tcPr>
            <w:tcW w:w="1800" w:type="dxa"/>
            <w:vAlign w:val="bottom"/>
          </w:tcPr>
          <w:p w14:paraId="02450928" w14:textId="77777777" w:rsidR="00F17559" w:rsidRPr="00E87D62" w:rsidRDefault="00F17559" w:rsidP="00E87D62">
            <w:pPr>
              <w:pStyle w:val="TableText"/>
            </w:pPr>
            <w:r w:rsidRPr="00E87D62">
              <w:t>255.255.255.0</w:t>
            </w:r>
          </w:p>
        </w:tc>
        <w:tc>
          <w:tcPr>
            <w:tcW w:w="1800" w:type="dxa"/>
            <w:vAlign w:val="bottom"/>
          </w:tcPr>
          <w:p w14:paraId="2D7CFD87" w14:textId="77777777" w:rsidR="00F17559" w:rsidRPr="00E87D62" w:rsidRDefault="00022B67" w:rsidP="00E87D62">
            <w:pPr>
              <w:pStyle w:val="TableText"/>
            </w:pPr>
            <w:r>
              <w:t>192.168.1.1</w:t>
            </w:r>
          </w:p>
        </w:tc>
        <w:tc>
          <w:tcPr>
            <w:tcW w:w="1800" w:type="dxa"/>
          </w:tcPr>
          <w:p w14:paraId="2F16EE27" w14:textId="77777777" w:rsidR="00F17559" w:rsidRPr="00E87D62" w:rsidRDefault="00F17559" w:rsidP="00022B67">
            <w:pPr>
              <w:pStyle w:val="TableText"/>
            </w:pPr>
            <w:r>
              <w:t>S</w:t>
            </w:r>
            <w:r w:rsidR="00022B67">
              <w:t>2</w:t>
            </w:r>
            <w:r>
              <w:t xml:space="preserve"> F0/18</w:t>
            </w:r>
          </w:p>
        </w:tc>
      </w:tr>
    </w:tbl>
    <w:p w14:paraId="2B9F5894" w14:textId="77777777" w:rsidR="009D2C27" w:rsidRPr="00BB73FF" w:rsidRDefault="009D2C27" w:rsidP="0014219C">
      <w:pPr>
        <w:pStyle w:val="LabSection"/>
      </w:pPr>
      <w:r w:rsidRPr="00BB73FF">
        <w:t>Objective</w:t>
      </w:r>
      <w:r w:rsidR="006E6581">
        <w:t>s</w:t>
      </w:r>
    </w:p>
    <w:p w14:paraId="1B15F2DF" w14:textId="77777777" w:rsidR="00250BAC" w:rsidRPr="002562D2" w:rsidRDefault="00250BAC" w:rsidP="008F3161">
      <w:pPr>
        <w:pStyle w:val="BodyTextL25Bold"/>
      </w:pPr>
      <w:r w:rsidRPr="002562D2">
        <w:t>Part 1: Configure Basic Switch Settings</w:t>
      </w:r>
    </w:p>
    <w:p w14:paraId="341304F8" w14:textId="77777777" w:rsidR="00250BAC" w:rsidRPr="008F3161" w:rsidRDefault="00250BAC" w:rsidP="008F3161">
      <w:pPr>
        <w:pStyle w:val="Bulletlevel1"/>
      </w:pPr>
      <w:r w:rsidRPr="008F3161">
        <w:t>Build the topology.</w:t>
      </w:r>
    </w:p>
    <w:p w14:paraId="4D600F28" w14:textId="18661BC7" w:rsidR="00F875B1" w:rsidRPr="00B66F8A" w:rsidRDefault="00250BAC" w:rsidP="00884633">
      <w:pPr>
        <w:pStyle w:val="Bulletlevel1"/>
        <w:rPr>
          <w:noProof/>
        </w:rPr>
      </w:pPr>
      <w:r w:rsidRPr="008F3161">
        <w:t>Configure</w:t>
      </w:r>
      <w:r w:rsidRPr="00230D88">
        <w:t xml:space="preserve"> the hostname, </w:t>
      </w:r>
      <w:r w:rsidRPr="00B66F8A">
        <w:rPr>
          <w:noProof/>
        </w:rPr>
        <w:t>IP address, and access passwords.</w:t>
      </w:r>
    </w:p>
    <w:p w14:paraId="43B6468D" w14:textId="77777777" w:rsidR="001F31F9" w:rsidRDefault="001F31F9">
      <w:pPr>
        <w:spacing w:before="0" w:after="0" w:line="240" w:lineRule="auto"/>
        <w:rPr>
          <w:b/>
          <w:noProof/>
          <w:sz w:val="20"/>
        </w:rPr>
      </w:pPr>
      <w:r>
        <w:rPr>
          <w:noProof/>
        </w:rPr>
        <w:br w:type="page"/>
      </w:r>
    </w:p>
    <w:p w14:paraId="79325482" w14:textId="1EBFEB65" w:rsidR="00250BAC" w:rsidRPr="00B66F8A" w:rsidRDefault="00250BAC" w:rsidP="00E33018">
      <w:pPr>
        <w:pStyle w:val="BodyTextL25Bold"/>
        <w:rPr>
          <w:noProof/>
        </w:rPr>
      </w:pPr>
      <w:r w:rsidRPr="00B66F8A">
        <w:rPr>
          <w:noProof/>
        </w:rPr>
        <w:lastRenderedPageBreak/>
        <w:t>Part 2: Configure SSH Access to the Switches</w:t>
      </w:r>
    </w:p>
    <w:p w14:paraId="1AE0FD69" w14:textId="77777777" w:rsidR="00250BAC" w:rsidRPr="00B66F8A" w:rsidRDefault="00250BAC" w:rsidP="00E33018">
      <w:pPr>
        <w:pStyle w:val="Bulletlevel1"/>
        <w:rPr>
          <w:noProof/>
        </w:rPr>
      </w:pPr>
      <w:r w:rsidRPr="00B66F8A">
        <w:rPr>
          <w:noProof/>
        </w:rPr>
        <w:t>Conf</w:t>
      </w:r>
      <w:r w:rsidR="00B30C80" w:rsidRPr="00B66F8A">
        <w:rPr>
          <w:noProof/>
        </w:rPr>
        <w:t xml:space="preserve">igure SSH </w:t>
      </w:r>
      <w:r w:rsidR="00EC66C2">
        <w:rPr>
          <w:noProof/>
        </w:rPr>
        <w:t xml:space="preserve">version 2 </w:t>
      </w:r>
      <w:r w:rsidR="00B30C80" w:rsidRPr="00B66F8A">
        <w:rPr>
          <w:noProof/>
        </w:rPr>
        <w:t>access on the switch.</w:t>
      </w:r>
    </w:p>
    <w:p w14:paraId="44665420" w14:textId="77777777" w:rsidR="00250BAC" w:rsidRPr="00B66F8A" w:rsidRDefault="00250BAC" w:rsidP="00E33018">
      <w:pPr>
        <w:pStyle w:val="Bulletlevel1"/>
        <w:rPr>
          <w:noProof/>
        </w:rPr>
      </w:pPr>
      <w:r w:rsidRPr="00B66F8A">
        <w:rPr>
          <w:noProof/>
        </w:rPr>
        <w:t xml:space="preserve">Configure </w:t>
      </w:r>
      <w:r w:rsidRPr="00FA04D1">
        <w:rPr>
          <w:noProof/>
        </w:rPr>
        <w:t>an SSH</w:t>
      </w:r>
      <w:r w:rsidRPr="00B66F8A">
        <w:rPr>
          <w:noProof/>
        </w:rPr>
        <w:t xml:space="preserve"> client to access the switch.</w:t>
      </w:r>
    </w:p>
    <w:p w14:paraId="7ABDB345" w14:textId="2AECAF15" w:rsidR="00F875B1" w:rsidRPr="00B66F8A" w:rsidRDefault="00250BAC" w:rsidP="00884633">
      <w:pPr>
        <w:pStyle w:val="Bulletlevel1"/>
        <w:rPr>
          <w:noProof/>
        </w:rPr>
      </w:pPr>
      <w:r w:rsidRPr="00B66F8A">
        <w:rPr>
          <w:noProof/>
        </w:rPr>
        <w:t>Verify the configuration.</w:t>
      </w:r>
    </w:p>
    <w:p w14:paraId="5A93628A" w14:textId="77777777" w:rsidR="00250BAC" w:rsidRPr="00B66F8A" w:rsidRDefault="00250BAC" w:rsidP="00884633">
      <w:pPr>
        <w:pStyle w:val="BodyTextL25Bold"/>
        <w:rPr>
          <w:noProof/>
        </w:rPr>
      </w:pPr>
      <w:r w:rsidRPr="00B66F8A">
        <w:rPr>
          <w:noProof/>
        </w:rPr>
        <w:t xml:space="preserve">Part 3: </w:t>
      </w:r>
      <w:r w:rsidR="00FE1010" w:rsidRPr="00B66F8A">
        <w:rPr>
          <w:noProof/>
        </w:rPr>
        <w:t xml:space="preserve">Configure </w:t>
      </w:r>
      <w:r w:rsidRPr="00B66F8A">
        <w:rPr>
          <w:noProof/>
        </w:rPr>
        <w:t>Secure Trunks and Access Ports</w:t>
      </w:r>
    </w:p>
    <w:p w14:paraId="6338275D" w14:textId="77777777" w:rsidR="00250BAC" w:rsidRPr="00B66F8A" w:rsidRDefault="00250BAC" w:rsidP="00E33018">
      <w:pPr>
        <w:pStyle w:val="Bulletlevel1"/>
        <w:rPr>
          <w:noProof/>
        </w:rPr>
      </w:pPr>
      <w:r w:rsidRPr="00B66F8A">
        <w:rPr>
          <w:noProof/>
        </w:rPr>
        <w:t>Configure trunk port mode.</w:t>
      </w:r>
    </w:p>
    <w:p w14:paraId="7C4B15D0" w14:textId="77777777" w:rsidR="00250BAC" w:rsidRPr="00B66F8A" w:rsidRDefault="00250BAC" w:rsidP="00E33018">
      <w:pPr>
        <w:pStyle w:val="Bulletlevel1"/>
        <w:rPr>
          <w:noProof/>
        </w:rPr>
      </w:pPr>
      <w:r w:rsidRPr="00B66F8A">
        <w:rPr>
          <w:noProof/>
        </w:rPr>
        <w:t>Change the native VLAN for trunk ports.</w:t>
      </w:r>
    </w:p>
    <w:p w14:paraId="6790D681" w14:textId="77777777" w:rsidR="00250BAC" w:rsidRPr="00B66F8A" w:rsidRDefault="00250BAC" w:rsidP="00E33018">
      <w:pPr>
        <w:pStyle w:val="Bulletlevel1"/>
        <w:rPr>
          <w:noProof/>
        </w:rPr>
      </w:pPr>
      <w:r w:rsidRPr="00B66F8A">
        <w:rPr>
          <w:noProof/>
        </w:rPr>
        <w:t>Verify trunk configuration.</w:t>
      </w:r>
    </w:p>
    <w:p w14:paraId="3A81FC23" w14:textId="77777777" w:rsidR="00250BAC" w:rsidRPr="00B66F8A" w:rsidRDefault="00250BAC" w:rsidP="00E33018">
      <w:pPr>
        <w:pStyle w:val="Bulletlevel1"/>
        <w:rPr>
          <w:noProof/>
        </w:rPr>
      </w:pPr>
      <w:r w:rsidRPr="00B66F8A">
        <w:rPr>
          <w:noProof/>
        </w:rPr>
        <w:t>Enable storm control for broadcasts.</w:t>
      </w:r>
    </w:p>
    <w:p w14:paraId="27B2AC6C" w14:textId="77777777" w:rsidR="00250BAC" w:rsidRPr="00B66F8A" w:rsidRDefault="00250BAC" w:rsidP="00E33018">
      <w:pPr>
        <w:pStyle w:val="Bulletlevel1"/>
        <w:rPr>
          <w:noProof/>
        </w:rPr>
      </w:pPr>
      <w:r w:rsidRPr="00B66F8A">
        <w:rPr>
          <w:noProof/>
        </w:rPr>
        <w:t>Configure access ports.</w:t>
      </w:r>
    </w:p>
    <w:p w14:paraId="0C8D7FAF" w14:textId="77777777" w:rsidR="00250BAC" w:rsidRPr="00B66F8A" w:rsidRDefault="00250BAC" w:rsidP="00E33018">
      <w:pPr>
        <w:pStyle w:val="Bulletlevel1"/>
        <w:rPr>
          <w:noProof/>
        </w:rPr>
      </w:pPr>
      <w:r w:rsidRPr="00B66F8A">
        <w:rPr>
          <w:noProof/>
        </w:rPr>
        <w:t xml:space="preserve">Enable PortFast and BPDU </w:t>
      </w:r>
      <w:bookmarkStart w:id="0" w:name="OLE_LINK1"/>
      <w:bookmarkStart w:id="1" w:name="OLE_LINK3"/>
      <w:r w:rsidRPr="00B66F8A">
        <w:rPr>
          <w:noProof/>
        </w:rPr>
        <w:t>guard</w:t>
      </w:r>
      <w:bookmarkEnd w:id="0"/>
      <w:bookmarkEnd w:id="1"/>
      <w:r w:rsidRPr="00B66F8A">
        <w:rPr>
          <w:noProof/>
        </w:rPr>
        <w:t>.</w:t>
      </w:r>
    </w:p>
    <w:p w14:paraId="2B6804E3" w14:textId="77777777" w:rsidR="00250BAC" w:rsidRPr="00B66F8A" w:rsidRDefault="00250BAC" w:rsidP="00E33018">
      <w:pPr>
        <w:pStyle w:val="Bulletlevel1"/>
        <w:rPr>
          <w:noProof/>
        </w:rPr>
      </w:pPr>
      <w:r w:rsidRPr="00B66F8A">
        <w:rPr>
          <w:noProof/>
        </w:rPr>
        <w:t>Verify BPDU guard.</w:t>
      </w:r>
    </w:p>
    <w:p w14:paraId="509047AA" w14:textId="77777777" w:rsidR="00250BAC" w:rsidRDefault="00250BAC" w:rsidP="00E33018">
      <w:pPr>
        <w:pStyle w:val="Bulletlevel1"/>
      </w:pPr>
      <w:r w:rsidRPr="00E33018">
        <w:t>Enable root guard.</w:t>
      </w:r>
    </w:p>
    <w:p w14:paraId="4A1A1E5F" w14:textId="0457746E" w:rsidR="00B111D1" w:rsidRPr="00FA04D1" w:rsidRDefault="00B111D1" w:rsidP="00E33018">
      <w:pPr>
        <w:pStyle w:val="Bulletlevel1"/>
        <w:rPr>
          <w:noProof/>
        </w:rPr>
      </w:pPr>
      <w:r>
        <w:t xml:space="preserve">Enable loop </w:t>
      </w:r>
      <w:r w:rsidRPr="00FA04D1">
        <w:rPr>
          <w:noProof/>
        </w:rPr>
        <w:t>guard</w:t>
      </w:r>
      <w:r w:rsidR="00903C45" w:rsidRPr="00FA04D1">
        <w:rPr>
          <w:noProof/>
        </w:rPr>
        <w:t>.</w:t>
      </w:r>
    </w:p>
    <w:p w14:paraId="670C05A4" w14:textId="77777777" w:rsidR="00250BAC" w:rsidRPr="00FA04D1" w:rsidRDefault="00250BAC" w:rsidP="00E33018">
      <w:pPr>
        <w:pStyle w:val="Bulletlevel1"/>
        <w:rPr>
          <w:noProof/>
        </w:rPr>
      </w:pPr>
      <w:r w:rsidRPr="00FA04D1">
        <w:rPr>
          <w:noProof/>
        </w:rPr>
        <w:t>Configure and verify port security.</w:t>
      </w:r>
    </w:p>
    <w:p w14:paraId="53414A54" w14:textId="77777777" w:rsidR="00250BAC" w:rsidRPr="00FA04D1" w:rsidRDefault="00250BAC" w:rsidP="00E33018">
      <w:pPr>
        <w:pStyle w:val="Bulletlevel1"/>
        <w:rPr>
          <w:noProof/>
        </w:rPr>
      </w:pPr>
      <w:r w:rsidRPr="00FA04D1">
        <w:rPr>
          <w:noProof/>
        </w:rPr>
        <w:t>Disable unused ports.</w:t>
      </w:r>
    </w:p>
    <w:p w14:paraId="0ACD6BFC" w14:textId="77777777" w:rsidR="00250BAC" w:rsidRPr="00B81429" w:rsidRDefault="00250BAC" w:rsidP="00E33018">
      <w:pPr>
        <w:pStyle w:val="Bulletlevel1"/>
        <w:rPr>
          <w:noProof/>
        </w:rPr>
      </w:pPr>
      <w:r w:rsidRPr="00B81429">
        <w:rPr>
          <w:noProof/>
        </w:rPr>
        <w:t>Move ports from default VLAN 1 to alternate VLAN.</w:t>
      </w:r>
    </w:p>
    <w:p w14:paraId="05B45281" w14:textId="77777777" w:rsidR="00B111D1" w:rsidRPr="00B81429" w:rsidRDefault="00250BAC" w:rsidP="00F875B1">
      <w:pPr>
        <w:pStyle w:val="Bulletlevel1"/>
        <w:rPr>
          <w:noProof/>
        </w:rPr>
      </w:pPr>
      <w:r w:rsidRPr="00B81429">
        <w:rPr>
          <w:noProof/>
        </w:rPr>
        <w:t>Configure th</w:t>
      </w:r>
      <w:r w:rsidR="00A947AB" w:rsidRPr="00B81429">
        <w:rPr>
          <w:noProof/>
        </w:rPr>
        <w:t xml:space="preserve">e PVLAN Edge </w:t>
      </w:r>
      <w:r w:rsidR="006D4309" w:rsidRPr="00B81429">
        <w:rPr>
          <w:noProof/>
        </w:rPr>
        <w:t xml:space="preserve">feature </w:t>
      </w:r>
      <w:r w:rsidR="00A947AB" w:rsidRPr="00B81429">
        <w:rPr>
          <w:noProof/>
        </w:rPr>
        <w:t>on a port.</w:t>
      </w:r>
    </w:p>
    <w:p w14:paraId="71CDDBED" w14:textId="77777777" w:rsidR="00B111D1" w:rsidRPr="00884633" w:rsidRDefault="00250BAC" w:rsidP="00884633">
      <w:pPr>
        <w:pStyle w:val="BodyTextL25"/>
        <w:rPr>
          <w:b/>
        </w:rPr>
      </w:pPr>
      <w:r w:rsidRPr="00B81429">
        <w:rPr>
          <w:b/>
          <w:noProof/>
        </w:rPr>
        <w:t xml:space="preserve">Part 4: </w:t>
      </w:r>
      <w:r w:rsidR="00B111D1" w:rsidRPr="00B81429">
        <w:rPr>
          <w:b/>
          <w:noProof/>
        </w:rPr>
        <w:t>Configure</w:t>
      </w:r>
      <w:r w:rsidR="00B111D1" w:rsidRPr="00884633">
        <w:rPr>
          <w:b/>
        </w:rPr>
        <w:t xml:space="preserve"> IP DHCP Snooping</w:t>
      </w:r>
    </w:p>
    <w:p w14:paraId="017B14BA" w14:textId="2A1A54C9" w:rsidR="00B111D1" w:rsidRDefault="00B111D1" w:rsidP="00884633">
      <w:pPr>
        <w:pStyle w:val="Bulletlevel1"/>
      </w:pPr>
      <w:r>
        <w:t>Configure DHCP on R1</w:t>
      </w:r>
      <w:r w:rsidR="00903C45">
        <w:t>.</w:t>
      </w:r>
    </w:p>
    <w:p w14:paraId="69D6E056" w14:textId="2D045DA0" w:rsidR="00B111D1" w:rsidRDefault="00B111D1" w:rsidP="00884633">
      <w:pPr>
        <w:pStyle w:val="Bulletlevel1"/>
      </w:pPr>
      <w:r>
        <w:t>Configure Inter-V</w:t>
      </w:r>
      <w:r w:rsidR="00FB4A01">
        <w:t>LAN</w:t>
      </w:r>
      <w:r>
        <w:t xml:space="preserve"> communication on R1</w:t>
      </w:r>
      <w:r w:rsidR="00903C45">
        <w:t>.</w:t>
      </w:r>
    </w:p>
    <w:p w14:paraId="736928FE" w14:textId="059D31D9" w:rsidR="00B111D1" w:rsidRDefault="00B111D1" w:rsidP="00884633">
      <w:pPr>
        <w:pStyle w:val="Bulletlevel1"/>
      </w:pPr>
      <w:r>
        <w:t>Configure S1 interface F0/5 as a trunk</w:t>
      </w:r>
      <w:r w:rsidR="00903C45">
        <w:t>.</w:t>
      </w:r>
    </w:p>
    <w:p w14:paraId="24569734" w14:textId="7A8E006F" w:rsidR="00B111D1" w:rsidRDefault="00B111D1" w:rsidP="00884633">
      <w:pPr>
        <w:pStyle w:val="Bulletlevel1"/>
      </w:pPr>
      <w:r>
        <w:t>Verify DHCP operation on PC- A and B</w:t>
      </w:r>
      <w:r w:rsidR="00903C45">
        <w:t>.</w:t>
      </w:r>
    </w:p>
    <w:p w14:paraId="28F37458" w14:textId="34B3A1C7" w:rsidR="00B111D1" w:rsidRDefault="00B111D1" w:rsidP="00884633">
      <w:pPr>
        <w:pStyle w:val="Bulletlevel1"/>
      </w:pPr>
      <w:r>
        <w:t>Enable DHCP Snooping</w:t>
      </w:r>
      <w:r w:rsidR="00903C45">
        <w:t>.</w:t>
      </w:r>
    </w:p>
    <w:p w14:paraId="1EC30E44" w14:textId="6A522815" w:rsidR="00B111D1" w:rsidRDefault="00B111D1" w:rsidP="00884633">
      <w:pPr>
        <w:pStyle w:val="Bulletlevel1"/>
      </w:pPr>
      <w:r>
        <w:t>Verify DHCP Snooping</w:t>
      </w:r>
      <w:r w:rsidR="00903C45">
        <w:t>.</w:t>
      </w:r>
    </w:p>
    <w:p w14:paraId="2A6129DB" w14:textId="0AF940E4" w:rsidR="00231DCA" w:rsidRPr="008402F2" w:rsidRDefault="00231DCA" w:rsidP="008402F2">
      <w:pPr>
        <w:pStyle w:val="LabSection"/>
        <w:rPr>
          <w:rFonts w:eastAsia="Arial"/>
        </w:rPr>
      </w:pPr>
      <w:r w:rsidRPr="008402F2">
        <w:rPr>
          <w:rFonts w:eastAsia="Arial"/>
        </w:rPr>
        <w:t>Background</w:t>
      </w:r>
      <w:r w:rsidR="00E4205F">
        <w:rPr>
          <w:rFonts w:eastAsia="Arial"/>
        </w:rPr>
        <w:t xml:space="preserve"> </w:t>
      </w:r>
      <w:r w:rsidR="008402F2">
        <w:t>/</w:t>
      </w:r>
      <w:r w:rsidR="00E4205F">
        <w:t xml:space="preserve"> </w:t>
      </w:r>
      <w:r w:rsidR="008402F2">
        <w:t>Scenario</w:t>
      </w:r>
    </w:p>
    <w:p w14:paraId="6C8F7A4B" w14:textId="77777777" w:rsidR="00667B17" w:rsidRPr="00FA04D1" w:rsidRDefault="00667B17" w:rsidP="00667B17">
      <w:pPr>
        <w:pStyle w:val="BodyTextL25"/>
        <w:rPr>
          <w:noProof/>
        </w:rPr>
      </w:pPr>
      <w:bookmarkStart w:id="2" w:name="_Toc492961008"/>
      <w:bookmarkStart w:id="3" w:name="_Toc492974528"/>
      <w:bookmarkStart w:id="4" w:name="_Toc492974581"/>
      <w:bookmarkStart w:id="5" w:name="_Toc494171525"/>
      <w:r w:rsidRPr="00FA04D1">
        <w:rPr>
          <w:noProof/>
        </w:rPr>
        <w:t>The Layer 2 infrastructure consists mainly of interconnected Ethernet switches. Most end-user devices, such as computers, printers, IP phones</w:t>
      </w:r>
      <w:r w:rsidR="006D4309" w:rsidRPr="00FA04D1">
        <w:rPr>
          <w:noProof/>
        </w:rPr>
        <w:t>,</w:t>
      </w:r>
      <w:r w:rsidRPr="00FA04D1">
        <w:rPr>
          <w:noProof/>
        </w:rPr>
        <w:t xml:space="preserve"> and other hosts, connect to the network via Layer 2 access switches. As a result, switches can present a network security risk. </w:t>
      </w:r>
      <w:r w:rsidRPr="00FA04D1" w:rsidDel="00230D88">
        <w:rPr>
          <w:noProof/>
        </w:rPr>
        <w:t>Similar to</w:t>
      </w:r>
      <w:r w:rsidRPr="00FA04D1">
        <w:rPr>
          <w:noProof/>
        </w:rPr>
        <w:t xml:space="preserve"> routers, switches are subject to attack from malicious internal users. The switch Cisco IOS software provides many security features that are specific to switch functions and protocols.</w:t>
      </w:r>
    </w:p>
    <w:p w14:paraId="575370E0" w14:textId="297DBE46" w:rsidR="00667B17" w:rsidRPr="00FA04D1" w:rsidRDefault="00667B17" w:rsidP="00667B17">
      <w:pPr>
        <w:pStyle w:val="BodyTextL25"/>
        <w:rPr>
          <w:noProof/>
        </w:rPr>
      </w:pPr>
      <w:r w:rsidRPr="00B81429">
        <w:rPr>
          <w:noProof/>
        </w:rPr>
        <w:t>In this lab, you</w:t>
      </w:r>
      <w:r w:rsidRPr="00640CE0">
        <w:t xml:space="preserve"> </w:t>
      </w:r>
      <w:r w:rsidR="006D4309">
        <w:t xml:space="preserve">will </w:t>
      </w:r>
      <w:r w:rsidRPr="00640CE0">
        <w:t xml:space="preserve">configure SSH access and Layer 2 security for </w:t>
      </w:r>
      <w:r w:rsidR="00154E2C">
        <w:t>S</w:t>
      </w:r>
      <w:r w:rsidRPr="00640CE0">
        <w:t>1 and S</w:t>
      </w:r>
      <w:r>
        <w:t>2</w:t>
      </w:r>
      <w:r w:rsidRPr="00640CE0">
        <w:t xml:space="preserve">. You </w:t>
      </w:r>
      <w:r w:rsidR="006D4309">
        <w:t xml:space="preserve">will </w:t>
      </w:r>
      <w:r w:rsidRPr="00FA04D1">
        <w:rPr>
          <w:noProof/>
        </w:rPr>
        <w:t>also configure various switch protection measures, including access port security and Spanning Tree Protocol (STP) features</w:t>
      </w:r>
      <w:r w:rsidR="006D4309" w:rsidRPr="00FA04D1">
        <w:rPr>
          <w:noProof/>
        </w:rPr>
        <w:t>,</w:t>
      </w:r>
      <w:r w:rsidRPr="00FA04D1">
        <w:rPr>
          <w:noProof/>
        </w:rPr>
        <w:t xml:space="preserve"> such as BPDU guard and root guard. </w:t>
      </w:r>
    </w:p>
    <w:p w14:paraId="371E354A" w14:textId="73D5FB69" w:rsidR="00231DCA" w:rsidRPr="00FA04D1" w:rsidRDefault="00231DCA" w:rsidP="00231DCA">
      <w:pPr>
        <w:pStyle w:val="BodyTextL25"/>
        <w:rPr>
          <w:noProof/>
        </w:rPr>
      </w:pPr>
      <w:r w:rsidRPr="00FA04D1">
        <w:rPr>
          <w:b/>
          <w:noProof/>
        </w:rPr>
        <w:t>Note</w:t>
      </w:r>
      <w:r w:rsidRPr="00FA04D1">
        <w:rPr>
          <w:noProof/>
        </w:rPr>
        <w:t xml:space="preserve">: </w:t>
      </w:r>
      <w:r w:rsidR="00D56DE6" w:rsidRPr="00FA04D1">
        <w:rPr>
          <w:noProof/>
        </w:rPr>
        <w:t xml:space="preserve">The router commands and output in this lab are from a </w:t>
      </w:r>
      <w:r w:rsidR="00884633" w:rsidRPr="00FA04D1">
        <w:rPr>
          <w:noProof/>
        </w:rPr>
        <w:t>Cisco</w:t>
      </w:r>
      <w:r w:rsidR="00884633" w:rsidRPr="00003FE9">
        <w:t xml:space="preserve"> 1</w:t>
      </w:r>
      <w:r w:rsidR="00884633">
        <w:t>9</w:t>
      </w:r>
      <w:r w:rsidR="00884633" w:rsidRPr="00003FE9">
        <w:t>41</w:t>
      </w:r>
      <w:r w:rsidR="00884633">
        <w:t xml:space="preserve"> router</w:t>
      </w:r>
      <w:r w:rsidR="00884633" w:rsidRPr="00003FE9">
        <w:t xml:space="preserve"> using Cisco IOS software, release </w:t>
      </w:r>
      <w:r w:rsidR="00884633">
        <w:t>15.4(3)M2</w:t>
      </w:r>
      <w:r w:rsidR="00884633" w:rsidRPr="00003FE9">
        <w:t xml:space="preserve"> (</w:t>
      </w:r>
      <w:r w:rsidR="00884633">
        <w:t>with a Security Technology Package license</w:t>
      </w:r>
      <w:r w:rsidR="00884633" w:rsidRPr="00003FE9">
        <w:t>).</w:t>
      </w:r>
      <w:r w:rsidR="00884633">
        <w:t xml:space="preserve"> </w:t>
      </w:r>
      <w:r w:rsidR="00D76E6A" w:rsidRPr="00AE54C2">
        <w:t xml:space="preserve">The switch commands and output are from Cisco WS-C2960-24TT-L </w:t>
      </w:r>
      <w:r w:rsidR="00D76E6A">
        <w:t xml:space="preserve">switches </w:t>
      </w:r>
      <w:r w:rsidR="00D76E6A" w:rsidRPr="00AE54C2">
        <w:t xml:space="preserve">with Cisco IOS </w:t>
      </w:r>
      <w:r w:rsidR="00D76E6A">
        <w:t xml:space="preserve">Release </w:t>
      </w:r>
      <w:r w:rsidR="00D56DE6">
        <w:t>15.0(2)SE4</w:t>
      </w:r>
      <w:r w:rsidR="00D76E6A" w:rsidRPr="00AE54C2">
        <w:t xml:space="preserve"> (</w:t>
      </w:r>
      <w:r w:rsidR="00D76E6A" w:rsidRPr="00FA04D1">
        <w:rPr>
          <w:noProof/>
        </w:rPr>
        <w:t>C2960-LANBASEK9-M image).</w:t>
      </w:r>
      <w:r w:rsidR="00EF1580" w:rsidRPr="00FA04D1">
        <w:rPr>
          <w:noProof/>
        </w:rPr>
        <w:t xml:space="preserve"> </w:t>
      </w:r>
      <w:r w:rsidRPr="00FA04D1">
        <w:rPr>
          <w:noProof/>
        </w:rPr>
        <w:t>Other routers</w:t>
      </w:r>
      <w:r w:rsidR="00D76E6A" w:rsidRPr="00FA04D1">
        <w:rPr>
          <w:noProof/>
        </w:rPr>
        <w:t>, switches</w:t>
      </w:r>
      <w:r w:rsidR="00526E6D" w:rsidRPr="00FA04D1">
        <w:rPr>
          <w:noProof/>
        </w:rPr>
        <w:t>,</w:t>
      </w:r>
      <w:r w:rsidRPr="00FA04D1">
        <w:rPr>
          <w:noProof/>
        </w:rPr>
        <w:t xml:space="preserve"> and Cisco IOS versions can be used. Se</w:t>
      </w:r>
      <w:r w:rsidR="005D3E53" w:rsidRPr="00FA04D1">
        <w:rPr>
          <w:noProof/>
        </w:rPr>
        <w:t>e the Router Interface Summary T</w:t>
      </w:r>
      <w:r w:rsidRPr="00FA04D1">
        <w:rPr>
          <w:noProof/>
        </w:rPr>
        <w:t xml:space="preserve">able at the end of the lab to determine which interface identifiers to use based on the equipment in the lab. </w:t>
      </w:r>
      <w:r w:rsidR="00B81429">
        <w:t>The commands available to the user and the output produced may vary depending on which router, switch, and Cisco IOS version is used</w:t>
      </w:r>
      <w:r w:rsidR="00B81429">
        <w:rPr>
          <w:noProof/>
        </w:rPr>
        <w:t>.</w:t>
      </w:r>
    </w:p>
    <w:bookmarkEnd w:id="2"/>
    <w:bookmarkEnd w:id="3"/>
    <w:bookmarkEnd w:id="4"/>
    <w:bookmarkEnd w:id="5"/>
    <w:p w14:paraId="1CEF31A6" w14:textId="77777777" w:rsidR="00231DCA" w:rsidRPr="00FA04D1" w:rsidRDefault="00231DCA" w:rsidP="008402F2">
      <w:pPr>
        <w:pStyle w:val="BodyTextL25"/>
        <w:rPr>
          <w:noProof/>
        </w:rPr>
      </w:pPr>
      <w:r w:rsidRPr="00FA04D1">
        <w:rPr>
          <w:b/>
          <w:bCs/>
          <w:noProof/>
        </w:rPr>
        <w:t>Note</w:t>
      </w:r>
      <w:r w:rsidRPr="00FA04D1">
        <w:rPr>
          <w:bCs/>
          <w:noProof/>
        </w:rPr>
        <w:t xml:space="preserve">: </w:t>
      </w:r>
      <w:r w:rsidRPr="00FA04D1">
        <w:rPr>
          <w:noProof/>
        </w:rPr>
        <w:t>Make sure that the routers and switches have been erased and have no startup configurations.</w:t>
      </w:r>
    </w:p>
    <w:p w14:paraId="6D18C23C" w14:textId="77777777" w:rsidR="00231DCA" w:rsidRPr="00FA04D1" w:rsidRDefault="008402F2" w:rsidP="008402F2">
      <w:pPr>
        <w:pStyle w:val="LabSection"/>
        <w:rPr>
          <w:noProof/>
        </w:rPr>
      </w:pPr>
      <w:r w:rsidRPr="00FA04D1">
        <w:rPr>
          <w:noProof/>
        </w:rPr>
        <w:t>Required Resources</w:t>
      </w:r>
    </w:p>
    <w:p w14:paraId="69E06C02" w14:textId="56DDF2DE" w:rsidR="00231DCA" w:rsidRPr="00C06A88" w:rsidRDefault="008E4E0F" w:rsidP="008402F2">
      <w:pPr>
        <w:pStyle w:val="Bulletlevel1"/>
      </w:pPr>
      <w:r w:rsidRPr="00FA04D1">
        <w:rPr>
          <w:noProof/>
        </w:rPr>
        <w:t xml:space="preserve">1 Router </w:t>
      </w:r>
      <w:r w:rsidR="00884633" w:rsidRPr="00FA04D1">
        <w:rPr>
          <w:noProof/>
        </w:rPr>
        <w:t>(Cisco 1941 with Cisco IOS Release 15.</w:t>
      </w:r>
      <w:r w:rsidR="00884633">
        <w:t>4(3)M2 image</w:t>
      </w:r>
      <w:r w:rsidR="00884633" w:rsidRPr="00035962">
        <w:t xml:space="preserve"> </w:t>
      </w:r>
      <w:r w:rsidR="00884633">
        <w:t>with a Security Technology Package license</w:t>
      </w:r>
      <w:r w:rsidR="00884633" w:rsidRPr="00E63EF7">
        <w:t>)</w:t>
      </w:r>
    </w:p>
    <w:p w14:paraId="619C7E70" w14:textId="714454F3" w:rsidR="00231DCA" w:rsidRPr="00C06A88" w:rsidRDefault="00E44A34" w:rsidP="008402F2">
      <w:pPr>
        <w:pStyle w:val="Bulletlevel1"/>
      </w:pPr>
      <w:r>
        <w:t>2 S</w:t>
      </w:r>
      <w:r w:rsidR="00231DCA" w:rsidRPr="00C06A88">
        <w:t>w</w:t>
      </w:r>
      <w:r w:rsidR="00667B17">
        <w:t xml:space="preserve">itches (Cisco 2960 </w:t>
      </w:r>
      <w:r w:rsidR="00667B17" w:rsidRPr="000A6929">
        <w:t xml:space="preserve">with cryptography IOS image for SSH support </w:t>
      </w:r>
      <w:r w:rsidR="00667B17">
        <w:t>–</w:t>
      </w:r>
      <w:r w:rsidR="00667B17" w:rsidRPr="000A6929">
        <w:t xml:space="preserve"> </w:t>
      </w:r>
      <w:r w:rsidR="00667B17">
        <w:t xml:space="preserve">Release </w:t>
      </w:r>
      <w:r w:rsidR="00D56DE6">
        <w:t>15.0(2)SE</w:t>
      </w:r>
      <w:r w:rsidR="00884633">
        <w:t>7</w:t>
      </w:r>
      <w:r w:rsidR="00667B17">
        <w:t xml:space="preserve"> or comparable</w:t>
      </w:r>
      <w:r w:rsidR="00231DCA" w:rsidRPr="00C06A88">
        <w:t>)</w:t>
      </w:r>
    </w:p>
    <w:p w14:paraId="4BAB763D" w14:textId="5F2603EB" w:rsidR="00231DCA" w:rsidRPr="00C06A88" w:rsidRDefault="005D3E53" w:rsidP="008402F2">
      <w:pPr>
        <w:pStyle w:val="Bulletlevel1"/>
      </w:pPr>
      <w:r>
        <w:t>2 PCs (</w:t>
      </w:r>
      <w:r w:rsidR="001F0E1F" w:rsidRPr="001F0E1F">
        <w:t>Windows 7</w:t>
      </w:r>
      <w:r w:rsidR="00FB4A01">
        <w:t xml:space="preserve"> or</w:t>
      </w:r>
      <w:r w:rsidR="001F0E1F" w:rsidRPr="001F0E1F">
        <w:t xml:space="preserve"> Windows 8</w:t>
      </w:r>
      <w:r w:rsidR="001F0E1F">
        <w:t xml:space="preserve"> </w:t>
      </w:r>
      <w:r w:rsidR="00F01EBE">
        <w:t xml:space="preserve">with </w:t>
      </w:r>
      <w:r w:rsidR="008E4E0F">
        <w:t xml:space="preserve">SSH </w:t>
      </w:r>
      <w:r w:rsidR="00E46716">
        <w:t>c</w:t>
      </w:r>
      <w:r w:rsidR="008E4E0F">
        <w:t>lient</w:t>
      </w:r>
      <w:r w:rsidR="00FB4A01">
        <w:t xml:space="preserve"> software</w:t>
      </w:r>
    </w:p>
    <w:p w14:paraId="0BE3DD0D" w14:textId="77777777" w:rsidR="00D56DE6" w:rsidRDefault="00D56DE6" w:rsidP="00D56DE6">
      <w:pPr>
        <w:pStyle w:val="Bulletlevel1"/>
      </w:pPr>
      <w:r w:rsidRPr="002A4709">
        <w:t xml:space="preserve">Ethernet </w:t>
      </w:r>
      <w:r>
        <w:t>cables as shown in the topology</w:t>
      </w:r>
    </w:p>
    <w:p w14:paraId="3FA3FBDD" w14:textId="77777777" w:rsidR="00231DCA" w:rsidRDefault="00D56DE6" w:rsidP="00D56DE6">
      <w:pPr>
        <w:pStyle w:val="Bulletlevel1"/>
      </w:pPr>
      <w:r>
        <w:t>Console cables to configure</w:t>
      </w:r>
      <w:r w:rsidRPr="00C06A88">
        <w:t xml:space="preserve"> </w:t>
      </w:r>
      <w:r>
        <w:t>Cisco networking devices</w:t>
      </w:r>
    </w:p>
    <w:p w14:paraId="7EF60668" w14:textId="77777777" w:rsidR="00250BAC" w:rsidRPr="00F01EBE" w:rsidRDefault="00FE1010" w:rsidP="003C608A">
      <w:pPr>
        <w:pStyle w:val="PartHead"/>
        <w:rPr>
          <w:highlight w:val="cyan"/>
        </w:rPr>
      </w:pPr>
      <w:r>
        <w:rPr>
          <w:highlight w:val="cyan"/>
        </w:rPr>
        <w:t xml:space="preserve">Configure </w:t>
      </w:r>
      <w:r w:rsidR="00250BAC" w:rsidRPr="00F01EBE">
        <w:rPr>
          <w:highlight w:val="cyan"/>
        </w:rPr>
        <w:t xml:space="preserve">Basic </w:t>
      </w:r>
      <w:r>
        <w:rPr>
          <w:highlight w:val="cyan"/>
        </w:rPr>
        <w:t>Switch Settings</w:t>
      </w:r>
    </w:p>
    <w:p w14:paraId="3F60AE54" w14:textId="77777777" w:rsidR="00250BAC" w:rsidRDefault="00250BAC" w:rsidP="001E0690">
      <w:pPr>
        <w:pStyle w:val="BodyTextL25"/>
      </w:pPr>
      <w:r>
        <w:t xml:space="preserve">In Part 1, you </w:t>
      </w:r>
      <w:r w:rsidR="006D4309">
        <w:t xml:space="preserve">will </w:t>
      </w:r>
      <w:r>
        <w:t>set up the network topology and configure basic settings</w:t>
      </w:r>
      <w:r w:rsidR="006D4309">
        <w:t>,</w:t>
      </w:r>
      <w:r>
        <w:t xml:space="preserve"> such as the hostnames, IP addresses, and device access passwords.</w:t>
      </w:r>
    </w:p>
    <w:p w14:paraId="7B0CB1BE" w14:textId="77777777" w:rsidR="00250BAC" w:rsidRPr="00FA04D1" w:rsidRDefault="00250BAC" w:rsidP="00414132">
      <w:pPr>
        <w:pStyle w:val="StepHead"/>
        <w:rPr>
          <w:noProof/>
        </w:rPr>
      </w:pPr>
      <w:r w:rsidRPr="00FA04D1">
        <w:rPr>
          <w:noProof/>
        </w:rPr>
        <w:t>Cable the network as shown in the topology.</w:t>
      </w:r>
    </w:p>
    <w:p w14:paraId="310BAF13" w14:textId="77777777" w:rsidR="00250BAC" w:rsidRPr="007111DC" w:rsidRDefault="00250BAC" w:rsidP="00F01EBE">
      <w:pPr>
        <w:pStyle w:val="BodyTextL25"/>
      </w:pPr>
      <w:r w:rsidRPr="00FA04D1">
        <w:rPr>
          <w:noProof/>
        </w:rPr>
        <w:t>Attach the devices</w:t>
      </w:r>
      <w:r w:rsidR="00321EB8" w:rsidRPr="00FA04D1">
        <w:rPr>
          <w:noProof/>
        </w:rPr>
        <w:t>,</w:t>
      </w:r>
      <w:r w:rsidRPr="00FA04D1">
        <w:rPr>
          <w:noProof/>
        </w:rPr>
        <w:t xml:space="preserve"> </w:t>
      </w:r>
      <w:r w:rsidR="00F01EBE" w:rsidRPr="00FA04D1">
        <w:rPr>
          <w:noProof/>
        </w:rPr>
        <w:t xml:space="preserve">as </w:t>
      </w:r>
      <w:r w:rsidRPr="00FA04D1">
        <w:rPr>
          <w:noProof/>
        </w:rPr>
        <w:t>shown in the topology diagram</w:t>
      </w:r>
      <w:r w:rsidR="00321EB8" w:rsidRPr="00FA04D1">
        <w:rPr>
          <w:noProof/>
        </w:rPr>
        <w:t>,</w:t>
      </w:r>
      <w:r w:rsidRPr="00FA04D1">
        <w:rPr>
          <w:noProof/>
        </w:rPr>
        <w:t xml:space="preserve"> and cable as necessary.</w:t>
      </w:r>
    </w:p>
    <w:p w14:paraId="284838DB" w14:textId="77777777" w:rsidR="00250BAC" w:rsidRDefault="00250BAC" w:rsidP="00414132">
      <w:pPr>
        <w:pStyle w:val="StepHead"/>
      </w:pPr>
      <w:r>
        <w:t>C</w:t>
      </w:r>
      <w:r w:rsidRPr="001F4F1B">
        <w:t xml:space="preserve">onfigure basic settings for </w:t>
      </w:r>
      <w:r>
        <w:t>the router and each switch.</w:t>
      </w:r>
    </w:p>
    <w:p w14:paraId="75B9F1F0" w14:textId="77777777" w:rsidR="00767D95" w:rsidRPr="00767D95" w:rsidRDefault="00767D95" w:rsidP="00767D95">
      <w:pPr>
        <w:pStyle w:val="BodyTextL25"/>
        <w:rPr>
          <w:b/>
        </w:rPr>
      </w:pPr>
      <w:r>
        <w:t>Perform all tasks on R1, S1, and S2. The procedure for S1 is shown here as an example.</w:t>
      </w:r>
    </w:p>
    <w:p w14:paraId="79836FDB" w14:textId="77777777" w:rsidR="00250BAC" w:rsidRPr="00FA04D1" w:rsidRDefault="00250BAC" w:rsidP="00414132">
      <w:pPr>
        <w:pStyle w:val="SubStepAlpha"/>
        <w:rPr>
          <w:noProof/>
        </w:rPr>
      </w:pPr>
      <w:r w:rsidRPr="00D601AE">
        <w:t>Configure hostnames</w:t>
      </w:r>
      <w:r w:rsidR="00321EB8">
        <w:t>,</w:t>
      </w:r>
      <w:r w:rsidRPr="00D601AE">
        <w:t xml:space="preserve"> </w:t>
      </w:r>
      <w:r w:rsidRPr="00FA04D1">
        <w:rPr>
          <w:noProof/>
        </w:rPr>
        <w:t>as shown in the topology.</w:t>
      </w:r>
    </w:p>
    <w:p w14:paraId="42672583" w14:textId="372D4442" w:rsidR="00250BAC" w:rsidRDefault="00250BAC" w:rsidP="00414132">
      <w:pPr>
        <w:pStyle w:val="SubStepAlpha"/>
      </w:pPr>
      <w:r w:rsidRPr="00FA04D1">
        <w:rPr>
          <w:noProof/>
        </w:rPr>
        <w:t>Configure interface IP addresses</w:t>
      </w:r>
      <w:r w:rsidR="00FA71B9" w:rsidRPr="00FA04D1">
        <w:rPr>
          <w:noProof/>
        </w:rPr>
        <w:t>,</w:t>
      </w:r>
      <w:r w:rsidRPr="00FA04D1">
        <w:rPr>
          <w:noProof/>
        </w:rPr>
        <w:t xml:space="preserve"> as shown in the IP Addressing Table.</w:t>
      </w:r>
      <w:r>
        <w:t xml:space="preserve"> </w:t>
      </w:r>
      <w:r w:rsidR="00FC36C1">
        <w:t>T</w:t>
      </w:r>
      <w:r w:rsidR="006D4309">
        <w:t xml:space="preserve">he following </w:t>
      </w:r>
      <w:r>
        <w:t xml:space="preserve">configuration </w:t>
      </w:r>
      <w:r w:rsidR="006D4309">
        <w:t xml:space="preserve">displays </w:t>
      </w:r>
      <w:r>
        <w:t>the VLAN 1 management interface on S1</w:t>
      </w:r>
      <w:r w:rsidR="00FA71B9">
        <w:t>:</w:t>
      </w:r>
    </w:p>
    <w:p w14:paraId="0A16DD4C" w14:textId="77777777" w:rsidR="00250BAC" w:rsidRPr="00FA04D1" w:rsidRDefault="00250BAC" w:rsidP="00B91B3C">
      <w:pPr>
        <w:pStyle w:val="CMD"/>
        <w:rPr>
          <w:noProof/>
        </w:rPr>
      </w:pPr>
      <w:r w:rsidRPr="00FA04D1">
        <w:rPr>
          <w:noProof/>
        </w:rPr>
        <w:t>S1(config)#</w:t>
      </w:r>
      <w:r w:rsidR="00F01EBE" w:rsidRPr="00FA04D1">
        <w:rPr>
          <w:noProof/>
        </w:rPr>
        <w:t xml:space="preserve"> </w:t>
      </w:r>
      <w:r w:rsidRPr="00FA04D1">
        <w:rPr>
          <w:rStyle w:val="CMDBold"/>
          <w:noProof/>
        </w:rPr>
        <w:t>interface vlan 1</w:t>
      </w:r>
    </w:p>
    <w:p w14:paraId="2A3463C2" w14:textId="77777777" w:rsidR="00250BAC" w:rsidRPr="00FA04D1" w:rsidRDefault="00250BAC" w:rsidP="00B91B3C">
      <w:pPr>
        <w:pStyle w:val="CMD"/>
        <w:rPr>
          <w:noProof/>
        </w:rPr>
      </w:pPr>
      <w:r w:rsidRPr="00FA04D1">
        <w:rPr>
          <w:noProof/>
        </w:rPr>
        <w:t>S1(config-if)#</w:t>
      </w:r>
      <w:r w:rsidR="00F01EBE" w:rsidRPr="00FA04D1">
        <w:rPr>
          <w:noProof/>
        </w:rPr>
        <w:t xml:space="preserve"> </w:t>
      </w:r>
      <w:r w:rsidRPr="00FA04D1">
        <w:rPr>
          <w:rStyle w:val="CMDBold"/>
          <w:noProof/>
        </w:rPr>
        <w:t>ip address 192.168.1.2 255.255.255.0</w:t>
      </w:r>
    </w:p>
    <w:p w14:paraId="36E3D754" w14:textId="77777777" w:rsidR="00250BAC" w:rsidRDefault="00250BAC" w:rsidP="00B91B3C">
      <w:pPr>
        <w:pStyle w:val="CMD"/>
        <w:rPr>
          <w:rStyle w:val="CMDBold"/>
        </w:rPr>
      </w:pPr>
      <w:r w:rsidRPr="00FA04D1">
        <w:rPr>
          <w:noProof/>
        </w:rPr>
        <w:t>S1(config-if)#</w:t>
      </w:r>
      <w:r w:rsidR="00F01EBE" w:rsidRPr="00FA04D1">
        <w:rPr>
          <w:noProof/>
        </w:rPr>
        <w:t xml:space="preserve"> </w:t>
      </w:r>
      <w:r w:rsidRPr="00FA04D1">
        <w:rPr>
          <w:rStyle w:val="CMDBold"/>
          <w:noProof/>
        </w:rPr>
        <w:t>no shutdown</w:t>
      </w:r>
    </w:p>
    <w:p w14:paraId="5DC880CA" w14:textId="6EC17CD6" w:rsidR="00767D95" w:rsidRDefault="00FC36C1" w:rsidP="00767D95">
      <w:pPr>
        <w:pStyle w:val="SubStepAlpha"/>
      </w:pPr>
      <w:r>
        <w:t>P</w:t>
      </w:r>
      <w:r w:rsidR="00767D95">
        <w:t xml:space="preserve">revent the router or switch from attempting to translate incorrectly entered commands </w:t>
      </w:r>
      <w:r>
        <w:t xml:space="preserve">by </w:t>
      </w:r>
      <w:r w:rsidR="00767D95">
        <w:t>disabl</w:t>
      </w:r>
      <w:r>
        <w:t>ing</w:t>
      </w:r>
      <w:r w:rsidR="00767D95">
        <w:t xml:space="preserve"> DNS lookup. S1 is shown here as an example</w:t>
      </w:r>
      <w:r w:rsidR="006D4309">
        <w:t>.</w:t>
      </w:r>
    </w:p>
    <w:p w14:paraId="7001A5F6" w14:textId="77777777" w:rsidR="00767D95" w:rsidRPr="00FA04D1" w:rsidRDefault="00767D95" w:rsidP="00767D95">
      <w:pPr>
        <w:pStyle w:val="CMD"/>
        <w:rPr>
          <w:noProof/>
        </w:rPr>
      </w:pPr>
      <w:r>
        <w:t>S</w:t>
      </w:r>
      <w:r w:rsidRPr="0057529C">
        <w:t>1(</w:t>
      </w:r>
      <w:r w:rsidRPr="00FA04D1">
        <w:rPr>
          <w:noProof/>
        </w:rPr>
        <w:t xml:space="preserve">config)# </w:t>
      </w:r>
      <w:r w:rsidRPr="00FA04D1">
        <w:rPr>
          <w:rStyle w:val="CMDBold"/>
          <w:noProof/>
        </w:rPr>
        <w:t>no ip domain-lookup</w:t>
      </w:r>
    </w:p>
    <w:p w14:paraId="0A48D3BE" w14:textId="4B56D6EA" w:rsidR="00767D95" w:rsidRPr="00FA04D1" w:rsidRDefault="00767D95" w:rsidP="00767D95">
      <w:pPr>
        <w:pStyle w:val="SubStepAlpha"/>
        <w:rPr>
          <w:noProof/>
        </w:rPr>
      </w:pPr>
      <w:r w:rsidRPr="00FA04D1">
        <w:rPr>
          <w:noProof/>
        </w:rPr>
        <w:t xml:space="preserve">HTTP access to the switch is enabled by default. </w:t>
      </w:r>
      <w:r w:rsidR="00FC36C1">
        <w:t>P</w:t>
      </w:r>
      <w:r>
        <w:t xml:space="preserve">revent HTTP access </w:t>
      </w:r>
      <w:r w:rsidR="00FC36C1">
        <w:t xml:space="preserve">by </w:t>
      </w:r>
      <w:r>
        <w:t>disabl</w:t>
      </w:r>
      <w:r w:rsidR="00FC36C1">
        <w:t>ing</w:t>
      </w:r>
      <w:r>
        <w:t xml:space="preserve"> </w:t>
      </w:r>
      <w:r w:rsidRPr="00FA04D1">
        <w:rPr>
          <w:noProof/>
        </w:rPr>
        <w:t>the HTTP server and HTTP secure server.</w:t>
      </w:r>
    </w:p>
    <w:p w14:paraId="26EFDFCA" w14:textId="77777777" w:rsidR="00767D95" w:rsidRPr="00FA04D1" w:rsidRDefault="00767D95" w:rsidP="00767D95">
      <w:pPr>
        <w:pStyle w:val="CMD"/>
        <w:rPr>
          <w:noProof/>
        </w:rPr>
      </w:pPr>
      <w:r w:rsidRPr="00FA04D1">
        <w:rPr>
          <w:noProof/>
        </w:rPr>
        <w:t xml:space="preserve">S1(config)# </w:t>
      </w:r>
      <w:r w:rsidRPr="00FA04D1">
        <w:rPr>
          <w:rStyle w:val="CMDBold"/>
          <w:noProof/>
        </w:rPr>
        <w:t>no ip http server</w:t>
      </w:r>
    </w:p>
    <w:p w14:paraId="5B6911F6" w14:textId="77777777" w:rsidR="00767D95" w:rsidRPr="00FA04D1" w:rsidRDefault="00767D95" w:rsidP="00767D95">
      <w:pPr>
        <w:pStyle w:val="CMD"/>
        <w:rPr>
          <w:rStyle w:val="CMDBold"/>
          <w:noProof/>
        </w:rPr>
      </w:pPr>
      <w:r w:rsidRPr="00B81429">
        <w:rPr>
          <w:noProof/>
        </w:rPr>
        <w:t xml:space="preserve">S1(config)# </w:t>
      </w:r>
      <w:r w:rsidRPr="00FA04D1">
        <w:rPr>
          <w:rStyle w:val="CMDBold"/>
          <w:noProof/>
        </w:rPr>
        <w:t>no ip http secure-server</w:t>
      </w:r>
    </w:p>
    <w:p w14:paraId="68E2F271" w14:textId="77777777" w:rsidR="00767D95" w:rsidRPr="001E0690" w:rsidRDefault="00767D95" w:rsidP="00767D95">
      <w:pPr>
        <w:pStyle w:val="BodyTextL50"/>
      </w:pPr>
      <w:r w:rsidRPr="00FA04D1">
        <w:rPr>
          <w:rStyle w:val="BodyTextL25Char"/>
          <w:b/>
          <w:noProof/>
        </w:rPr>
        <w:t>Note</w:t>
      </w:r>
      <w:r w:rsidRPr="00FA04D1">
        <w:rPr>
          <w:noProof/>
        </w:rPr>
        <w:t xml:space="preserve">: The switch must have a </w:t>
      </w:r>
      <w:r w:rsidRPr="00FA04D1">
        <w:rPr>
          <w:rStyle w:val="BodyTextL25Char"/>
          <w:noProof/>
        </w:rPr>
        <w:t>cryptography</w:t>
      </w:r>
      <w:r w:rsidRPr="00FA04D1">
        <w:rPr>
          <w:noProof/>
        </w:rPr>
        <w:t xml:space="preserve"> IOS image to support the </w:t>
      </w:r>
      <w:r w:rsidRPr="00FA04D1">
        <w:rPr>
          <w:rStyle w:val="BodyTextCommandBold"/>
          <w:noProof/>
        </w:rPr>
        <w:t>ip http secure-server</w:t>
      </w:r>
      <w:r w:rsidRPr="00FA04D1">
        <w:rPr>
          <w:noProof/>
        </w:rPr>
        <w:t xml:space="preserve"> command. HTTP access to the router is disabled by default.</w:t>
      </w:r>
    </w:p>
    <w:p w14:paraId="657BBE5A" w14:textId="77777777" w:rsidR="00250BAC" w:rsidRDefault="00250BAC" w:rsidP="00414132">
      <w:pPr>
        <w:pStyle w:val="SubStepAlpha"/>
      </w:pPr>
      <w:r>
        <w:t>Configure the enabl</w:t>
      </w:r>
      <w:r w:rsidR="00F01EBE">
        <w:t>e secret</w:t>
      </w:r>
      <w:r w:rsidR="00767D95">
        <w:t xml:space="preserve"> password.</w:t>
      </w:r>
    </w:p>
    <w:p w14:paraId="574272B6" w14:textId="77777777" w:rsidR="00250BAC" w:rsidRDefault="00250BAC" w:rsidP="00B91B3C">
      <w:pPr>
        <w:pStyle w:val="CMD"/>
        <w:rPr>
          <w:rStyle w:val="CMDBold"/>
        </w:rPr>
      </w:pPr>
      <w:r>
        <w:t>S</w:t>
      </w:r>
      <w:r w:rsidRPr="008749A2">
        <w:t>1(config)#</w:t>
      </w:r>
      <w:r w:rsidR="00F01EBE">
        <w:t xml:space="preserve"> </w:t>
      </w:r>
      <w:r w:rsidRPr="00B91B3C">
        <w:rPr>
          <w:rStyle w:val="CMDBold"/>
        </w:rPr>
        <w:t xml:space="preserve">enable </w:t>
      </w:r>
      <w:r w:rsidR="006247D0">
        <w:rPr>
          <w:rStyle w:val="CMDBold"/>
        </w:rPr>
        <w:t xml:space="preserve">algorithm-type scrypt </w:t>
      </w:r>
      <w:r w:rsidRPr="00B91B3C">
        <w:rPr>
          <w:rStyle w:val="CMDBold"/>
        </w:rPr>
        <w:t>secret cisco12345</w:t>
      </w:r>
    </w:p>
    <w:p w14:paraId="770A0144" w14:textId="77777777" w:rsidR="001F31F9" w:rsidRDefault="001F31F9">
      <w:pPr>
        <w:spacing w:before="0" w:after="0" w:line="240" w:lineRule="auto"/>
        <w:rPr>
          <w:sz w:val="20"/>
        </w:rPr>
      </w:pPr>
      <w:r>
        <w:br w:type="page"/>
      </w:r>
    </w:p>
    <w:p w14:paraId="2B379F2A" w14:textId="42BD664A" w:rsidR="00767D95" w:rsidRPr="008749A2" w:rsidRDefault="00767D95" w:rsidP="00767D95">
      <w:pPr>
        <w:pStyle w:val="SubStepAlpha"/>
      </w:pPr>
      <w:r>
        <w:t>Configure console password.</w:t>
      </w:r>
    </w:p>
    <w:p w14:paraId="0FE1C914" w14:textId="77777777" w:rsidR="00250BAC" w:rsidRPr="008749A2" w:rsidRDefault="00250BAC" w:rsidP="00B91B3C">
      <w:pPr>
        <w:pStyle w:val="CMD"/>
      </w:pPr>
      <w:r>
        <w:t>S</w:t>
      </w:r>
      <w:r w:rsidRPr="008749A2">
        <w:t>1(config)#</w:t>
      </w:r>
      <w:r w:rsidR="00F01EBE">
        <w:t xml:space="preserve"> </w:t>
      </w:r>
      <w:r w:rsidRPr="00B91B3C">
        <w:rPr>
          <w:rStyle w:val="CMDBold"/>
        </w:rPr>
        <w:t>line console 0</w:t>
      </w:r>
    </w:p>
    <w:p w14:paraId="63EBCE4B" w14:textId="77777777" w:rsidR="00250BAC" w:rsidRPr="008749A2" w:rsidRDefault="00250BAC" w:rsidP="00B91B3C">
      <w:pPr>
        <w:pStyle w:val="CMD"/>
      </w:pPr>
      <w:r>
        <w:t>S1</w:t>
      </w:r>
      <w:r w:rsidRPr="008749A2">
        <w:t>(config-line)#</w:t>
      </w:r>
      <w:r w:rsidR="00F01EBE">
        <w:t xml:space="preserve"> </w:t>
      </w:r>
      <w:r w:rsidRPr="00B91B3C">
        <w:rPr>
          <w:rStyle w:val="CMDBold"/>
        </w:rPr>
        <w:t>password ciscoconpass</w:t>
      </w:r>
    </w:p>
    <w:p w14:paraId="6855FEC4" w14:textId="77777777" w:rsidR="00250BAC" w:rsidRPr="001E0690" w:rsidRDefault="00250BAC" w:rsidP="00B91B3C">
      <w:pPr>
        <w:pStyle w:val="CMD"/>
      </w:pPr>
      <w:r>
        <w:t>S</w:t>
      </w:r>
      <w:r w:rsidRPr="008749A2">
        <w:t>1(config-line)#</w:t>
      </w:r>
      <w:r w:rsidR="00F01EBE">
        <w:t xml:space="preserve"> </w:t>
      </w:r>
      <w:r w:rsidRPr="00B91B3C">
        <w:rPr>
          <w:rStyle w:val="CMDBold"/>
        </w:rPr>
        <w:t>exec-timeout 5 0</w:t>
      </w:r>
    </w:p>
    <w:p w14:paraId="461B9825" w14:textId="77777777" w:rsidR="00250BAC" w:rsidRPr="001E0690" w:rsidRDefault="00250BAC" w:rsidP="00B91B3C">
      <w:pPr>
        <w:pStyle w:val="CMD"/>
      </w:pPr>
      <w:r>
        <w:t>S</w:t>
      </w:r>
      <w:r w:rsidRPr="008749A2">
        <w:t>1(config-line)#</w:t>
      </w:r>
      <w:r w:rsidR="00F01EBE">
        <w:t xml:space="preserve"> </w:t>
      </w:r>
      <w:r w:rsidRPr="00B91B3C">
        <w:rPr>
          <w:rStyle w:val="CMDBold"/>
        </w:rPr>
        <w:t>login</w:t>
      </w:r>
    </w:p>
    <w:p w14:paraId="2BA88F58" w14:textId="77777777" w:rsidR="00250BAC" w:rsidRDefault="00250BAC" w:rsidP="00B91B3C">
      <w:pPr>
        <w:pStyle w:val="CMD"/>
        <w:rPr>
          <w:rStyle w:val="CMDBold"/>
        </w:rPr>
      </w:pPr>
      <w:r>
        <w:t>S</w:t>
      </w:r>
      <w:r w:rsidRPr="008749A2">
        <w:t>1(config-line)#</w:t>
      </w:r>
      <w:r w:rsidR="00F01EBE">
        <w:t xml:space="preserve"> </w:t>
      </w:r>
      <w:r w:rsidRPr="00B91B3C">
        <w:rPr>
          <w:rStyle w:val="CMDBold"/>
        </w:rPr>
        <w:t>logging synchronous</w:t>
      </w:r>
    </w:p>
    <w:p w14:paraId="208B7FFC" w14:textId="77777777" w:rsidR="00250BAC" w:rsidRPr="00FA04D1" w:rsidRDefault="00250BAC" w:rsidP="00414132">
      <w:pPr>
        <w:pStyle w:val="StepHead"/>
        <w:rPr>
          <w:noProof/>
        </w:rPr>
      </w:pPr>
      <w:r w:rsidRPr="00FA04D1">
        <w:rPr>
          <w:noProof/>
        </w:rPr>
        <w:t>Configure PC host IP settings.</w:t>
      </w:r>
    </w:p>
    <w:p w14:paraId="22B9BB38" w14:textId="77777777" w:rsidR="00250BAC" w:rsidRPr="00D15417" w:rsidRDefault="00250BAC" w:rsidP="001E0690">
      <w:pPr>
        <w:pStyle w:val="BodyTextL25"/>
      </w:pPr>
      <w:r w:rsidRPr="00FA04D1">
        <w:rPr>
          <w:noProof/>
        </w:rPr>
        <w:t>Configure a static IP address, subnet mask, and default gateway for PC-A and PC-B</w:t>
      </w:r>
      <w:r w:rsidR="00FA71B9" w:rsidRPr="00FA04D1">
        <w:rPr>
          <w:noProof/>
        </w:rPr>
        <w:t>,</w:t>
      </w:r>
      <w:r w:rsidRPr="00FA04D1">
        <w:rPr>
          <w:noProof/>
        </w:rPr>
        <w:t xml:space="preserve"> as shown in the IP Addressing Table.</w:t>
      </w:r>
    </w:p>
    <w:p w14:paraId="4A50108F" w14:textId="77777777" w:rsidR="00250BAC" w:rsidRPr="00FA04D1" w:rsidRDefault="00250BAC" w:rsidP="00414132">
      <w:pPr>
        <w:pStyle w:val="StepHead"/>
        <w:rPr>
          <w:noProof/>
        </w:rPr>
      </w:pPr>
      <w:r w:rsidRPr="00FA04D1">
        <w:rPr>
          <w:noProof/>
        </w:rPr>
        <w:t>Verify basic network connectivity.</w:t>
      </w:r>
    </w:p>
    <w:p w14:paraId="7C982725" w14:textId="5D7FA9AB" w:rsidR="00250BAC" w:rsidRDefault="00250BAC" w:rsidP="00414132">
      <w:pPr>
        <w:pStyle w:val="SubStepAlpha"/>
      </w:pPr>
      <w:r w:rsidRPr="00FA04D1">
        <w:rPr>
          <w:noProof/>
        </w:rPr>
        <w:t>Ping from PC-A and PC-B to the R1</w:t>
      </w:r>
      <w:r w:rsidRPr="006626E8">
        <w:t xml:space="preserve"> </w:t>
      </w:r>
      <w:r w:rsidR="005B5CE2">
        <w:t>F0</w:t>
      </w:r>
      <w:r w:rsidRPr="006626E8">
        <w:t>/1 inter</w:t>
      </w:r>
      <w:r w:rsidR="00AA475B">
        <w:t xml:space="preserve">face at IP address </w:t>
      </w:r>
      <w:r w:rsidR="00AA475B" w:rsidRPr="00D56DE6">
        <w:rPr>
          <w:b/>
        </w:rPr>
        <w:t>192.168.1.1</w:t>
      </w:r>
      <w:r w:rsidR="00AA475B">
        <w:t>.</w:t>
      </w:r>
    </w:p>
    <w:p w14:paraId="7422B78A" w14:textId="77777777" w:rsidR="00250BAC" w:rsidRPr="007E4125" w:rsidRDefault="00250BAC" w:rsidP="001E0690">
      <w:pPr>
        <w:pStyle w:val="BodyTextL50"/>
      </w:pPr>
      <w:r w:rsidRPr="00D15417">
        <w:t xml:space="preserve">If the pings are </w:t>
      </w:r>
      <w:r w:rsidR="006D4309">
        <w:t>un</w:t>
      </w:r>
      <w:r w:rsidRPr="00D15417">
        <w:t>successful, troubleshoot the basic device configurations before continuing.</w:t>
      </w:r>
    </w:p>
    <w:p w14:paraId="72E82822" w14:textId="77777777" w:rsidR="00250BAC" w:rsidRDefault="00250BAC" w:rsidP="00414132">
      <w:pPr>
        <w:pStyle w:val="SubStepAlpha"/>
      </w:pPr>
      <w:r w:rsidRPr="00605B4B">
        <w:t xml:space="preserve">Ping from PC-A to </w:t>
      </w:r>
      <w:r>
        <w:t>PC-B</w:t>
      </w:r>
      <w:r w:rsidR="00AA475B">
        <w:t>.</w:t>
      </w:r>
    </w:p>
    <w:p w14:paraId="4F589C0F" w14:textId="77777777" w:rsidR="00250BAC" w:rsidRPr="007E4125" w:rsidRDefault="00250BAC" w:rsidP="001E0690">
      <w:pPr>
        <w:pStyle w:val="BodyTextL50"/>
      </w:pPr>
      <w:r w:rsidRPr="00D15417">
        <w:t xml:space="preserve">If the pings are </w:t>
      </w:r>
      <w:r w:rsidR="006D4309">
        <w:t>un</w:t>
      </w:r>
      <w:r w:rsidRPr="00D15417">
        <w:t>successful, troubleshoot the basic device configurations before continuing.</w:t>
      </w:r>
    </w:p>
    <w:p w14:paraId="1567C118" w14:textId="77777777" w:rsidR="00250BAC" w:rsidRPr="00FA04D1" w:rsidRDefault="00250BAC" w:rsidP="00414132">
      <w:pPr>
        <w:pStyle w:val="StepHead"/>
        <w:rPr>
          <w:noProof/>
        </w:rPr>
      </w:pPr>
      <w:r w:rsidRPr="00FA04D1">
        <w:rPr>
          <w:noProof/>
        </w:rPr>
        <w:t>Save the basic configurations for the router and both switches.</w:t>
      </w:r>
    </w:p>
    <w:p w14:paraId="486780CC" w14:textId="77777777" w:rsidR="00250BAC" w:rsidRPr="001F7151" w:rsidRDefault="00250BAC" w:rsidP="001E0690">
      <w:pPr>
        <w:pStyle w:val="BodyTextL25"/>
      </w:pPr>
      <w:r w:rsidRPr="00FA04D1">
        <w:rPr>
          <w:noProof/>
        </w:rPr>
        <w:t>Save the running configuration to the startup configuration from the privileged EXEC</w:t>
      </w:r>
      <w:r w:rsidRPr="001F7151">
        <w:t xml:space="preserve"> </w:t>
      </w:r>
      <w:r w:rsidR="006D4309">
        <w:t xml:space="preserve">mode </w:t>
      </w:r>
      <w:r w:rsidRPr="001F7151">
        <w:t>prompt.</w:t>
      </w:r>
    </w:p>
    <w:p w14:paraId="45C4EC19" w14:textId="77777777" w:rsidR="00250BAC" w:rsidRPr="001F7151" w:rsidRDefault="00250BAC" w:rsidP="00B91B3C">
      <w:pPr>
        <w:pStyle w:val="CMD"/>
      </w:pPr>
      <w:r w:rsidRPr="00AA475B">
        <w:t>S1#</w:t>
      </w:r>
      <w:r w:rsidR="00AA475B">
        <w:t xml:space="preserve"> </w:t>
      </w:r>
      <w:r w:rsidRPr="00B91B3C">
        <w:rPr>
          <w:rStyle w:val="CMDBold"/>
        </w:rPr>
        <w:t>copy running-config startup-config</w:t>
      </w:r>
    </w:p>
    <w:p w14:paraId="2EA25AB1" w14:textId="77777777" w:rsidR="00250BAC" w:rsidRPr="00AA475B" w:rsidRDefault="00FE1010" w:rsidP="003C608A">
      <w:pPr>
        <w:pStyle w:val="PartHead"/>
        <w:rPr>
          <w:highlight w:val="cyan"/>
        </w:rPr>
      </w:pPr>
      <w:r>
        <w:rPr>
          <w:highlight w:val="cyan"/>
        </w:rPr>
        <w:t xml:space="preserve">Configure </w:t>
      </w:r>
      <w:r w:rsidR="00250BAC" w:rsidRPr="00FA6013">
        <w:rPr>
          <w:highlight w:val="cyan"/>
        </w:rPr>
        <w:t xml:space="preserve">SSH </w:t>
      </w:r>
      <w:r>
        <w:rPr>
          <w:highlight w:val="cyan"/>
        </w:rPr>
        <w:t>Access to the Switches</w:t>
      </w:r>
    </w:p>
    <w:p w14:paraId="257E0973" w14:textId="77777777" w:rsidR="00250BAC" w:rsidRPr="00FA04D1" w:rsidRDefault="00250BAC" w:rsidP="001E0690">
      <w:pPr>
        <w:pStyle w:val="BodyTextL25"/>
        <w:rPr>
          <w:noProof/>
        </w:rPr>
      </w:pPr>
      <w:r>
        <w:t xml:space="preserve">In Part 2, you </w:t>
      </w:r>
      <w:r w:rsidR="006D4309">
        <w:t xml:space="preserve">will </w:t>
      </w:r>
      <w:r>
        <w:t xml:space="preserve">configure </w:t>
      </w:r>
      <w:r w:rsidRPr="00FA04D1">
        <w:rPr>
          <w:noProof/>
        </w:rPr>
        <w:t>S1 and S2 to support SSH connections and install SSH client software on the PCs.</w:t>
      </w:r>
    </w:p>
    <w:p w14:paraId="6F3D4FC0" w14:textId="6AA9DDB6" w:rsidR="00250BAC" w:rsidRPr="006A5903" w:rsidRDefault="00250BAC" w:rsidP="001E0690">
      <w:pPr>
        <w:pStyle w:val="BodyTextL25"/>
      </w:pPr>
      <w:r w:rsidRPr="00FA04D1">
        <w:rPr>
          <w:b/>
          <w:noProof/>
        </w:rPr>
        <w:t>Note</w:t>
      </w:r>
      <w:r w:rsidRPr="00FA04D1">
        <w:rPr>
          <w:noProof/>
        </w:rPr>
        <w:t>: A switch IOS image that supports encryption is required to configure SSH.</w:t>
      </w:r>
      <w:r w:rsidRPr="006A5903">
        <w:t xml:space="preserve"> </w:t>
      </w:r>
      <w:r w:rsidR="00E46716" w:rsidRPr="00FA04D1">
        <w:rPr>
          <w:noProof/>
        </w:rPr>
        <w:t xml:space="preserve">If this </w:t>
      </w:r>
      <w:r w:rsidR="00A976DB">
        <w:rPr>
          <w:noProof/>
        </w:rPr>
        <w:t>version</w:t>
      </w:r>
      <w:r w:rsidR="00E46716" w:rsidRPr="00FA04D1">
        <w:rPr>
          <w:noProof/>
        </w:rPr>
        <w:t xml:space="preserve"> of image</w:t>
      </w:r>
      <w:r w:rsidR="00E46716">
        <w:t xml:space="preserve"> is not used</w:t>
      </w:r>
      <w:r w:rsidRPr="006A5903">
        <w:t xml:space="preserve"> </w:t>
      </w:r>
      <w:r w:rsidRPr="00FA04D1">
        <w:rPr>
          <w:noProof/>
        </w:rPr>
        <w:t xml:space="preserve">you cannot specify SSH as an input protocol for the vty lines and the </w:t>
      </w:r>
      <w:r w:rsidRPr="00FA04D1">
        <w:rPr>
          <w:b/>
          <w:noProof/>
        </w:rPr>
        <w:t>crypto</w:t>
      </w:r>
      <w:r w:rsidRPr="00FA04D1">
        <w:rPr>
          <w:noProof/>
        </w:rPr>
        <w:t xml:space="preserve"> commands are</w:t>
      </w:r>
      <w:r w:rsidRPr="006A5903">
        <w:t xml:space="preserve"> </w:t>
      </w:r>
      <w:r w:rsidR="006D4309">
        <w:t>un</w:t>
      </w:r>
      <w:r w:rsidRPr="006A5903">
        <w:t>available.</w:t>
      </w:r>
    </w:p>
    <w:p w14:paraId="1E2963D3" w14:textId="691F7DD0" w:rsidR="00250BAC" w:rsidRPr="00FA04D1" w:rsidRDefault="00250BAC" w:rsidP="00414132">
      <w:pPr>
        <w:pStyle w:val="TaskHead"/>
        <w:rPr>
          <w:noProof/>
        </w:rPr>
      </w:pPr>
      <w:r w:rsidRPr="00F7664C">
        <w:t xml:space="preserve">Configure the SSH Server on S1 </w:t>
      </w:r>
      <w:r>
        <w:t xml:space="preserve">and S2 </w:t>
      </w:r>
      <w:r w:rsidRPr="00F7664C">
        <w:t xml:space="preserve">Using </w:t>
      </w:r>
      <w:r w:rsidRPr="00FA04D1">
        <w:rPr>
          <w:noProof/>
        </w:rPr>
        <w:t>the CLI</w:t>
      </w:r>
      <w:r w:rsidR="001A7B34" w:rsidRPr="00FA04D1">
        <w:rPr>
          <w:noProof/>
        </w:rPr>
        <w:t>.</w:t>
      </w:r>
    </w:p>
    <w:p w14:paraId="34E75EDC" w14:textId="14047B9A" w:rsidR="00250BAC" w:rsidRPr="00F7664C" w:rsidRDefault="00250BAC" w:rsidP="001E0690">
      <w:pPr>
        <w:pStyle w:val="BodyTextL25"/>
      </w:pPr>
      <w:r w:rsidRPr="00FA04D1">
        <w:rPr>
          <w:noProof/>
        </w:rPr>
        <w:t>In this task, use the CLI to configure the switch to be managed securely using SSH instead of Telnet.</w:t>
      </w:r>
      <w:r w:rsidRPr="00F7664C">
        <w:t xml:space="preserve"> </w:t>
      </w:r>
      <w:r w:rsidR="006D4309">
        <w:t xml:space="preserve">SSH </w:t>
      </w:r>
      <w:r w:rsidRPr="00F7664C">
        <w:t xml:space="preserve">is a network protocol that establishes a secure terminal emulation connection to a switch or other networking device. SSH encrypts all information that passes over the network link and provides authentication of the remote computer. SSH is rapidly replacing Telnet as the </w:t>
      </w:r>
      <w:r w:rsidR="00E46716">
        <w:t xml:space="preserve">preferred </w:t>
      </w:r>
      <w:r w:rsidRPr="00F7664C">
        <w:t>remote login tool</w:t>
      </w:r>
      <w:r>
        <w:t xml:space="preserve"> for network professionals. It is strongly recommended that SSH be used in place of Telnet on production networks.</w:t>
      </w:r>
    </w:p>
    <w:p w14:paraId="2B2EE328" w14:textId="1512A7BB" w:rsidR="00250BAC" w:rsidRPr="00F7664C" w:rsidRDefault="00250BAC" w:rsidP="001E0690">
      <w:pPr>
        <w:pStyle w:val="BodyTextL25"/>
      </w:pPr>
      <w:r w:rsidRPr="00F7664C">
        <w:rPr>
          <w:b/>
        </w:rPr>
        <w:t>Note</w:t>
      </w:r>
      <w:r w:rsidRPr="00AA475B">
        <w:t>:</w:t>
      </w:r>
      <w:r w:rsidRPr="00F7664C">
        <w:t xml:space="preserve"> </w:t>
      </w:r>
      <w:r w:rsidR="00E46716">
        <w:t>A switch</w:t>
      </w:r>
      <w:r w:rsidRPr="00F7664C">
        <w:t xml:space="preserve"> must be configured with local authentication</w:t>
      </w:r>
      <w:r>
        <w:t xml:space="preserve"> or</w:t>
      </w:r>
      <w:r w:rsidRPr="00F7664C">
        <w:t xml:space="preserve"> AAA</w:t>
      </w:r>
      <w:r w:rsidR="00E46716">
        <w:t xml:space="preserve"> in order to support SSH</w:t>
      </w:r>
      <w:r w:rsidRPr="00F7664C">
        <w:rPr>
          <w:szCs w:val="16"/>
        </w:rPr>
        <w:t>.</w:t>
      </w:r>
    </w:p>
    <w:p w14:paraId="40CD4914" w14:textId="77777777" w:rsidR="00250BAC" w:rsidRPr="00F7664C" w:rsidRDefault="00AA475B" w:rsidP="00414132">
      <w:pPr>
        <w:pStyle w:val="StepHead"/>
      </w:pPr>
      <w:r>
        <w:t>Configure a domain name.</w:t>
      </w:r>
    </w:p>
    <w:p w14:paraId="1E794C0D" w14:textId="77777777" w:rsidR="00250BAC" w:rsidRPr="00F7664C" w:rsidRDefault="00250BAC" w:rsidP="00B970F3">
      <w:pPr>
        <w:pStyle w:val="BodyTextL25"/>
      </w:pPr>
      <w:r w:rsidRPr="00F7664C">
        <w:t xml:space="preserve">Enter global configuration mode and set </w:t>
      </w:r>
      <w:r w:rsidR="00AA475B">
        <w:t>the domain name.</w:t>
      </w:r>
    </w:p>
    <w:p w14:paraId="2E6742A6" w14:textId="77777777" w:rsidR="00250BAC" w:rsidRPr="00F7664C" w:rsidRDefault="00250BAC" w:rsidP="00B91B3C">
      <w:pPr>
        <w:pStyle w:val="CMD"/>
        <w:rPr>
          <w:szCs w:val="20"/>
        </w:rPr>
      </w:pPr>
      <w:r w:rsidRPr="00F7664C">
        <w:rPr>
          <w:szCs w:val="20"/>
        </w:rPr>
        <w:t>S1#</w:t>
      </w:r>
      <w:r w:rsidR="00AA475B">
        <w:rPr>
          <w:szCs w:val="20"/>
        </w:rPr>
        <w:t xml:space="preserve"> </w:t>
      </w:r>
      <w:r w:rsidRPr="00B91B3C">
        <w:rPr>
          <w:rStyle w:val="CMDBold"/>
        </w:rPr>
        <w:t>conf t</w:t>
      </w:r>
    </w:p>
    <w:p w14:paraId="4A74AF6C" w14:textId="77777777" w:rsidR="00250BAC" w:rsidRPr="00F7664C" w:rsidRDefault="00250BAC" w:rsidP="00B91B3C">
      <w:pPr>
        <w:pStyle w:val="CMD"/>
        <w:rPr>
          <w:szCs w:val="20"/>
        </w:rPr>
      </w:pPr>
      <w:r w:rsidRPr="00F7664C">
        <w:rPr>
          <w:szCs w:val="20"/>
        </w:rPr>
        <w:t>S1(config)#</w:t>
      </w:r>
      <w:r w:rsidR="00AA475B">
        <w:rPr>
          <w:szCs w:val="20"/>
        </w:rPr>
        <w:t xml:space="preserve"> </w:t>
      </w:r>
      <w:r w:rsidRPr="00B91B3C">
        <w:rPr>
          <w:rStyle w:val="CMDBold"/>
        </w:rPr>
        <w:t>ip domain-name ccnasecurity.com</w:t>
      </w:r>
    </w:p>
    <w:p w14:paraId="5DE8EBB2" w14:textId="77777777" w:rsidR="00250BAC" w:rsidRPr="00F7664C" w:rsidRDefault="00250BAC" w:rsidP="00414132">
      <w:pPr>
        <w:pStyle w:val="StepHead"/>
      </w:pPr>
      <w:r w:rsidRPr="00F7664C">
        <w:t>Configure a privileged user</w:t>
      </w:r>
      <w:r w:rsidR="00AA475B">
        <w:t xml:space="preserve"> for login from the SSH client.</w:t>
      </w:r>
    </w:p>
    <w:p w14:paraId="4BA70379" w14:textId="77777777" w:rsidR="00250BAC" w:rsidRPr="00F7664C" w:rsidRDefault="00250BAC" w:rsidP="00B970F3">
      <w:pPr>
        <w:pStyle w:val="BodyTextL25"/>
      </w:pPr>
      <w:r w:rsidRPr="00F7664C">
        <w:t xml:space="preserve">Use the </w:t>
      </w:r>
      <w:r w:rsidRPr="00F213DC">
        <w:rPr>
          <w:rStyle w:val="BodyTextCommandBold"/>
        </w:rPr>
        <w:t>username</w:t>
      </w:r>
      <w:r w:rsidRPr="00AC02D7">
        <w:t xml:space="preserve"> </w:t>
      </w:r>
      <w:r w:rsidRPr="00F7664C">
        <w:t>command to create the user ID with the highest possible privilege level and a secret password.</w:t>
      </w:r>
    </w:p>
    <w:p w14:paraId="613D23CE" w14:textId="77777777" w:rsidR="00250BAC" w:rsidRPr="001E0690" w:rsidRDefault="00250BAC" w:rsidP="00B91B3C">
      <w:pPr>
        <w:pStyle w:val="CMD"/>
      </w:pPr>
      <w:r w:rsidRPr="00F7664C">
        <w:rPr>
          <w:szCs w:val="20"/>
        </w:rPr>
        <w:t>S1(config)#</w:t>
      </w:r>
      <w:r w:rsidR="00AA475B">
        <w:rPr>
          <w:szCs w:val="20"/>
        </w:rPr>
        <w:t xml:space="preserve"> </w:t>
      </w:r>
      <w:r w:rsidRPr="00B91B3C">
        <w:rPr>
          <w:rStyle w:val="CMDBold"/>
        </w:rPr>
        <w:t xml:space="preserve">username admin privilege 15 </w:t>
      </w:r>
      <w:r w:rsidR="0045666E">
        <w:rPr>
          <w:rStyle w:val="CMDBold"/>
        </w:rPr>
        <w:t xml:space="preserve">algorithm-type scrypt </w:t>
      </w:r>
      <w:r w:rsidRPr="00B91B3C">
        <w:rPr>
          <w:rStyle w:val="CMDBold"/>
        </w:rPr>
        <w:t>secret cisco12345</w:t>
      </w:r>
    </w:p>
    <w:p w14:paraId="3E78A314" w14:textId="77777777" w:rsidR="00250BAC" w:rsidRPr="00F7664C" w:rsidRDefault="00250BAC" w:rsidP="00414132">
      <w:pPr>
        <w:pStyle w:val="StepHead"/>
      </w:pPr>
      <w:r w:rsidRPr="00F7664C">
        <w:t>Generate the RSA encryption key pair for the router.</w:t>
      </w:r>
    </w:p>
    <w:p w14:paraId="351501B8" w14:textId="77777777" w:rsidR="00250BAC" w:rsidRPr="00F7664C" w:rsidRDefault="00250BAC" w:rsidP="001E0690">
      <w:pPr>
        <w:pStyle w:val="BodyTextL25"/>
      </w:pPr>
      <w:r w:rsidRPr="00F7664C">
        <w:t xml:space="preserve">The </w:t>
      </w:r>
      <w:r>
        <w:t xml:space="preserve">switch </w:t>
      </w:r>
      <w:r w:rsidRPr="00F7664C">
        <w:t>uses the RSA key pair for authentication and encryption of transmitted SSH data.</w:t>
      </w:r>
    </w:p>
    <w:p w14:paraId="01EFC651" w14:textId="5F7D9B27" w:rsidR="00250BAC" w:rsidRPr="00F7664C" w:rsidRDefault="00250BAC" w:rsidP="001E0690">
      <w:pPr>
        <w:pStyle w:val="BodyTextL25"/>
      </w:pPr>
      <w:r w:rsidRPr="00F7664C">
        <w:t xml:space="preserve">Configure the RSA keys with </w:t>
      </w:r>
      <w:r w:rsidRPr="001A7B34">
        <w:rPr>
          <w:b/>
        </w:rPr>
        <w:t>1024</w:t>
      </w:r>
      <w:r w:rsidRPr="00F7664C">
        <w:t xml:space="preserve"> modulus bits. The default </w:t>
      </w:r>
      <w:r w:rsidR="00E46716">
        <w:t xml:space="preserve">number of modulus bits </w:t>
      </w:r>
      <w:r w:rsidRPr="00F7664C">
        <w:t>is 512, and the range is from 360 to 2</w:t>
      </w:r>
      <w:r w:rsidR="00C202CB">
        <w:t>,</w:t>
      </w:r>
      <w:r w:rsidRPr="00F7664C">
        <w:t>048.</w:t>
      </w:r>
    </w:p>
    <w:p w14:paraId="6697B610" w14:textId="77777777" w:rsidR="00250BAC" w:rsidRPr="00F7664C" w:rsidRDefault="00250BAC" w:rsidP="00B91B3C">
      <w:pPr>
        <w:pStyle w:val="CMD"/>
      </w:pPr>
      <w:r w:rsidRPr="00F7664C">
        <w:t>S1(config)#</w:t>
      </w:r>
      <w:r w:rsidR="00AC02D7">
        <w:t xml:space="preserve"> </w:t>
      </w:r>
      <w:r w:rsidRPr="00B91B3C">
        <w:rPr>
          <w:rStyle w:val="CMDBold"/>
        </w:rPr>
        <w:t>crypto key generate rsa general-keys modulus 1024</w:t>
      </w:r>
    </w:p>
    <w:p w14:paraId="30F83527" w14:textId="5761872D" w:rsidR="00250BAC" w:rsidRDefault="001C7A65" w:rsidP="00B87ECF">
      <w:pPr>
        <w:pStyle w:val="CMDOutput"/>
      </w:pPr>
      <w:r>
        <w:t xml:space="preserve"> </w:t>
      </w:r>
      <w:r w:rsidR="00250BAC">
        <w:t>The name for the keys will be: S1.ccnasecurity.com</w:t>
      </w:r>
    </w:p>
    <w:p w14:paraId="3D1BDABB" w14:textId="77777777" w:rsidR="00250BAC" w:rsidRDefault="00250BAC" w:rsidP="00AC02D7">
      <w:pPr>
        <w:pStyle w:val="CMDOutput"/>
      </w:pPr>
    </w:p>
    <w:p w14:paraId="70A30F4C" w14:textId="77777777" w:rsidR="00250BAC" w:rsidRDefault="00250BAC" w:rsidP="00AC02D7">
      <w:pPr>
        <w:pStyle w:val="CMDOutput"/>
      </w:pPr>
      <w:r>
        <w:t>% The key modulus size is 1024 bits</w:t>
      </w:r>
    </w:p>
    <w:p w14:paraId="3A8ECEDF" w14:textId="77777777" w:rsidR="00250BAC" w:rsidRDefault="00250BAC" w:rsidP="00AC02D7">
      <w:pPr>
        <w:pStyle w:val="CMDOutput"/>
      </w:pPr>
      <w:r>
        <w:t>% Generating 1024 bit RSA keys, keys will be non-exportable...[OK]</w:t>
      </w:r>
    </w:p>
    <w:p w14:paraId="13A30905" w14:textId="77777777" w:rsidR="00250BAC" w:rsidRDefault="00250BAC" w:rsidP="00AC02D7">
      <w:pPr>
        <w:pStyle w:val="CMDOutput"/>
      </w:pPr>
    </w:p>
    <w:p w14:paraId="709DCDA5" w14:textId="77777777" w:rsidR="00250BAC" w:rsidRDefault="00250BAC" w:rsidP="00AC02D7">
      <w:pPr>
        <w:pStyle w:val="CMDOutput"/>
      </w:pPr>
      <w:r>
        <w:t>S1(config)#</w:t>
      </w:r>
    </w:p>
    <w:p w14:paraId="70E7220F" w14:textId="77777777" w:rsidR="00250BAC" w:rsidRPr="00F7664C" w:rsidRDefault="00250BAC" w:rsidP="00AC02D7">
      <w:pPr>
        <w:pStyle w:val="CMDOutput"/>
      </w:pPr>
      <w:r>
        <w:t>00:15:36: %SSH-5-ENABLED: SSH 1.99 has been enabled</w:t>
      </w:r>
    </w:p>
    <w:p w14:paraId="792713F7" w14:textId="70B6123D" w:rsidR="00A15EDC" w:rsidRDefault="00A15EDC" w:rsidP="00BD0085">
      <w:pPr>
        <w:pStyle w:val="StepHead"/>
      </w:pPr>
      <w:r w:rsidRPr="00BD0085">
        <w:t>Configure</w:t>
      </w:r>
      <w:r>
        <w:t xml:space="preserve"> SSH </w:t>
      </w:r>
      <w:r w:rsidR="00E46716">
        <w:t>v</w:t>
      </w:r>
      <w:r>
        <w:t>ersion 2</w:t>
      </w:r>
    </w:p>
    <w:p w14:paraId="6B35E60F" w14:textId="77777777" w:rsidR="00A15EDC" w:rsidRPr="0045666E" w:rsidRDefault="00A15EDC" w:rsidP="00A15EDC">
      <w:pPr>
        <w:pStyle w:val="CMD"/>
      </w:pPr>
      <w:r w:rsidRPr="00F7664C">
        <w:t>S1(config)#</w:t>
      </w:r>
      <w:r>
        <w:t xml:space="preserve"> ip </w:t>
      </w:r>
      <w:r w:rsidRPr="00FE1C2D">
        <w:rPr>
          <w:b/>
        </w:rPr>
        <w:t>ssh version 2</w:t>
      </w:r>
    </w:p>
    <w:p w14:paraId="570596CC" w14:textId="77777777" w:rsidR="00250BAC" w:rsidRPr="00F7664C" w:rsidRDefault="00250BAC" w:rsidP="00414132">
      <w:pPr>
        <w:pStyle w:val="StepHead"/>
      </w:pPr>
      <w:r w:rsidRPr="00F7664C">
        <w:t>Verify the SSH configuration.</w:t>
      </w:r>
    </w:p>
    <w:p w14:paraId="0C76FEEF" w14:textId="77777777" w:rsidR="00250BAC" w:rsidRPr="00230D88" w:rsidRDefault="00250BAC" w:rsidP="00414132">
      <w:pPr>
        <w:pStyle w:val="SubStepAlpha"/>
      </w:pPr>
      <w:r w:rsidRPr="00230D88">
        <w:t xml:space="preserve">Use the </w:t>
      </w:r>
      <w:r w:rsidRPr="00062C72">
        <w:rPr>
          <w:rStyle w:val="BodyTextCommandBold"/>
        </w:rPr>
        <w:t>show ip ssh</w:t>
      </w:r>
      <w:r w:rsidRPr="00230D88">
        <w:t xml:space="preserve"> command to see the current settings.</w:t>
      </w:r>
    </w:p>
    <w:p w14:paraId="4C1EBCBD" w14:textId="77777777" w:rsidR="00250BAC" w:rsidRPr="00F7664C" w:rsidRDefault="00250BAC" w:rsidP="00B91B3C">
      <w:pPr>
        <w:pStyle w:val="CMD"/>
      </w:pPr>
      <w:r>
        <w:t>S</w:t>
      </w:r>
      <w:r w:rsidRPr="00F7664C">
        <w:t>1#</w:t>
      </w:r>
      <w:r w:rsidR="00AC02D7">
        <w:t xml:space="preserve"> </w:t>
      </w:r>
      <w:r w:rsidRPr="00B91B3C">
        <w:rPr>
          <w:rStyle w:val="CMDBold"/>
        </w:rPr>
        <w:t>show ip ssh</w:t>
      </w:r>
    </w:p>
    <w:p w14:paraId="523B750D" w14:textId="77777777" w:rsidR="00250BAC" w:rsidRPr="00230D88" w:rsidRDefault="00250BAC" w:rsidP="00414132">
      <w:pPr>
        <w:pStyle w:val="SubStepAlpha"/>
      </w:pPr>
      <w:r w:rsidRPr="00230D88">
        <w:t xml:space="preserve">Fill in the following information based on the output of the </w:t>
      </w:r>
      <w:r w:rsidRPr="00F213DC">
        <w:rPr>
          <w:b/>
        </w:rPr>
        <w:t>show ip ssh</w:t>
      </w:r>
      <w:r w:rsidR="00AC02D7">
        <w:t xml:space="preserve"> command</w:t>
      </w:r>
      <w:r w:rsidR="00C202CB">
        <w:t>:</w:t>
      </w:r>
    </w:p>
    <w:p w14:paraId="4E065E1F" w14:textId="7A2C4D33" w:rsidR="00250BAC" w:rsidRPr="001C65C1" w:rsidRDefault="00250BAC" w:rsidP="00AC02D7">
      <w:pPr>
        <w:pStyle w:val="BodyTextL50"/>
      </w:pPr>
      <w:r w:rsidRPr="001C65C1">
        <w:t>SSH version enabled</w:t>
      </w:r>
      <w:r w:rsidR="00AC02D7">
        <w:t>:</w:t>
      </w:r>
      <w:r w:rsidR="00AC02D7">
        <w:tab/>
        <w:t xml:space="preserve">______________________________________________ </w:t>
      </w:r>
    </w:p>
    <w:p w14:paraId="6555A267" w14:textId="109AA081" w:rsidR="00250BAC" w:rsidRPr="001C65C1" w:rsidRDefault="00250BAC" w:rsidP="00AC02D7">
      <w:pPr>
        <w:pStyle w:val="BodyTextL50"/>
      </w:pPr>
      <w:r w:rsidRPr="001C65C1">
        <w:t>Authentication timeout</w:t>
      </w:r>
      <w:r>
        <w:t>:</w:t>
      </w:r>
      <w:r w:rsidR="00AC02D7">
        <w:tab/>
        <w:t xml:space="preserve">______________________________________________ </w:t>
      </w:r>
    </w:p>
    <w:p w14:paraId="21442CC6" w14:textId="170C3BD3" w:rsidR="00250BAC" w:rsidRPr="001C65C1" w:rsidRDefault="00250BAC" w:rsidP="00AC02D7">
      <w:pPr>
        <w:pStyle w:val="BodyTextL50"/>
      </w:pPr>
      <w:r w:rsidRPr="001C65C1">
        <w:t>Authentication retries</w:t>
      </w:r>
      <w:r w:rsidR="00AC02D7">
        <w:t>:</w:t>
      </w:r>
      <w:r w:rsidR="00AC02D7">
        <w:tab/>
        <w:t xml:space="preserve">______________________________________________ </w:t>
      </w:r>
    </w:p>
    <w:p w14:paraId="4F767C39" w14:textId="77777777" w:rsidR="00250BAC" w:rsidRPr="001C65C1" w:rsidRDefault="00250BAC" w:rsidP="00414132">
      <w:pPr>
        <w:pStyle w:val="StepHead"/>
      </w:pPr>
      <w:r w:rsidRPr="001C65C1">
        <w:t xml:space="preserve">Configure SSH </w:t>
      </w:r>
      <w:r>
        <w:t>t</w:t>
      </w:r>
      <w:r w:rsidRPr="001C65C1">
        <w:t>imeouts and authentication parameters.</w:t>
      </w:r>
    </w:p>
    <w:p w14:paraId="0F887DD0" w14:textId="77777777" w:rsidR="00250BAC" w:rsidRPr="001C65C1" w:rsidRDefault="00250BAC" w:rsidP="001E0690">
      <w:pPr>
        <w:pStyle w:val="BodyTextL25"/>
      </w:pPr>
      <w:r w:rsidRPr="001C65C1">
        <w:t>The default SSH timeouts and authentication parameters can be altered to be more restrictive using the following commands.</w:t>
      </w:r>
    </w:p>
    <w:p w14:paraId="024F45A5" w14:textId="77777777" w:rsidR="00250BAC" w:rsidRPr="001C65C1" w:rsidRDefault="00250BAC" w:rsidP="00B91B3C">
      <w:pPr>
        <w:pStyle w:val="CMD"/>
      </w:pPr>
      <w:r>
        <w:t>S</w:t>
      </w:r>
      <w:r w:rsidRPr="001C65C1">
        <w:t>1(config)#</w:t>
      </w:r>
      <w:r w:rsidR="00AC02D7">
        <w:t xml:space="preserve"> </w:t>
      </w:r>
      <w:r w:rsidRPr="00B91B3C">
        <w:rPr>
          <w:rStyle w:val="CMDBold"/>
        </w:rPr>
        <w:t>ip ssh time-out 90</w:t>
      </w:r>
    </w:p>
    <w:p w14:paraId="362F7D72" w14:textId="77777777" w:rsidR="00250BAC" w:rsidRPr="00F7664C" w:rsidRDefault="00250BAC" w:rsidP="00B91B3C">
      <w:pPr>
        <w:pStyle w:val="CMD"/>
      </w:pPr>
      <w:r>
        <w:t>S</w:t>
      </w:r>
      <w:r w:rsidRPr="001C65C1">
        <w:t>1(config)#</w:t>
      </w:r>
      <w:r w:rsidR="00AC02D7">
        <w:t xml:space="preserve"> </w:t>
      </w:r>
      <w:r w:rsidRPr="00B91B3C">
        <w:rPr>
          <w:rStyle w:val="CMDBold"/>
        </w:rPr>
        <w:t>ip ssh authentication-retries 2</w:t>
      </w:r>
    </w:p>
    <w:p w14:paraId="51CA06F5" w14:textId="77777777" w:rsidR="00BD0085" w:rsidRPr="00F7664C" w:rsidRDefault="00BD0085" w:rsidP="00BD0085">
      <w:pPr>
        <w:pStyle w:val="StepHead"/>
      </w:pPr>
      <w:r w:rsidRPr="00F7664C">
        <w:t>Configure the incoming vty lines.</w:t>
      </w:r>
    </w:p>
    <w:p w14:paraId="4E79B3D4" w14:textId="113AF44D" w:rsidR="00BD0085" w:rsidRPr="00F7664C" w:rsidRDefault="00BD0085" w:rsidP="00BD0085">
      <w:pPr>
        <w:pStyle w:val="SubStepAlpha"/>
      </w:pPr>
      <w:r w:rsidRPr="00BD2ACD">
        <w:t xml:space="preserve">Configure vty access on lines 0 </w:t>
      </w:r>
      <w:r>
        <w:t>to</w:t>
      </w:r>
      <w:r w:rsidRPr="00BD2ACD">
        <w:t xml:space="preserve"> 4. </w:t>
      </w:r>
      <w:r>
        <w:t>Specify a privilege level of 15</w:t>
      </w:r>
      <w:r w:rsidR="00071A3B">
        <w:t>.</w:t>
      </w:r>
      <w:r>
        <w:t xml:space="preserve"> </w:t>
      </w:r>
      <w:r w:rsidR="00071A3B">
        <w:t>This will ensure</w:t>
      </w:r>
      <w:r>
        <w:t xml:space="preserve"> that a user with the highest privilege level (</w:t>
      </w:r>
      <w:r w:rsidRPr="001A7B34">
        <w:rPr>
          <w:b/>
        </w:rPr>
        <w:t>15</w:t>
      </w:r>
      <w:r>
        <w:t xml:space="preserve">) will default to privileged EXEC mode when accessing the vty lines. Other users will default to user EXEC mode. </w:t>
      </w:r>
      <w:r w:rsidRPr="00BD2ACD">
        <w:t xml:space="preserve">Specify </w:t>
      </w:r>
      <w:r>
        <w:t xml:space="preserve">the </w:t>
      </w:r>
      <w:r w:rsidRPr="00F7664C">
        <w:t xml:space="preserve">use </w:t>
      </w:r>
      <w:r>
        <w:t xml:space="preserve">of </w:t>
      </w:r>
      <w:r w:rsidRPr="00F7664C">
        <w:t xml:space="preserve">local user accounts for mandatory login and </w:t>
      </w:r>
      <w:r w:rsidRPr="00FA04D1">
        <w:rPr>
          <w:noProof/>
        </w:rPr>
        <w:t>validation</w:t>
      </w:r>
      <w:r w:rsidRPr="00F7664C">
        <w:t xml:space="preserve"> and accept only SSH connections.</w:t>
      </w:r>
    </w:p>
    <w:p w14:paraId="2DF4A927" w14:textId="77777777" w:rsidR="00BD0085" w:rsidRPr="001E0690" w:rsidRDefault="00BD0085" w:rsidP="00BD0085">
      <w:pPr>
        <w:pStyle w:val="CMD"/>
      </w:pPr>
      <w:r w:rsidRPr="000852ED">
        <w:t>S1(config)#</w:t>
      </w:r>
      <w:r>
        <w:t xml:space="preserve"> </w:t>
      </w:r>
      <w:r w:rsidRPr="00B91B3C">
        <w:rPr>
          <w:rStyle w:val="CMDBold"/>
        </w:rPr>
        <w:t>line vty 0 4</w:t>
      </w:r>
    </w:p>
    <w:p w14:paraId="1E0A0E8B" w14:textId="77777777" w:rsidR="00BD0085" w:rsidRDefault="00BD0085" w:rsidP="00BD0085">
      <w:pPr>
        <w:pStyle w:val="CMD"/>
      </w:pPr>
      <w:r w:rsidRPr="000852ED">
        <w:t>S1(config-line)#</w:t>
      </w:r>
      <w:r>
        <w:t xml:space="preserve"> </w:t>
      </w:r>
      <w:r w:rsidRPr="00B91B3C">
        <w:rPr>
          <w:rStyle w:val="CMDBold"/>
        </w:rPr>
        <w:t>privilege level 15</w:t>
      </w:r>
    </w:p>
    <w:p w14:paraId="02DCA804" w14:textId="77777777" w:rsidR="00BD0085" w:rsidRPr="001E0690" w:rsidRDefault="00BD0085" w:rsidP="00BD0085">
      <w:pPr>
        <w:pStyle w:val="CMD"/>
      </w:pPr>
      <w:r>
        <w:t>S</w:t>
      </w:r>
      <w:r w:rsidRPr="008749A2">
        <w:t>1(config-line)#</w:t>
      </w:r>
      <w:r>
        <w:t xml:space="preserve"> </w:t>
      </w:r>
      <w:r w:rsidRPr="00B91B3C">
        <w:rPr>
          <w:rStyle w:val="CMDBold"/>
        </w:rPr>
        <w:t>exec-timeout 5 0</w:t>
      </w:r>
    </w:p>
    <w:p w14:paraId="662659CC" w14:textId="77777777" w:rsidR="00BD0085" w:rsidRPr="000852ED" w:rsidRDefault="00BD0085" w:rsidP="00BD0085">
      <w:pPr>
        <w:pStyle w:val="CMD"/>
      </w:pPr>
      <w:r w:rsidRPr="000852ED">
        <w:t>S1(config-line)#</w:t>
      </w:r>
      <w:r>
        <w:t xml:space="preserve"> </w:t>
      </w:r>
      <w:r w:rsidRPr="00B91B3C">
        <w:rPr>
          <w:rStyle w:val="CMDBold"/>
        </w:rPr>
        <w:t>login local</w:t>
      </w:r>
    </w:p>
    <w:p w14:paraId="684FD7BA" w14:textId="77777777" w:rsidR="00BD0085" w:rsidRPr="000852ED" w:rsidRDefault="00BD0085" w:rsidP="00BD0085">
      <w:pPr>
        <w:pStyle w:val="CMD"/>
      </w:pPr>
      <w:r w:rsidRPr="000852ED">
        <w:t>S1(config-line)#</w:t>
      </w:r>
      <w:r>
        <w:t xml:space="preserve"> </w:t>
      </w:r>
      <w:r w:rsidRPr="00B91B3C">
        <w:rPr>
          <w:rStyle w:val="CMDBold"/>
        </w:rPr>
        <w:t>transport input ssh</w:t>
      </w:r>
    </w:p>
    <w:p w14:paraId="5A13EBA3" w14:textId="77777777" w:rsidR="00BD0085" w:rsidRPr="001E0690" w:rsidRDefault="00BD0085" w:rsidP="00BD0085">
      <w:pPr>
        <w:pStyle w:val="CMD"/>
      </w:pPr>
      <w:r w:rsidRPr="000852ED">
        <w:t>S1</w:t>
      </w:r>
      <w:r>
        <w:t xml:space="preserve">(config-line)# </w:t>
      </w:r>
      <w:r w:rsidRPr="00B91B3C">
        <w:rPr>
          <w:rStyle w:val="CMDBold"/>
        </w:rPr>
        <w:t>exit</w:t>
      </w:r>
    </w:p>
    <w:p w14:paraId="4943A9BA" w14:textId="77777777" w:rsidR="00BD0085" w:rsidRDefault="00BD0085" w:rsidP="00BD0085">
      <w:pPr>
        <w:pStyle w:val="SubStepAlpha"/>
      </w:pPr>
      <w:r>
        <w:t>Disable login for switch vty lines 5 to 15 by allowing no transport input.</w:t>
      </w:r>
    </w:p>
    <w:p w14:paraId="43D3126C" w14:textId="77777777" w:rsidR="00BD0085" w:rsidRPr="001E0690" w:rsidRDefault="00BD0085" w:rsidP="00BD0085">
      <w:pPr>
        <w:pStyle w:val="CMD"/>
      </w:pPr>
      <w:r w:rsidRPr="000852ED">
        <w:t>S1(config)#</w:t>
      </w:r>
      <w:r>
        <w:t xml:space="preserve"> </w:t>
      </w:r>
      <w:r w:rsidRPr="00B91B3C">
        <w:rPr>
          <w:rStyle w:val="CMDBold"/>
        </w:rPr>
        <w:t>line vty 5 15</w:t>
      </w:r>
    </w:p>
    <w:p w14:paraId="13768883" w14:textId="77777777" w:rsidR="00BD0085" w:rsidRPr="00AC02D7" w:rsidRDefault="00BD0085" w:rsidP="00BD0085">
      <w:pPr>
        <w:pStyle w:val="CMD"/>
      </w:pPr>
      <w:r w:rsidRPr="000852ED">
        <w:t>S1(config-line)#</w:t>
      </w:r>
      <w:r>
        <w:t xml:space="preserve"> </w:t>
      </w:r>
      <w:r w:rsidRPr="00B91B3C">
        <w:rPr>
          <w:rStyle w:val="CMDBold"/>
        </w:rPr>
        <w:t>transport input none</w:t>
      </w:r>
    </w:p>
    <w:p w14:paraId="56EC423A" w14:textId="77777777" w:rsidR="00250BAC" w:rsidRPr="00F7664C" w:rsidRDefault="00250BAC" w:rsidP="00414132">
      <w:pPr>
        <w:pStyle w:val="StepHead"/>
      </w:pPr>
      <w:r w:rsidRPr="00F7664C">
        <w:t>Save the running</w:t>
      </w:r>
      <w:r w:rsidR="00C202CB">
        <w:t xml:space="preserve"> </w:t>
      </w:r>
      <w:r w:rsidRPr="00F7664C">
        <w:t>config</w:t>
      </w:r>
      <w:r w:rsidR="00C202CB">
        <w:t>uration</w:t>
      </w:r>
      <w:r w:rsidRPr="00F7664C">
        <w:t xml:space="preserve"> to the startup</w:t>
      </w:r>
      <w:r w:rsidR="00C202CB">
        <w:t xml:space="preserve"> </w:t>
      </w:r>
      <w:r w:rsidRPr="00F7664C">
        <w:t>config</w:t>
      </w:r>
      <w:r w:rsidR="00C202CB">
        <w:t>uration</w:t>
      </w:r>
      <w:r w:rsidRPr="00F7664C">
        <w:t>.</w:t>
      </w:r>
    </w:p>
    <w:p w14:paraId="40B5844F" w14:textId="77777777" w:rsidR="00250BAC" w:rsidRPr="00F7664C" w:rsidRDefault="00250BAC" w:rsidP="00B91B3C">
      <w:pPr>
        <w:pStyle w:val="CMD"/>
      </w:pPr>
      <w:r>
        <w:t>S</w:t>
      </w:r>
      <w:r w:rsidRPr="00F7664C">
        <w:t>1#</w:t>
      </w:r>
      <w:r w:rsidR="00AC02D7">
        <w:t xml:space="preserve"> </w:t>
      </w:r>
      <w:r w:rsidRPr="00B91B3C">
        <w:rPr>
          <w:rStyle w:val="CMDBold"/>
        </w:rPr>
        <w:t>copy running-config startup-config</w:t>
      </w:r>
    </w:p>
    <w:p w14:paraId="0EA1B15B" w14:textId="77777777" w:rsidR="00250BAC" w:rsidRPr="00F7664C" w:rsidRDefault="00AC02D7" w:rsidP="00414132">
      <w:pPr>
        <w:pStyle w:val="TaskHead"/>
      </w:pPr>
      <w:r>
        <w:t>Configure the SSH Client</w:t>
      </w:r>
    </w:p>
    <w:p w14:paraId="6C1D9DB0" w14:textId="77777777" w:rsidR="00250BAC" w:rsidRPr="00F7664C" w:rsidRDefault="001836CF" w:rsidP="001E0690">
      <w:pPr>
        <w:pStyle w:val="BodyTextL25"/>
      </w:pPr>
      <w:r>
        <w:t xml:space="preserve">PuTTy and </w:t>
      </w:r>
      <w:r w:rsidRPr="00FA04D1">
        <w:rPr>
          <w:noProof/>
        </w:rPr>
        <w:t>Tera</w:t>
      </w:r>
      <w:r>
        <w:t xml:space="preserve"> Term</w:t>
      </w:r>
      <w:r w:rsidR="00250BAC" w:rsidRPr="00F7664C">
        <w:t xml:space="preserve"> are</w:t>
      </w:r>
      <w:r>
        <w:t xml:space="preserve"> two</w:t>
      </w:r>
      <w:r w:rsidR="00250BAC" w:rsidRPr="00F7664C">
        <w:t xml:space="preserve"> terminal emulation programs that can support SSHv2 </w:t>
      </w:r>
      <w:r w:rsidR="00250BAC">
        <w:t xml:space="preserve">client </w:t>
      </w:r>
      <w:r w:rsidR="00250BAC" w:rsidRPr="00F7664C">
        <w:t>connections. This lab uses PuTTY.</w:t>
      </w:r>
    </w:p>
    <w:p w14:paraId="47375A87" w14:textId="77777777" w:rsidR="00250BAC" w:rsidRPr="00F7664C" w:rsidRDefault="00250BAC" w:rsidP="00414132">
      <w:pPr>
        <w:pStyle w:val="StepHead"/>
      </w:pPr>
      <w:r w:rsidRPr="00F7664C">
        <w:t xml:space="preserve">(Optional) Download and </w:t>
      </w:r>
      <w:r>
        <w:t>i</w:t>
      </w:r>
      <w:r w:rsidRPr="00F7664C">
        <w:t xml:space="preserve">nstall </w:t>
      </w:r>
      <w:r w:rsidRPr="00FA04D1">
        <w:rPr>
          <w:noProof/>
        </w:rPr>
        <w:t>an SSH</w:t>
      </w:r>
      <w:r w:rsidRPr="00F7664C">
        <w:t xml:space="preserve"> client on PC-A and PC-B.</w:t>
      </w:r>
    </w:p>
    <w:p w14:paraId="3198D4F8" w14:textId="77777777" w:rsidR="00250BAC" w:rsidRDefault="00250BAC" w:rsidP="00AC02D7">
      <w:pPr>
        <w:pStyle w:val="BodyTextL25"/>
      </w:pPr>
      <w:r w:rsidRPr="00F7664C">
        <w:t>If the SSH client is not already installed, download PuTTY</w:t>
      </w:r>
      <w:r w:rsidR="001836CF">
        <w:t xml:space="preserve"> from the following link:</w:t>
      </w:r>
    </w:p>
    <w:p w14:paraId="4F2F0576" w14:textId="77777777" w:rsidR="001836CF" w:rsidRPr="00F7664C" w:rsidRDefault="00EB3595" w:rsidP="00AC02D7">
      <w:pPr>
        <w:pStyle w:val="BodyTextL25"/>
      </w:pPr>
      <w:hyperlink r:id="rId10" w:history="1">
        <w:r w:rsidR="001836CF" w:rsidRPr="001836CF">
          <w:rPr>
            <w:rStyle w:val="Hyperlink"/>
          </w:rPr>
          <w:t>http://www.chiark.greenend.org.uk/~sgtatham/putty/download.html</w:t>
        </w:r>
      </w:hyperlink>
    </w:p>
    <w:p w14:paraId="59F151C3" w14:textId="77777777" w:rsidR="00250BAC" w:rsidRPr="00F7664C" w:rsidRDefault="00250BAC" w:rsidP="00AC02D7">
      <w:pPr>
        <w:pStyle w:val="BodyTextL25"/>
      </w:pPr>
      <w:r w:rsidRPr="00F7664C">
        <w:rPr>
          <w:b/>
        </w:rPr>
        <w:t>Note</w:t>
      </w:r>
      <w:r w:rsidRPr="00AC02D7">
        <w:t xml:space="preserve">: </w:t>
      </w:r>
      <w:r w:rsidRPr="00F7664C">
        <w:t>The procedure described here is for PuTTY and pertains to PC-A.</w:t>
      </w:r>
    </w:p>
    <w:p w14:paraId="19DA9423" w14:textId="77777777" w:rsidR="00250BAC" w:rsidRPr="00F7664C" w:rsidRDefault="00250BAC" w:rsidP="00414132">
      <w:pPr>
        <w:pStyle w:val="StepHead"/>
      </w:pPr>
      <w:r w:rsidRPr="00F7664C">
        <w:t xml:space="preserve">Verify SSH connectivity to </w:t>
      </w:r>
      <w:r>
        <w:t>S</w:t>
      </w:r>
      <w:r w:rsidRPr="00F7664C">
        <w:t>1 from PC-A.</w:t>
      </w:r>
    </w:p>
    <w:p w14:paraId="7171C493" w14:textId="77777777" w:rsidR="00250BAC" w:rsidRPr="00F7664C" w:rsidRDefault="00250BAC" w:rsidP="00414132">
      <w:pPr>
        <w:pStyle w:val="SubStepAlpha"/>
      </w:pPr>
      <w:r w:rsidRPr="00F7664C">
        <w:t xml:space="preserve">Launch PuTTY by double-clicking the </w:t>
      </w:r>
      <w:r w:rsidRPr="001836CF">
        <w:rPr>
          <w:b/>
        </w:rPr>
        <w:t>putty.exe</w:t>
      </w:r>
      <w:r w:rsidRPr="00F7664C">
        <w:t xml:space="preserve"> icon</w:t>
      </w:r>
      <w:r>
        <w:t xml:space="preserve"> (and clicking </w:t>
      </w:r>
      <w:r w:rsidR="00147CCB" w:rsidRPr="00147CCB">
        <w:rPr>
          <w:b/>
        </w:rPr>
        <w:t>Run</w:t>
      </w:r>
      <w:r>
        <w:t xml:space="preserve"> if prompted)</w:t>
      </w:r>
      <w:r w:rsidR="00AC02D7">
        <w:t>.</w:t>
      </w:r>
    </w:p>
    <w:p w14:paraId="348F2EA5" w14:textId="77777777" w:rsidR="00250BAC" w:rsidRPr="001C65C1" w:rsidRDefault="00250BAC" w:rsidP="00414132">
      <w:pPr>
        <w:pStyle w:val="SubStepAlpha"/>
      </w:pPr>
      <w:r w:rsidRPr="001C65C1">
        <w:t xml:space="preserve">Input the S1 IP address </w:t>
      </w:r>
      <w:r w:rsidRPr="001836CF">
        <w:rPr>
          <w:b/>
        </w:rPr>
        <w:t>192.168.1.2</w:t>
      </w:r>
      <w:r w:rsidRPr="001C65C1">
        <w:t xml:space="preserve"> in the </w:t>
      </w:r>
      <w:r w:rsidRPr="001C65C1">
        <w:rPr>
          <w:b/>
        </w:rPr>
        <w:t xml:space="preserve">Host Name </w:t>
      </w:r>
      <w:r>
        <w:rPr>
          <w:b/>
        </w:rPr>
        <w:t>(</w:t>
      </w:r>
      <w:r w:rsidRPr="001C65C1">
        <w:rPr>
          <w:b/>
        </w:rPr>
        <w:t>or IP address</w:t>
      </w:r>
      <w:r>
        <w:rPr>
          <w:b/>
        </w:rPr>
        <w:t>)</w:t>
      </w:r>
      <w:r w:rsidRPr="001C65C1">
        <w:t xml:space="preserve"> field.</w:t>
      </w:r>
    </w:p>
    <w:p w14:paraId="73FD3180" w14:textId="77777777" w:rsidR="00250BAC" w:rsidRDefault="00250BAC" w:rsidP="00414132">
      <w:pPr>
        <w:pStyle w:val="SubStepAlpha"/>
      </w:pPr>
      <w:r w:rsidRPr="00F7664C">
        <w:t xml:space="preserve">Verify that the </w:t>
      </w:r>
      <w:r w:rsidRPr="00F7664C">
        <w:rPr>
          <w:b/>
        </w:rPr>
        <w:t>SSH</w:t>
      </w:r>
      <w:r w:rsidRPr="00F7664C">
        <w:t xml:space="preserve"> radio button is selected.</w:t>
      </w:r>
      <w:r>
        <w:t xml:space="preserve"> PuTTY defaults to SSH version 2.</w:t>
      </w:r>
    </w:p>
    <w:p w14:paraId="5360F93B" w14:textId="77777777" w:rsidR="00250BAC" w:rsidRPr="002D49DA" w:rsidRDefault="007B2DC7" w:rsidP="00AC02D7">
      <w:pPr>
        <w:pStyle w:val="Visual"/>
        <w:rPr>
          <w:highlight w:val="yellow"/>
        </w:rPr>
      </w:pPr>
      <w:r>
        <w:rPr>
          <w:noProof/>
        </w:rPr>
        <w:drawing>
          <wp:inline distT="0" distB="0" distL="0" distR="0" wp14:anchorId="71D7CE85" wp14:editId="7F1ABDC6">
            <wp:extent cx="4343400" cy="41433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3400" cy="4143375"/>
                    </a:xfrm>
                    <a:prstGeom prst="rect">
                      <a:avLst/>
                    </a:prstGeom>
                    <a:noFill/>
                    <a:ln>
                      <a:noFill/>
                    </a:ln>
                  </pic:spPr>
                </pic:pic>
              </a:graphicData>
            </a:graphic>
          </wp:inline>
        </w:drawing>
      </w:r>
    </w:p>
    <w:p w14:paraId="4A461E7B" w14:textId="77777777" w:rsidR="00250BAC" w:rsidRDefault="00250BAC" w:rsidP="00414132">
      <w:pPr>
        <w:pStyle w:val="SubStepAlpha"/>
      </w:pPr>
      <w:r w:rsidRPr="001C65C1">
        <w:t xml:space="preserve">Click </w:t>
      </w:r>
      <w:r w:rsidRPr="00F213DC">
        <w:rPr>
          <w:b/>
        </w:rPr>
        <w:t>Open</w:t>
      </w:r>
      <w:r w:rsidRPr="001C65C1">
        <w:t>.</w:t>
      </w:r>
    </w:p>
    <w:p w14:paraId="7F0C2A8C" w14:textId="77777777" w:rsidR="00250BAC" w:rsidRDefault="00250BAC" w:rsidP="00250BAC">
      <w:pPr>
        <w:pStyle w:val="CommentText"/>
        <w:ind w:left="720"/>
      </w:pPr>
      <w:r w:rsidRPr="00CF291F">
        <w:rPr>
          <w:b/>
        </w:rPr>
        <w:t>Note</w:t>
      </w:r>
      <w:r w:rsidRPr="00AC02D7">
        <w:t>:</w:t>
      </w:r>
      <w:r>
        <w:t xml:space="preserve"> Upon first connection</w:t>
      </w:r>
      <w:r w:rsidR="00C202CB">
        <w:t>,</w:t>
      </w:r>
      <w:r>
        <w:t xml:space="preserve"> the user is prompted with a PuTTY Security Alert stating that the server’s host key is not cached in the registry.</w:t>
      </w:r>
    </w:p>
    <w:p w14:paraId="10C94336" w14:textId="77777777" w:rsidR="00250BAC" w:rsidRPr="001C65C1" w:rsidRDefault="00250BAC" w:rsidP="00414132">
      <w:pPr>
        <w:pStyle w:val="SubStepAlpha"/>
      </w:pPr>
      <w:r w:rsidRPr="001C65C1">
        <w:t xml:space="preserve">In the PuTTY Security Alert window, click </w:t>
      </w:r>
      <w:r w:rsidRPr="00F213DC">
        <w:rPr>
          <w:b/>
        </w:rPr>
        <w:t>Yes</w:t>
      </w:r>
      <w:r w:rsidRPr="00A41593">
        <w:rPr>
          <w:bCs/>
        </w:rPr>
        <w:t xml:space="preserve"> </w:t>
      </w:r>
      <w:r>
        <w:t>to cache the server’s host key</w:t>
      </w:r>
      <w:r w:rsidRPr="001C65C1">
        <w:t>.</w:t>
      </w:r>
    </w:p>
    <w:p w14:paraId="142415F5" w14:textId="25146E34" w:rsidR="00250BAC" w:rsidRPr="001C65C1" w:rsidRDefault="00C202CB" w:rsidP="00414132">
      <w:pPr>
        <w:pStyle w:val="SubStepAlpha"/>
      </w:pPr>
      <w:r>
        <w:t>I</w:t>
      </w:r>
      <w:r w:rsidRPr="001C65C1">
        <w:t>n the PuTTY window</w:t>
      </w:r>
      <w:r>
        <w:t>,</w:t>
      </w:r>
      <w:r w:rsidRPr="001C65C1">
        <w:t xml:space="preserve"> </w:t>
      </w:r>
      <w:r>
        <w:t>e</w:t>
      </w:r>
      <w:r w:rsidR="00250BAC" w:rsidRPr="001C65C1">
        <w:t xml:space="preserve">nter </w:t>
      </w:r>
      <w:r w:rsidR="00250BAC" w:rsidRPr="00F213DC">
        <w:rPr>
          <w:b/>
        </w:rPr>
        <w:t>admin</w:t>
      </w:r>
      <w:r w:rsidR="00250BAC" w:rsidRPr="001C65C1">
        <w:t xml:space="preserve"> </w:t>
      </w:r>
      <w:r w:rsidR="00071A3B">
        <w:t xml:space="preserve">as the </w:t>
      </w:r>
      <w:r w:rsidR="00250BAC" w:rsidRPr="001C65C1">
        <w:t xml:space="preserve">username and </w:t>
      </w:r>
      <w:r w:rsidR="00250BAC" w:rsidRPr="00B970F3">
        <w:rPr>
          <w:b/>
        </w:rPr>
        <w:t>cisco12345</w:t>
      </w:r>
      <w:r w:rsidR="00071A3B" w:rsidRPr="00071A3B">
        <w:t xml:space="preserve"> as the password</w:t>
      </w:r>
      <w:r w:rsidR="00250BAC" w:rsidRPr="001C65C1">
        <w:t>.</w:t>
      </w:r>
    </w:p>
    <w:p w14:paraId="476B1957" w14:textId="77777777" w:rsidR="00250BAC" w:rsidRPr="002D49DA" w:rsidRDefault="007B2DC7" w:rsidP="00AC02D7">
      <w:pPr>
        <w:pStyle w:val="Visual"/>
        <w:rPr>
          <w:highlight w:val="yellow"/>
        </w:rPr>
      </w:pPr>
      <w:r>
        <w:rPr>
          <w:noProof/>
        </w:rPr>
        <w:drawing>
          <wp:inline distT="0" distB="0" distL="0" distR="0" wp14:anchorId="3FEF3FB4" wp14:editId="586BB016">
            <wp:extent cx="473392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3925" cy="1266825"/>
                    </a:xfrm>
                    <a:prstGeom prst="rect">
                      <a:avLst/>
                    </a:prstGeom>
                    <a:noFill/>
                    <a:ln>
                      <a:noFill/>
                    </a:ln>
                  </pic:spPr>
                </pic:pic>
              </a:graphicData>
            </a:graphic>
          </wp:inline>
        </w:drawing>
      </w:r>
    </w:p>
    <w:p w14:paraId="72B8076D" w14:textId="77777777" w:rsidR="00250BAC" w:rsidRPr="00454243" w:rsidRDefault="00250BAC" w:rsidP="00414132">
      <w:pPr>
        <w:pStyle w:val="SubStepAlpha"/>
      </w:pPr>
      <w:r w:rsidRPr="001C65C1">
        <w:t xml:space="preserve">At the </w:t>
      </w:r>
      <w:r>
        <w:t>S</w:t>
      </w:r>
      <w:r w:rsidRPr="001C65C1">
        <w:t xml:space="preserve">1 privileged EXEC </w:t>
      </w:r>
      <w:r w:rsidR="00C202CB">
        <w:t xml:space="preserve">mode </w:t>
      </w:r>
      <w:r w:rsidRPr="001C65C1">
        <w:t xml:space="preserve">prompt, enter the </w:t>
      </w:r>
      <w:r w:rsidRPr="00F213DC">
        <w:rPr>
          <w:b/>
        </w:rPr>
        <w:t>show users</w:t>
      </w:r>
      <w:r w:rsidRPr="00AC02D7">
        <w:rPr>
          <w:bCs/>
        </w:rPr>
        <w:t xml:space="preserve"> </w:t>
      </w:r>
      <w:r w:rsidRPr="001C65C1">
        <w:rPr>
          <w:bCs/>
        </w:rPr>
        <w:t>command</w:t>
      </w:r>
      <w:r w:rsidR="00AC02D7">
        <w:t>.</w:t>
      </w:r>
    </w:p>
    <w:p w14:paraId="1901E539" w14:textId="77777777" w:rsidR="00250BAC" w:rsidRPr="001C65C1" w:rsidRDefault="00250BAC" w:rsidP="00B91B3C">
      <w:pPr>
        <w:pStyle w:val="CMD"/>
        <w:rPr>
          <w:rFonts w:cs="Courier New"/>
        </w:rPr>
      </w:pPr>
      <w:r>
        <w:rPr>
          <w:rFonts w:cs="Courier New"/>
        </w:rPr>
        <w:t>S</w:t>
      </w:r>
      <w:r w:rsidRPr="001C65C1">
        <w:rPr>
          <w:rFonts w:cs="Courier New"/>
        </w:rPr>
        <w:t>1#</w:t>
      </w:r>
      <w:r w:rsidR="00AC02D7">
        <w:rPr>
          <w:rFonts w:cs="Courier New"/>
        </w:rPr>
        <w:t xml:space="preserve"> </w:t>
      </w:r>
      <w:r w:rsidRPr="00B91B3C">
        <w:rPr>
          <w:rStyle w:val="CMDBold"/>
        </w:rPr>
        <w:t>show users</w:t>
      </w:r>
    </w:p>
    <w:p w14:paraId="78C382A9" w14:textId="1BD47857" w:rsidR="00AC02D7" w:rsidRPr="00E11F13" w:rsidRDefault="00250BAC" w:rsidP="001E0690">
      <w:pPr>
        <w:pStyle w:val="BodyTextL50"/>
        <w:rPr>
          <w:noProof/>
        </w:rPr>
      </w:pPr>
      <w:r w:rsidRPr="001C65C1">
        <w:t>Wh</w:t>
      </w:r>
      <w:r w:rsidR="00071A3B">
        <w:t>ich</w:t>
      </w:r>
      <w:r w:rsidRPr="001C65C1">
        <w:t xml:space="preserve"> users are connected to</w:t>
      </w:r>
      <w:r>
        <w:t xml:space="preserve"> </w:t>
      </w:r>
      <w:r w:rsidRPr="00E11F13">
        <w:rPr>
          <w:noProof/>
        </w:rPr>
        <w:t>S1 at this time?</w:t>
      </w:r>
    </w:p>
    <w:p w14:paraId="7F788E1E" w14:textId="77777777" w:rsidR="00AC02D7" w:rsidRDefault="00AC02D7" w:rsidP="001E0690">
      <w:pPr>
        <w:pStyle w:val="BodyTextL50"/>
      </w:pPr>
      <w:r>
        <w:t>____________________________________________________________________________________</w:t>
      </w:r>
    </w:p>
    <w:p w14:paraId="4EF1177F" w14:textId="77777777" w:rsidR="00AC02D7" w:rsidRDefault="00AC02D7" w:rsidP="001E0690">
      <w:pPr>
        <w:pStyle w:val="BodyTextL50"/>
      </w:pPr>
      <w:r>
        <w:t>____________________________________________________________________________________</w:t>
      </w:r>
    </w:p>
    <w:p w14:paraId="0320CA74" w14:textId="77777777" w:rsidR="00250BAC" w:rsidRPr="001C65C1" w:rsidRDefault="00250BAC" w:rsidP="00414132">
      <w:pPr>
        <w:pStyle w:val="SubStepAlpha"/>
      </w:pPr>
      <w:r w:rsidRPr="001C65C1">
        <w:t>Close the PuTTy SSH session window</w:t>
      </w:r>
      <w:r>
        <w:t xml:space="preserve"> with the </w:t>
      </w:r>
      <w:r w:rsidRPr="00AC02D7">
        <w:rPr>
          <w:b/>
        </w:rPr>
        <w:t>exit</w:t>
      </w:r>
      <w:r w:rsidRPr="00AC02D7">
        <w:t xml:space="preserve"> or </w:t>
      </w:r>
      <w:r w:rsidRPr="00AC02D7">
        <w:rPr>
          <w:b/>
        </w:rPr>
        <w:t>quit</w:t>
      </w:r>
      <w:r w:rsidRPr="00AC02D7">
        <w:t xml:space="preserve"> </w:t>
      </w:r>
      <w:r>
        <w:t>command</w:t>
      </w:r>
      <w:r w:rsidRPr="001C65C1">
        <w:t>.</w:t>
      </w:r>
    </w:p>
    <w:p w14:paraId="1C037FA3" w14:textId="77777777" w:rsidR="00AC02D7" w:rsidRDefault="00250BAC" w:rsidP="00AC02D7">
      <w:pPr>
        <w:pStyle w:val="BodyTextL50"/>
      </w:pPr>
      <w:r w:rsidRPr="001C65C1">
        <w:t xml:space="preserve">Try to open a </w:t>
      </w:r>
      <w:r>
        <w:t>T</w:t>
      </w:r>
      <w:r w:rsidRPr="001C65C1">
        <w:t xml:space="preserve">elnet session to </w:t>
      </w:r>
      <w:r w:rsidR="006A7DC9">
        <w:t>S</w:t>
      </w:r>
      <w:r>
        <w:t>1</w:t>
      </w:r>
      <w:r w:rsidRPr="001C65C1">
        <w:t xml:space="preserve"> from PC-A. Were you able to open the </w:t>
      </w:r>
      <w:r>
        <w:t>T</w:t>
      </w:r>
      <w:r w:rsidR="00AC02D7">
        <w:t xml:space="preserve">elnet session? </w:t>
      </w:r>
      <w:r w:rsidR="001836CF">
        <w:t>Explain.</w:t>
      </w:r>
    </w:p>
    <w:p w14:paraId="4D444C3C" w14:textId="77777777" w:rsidR="00AC02D7" w:rsidRDefault="00AC02D7" w:rsidP="00AC02D7">
      <w:pPr>
        <w:pStyle w:val="BodyTextL50"/>
      </w:pPr>
      <w:r>
        <w:t>____________________________________________________________________________________</w:t>
      </w:r>
    </w:p>
    <w:p w14:paraId="502D773B" w14:textId="77777777" w:rsidR="00AC02D7" w:rsidRDefault="00AC02D7" w:rsidP="00AC02D7">
      <w:pPr>
        <w:pStyle w:val="BodyTextL50"/>
      </w:pPr>
      <w:r>
        <w:t>____________________________________________________________________________________</w:t>
      </w:r>
    </w:p>
    <w:p w14:paraId="7AB4899A" w14:textId="77777777" w:rsidR="00250BAC" w:rsidRPr="00E11F13" w:rsidRDefault="00250BAC" w:rsidP="00414132">
      <w:pPr>
        <w:pStyle w:val="StepHead"/>
        <w:rPr>
          <w:noProof/>
        </w:rPr>
      </w:pPr>
      <w:r w:rsidRPr="00E11F13">
        <w:rPr>
          <w:noProof/>
        </w:rPr>
        <w:t>Save the configuration.</w:t>
      </w:r>
    </w:p>
    <w:p w14:paraId="7B0FDF97" w14:textId="77777777" w:rsidR="00250BAC" w:rsidRPr="001C65C1" w:rsidRDefault="00250BAC" w:rsidP="001E0690">
      <w:pPr>
        <w:pStyle w:val="BodyTextL25"/>
      </w:pPr>
      <w:r w:rsidRPr="00E11F13">
        <w:rPr>
          <w:noProof/>
        </w:rPr>
        <w:t>Save the running configuration to the startup configuration from the privileged EXEC</w:t>
      </w:r>
      <w:r w:rsidRPr="001C65C1">
        <w:t xml:space="preserve"> </w:t>
      </w:r>
      <w:r w:rsidR="00CE1DE5">
        <w:t xml:space="preserve">mode </w:t>
      </w:r>
      <w:r w:rsidRPr="001C65C1">
        <w:t>prompt.</w:t>
      </w:r>
    </w:p>
    <w:p w14:paraId="6BFDF48C" w14:textId="24736FF0" w:rsidR="00C8028B" w:rsidRPr="001F7151" w:rsidRDefault="002A517F" w:rsidP="001E0690">
      <w:pPr>
        <w:pStyle w:val="CMD"/>
      </w:pPr>
      <w:r>
        <w:t>S</w:t>
      </w:r>
      <w:r w:rsidR="00250BAC" w:rsidRPr="00E51AAC">
        <w:t>1#</w:t>
      </w:r>
      <w:r w:rsidR="00E51AAC" w:rsidRPr="00E51AAC">
        <w:t xml:space="preserve"> </w:t>
      </w:r>
      <w:r w:rsidR="00250BAC" w:rsidRPr="001E0690">
        <w:rPr>
          <w:b/>
        </w:rPr>
        <w:t>copy running-config startup-config</w:t>
      </w:r>
    </w:p>
    <w:p w14:paraId="089B86CA" w14:textId="77777777" w:rsidR="00250BAC" w:rsidRPr="00E51AAC" w:rsidRDefault="00FE1010" w:rsidP="00C35CFA">
      <w:pPr>
        <w:pStyle w:val="PartHead"/>
        <w:rPr>
          <w:highlight w:val="cyan"/>
        </w:rPr>
      </w:pPr>
      <w:r>
        <w:rPr>
          <w:highlight w:val="cyan"/>
        </w:rPr>
        <w:t xml:space="preserve">Configure </w:t>
      </w:r>
      <w:r w:rsidR="00250BAC" w:rsidRPr="00E51AAC">
        <w:rPr>
          <w:highlight w:val="cyan"/>
        </w:rPr>
        <w:t xml:space="preserve">Secure </w:t>
      </w:r>
      <w:r w:rsidR="00250BAC" w:rsidRPr="00C35CFA">
        <w:rPr>
          <w:highlight w:val="cyan"/>
        </w:rPr>
        <w:t>Trunks</w:t>
      </w:r>
      <w:r w:rsidR="00250BAC" w:rsidRPr="00E51AAC">
        <w:rPr>
          <w:highlight w:val="cyan"/>
        </w:rPr>
        <w:t xml:space="preserve"> and Access Ports</w:t>
      </w:r>
    </w:p>
    <w:p w14:paraId="518EA476" w14:textId="06433CE3" w:rsidR="00250BAC" w:rsidRPr="00E11F13" w:rsidRDefault="00250BAC" w:rsidP="001E0690">
      <w:pPr>
        <w:pStyle w:val="BodyTextL25"/>
        <w:rPr>
          <w:noProof/>
        </w:rPr>
      </w:pPr>
      <w:r w:rsidRPr="00786CD5">
        <w:t xml:space="preserve">In Part 3, you </w:t>
      </w:r>
      <w:r w:rsidR="00CE1DE5">
        <w:t xml:space="preserve">will </w:t>
      </w:r>
      <w:r w:rsidRPr="00E11F13">
        <w:rPr>
          <w:noProof/>
        </w:rPr>
        <w:t xml:space="preserve">configure trunk ports, change the native VLAN for trunk ports, </w:t>
      </w:r>
      <w:r w:rsidR="00C52AA6">
        <w:rPr>
          <w:noProof/>
        </w:rPr>
        <w:t xml:space="preserve">and </w:t>
      </w:r>
      <w:r w:rsidRPr="00E11F13">
        <w:rPr>
          <w:noProof/>
        </w:rPr>
        <w:t>verify trunk configuration</w:t>
      </w:r>
      <w:r w:rsidR="00C52AA6">
        <w:rPr>
          <w:noProof/>
        </w:rPr>
        <w:t xml:space="preserve">. </w:t>
      </w:r>
    </w:p>
    <w:p w14:paraId="68481BBB" w14:textId="5C838C2E" w:rsidR="00250BAC" w:rsidRPr="00E11F13" w:rsidRDefault="00250BAC" w:rsidP="001E0690">
      <w:pPr>
        <w:pStyle w:val="BodyTextL25"/>
        <w:rPr>
          <w:noProof/>
        </w:rPr>
      </w:pPr>
      <w:r w:rsidRPr="00E11F13">
        <w:rPr>
          <w:noProof/>
        </w:rPr>
        <w:t xml:space="preserve">Securing trunk ports can help stop VLAN hopping attacks. The best way to prevent a basic VLAN hopping attack is to explicitly disable trunking on all ports except the </w:t>
      </w:r>
      <w:r w:rsidR="00071A3B">
        <w:rPr>
          <w:noProof/>
        </w:rPr>
        <w:t>ports</w:t>
      </w:r>
      <w:r w:rsidRPr="00E11F13">
        <w:rPr>
          <w:noProof/>
        </w:rPr>
        <w:t xml:space="preserve"> that specifically require trunking. On the required trunking ports, disable DTP (auto trunking) negotiations and manually enable trunking. If no trunking is required on an interface, c</w:t>
      </w:r>
      <w:r w:rsidRPr="00E11F13">
        <w:rPr>
          <w:noProof/>
          <w:lang w:val="fr-FR"/>
        </w:rPr>
        <w:t xml:space="preserve">onfigure the port as an </w:t>
      </w:r>
      <w:r w:rsidRPr="00E11F13">
        <w:rPr>
          <w:noProof/>
        </w:rPr>
        <w:t>access</w:t>
      </w:r>
      <w:r w:rsidRPr="00E11F13">
        <w:rPr>
          <w:noProof/>
          <w:lang w:val="fr-FR"/>
        </w:rPr>
        <w:t xml:space="preserve"> port. This </w:t>
      </w:r>
      <w:r w:rsidRPr="00E11F13">
        <w:rPr>
          <w:noProof/>
        </w:rPr>
        <w:t>disables trunking on the interface.</w:t>
      </w:r>
    </w:p>
    <w:p w14:paraId="315CBF1C" w14:textId="77777777" w:rsidR="00250BAC" w:rsidRDefault="00250BAC" w:rsidP="001E0690">
      <w:pPr>
        <w:pStyle w:val="BodyTextL25"/>
      </w:pPr>
      <w:r w:rsidRPr="00E11F13">
        <w:rPr>
          <w:b/>
          <w:noProof/>
        </w:rPr>
        <w:t>Note</w:t>
      </w:r>
      <w:r w:rsidRPr="00E11F13">
        <w:rPr>
          <w:noProof/>
        </w:rPr>
        <w:t>: Tasks should be performed on</w:t>
      </w:r>
      <w:r>
        <w:t xml:space="preserve"> </w:t>
      </w:r>
      <w:r w:rsidR="00154E2C">
        <w:t>S</w:t>
      </w:r>
      <w:r>
        <w:t>1 or S2</w:t>
      </w:r>
      <w:r w:rsidR="00FA71B9">
        <w:t>,</w:t>
      </w:r>
      <w:r>
        <w:t xml:space="preserve"> as indicated.</w:t>
      </w:r>
    </w:p>
    <w:p w14:paraId="4E1C5768" w14:textId="77777777" w:rsidR="00250BAC" w:rsidRPr="00795F55" w:rsidRDefault="00250BAC" w:rsidP="00C35CFA">
      <w:pPr>
        <w:pStyle w:val="TaskHead"/>
      </w:pPr>
      <w:r w:rsidRPr="00795F55">
        <w:t xml:space="preserve">Secure </w:t>
      </w:r>
      <w:r w:rsidRPr="00C35CFA">
        <w:t>Trunk</w:t>
      </w:r>
      <w:r w:rsidRPr="00795F55">
        <w:t xml:space="preserve"> Ports</w:t>
      </w:r>
    </w:p>
    <w:p w14:paraId="30522080" w14:textId="77777777" w:rsidR="00250BAC" w:rsidRPr="00203051" w:rsidRDefault="00250BAC" w:rsidP="00414132">
      <w:pPr>
        <w:pStyle w:val="StepHead"/>
      </w:pPr>
      <w:r w:rsidRPr="00203051">
        <w:t xml:space="preserve">Configure </w:t>
      </w:r>
      <w:r w:rsidR="006A7DC9">
        <w:t>S</w:t>
      </w:r>
      <w:r w:rsidRPr="00203051">
        <w:t>1 as the root switch.</w:t>
      </w:r>
    </w:p>
    <w:p w14:paraId="59B5A1AB" w14:textId="06D8FAB3" w:rsidR="00250BAC" w:rsidRPr="00203051" w:rsidRDefault="00250BAC" w:rsidP="001E0690">
      <w:pPr>
        <w:pStyle w:val="BodyTextL25"/>
      </w:pPr>
      <w:r>
        <w:t>F</w:t>
      </w:r>
      <w:r w:rsidRPr="00203051">
        <w:t>or the purpose</w:t>
      </w:r>
      <w:r w:rsidR="00071A3B">
        <w:t>s</w:t>
      </w:r>
      <w:r w:rsidRPr="00203051">
        <w:t xml:space="preserve"> of this lab, S2 is currently the root bridge</w:t>
      </w:r>
      <w:r w:rsidR="001B1FAF">
        <w:t>. You will configure S1 as the root bridge by changing the bridge ID priority level.</w:t>
      </w:r>
    </w:p>
    <w:p w14:paraId="28080ECA" w14:textId="77777777" w:rsidR="00250BAC" w:rsidRPr="00203051" w:rsidRDefault="00250BAC" w:rsidP="00414132">
      <w:pPr>
        <w:pStyle w:val="SubStepAlpha"/>
      </w:pPr>
      <w:r>
        <w:t xml:space="preserve">From the </w:t>
      </w:r>
      <w:r w:rsidRPr="00203051">
        <w:t xml:space="preserve">console </w:t>
      </w:r>
      <w:r>
        <w:t xml:space="preserve">on S1, enter global </w:t>
      </w:r>
      <w:r w:rsidRPr="00203051">
        <w:t>configuration mode.</w:t>
      </w:r>
    </w:p>
    <w:p w14:paraId="7C1D3168" w14:textId="77777777" w:rsidR="001F31F9" w:rsidRDefault="001F31F9">
      <w:pPr>
        <w:spacing w:before="0" w:after="0" w:line="240" w:lineRule="auto"/>
        <w:rPr>
          <w:sz w:val="20"/>
        </w:rPr>
      </w:pPr>
      <w:r>
        <w:br w:type="page"/>
      </w:r>
    </w:p>
    <w:p w14:paraId="582C23EA" w14:textId="55DF8C7B" w:rsidR="00250BAC" w:rsidRPr="00E11F13" w:rsidRDefault="00250BAC" w:rsidP="00414132">
      <w:pPr>
        <w:pStyle w:val="SubStepAlpha"/>
        <w:rPr>
          <w:noProof/>
        </w:rPr>
      </w:pPr>
      <w:r>
        <w:t xml:space="preserve">The default priority for </w:t>
      </w:r>
      <w:r w:rsidR="00154E2C" w:rsidRPr="00E11F13">
        <w:rPr>
          <w:noProof/>
        </w:rPr>
        <w:t>S</w:t>
      </w:r>
      <w:r w:rsidRPr="00E11F13">
        <w:rPr>
          <w:noProof/>
        </w:rPr>
        <w:t xml:space="preserve">1 and S2 is 32769 (32768 + 1 with System ID Extension). Set S1 priority to </w:t>
      </w:r>
      <w:r w:rsidRPr="00E11F13">
        <w:rPr>
          <w:b/>
          <w:noProof/>
        </w:rPr>
        <w:t>0</w:t>
      </w:r>
      <w:r w:rsidRPr="00E11F13">
        <w:rPr>
          <w:noProof/>
        </w:rPr>
        <w:t xml:space="preserve"> so that it becomes the root switch.</w:t>
      </w:r>
    </w:p>
    <w:p w14:paraId="306A9B41" w14:textId="77777777" w:rsidR="00250BAC" w:rsidRPr="00E11F13" w:rsidRDefault="00250BAC" w:rsidP="00B91B3C">
      <w:pPr>
        <w:pStyle w:val="CMD"/>
        <w:rPr>
          <w:noProof/>
        </w:rPr>
      </w:pPr>
      <w:r w:rsidRPr="00E11F13">
        <w:rPr>
          <w:noProof/>
        </w:rPr>
        <w:t>S1(config)#</w:t>
      </w:r>
      <w:r w:rsidR="00E51AAC" w:rsidRPr="00E11F13">
        <w:rPr>
          <w:noProof/>
        </w:rPr>
        <w:t xml:space="preserve"> </w:t>
      </w:r>
      <w:r w:rsidRPr="00E11F13">
        <w:rPr>
          <w:rStyle w:val="CMDBold"/>
          <w:noProof/>
        </w:rPr>
        <w:t>spanning-tree vlan 1 priority 0</w:t>
      </w:r>
    </w:p>
    <w:p w14:paraId="04D2DEE3" w14:textId="77777777" w:rsidR="00250BAC" w:rsidRPr="001E0690" w:rsidRDefault="00250BAC" w:rsidP="00B91B3C">
      <w:pPr>
        <w:pStyle w:val="CMD"/>
      </w:pPr>
      <w:r w:rsidRPr="00203051">
        <w:t>S1(config)#</w:t>
      </w:r>
      <w:r w:rsidR="00E51AAC">
        <w:t xml:space="preserve"> </w:t>
      </w:r>
      <w:r w:rsidRPr="00B91B3C">
        <w:rPr>
          <w:rStyle w:val="CMDBold"/>
        </w:rPr>
        <w:t>exit</w:t>
      </w:r>
    </w:p>
    <w:p w14:paraId="28BD6EE0" w14:textId="77777777" w:rsidR="00250BAC" w:rsidRPr="001E0690" w:rsidRDefault="00250BAC" w:rsidP="00E51AAC">
      <w:pPr>
        <w:pStyle w:val="BodyTextL50"/>
        <w:rPr>
          <w:b/>
        </w:rPr>
      </w:pPr>
      <w:r w:rsidRPr="00F213DC">
        <w:rPr>
          <w:b/>
        </w:rPr>
        <w:t>Note</w:t>
      </w:r>
      <w:r w:rsidRPr="001E0690">
        <w:rPr>
          <w:rFonts w:cs="Arial"/>
        </w:rPr>
        <w:t xml:space="preserve">: You can also use the </w:t>
      </w:r>
      <w:r w:rsidRPr="00062C72">
        <w:rPr>
          <w:rStyle w:val="BodyTextCommandBold"/>
        </w:rPr>
        <w:t>spanning-tree vlan 1 root primary</w:t>
      </w:r>
      <w:r w:rsidRPr="006402E4">
        <w:t xml:space="preserve"> command to make S1 the root switch</w:t>
      </w:r>
      <w:r>
        <w:t xml:space="preserve"> for VLAN 1</w:t>
      </w:r>
      <w:r w:rsidRPr="006402E4">
        <w:t>.</w:t>
      </w:r>
    </w:p>
    <w:p w14:paraId="06535B00" w14:textId="3DA5B7FF" w:rsidR="00250BAC" w:rsidRPr="00E11F13" w:rsidRDefault="00250BAC" w:rsidP="00414132">
      <w:pPr>
        <w:pStyle w:val="SubStepAlpha"/>
        <w:rPr>
          <w:noProof/>
        </w:rPr>
      </w:pPr>
      <w:r w:rsidRPr="00E11F13">
        <w:rPr>
          <w:noProof/>
        </w:rPr>
        <w:t xml:space="preserve">Issue the </w:t>
      </w:r>
      <w:r w:rsidRPr="00E11F13">
        <w:rPr>
          <w:b/>
          <w:noProof/>
        </w:rPr>
        <w:t>show spanning-tree</w:t>
      </w:r>
      <w:r w:rsidRPr="00E11F13">
        <w:rPr>
          <w:noProof/>
        </w:rPr>
        <w:t xml:space="preserve"> command to verify that S1 is the root bridge</w:t>
      </w:r>
      <w:r w:rsidR="00071A3B">
        <w:rPr>
          <w:noProof/>
        </w:rPr>
        <w:t>,</w:t>
      </w:r>
      <w:r w:rsidRPr="00E11F13">
        <w:rPr>
          <w:noProof/>
        </w:rPr>
        <w:t xml:space="preserve"> to see the ports in use</w:t>
      </w:r>
      <w:r w:rsidR="00071A3B">
        <w:rPr>
          <w:noProof/>
        </w:rPr>
        <w:t>,</w:t>
      </w:r>
      <w:r w:rsidRPr="00E11F13">
        <w:rPr>
          <w:noProof/>
        </w:rPr>
        <w:t xml:space="preserve"> and </w:t>
      </w:r>
      <w:r w:rsidR="00071A3B">
        <w:rPr>
          <w:noProof/>
        </w:rPr>
        <w:t xml:space="preserve">to see </w:t>
      </w:r>
      <w:r w:rsidRPr="00E11F13">
        <w:rPr>
          <w:noProof/>
        </w:rPr>
        <w:t>their status.</w:t>
      </w:r>
    </w:p>
    <w:p w14:paraId="46D6B763" w14:textId="77777777" w:rsidR="00250BAC" w:rsidRPr="00E11F13" w:rsidRDefault="00250BAC" w:rsidP="00B91B3C">
      <w:pPr>
        <w:pStyle w:val="CMD"/>
        <w:rPr>
          <w:rStyle w:val="CMDChar"/>
          <w:noProof/>
        </w:rPr>
      </w:pPr>
      <w:r w:rsidRPr="00E11F13">
        <w:rPr>
          <w:noProof/>
        </w:rPr>
        <w:t>S1#</w:t>
      </w:r>
      <w:r w:rsidR="00A41593" w:rsidRPr="00E11F13">
        <w:rPr>
          <w:noProof/>
        </w:rPr>
        <w:t xml:space="preserve"> </w:t>
      </w:r>
      <w:r w:rsidRPr="00E11F13">
        <w:rPr>
          <w:rStyle w:val="CMDBold"/>
          <w:noProof/>
        </w:rPr>
        <w:t>show spanning-tree</w:t>
      </w:r>
    </w:p>
    <w:p w14:paraId="36462722" w14:textId="77777777" w:rsidR="00250BAC" w:rsidRPr="00E11F13" w:rsidRDefault="00250BAC" w:rsidP="00A41593">
      <w:pPr>
        <w:pStyle w:val="CMDOutput"/>
        <w:rPr>
          <w:noProof/>
        </w:rPr>
      </w:pPr>
    </w:p>
    <w:p w14:paraId="3C5818D8" w14:textId="77777777" w:rsidR="00250BAC" w:rsidRPr="00E11F13" w:rsidRDefault="00250BAC" w:rsidP="00A41593">
      <w:pPr>
        <w:pStyle w:val="CMDOutput"/>
        <w:rPr>
          <w:noProof/>
        </w:rPr>
      </w:pPr>
      <w:r w:rsidRPr="00E11F13">
        <w:rPr>
          <w:noProof/>
        </w:rPr>
        <w:t>VLAN0001</w:t>
      </w:r>
    </w:p>
    <w:p w14:paraId="1ABDF9FA" w14:textId="77777777" w:rsidR="00250BAC" w:rsidRPr="00E11F13" w:rsidRDefault="00250BAC" w:rsidP="00A41593">
      <w:pPr>
        <w:pStyle w:val="CMDOutput"/>
        <w:rPr>
          <w:noProof/>
        </w:rPr>
      </w:pPr>
      <w:r w:rsidRPr="00E11F13">
        <w:rPr>
          <w:noProof/>
        </w:rPr>
        <w:t xml:space="preserve">  Spanning tree enabled protocol ieee</w:t>
      </w:r>
    </w:p>
    <w:p w14:paraId="052BA7B1" w14:textId="77777777" w:rsidR="00250BAC" w:rsidRPr="00E11F13" w:rsidRDefault="00250BAC" w:rsidP="00A41593">
      <w:pPr>
        <w:pStyle w:val="CMDOutput"/>
        <w:rPr>
          <w:noProof/>
        </w:rPr>
      </w:pPr>
      <w:r w:rsidRPr="00E11F13">
        <w:rPr>
          <w:noProof/>
        </w:rPr>
        <w:t xml:space="preserve">  Root ID    Priority    1</w:t>
      </w:r>
    </w:p>
    <w:p w14:paraId="76CCE9CB" w14:textId="77777777" w:rsidR="00250BAC" w:rsidRPr="00E11F13" w:rsidRDefault="00250BAC" w:rsidP="00A41593">
      <w:pPr>
        <w:pStyle w:val="CMDOutput"/>
        <w:rPr>
          <w:noProof/>
        </w:rPr>
      </w:pPr>
      <w:r w:rsidRPr="00E11F13">
        <w:rPr>
          <w:noProof/>
        </w:rPr>
        <w:t xml:space="preserve">             Address     001d.4635.0c80</w:t>
      </w:r>
    </w:p>
    <w:p w14:paraId="2E320F4D" w14:textId="77777777" w:rsidR="00250BAC" w:rsidRPr="00E11F13" w:rsidRDefault="00250BAC" w:rsidP="00A41593">
      <w:pPr>
        <w:pStyle w:val="CMDOutput"/>
        <w:rPr>
          <w:noProof/>
        </w:rPr>
      </w:pPr>
      <w:r w:rsidRPr="00E11F13">
        <w:rPr>
          <w:noProof/>
        </w:rPr>
        <w:t xml:space="preserve">             </w:t>
      </w:r>
      <w:r w:rsidRPr="00E11F13">
        <w:rPr>
          <w:noProof/>
          <w:highlight w:val="yellow"/>
        </w:rPr>
        <w:t>This bridge is the root</w:t>
      </w:r>
    </w:p>
    <w:p w14:paraId="5181CEDE" w14:textId="77777777" w:rsidR="00250BAC" w:rsidRPr="00E11F13" w:rsidRDefault="00250BAC" w:rsidP="00A41593">
      <w:pPr>
        <w:pStyle w:val="CMDOutput"/>
        <w:rPr>
          <w:noProof/>
        </w:rPr>
      </w:pPr>
      <w:r w:rsidRPr="00E11F13">
        <w:rPr>
          <w:noProof/>
        </w:rPr>
        <w:t xml:space="preserve">             Hello Time   2 sec  Max Age 20 sec  Forward Delay 15 sec</w:t>
      </w:r>
    </w:p>
    <w:p w14:paraId="7BEA08F1" w14:textId="77777777" w:rsidR="00250BAC" w:rsidRPr="00E11F13" w:rsidRDefault="00250BAC" w:rsidP="00A41593">
      <w:pPr>
        <w:pStyle w:val="CMDOutput"/>
        <w:rPr>
          <w:noProof/>
        </w:rPr>
      </w:pPr>
    </w:p>
    <w:p w14:paraId="5C65EDC6" w14:textId="77777777" w:rsidR="00250BAC" w:rsidRPr="00E11F13" w:rsidRDefault="00250BAC" w:rsidP="00A41593">
      <w:pPr>
        <w:pStyle w:val="CMDOutput"/>
        <w:rPr>
          <w:noProof/>
        </w:rPr>
      </w:pPr>
      <w:r w:rsidRPr="00E11F13">
        <w:rPr>
          <w:noProof/>
        </w:rPr>
        <w:t xml:space="preserve">  Bridge ID  Priority    1      (priority 0 sys-id-ext 1)</w:t>
      </w:r>
    </w:p>
    <w:p w14:paraId="4D5FB83E" w14:textId="77777777" w:rsidR="00250BAC" w:rsidRPr="00E11F13" w:rsidRDefault="00250BAC" w:rsidP="00A41593">
      <w:pPr>
        <w:pStyle w:val="CMDOutput"/>
        <w:rPr>
          <w:noProof/>
        </w:rPr>
      </w:pPr>
      <w:r w:rsidRPr="00E11F13">
        <w:rPr>
          <w:noProof/>
        </w:rPr>
        <w:t xml:space="preserve">             Address     001d.4635.0c80</w:t>
      </w:r>
    </w:p>
    <w:p w14:paraId="6C2C1144" w14:textId="77777777" w:rsidR="00250BAC" w:rsidRPr="00E11F13" w:rsidRDefault="00250BAC" w:rsidP="00A41593">
      <w:pPr>
        <w:pStyle w:val="CMDOutput"/>
        <w:rPr>
          <w:noProof/>
        </w:rPr>
      </w:pPr>
      <w:r w:rsidRPr="00E11F13">
        <w:rPr>
          <w:noProof/>
        </w:rPr>
        <w:t xml:space="preserve">             Hello Time   2 sec  Max Age 20 sec  Forward Delay 15 sec</w:t>
      </w:r>
    </w:p>
    <w:p w14:paraId="719F495F" w14:textId="77777777" w:rsidR="00250BAC" w:rsidRPr="00E11F13" w:rsidRDefault="00250BAC" w:rsidP="00A41593">
      <w:pPr>
        <w:pStyle w:val="CMDOutput"/>
        <w:rPr>
          <w:noProof/>
        </w:rPr>
      </w:pPr>
      <w:r w:rsidRPr="00E11F13">
        <w:rPr>
          <w:noProof/>
        </w:rPr>
        <w:t xml:space="preserve">             Aging Time 300</w:t>
      </w:r>
    </w:p>
    <w:p w14:paraId="06CEC278" w14:textId="77777777" w:rsidR="00250BAC" w:rsidRPr="00E11F13" w:rsidRDefault="00250BAC" w:rsidP="00A41593">
      <w:pPr>
        <w:pStyle w:val="CMDOutput"/>
        <w:rPr>
          <w:noProof/>
        </w:rPr>
      </w:pPr>
    </w:p>
    <w:p w14:paraId="450719EF" w14:textId="77777777" w:rsidR="00250BAC" w:rsidRPr="00E11F13" w:rsidRDefault="00250BAC" w:rsidP="00A41593">
      <w:pPr>
        <w:pStyle w:val="CMDOutput"/>
        <w:rPr>
          <w:noProof/>
        </w:rPr>
      </w:pPr>
      <w:r w:rsidRPr="00E11F13">
        <w:rPr>
          <w:noProof/>
        </w:rPr>
        <w:t>Interface        Role Sts Cost      Prio.Nbr Type</w:t>
      </w:r>
    </w:p>
    <w:p w14:paraId="3C7AC356" w14:textId="77777777" w:rsidR="00250BAC" w:rsidRPr="00E11F13" w:rsidRDefault="00250BAC" w:rsidP="00A41593">
      <w:pPr>
        <w:pStyle w:val="CMDOutput"/>
        <w:rPr>
          <w:noProof/>
        </w:rPr>
      </w:pPr>
      <w:r w:rsidRPr="00E11F13">
        <w:rPr>
          <w:noProof/>
        </w:rPr>
        <w:t>---------------- ---- --- --------- -------- --------------------------------</w:t>
      </w:r>
    </w:p>
    <w:p w14:paraId="4CA48818" w14:textId="77777777" w:rsidR="00250BAC" w:rsidRPr="00E11F13" w:rsidRDefault="00250BAC" w:rsidP="00A41593">
      <w:pPr>
        <w:pStyle w:val="CMDOutput"/>
        <w:rPr>
          <w:noProof/>
        </w:rPr>
      </w:pPr>
      <w:r w:rsidRPr="00E11F13">
        <w:rPr>
          <w:noProof/>
        </w:rPr>
        <w:t>Fa0/1            Desg FWD 19        128.1    P2p</w:t>
      </w:r>
    </w:p>
    <w:p w14:paraId="5F05CFFE" w14:textId="77777777" w:rsidR="00250BAC" w:rsidRPr="00E11F13" w:rsidRDefault="00250BAC" w:rsidP="00A41593">
      <w:pPr>
        <w:pStyle w:val="CMDOutput"/>
        <w:rPr>
          <w:noProof/>
        </w:rPr>
      </w:pPr>
      <w:r w:rsidRPr="00E11F13">
        <w:rPr>
          <w:noProof/>
        </w:rPr>
        <w:t>Fa0/5            Desg FWD 19        128.5    P2p</w:t>
      </w:r>
    </w:p>
    <w:p w14:paraId="7D0923DA" w14:textId="77777777" w:rsidR="00250BAC" w:rsidRPr="00E11F13" w:rsidRDefault="00250BAC" w:rsidP="00A41593">
      <w:pPr>
        <w:pStyle w:val="CMDOutput"/>
        <w:rPr>
          <w:noProof/>
        </w:rPr>
      </w:pPr>
      <w:r w:rsidRPr="00E11F13">
        <w:rPr>
          <w:noProof/>
        </w:rPr>
        <w:t>Fa0/6            Desg FWD 19        128.6    P2p</w:t>
      </w:r>
    </w:p>
    <w:p w14:paraId="62B16791" w14:textId="77777777" w:rsidR="00E51AAC" w:rsidRPr="00E11F13" w:rsidRDefault="00E51AAC" w:rsidP="00414132">
      <w:pPr>
        <w:pStyle w:val="SubStepAlpha"/>
        <w:rPr>
          <w:noProof/>
        </w:rPr>
      </w:pPr>
      <w:r w:rsidRPr="00E11F13">
        <w:rPr>
          <w:noProof/>
        </w:rPr>
        <w:t>What is the S1 priority?</w:t>
      </w:r>
    </w:p>
    <w:p w14:paraId="4ADF0BCD" w14:textId="77777777" w:rsidR="00E51AAC" w:rsidRPr="00E11F13" w:rsidRDefault="00E51AAC" w:rsidP="00E51AAC">
      <w:pPr>
        <w:pStyle w:val="BodyTextL50"/>
        <w:rPr>
          <w:noProof/>
        </w:rPr>
      </w:pPr>
      <w:r w:rsidRPr="00E11F13">
        <w:rPr>
          <w:noProof/>
        </w:rPr>
        <w:t>____________________________________________________________________________________</w:t>
      </w:r>
    </w:p>
    <w:p w14:paraId="1E277596" w14:textId="19909212" w:rsidR="00E51AAC" w:rsidRPr="00E11F13" w:rsidRDefault="00250BAC" w:rsidP="00E51AAC">
      <w:pPr>
        <w:pStyle w:val="BodyTextL50"/>
        <w:rPr>
          <w:noProof/>
        </w:rPr>
      </w:pPr>
      <w:r w:rsidRPr="00E11F13">
        <w:rPr>
          <w:noProof/>
        </w:rPr>
        <w:t>Wh</w:t>
      </w:r>
      <w:r w:rsidR="00071A3B">
        <w:rPr>
          <w:noProof/>
        </w:rPr>
        <w:t>ich</w:t>
      </w:r>
      <w:r w:rsidRPr="00E11F13">
        <w:rPr>
          <w:noProof/>
        </w:rPr>
        <w:t xml:space="preserve"> ports are i</w:t>
      </w:r>
      <w:r w:rsidR="00E51AAC" w:rsidRPr="00E11F13">
        <w:rPr>
          <w:noProof/>
        </w:rPr>
        <w:t>n use and what is their status?</w:t>
      </w:r>
    </w:p>
    <w:p w14:paraId="6AD6BA6E" w14:textId="77777777" w:rsidR="00E51AAC" w:rsidRPr="00E11F13" w:rsidRDefault="00E51AAC" w:rsidP="00E51AAC">
      <w:pPr>
        <w:pStyle w:val="BodyTextL50"/>
        <w:rPr>
          <w:noProof/>
        </w:rPr>
      </w:pPr>
      <w:r w:rsidRPr="00E11F13">
        <w:rPr>
          <w:noProof/>
        </w:rPr>
        <w:t>____________________________________________________________________________________</w:t>
      </w:r>
    </w:p>
    <w:p w14:paraId="4ABAFDFA" w14:textId="77777777" w:rsidR="00E51AAC" w:rsidRPr="00E11F13" w:rsidRDefault="00E51AAC" w:rsidP="00E51AAC">
      <w:pPr>
        <w:pStyle w:val="BodyTextL50"/>
        <w:rPr>
          <w:noProof/>
        </w:rPr>
      </w:pPr>
      <w:r w:rsidRPr="00E11F13">
        <w:rPr>
          <w:noProof/>
        </w:rPr>
        <w:t>____________________________________________________________________________________</w:t>
      </w:r>
    </w:p>
    <w:p w14:paraId="74173556" w14:textId="77777777" w:rsidR="00250BAC" w:rsidRDefault="00250BAC" w:rsidP="00414132">
      <w:pPr>
        <w:pStyle w:val="StepHead"/>
      </w:pPr>
      <w:r w:rsidRPr="0005044A">
        <w:t xml:space="preserve">Configure </w:t>
      </w:r>
      <w:r>
        <w:t xml:space="preserve">trunk ports </w:t>
      </w:r>
      <w:r w:rsidRPr="0005044A">
        <w:t xml:space="preserve">on S1 </w:t>
      </w:r>
      <w:r>
        <w:t>and S2.</w:t>
      </w:r>
    </w:p>
    <w:p w14:paraId="39661084" w14:textId="22C10B5D" w:rsidR="00250BAC" w:rsidRPr="00776DA0" w:rsidRDefault="00250BAC" w:rsidP="00414132">
      <w:pPr>
        <w:pStyle w:val="SubStepAlpha"/>
      </w:pPr>
      <w:r w:rsidRPr="00776DA0">
        <w:t>Configure po</w:t>
      </w:r>
      <w:r w:rsidR="00E51AAC">
        <w:t>rt F0/1 on S1 as a trunk port.</w:t>
      </w:r>
    </w:p>
    <w:p w14:paraId="1B94747E" w14:textId="0AFE4BC6" w:rsidR="00250BAC" w:rsidRPr="00776DA0" w:rsidRDefault="00250BAC" w:rsidP="00B91B3C">
      <w:pPr>
        <w:pStyle w:val="CMD"/>
      </w:pPr>
      <w:r w:rsidRPr="00776DA0">
        <w:t>S1(config)#</w:t>
      </w:r>
      <w:r w:rsidR="00EF7F67">
        <w:t xml:space="preserve"> </w:t>
      </w:r>
      <w:r w:rsidRPr="00B91B3C">
        <w:rPr>
          <w:rStyle w:val="CMDBold"/>
        </w:rPr>
        <w:t xml:space="preserve">interface </w:t>
      </w:r>
      <w:r w:rsidR="00A15EDC">
        <w:rPr>
          <w:rStyle w:val="CMDBold"/>
        </w:rPr>
        <w:t>f</w:t>
      </w:r>
      <w:r w:rsidRPr="00B91B3C">
        <w:rPr>
          <w:rStyle w:val="CMDBold"/>
        </w:rPr>
        <w:t>0/1</w:t>
      </w:r>
    </w:p>
    <w:p w14:paraId="2945C5C4" w14:textId="77777777" w:rsidR="00250BAC" w:rsidRPr="001E0690" w:rsidRDefault="00250BAC" w:rsidP="00D52A38">
      <w:pPr>
        <w:pStyle w:val="CMD"/>
      </w:pPr>
      <w:r w:rsidRPr="00776DA0">
        <w:t>S1(config-if)#</w:t>
      </w:r>
      <w:r w:rsidR="00EF7F67">
        <w:t xml:space="preserve"> </w:t>
      </w:r>
      <w:r w:rsidRPr="00B91B3C">
        <w:rPr>
          <w:rStyle w:val="CMDBold"/>
        </w:rPr>
        <w:t>switchport mode trunk</w:t>
      </w:r>
    </w:p>
    <w:p w14:paraId="74C0A852" w14:textId="77777777" w:rsidR="00250BAC" w:rsidRPr="001E0690" w:rsidRDefault="00250BAC" w:rsidP="00E51AAC">
      <w:pPr>
        <w:pStyle w:val="BodyTextL50"/>
        <w:rPr>
          <w:b/>
        </w:rPr>
      </w:pPr>
      <w:r w:rsidRPr="00F213DC">
        <w:rPr>
          <w:b/>
        </w:rPr>
        <w:t>Note</w:t>
      </w:r>
      <w:r w:rsidRPr="001E0690">
        <w:rPr>
          <w:rFonts w:cs="Arial"/>
        </w:rPr>
        <w:t xml:space="preserve">: </w:t>
      </w:r>
      <w:r>
        <w:t>If performing this lab with a 3560 switch, t</w:t>
      </w:r>
      <w:r w:rsidRPr="006402E4">
        <w:t xml:space="preserve">he user must first enter the </w:t>
      </w:r>
      <w:r w:rsidRPr="00F213DC">
        <w:rPr>
          <w:b/>
        </w:rPr>
        <w:t>switchport trunk encapsulation dot1q</w:t>
      </w:r>
      <w:r w:rsidR="00563BFC" w:rsidRPr="00563BFC">
        <w:t xml:space="preserve"> </w:t>
      </w:r>
      <w:r w:rsidR="00563BFC">
        <w:t>command</w:t>
      </w:r>
      <w:r>
        <w:t>.</w:t>
      </w:r>
    </w:p>
    <w:p w14:paraId="1E0653DE" w14:textId="62DDAD93" w:rsidR="00250BAC" w:rsidRPr="00E11F13" w:rsidRDefault="00250BAC" w:rsidP="00414132">
      <w:pPr>
        <w:pStyle w:val="SubStepAlpha"/>
        <w:rPr>
          <w:noProof/>
        </w:rPr>
      </w:pPr>
      <w:r w:rsidRPr="00776DA0">
        <w:t>Configure po</w:t>
      </w:r>
      <w:r w:rsidR="00EF7F67">
        <w:t>rt F0/</w:t>
      </w:r>
      <w:r w:rsidR="00EF7F67" w:rsidRPr="00E11F13">
        <w:rPr>
          <w:noProof/>
        </w:rPr>
        <w:t>1 on S2 as a trunk port.</w:t>
      </w:r>
    </w:p>
    <w:p w14:paraId="73CC2BB6" w14:textId="58ADACB7" w:rsidR="00250BAC" w:rsidRPr="00E11F13" w:rsidRDefault="00250BAC" w:rsidP="00B91B3C">
      <w:pPr>
        <w:pStyle w:val="CMD"/>
        <w:rPr>
          <w:noProof/>
        </w:rPr>
      </w:pPr>
      <w:r w:rsidRPr="00E11F13">
        <w:rPr>
          <w:noProof/>
        </w:rPr>
        <w:t>S2(config)#</w:t>
      </w:r>
      <w:r w:rsidR="00EF7F67" w:rsidRPr="00E11F13">
        <w:rPr>
          <w:noProof/>
        </w:rPr>
        <w:t xml:space="preserve"> </w:t>
      </w:r>
      <w:r w:rsidRPr="00E11F13">
        <w:rPr>
          <w:rStyle w:val="CMDBold"/>
          <w:noProof/>
        </w:rPr>
        <w:t xml:space="preserve">interface </w:t>
      </w:r>
      <w:r w:rsidR="00A15EDC">
        <w:rPr>
          <w:rStyle w:val="CMDBold"/>
          <w:noProof/>
        </w:rPr>
        <w:t>f</w:t>
      </w:r>
      <w:r w:rsidRPr="00E11F13">
        <w:rPr>
          <w:rStyle w:val="CMDBold"/>
          <w:noProof/>
        </w:rPr>
        <w:t>0/1</w:t>
      </w:r>
    </w:p>
    <w:p w14:paraId="7AB5CA91" w14:textId="77777777" w:rsidR="00250BAC" w:rsidRPr="00E11F13" w:rsidRDefault="00250BAC" w:rsidP="00B91B3C">
      <w:pPr>
        <w:pStyle w:val="CMD"/>
        <w:rPr>
          <w:noProof/>
        </w:rPr>
      </w:pPr>
      <w:r w:rsidRPr="00E11F13">
        <w:rPr>
          <w:noProof/>
        </w:rPr>
        <w:t>S2(config-if)#</w:t>
      </w:r>
      <w:r w:rsidR="00EF7F67" w:rsidRPr="00E11F13">
        <w:rPr>
          <w:noProof/>
        </w:rPr>
        <w:t xml:space="preserve"> </w:t>
      </w:r>
      <w:r w:rsidRPr="00E11F13">
        <w:rPr>
          <w:rStyle w:val="CMDBold"/>
          <w:noProof/>
        </w:rPr>
        <w:t>switchport mode trunk</w:t>
      </w:r>
    </w:p>
    <w:p w14:paraId="41F64D47" w14:textId="77777777" w:rsidR="001F31F9" w:rsidRDefault="001F31F9">
      <w:pPr>
        <w:spacing w:before="0" w:after="0" w:line="240" w:lineRule="auto"/>
        <w:rPr>
          <w:noProof/>
          <w:sz w:val="20"/>
        </w:rPr>
      </w:pPr>
      <w:bookmarkStart w:id="6" w:name="OLE_LINK2"/>
      <w:r>
        <w:rPr>
          <w:noProof/>
        </w:rPr>
        <w:br w:type="page"/>
      </w:r>
    </w:p>
    <w:p w14:paraId="2B291AC8" w14:textId="06FD641C" w:rsidR="00250BAC" w:rsidRPr="00E11F13" w:rsidRDefault="00250BAC" w:rsidP="00414132">
      <w:pPr>
        <w:pStyle w:val="SubStepAlpha"/>
        <w:rPr>
          <w:noProof/>
        </w:rPr>
      </w:pPr>
      <w:r w:rsidRPr="00E11F13">
        <w:rPr>
          <w:noProof/>
        </w:rPr>
        <w:t xml:space="preserve">Verify that S1 port </w:t>
      </w:r>
      <w:r w:rsidR="005B5CE2">
        <w:rPr>
          <w:noProof/>
        </w:rPr>
        <w:t>F0</w:t>
      </w:r>
      <w:r w:rsidRPr="00E11F13">
        <w:rPr>
          <w:noProof/>
        </w:rPr>
        <w:t xml:space="preserve">/1 is in trunking mode with the </w:t>
      </w:r>
      <w:bookmarkStart w:id="7" w:name="OLE_LINK6"/>
      <w:bookmarkStart w:id="8" w:name="OLE_LINK7"/>
      <w:r w:rsidRPr="00E11F13">
        <w:rPr>
          <w:b/>
          <w:noProof/>
        </w:rPr>
        <w:t>show interfaces trunk</w:t>
      </w:r>
      <w:bookmarkEnd w:id="7"/>
      <w:bookmarkEnd w:id="8"/>
      <w:r w:rsidRPr="00E11F13">
        <w:rPr>
          <w:noProof/>
        </w:rPr>
        <w:t xml:space="preserve"> command.</w:t>
      </w:r>
    </w:p>
    <w:bookmarkEnd w:id="6"/>
    <w:p w14:paraId="62F5391B" w14:textId="77777777" w:rsidR="00250BAC" w:rsidRPr="00E11F13" w:rsidRDefault="00250BAC" w:rsidP="00B91B3C">
      <w:pPr>
        <w:pStyle w:val="CMD"/>
        <w:rPr>
          <w:noProof/>
        </w:rPr>
      </w:pPr>
      <w:r w:rsidRPr="00E11F13">
        <w:rPr>
          <w:noProof/>
        </w:rPr>
        <w:t>S1#</w:t>
      </w:r>
      <w:r w:rsidR="00EF7F67" w:rsidRPr="00E11F13">
        <w:rPr>
          <w:noProof/>
        </w:rPr>
        <w:t xml:space="preserve"> </w:t>
      </w:r>
      <w:r w:rsidRPr="00E11F13">
        <w:rPr>
          <w:rStyle w:val="CMDBold"/>
          <w:noProof/>
        </w:rPr>
        <w:t>show interfaces trunk</w:t>
      </w:r>
    </w:p>
    <w:p w14:paraId="749CA177" w14:textId="77777777" w:rsidR="00250BAC" w:rsidRPr="00E11F13" w:rsidRDefault="00250BAC" w:rsidP="00D7295E">
      <w:pPr>
        <w:pStyle w:val="CMDOutput"/>
        <w:rPr>
          <w:noProof/>
        </w:rPr>
      </w:pPr>
    </w:p>
    <w:p w14:paraId="37EB3835" w14:textId="77777777" w:rsidR="00250BAC" w:rsidRPr="00E11F13" w:rsidRDefault="00250BAC" w:rsidP="00D7295E">
      <w:pPr>
        <w:pStyle w:val="CMDOutput"/>
        <w:rPr>
          <w:noProof/>
        </w:rPr>
      </w:pPr>
      <w:r w:rsidRPr="00E11F13">
        <w:rPr>
          <w:noProof/>
        </w:rPr>
        <w:t>Port        Mode         Encapsulation  Status        Native vlan</w:t>
      </w:r>
    </w:p>
    <w:p w14:paraId="55D82B56" w14:textId="77777777" w:rsidR="00250BAC" w:rsidRPr="00E11F13" w:rsidRDefault="00250BAC" w:rsidP="00D7295E">
      <w:pPr>
        <w:pStyle w:val="CMDOutput"/>
        <w:rPr>
          <w:noProof/>
        </w:rPr>
      </w:pPr>
      <w:r w:rsidRPr="00E11F13">
        <w:rPr>
          <w:noProof/>
        </w:rPr>
        <w:t>Fa0/1       on           802.1q         trunking      1</w:t>
      </w:r>
    </w:p>
    <w:p w14:paraId="6103532A" w14:textId="77777777" w:rsidR="00250BAC" w:rsidRPr="00E11F13" w:rsidRDefault="00250BAC" w:rsidP="00D7295E">
      <w:pPr>
        <w:pStyle w:val="CMDOutput"/>
        <w:rPr>
          <w:noProof/>
        </w:rPr>
      </w:pPr>
    </w:p>
    <w:p w14:paraId="579A52B0" w14:textId="77777777" w:rsidR="00250BAC" w:rsidRPr="00E11F13" w:rsidRDefault="00250BAC" w:rsidP="00D7295E">
      <w:pPr>
        <w:pStyle w:val="CMDOutput"/>
        <w:rPr>
          <w:noProof/>
        </w:rPr>
      </w:pPr>
      <w:r w:rsidRPr="00E11F13">
        <w:rPr>
          <w:noProof/>
        </w:rPr>
        <w:t>Port        Vlans allowed on trunk</w:t>
      </w:r>
    </w:p>
    <w:p w14:paraId="5663215F" w14:textId="77777777" w:rsidR="00250BAC" w:rsidRPr="00E11F13" w:rsidRDefault="00250BAC" w:rsidP="00D7295E">
      <w:pPr>
        <w:pStyle w:val="CMDOutput"/>
        <w:rPr>
          <w:noProof/>
        </w:rPr>
      </w:pPr>
      <w:r w:rsidRPr="00E11F13">
        <w:rPr>
          <w:noProof/>
        </w:rPr>
        <w:t>Fa0/1       1-4094</w:t>
      </w:r>
    </w:p>
    <w:p w14:paraId="340427E2" w14:textId="77777777" w:rsidR="00250BAC" w:rsidRPr="00E11F13" w:rsidRDefault="00250BAC" w:rsidP="00D7295E">
      <w:pPr>
        <w:pStyle w:val="CMDOutput"/>
        <w:rPr>
          <w:noProof/>
        </w:rPr>
      </w:pPr>
    </w:p>
    <w:p w14:paraId="1E7AD1EF" w14:textId="77777777" w:rsidR="00250BAC" w:rsidRPr="00E11F13" w:rsidRDefault="00250BAC" w:rsidP="00D7295E">
      <w:pPr>
        <w:pStyle w:val="CMDOutput"/>
        <w:rPr>
          <w:noProof/>
        </w:rPr>
      </w:pPr>
      <w:r w:rsidRPr="00E11F13">
        <w:rPr>
          <w:noProof/>
        </w:rPr>
        <w:t>Port        Vlans allowed and active in management domain</w:t>
      </w:r>
    </w:p>
    <w:p w14:paraId="68D48694" w14:textId="77777777" w:rsidR="00250BAC" w:rsidRPr="00E11F13" w:rsidRDefault="00250BAC" w:rsidP="00D7295E">
      <w:pPr>
        <w:pStyle w:val="CMDOutput"/>
        <w:rPr>
          <w:noProof/>
        </w:rPr>
      </w:pPr>
      <w:r w:rsidRPr="00E11F13">
        <w:rPr>
          <w:noProof/>
        </w:rPr>
        <w:t>Fa0/1       1</w:t>
      </w:r>
    </w:p>
    <w:p w14:paraId="3C3BC3EB" w14:textId="77777777" w:rsidR="00250BAC" w:rsidRPr="00E11F13" w:rsidRDefault="00250BAC" w:rsidP="00D7295E">
      <w:pPr>
        <w:pStyle w:val="CMDOutput"/>
        <w:rPr>
          <w:noProof/>
        </w:rPr>
      </w:pPr>
    </w:p>
    <w:p w14:paraId="5BD7D447" w14:textId="77777777" w:rsidR="00250BAC" w:rsidRPr="00E11F13" w:rsidRDefault="00250BAC" w:rsidP="00D7295E">
      <w:pPr>
        <w:pStyle w:val="CMDOutput"/>
        <w:rPr>
          <w:noProof/>
        </w:rPr>
      </w:pPr>
      <w:r w:rsidRPr="00E11F13">
        <w:rPr>
          <w:noProof/>
        </w:rPr>
        <w:t>Port        Vlans in spanning tree forwarding state and not pruned</w:t>
      </w:r>
    </w:p>
    <w:p w14:paraId="01F793B2" w14:textId="77777777" w:rsidR="00250BAC" w:rsidRPr="00E11F13" w:rsidRDefault="00250BAC" w:rsidP="00D7295E">
      <w:pPr>
        <w:pStyle w:val="CMDOutput"/>
        <w:rPr>
          <w:noProof/>
        </w:rPr>
      </w:pPr>
      <w:r w:rsidRPr="00E11F13">
        <w:rPr>
          <w:noProof/>
        </w:rPr>
        <w:t>Fa0/1       1</w:t>
      </w:r>
    </w:p>
    <w:p w14:paraId="11E9B65C" w14:textId="77777777" w:rsidR="00250BAC" w:rsidRPr="00E11F13" w:rsidRDefault="00250BAC" w:rsidP="00414132">
      <w:pPr>
        <w:pStyle w:val="StepHead"/>
        <w:rPr>
          <w:noProof/>
        </w:rPr>
      </w:pPr>
      <w:r w:rsidRPr="00E11F13">
        <w:rPr>
          <w:noProof/>
        </w:rPr>
        <w:t>Change the native VLAN for the trunk ports on S1 and S2.</w:t>
      </w:r>
    </w:p>
    <w:p w14:paraId="4E059EB9" w14:textId="77777777" w:rsidR="00250BAC" w:rsidRPr="00E11F13" w:rsidRDefault="00250BAC" w:rsidP="00381450">
      <w:pPr>
        <w:pStyle w:val="SubStepAlpha"/>
        <w:rPr>
          <w:noProof/>
        </w:rPr>
      </w:pPr>
      <w:r w:rsidRPr="00E11F13">
        <w:rPr>
          <w:noProof/>
        </w:rPr>
        <w:t>Changing the native VLAN for trunk ports to an unused VLAN helps prevent VLAN hopping attacks.</w:t>
      </w:r>
    </w:p>
    <w:p w14:paraId="48A6EBA2" w14:textId="2239B5A6" w:rsidR="00EF7F67" w:rsidRPr="00E11F13" w:rsidRDefault="00250BAC" w:rsidP="00EF7F67">
      <w:pPr>
        <w:pStyle w:val="BodyTextL50"/>
        <w:rPr>
          <w:noProof/>
        </w:rPr>
      </w:pPr>
      <w:r w:rsidRPr="00E11F13">
        <w:rPr>
          <w:noProof/>
        </w:rPr>
        <w:t xml:space="preserve">From the output of the </w:t>
      </w:r>
      <w:r w:rsidRPr="00E11F13">
        <w:rPr>
          <w:rStyle w:val="BodyTextCommandBold"/>
          <w:noProof/>
        </w:rPr>
        <w:t>show interfaces trunk</w:t>
      </w:r>
      <w:r>
        <w:t xml:space="preserve"> </w:t>
      </w:r>
      <w:r w:rsidR="00563BFC">
        <w:t xml:space="preserve">command </w:t>
      </w:r>
      <w:r w:rsidRPr="00E11F13">
        <w:rPr>
          <w:noProof/>
        </w:rPr>
        <w:t xml:space="preserve">in the previous step, what is the current native VLAN for the S1 </w:t>
      </w:r>
      <w:r w:rsidR="005B5CE2">
        <w:rPr>
          <w:noProof/>
        </w:rPr>
        <w:t>F0</w:t>
      </w:r>
      <w:r w:rsidRPr="00E11F13">
        <w:rPr>
          <w:noProof/>
        </w:rPr>
        <w:t>/1 trunk</w:t>
      </w:r>
      <w:r w:rsidR="00EF7F67" w:rsidRPr="00E11F13">
        <w:rPr>
          <w:noProof/>
        </w:rPr>
        <w:t xml:space="preserve"> interface?</w:t>
      </w:r>
    </w:p>
    <w:p w14:paraId="46AA8A2E" w14:textId="77777777" w:rsidR="00EF7F67" w:rsidRPr="00E11F13" w:rsidRDefault="00EF7F67" w:rsidP="00EF7F67">
      <w:pPr>
        <w:pStyle w:val="BodyTextL50"/>
        <w:rPr>
          <w:noProof/>
        </w:rPr>
      </w:pPr>
      <w:r w:rsidRPr="00E11F13">
        <w:rPr>
          <w:noProof/>
        </w:rPr>
        <w:t>____________________________________________________________________________________</w:t>
      </w:r>
    </w:p>
    <w:p w14:paraId="3A89648A" w14:textId="1AFA6A5D" w:rsidR="00250BAC" w:rsidRPr="00E11F13" w:rsidRDefault="00250BAC" w:rsidP="00414132">
      <w:pPr>
        <w:pStyle w:val="SubStepAlpha"/>
        <w:rPr>
          <w:noProof/>
        </w:rPr>
      </w:pPr>
      <w:r w:rsidRPr="00E11F13">
        <w:rPr>
          <w:noProof/>
        </w:rPr>
        <w:t xml:space="preserve">Set the native VLAN on the S1 </w:t>
      </w:r>
      <w:r w:rsidR="005B5CE2">
        <w:rPr>
          <w:noProof/>
        </w:rPr>
        <w:t>F0</w:t>
      </w:r>
      <w:r w:rsidRPr="00E11F13">
        <w:rPr>
          <w:noProof/>
        </w:rPr>
        <w:t>/1 trunk interface to an unused VLAN 99.</w:t>
      </w:r>
    </w:p>
    <w:p w14:paraId="43E2DE72" w14:textId="0D67E66B" w:rsidR="00250BAC" w:rsidRPr="00E11F13" w:rsidRDefault="00250BAC" w:rsidP="00B91B3C">
      <w:pPr>
        <w:pStyle w:val="CMD"/>
        <w:rPr>
          <w:noProof/>
        </w:rPr>
      </w:pPr>
      <w:r w:rsidRPr="00E11F13">
        <w:rPr>
          <w:noProof/>
        </w:rPr>
        <w:t>S1(config)#</w:t>
      </w:r>
      <w:r w:rsidR="00381450" w:rsidRPr="00E11F13">
        <w:rPr>
          <w:noProof/>
        </w:rPr>
        <w:t xml:space="preserve"> </w:t>
      </w:r>
      <w:r w:rsidR="00A41593" w:rsidRPr="00E11F13">
        <w:rPr>
          <w:rStyle w:val="CMDBold"/>
          <w:noProof/>
        </w:rPr>
        <w:t xml:space="preserve">interface </w:t>
      </w:r>
      <w:r w:rsidR="005B5CE2">
        <w:rPr>
          <w:rStyle w:val="CMDBold"/>
          <w:noProof/>
        </w:rPr>
        <w:t>f0</w:t>
      </w:r>
      <w:r w:rsidRPr="00E11F13">
        <w:rPr>
          <w:rStyle w:val="CMDBold"/>
          <w:noProof/>
        </w:rPr>
        <w:t>/1</w:t>
      </w:r>
    </w:p>
    <w:p w14:paraId="717C8CDC" w14:textId="77777777" w:rsidR="00250BAC" w:rsidRPr="00E11F13" w:rsidRDefault="00250BAC" w:rsidP="00B91B3C">
      <w:pPr>
        <w:pStyle w:val="CMD"/>
        <w:rPr>
          <w:noProof/>
        </w:rPr>
      </w:pPr>
      <w:r w:rsidRPr="00E11F13">
        <w:rPr>
          <w:noProof/>
        </w:rPr>
        <w:t>S1(config-if)#</w:t>
      </w:r>
      <w:r w:rsidR="00381450" w:rsidRPr="00E11F13">
        <w:rPr>
          <w:noProof/>
        </w:rPr>
        <w:t xml:space="preserve"> </w:t>
      </w:r>
      <w:r w:rsidRPr="00E11F13">
        <w:rPr>
          <w:rStyle w:val="CMDBold"/>
          <w:noProof/>
        </w:rPr>
        <w:t>switchport trunk native vlan 99</w:t>
      </w:r>
    </w:p>
    <w:p w14:paraId="5234BEC5" w14:textId="77777777" w:rsidR="00250BAC" w:rsidRPr="00E11F13" w:rsidRDefault="00250BAC" w:rsidP="00B91B3C">
      <w:pPr>
        <w:pStyle w:val="CMD"/>
        <w:rPr>
          <w:noProof/>
        </w:rPr>
      </w:pPr>
      <w:r w:rsidRPr="00E11F13">
        <w:rPr>
          <w:noProof/>
        </w:rPr>
        <w:t>S1(config-if)#</w:t>
      </w:r>
      <w:r w:rsidR="00381450" w:rsidRPr="00E11F13">
        <w:rPr>
          <w:noProof/>
        </w:rPr>
        <w:t xml:space="preserve"> </w:t>
      </w:r>
      <w:r w:rsidRPr="00E11F13">
        <w:rPr>
          <w:rStyle w:val="CMDBold"/>
          <w:noProof/>
        </w:rPr>
        <w:t>end</w:t>
      </w:r>
    </w:p>
    <w:p w14:paraId="4C87664E" w14:textId="77777777" w:rsidR="00250BAC" w:rsidRPr="00E11F13" w:rsidRDefault="00250BAC" w:rsidP="00414132">
      <w:pPr>
        <w:pStyle w:val="SubStepAlpha"/>
        <w:rPr>
          <w:noProof/>
        </w:rPr>
      </w:pPr>
      <w:r w:rsidRPr="00E11F13">
        <w:rPr>
          <w:noProof/>
        </w:rPr>
        <w:t>The following message should</w:t>
      </w:r>
      <w:r>
        <w:t xml:space="preserve"> d</w:t>
      </w:r>
      <w:r w:rsidRPr="00051A66">
        <w:t xml:space="preserve">isplay </w:t>
      </w:r>
      <w:r w:rsidRPr="00E11F13">
        <w:rPr>
          <w:noProof/>
        </w:rPr>
        <w:t>afte</w:t>
      </w:r>
      <w:r w:rsidR="00381450" w:rsidRPr="00E11F13">
        <w:rPr>
          <w:noProof/>
        </w:rPr>
        <w:t>r a brief period of time</w:t>
      </w:r>
      <w:r w:rsidR="00563BFC" w:rsidRPr="00E11F13">
        <w:rPr>
          <w:noProof/>
        </w:rPr>
        <w:t>:</w:t>
      </w:r>
    </w:p>
    <w:p w14:paraId="016C96E8" w14:textId="77777777" w:rsidR="00250BAC" w:rsidRPr="00E11F13" w:rsidRDefault="00250BAC" w:rsidP="00381450">
      <w:pPr>
        <w:pStyle w:val="CMDOutput"/>
        <w:rPr>
          <w:noProof/>
        </w:rPr>
      </w:pPr>
      <w:r w:rsidRPr="00E11F13">
        <w:rPr>
          <w:noProof/>
        </w:rPr>
        <w:t>02:16:28: %CDP-4-NATIVE_VLAN_MISMATCH: Native VLAN mismatch discovered on FastEthernet0/1 (99), with S2 FastEthernet0/1 (1).</w:t>
      </w:r>
    </w:p>
    <w:p w14:paraId="3DE5EA38" w14:textId="77777777" w:rsidR="00381450" w:rsidRPr="00E11F13" w:rsidRDefault="00250BAC" w:rsidP="00381450">
      <w:pPr>
        <w:pStyle w:val="BodyTextL50"/>
        <w:rPr>
          <w:noProof/>
        </w:rPr>
      </w:pPr>
      <w:r w:rsidRPr="00E11F13">
        <w:rPr>
          <w:noProof/>
        </w:rPr>
        <w:t>What does the message mean?</w:t>
      </w:r>
    </w:p>
    <w:p w14:paraId="38573911" w14:textId="77777777" w:rsidR="00381450" w:rsidRPr="00E11F13" w:rsidRDefault="00381450" w:rsidP="00381450">
      <w:pPr>
        <w:pStyle w:val="BodyTextL50"/>
        <w:rPr>
          <w:noProof/>
        </w:rPr>
      </w:pPr>
      <w:r w:rsidRPr="00E11F13">
        <w:rPr>
          <w:noProof/>
        </w:rPr>
        <w:t>____________________________________________________________________________________</w:t>
      </w:r>
    </w:p>
    <w:p w14:paraId="05351480" w14:textId="77777777" w:rsidR="00381450" w:rsidRPr="00E11F13" w:rsidRDefault="00381450" w:rsidP="00381450">
      <w:pPr>
        <w:pStyle w:val="BodyTextL50"/>
        <w:rPr>
          <w:noProof/>
        </w:rPr>
      </w:pPr>
      <w:r w:rsidRPr="00E11F13">
        <w:rPr>
          <w:noProof/>
        </w:rPr>
        <w:t>____________________________________________________________________________________</w:t>
      </w:r>
    </w:p>
    <w:p w14:paraId="60602560" w14:textId="77777777" w:rsidR="00381450" w:rsidRPr="00E11F13" w:rsidRDefault="00381450" w:rsidP="00381450">
      <w:pPr>
        <w:pStyle w:val="BodyTextL50"/>
        <w:rPr>
          <w:noProof/>
        </w:rPr>
      </w:pPr>
      <w:r w:rsidRPr="00E11F13">
        <w:rPr>
          <w:noProof/>
        </w:rPr>
        <w:t>____________________________________________________________________________________</w:t>
      </w:r>
    </w:p>
    <w:p w14:paraId="6386BA86" w14:textId="77777777" w:rsidR="00381450" w:rsidRPr="00E11F13" w:rsidRDefault="00381450" w:rsidP="00381450">
      <w:pPr>
        <w:pStyle w:val="BodyTextL50"/>
        <w:rPr>
          <w:noProof/>
        </w:rPr>
      </w:pPr>
      <w:r w:rsidRPr="00E11F13">
        <w:rPr>
          <w:noProof/>
        </w:rPr>
        <w:t>____________________________________________________________________________________</w:t>
      </w:r>
    </w:p>
    <w:p w14:paraId="4064C7DC" w14:textId="10C24841" w:rsidR="00250BAC" w:rsidRPr="00E11F13" w:rsidRDefault="00250BAC" w:rsidP="00414132">
      <w:pPr>
        <w:pStyle w:val="SubStepAlpha"/>
        <w:rPr>
          <w:noProof/>
        </w:rPr>
      </w:pPr>
      <w:r w:rsidRPr="00E11F13">
        <w:rPr>
          <w:noProof/>
        </w:rPr>
        <w:t xml:space="preserve">Set the native VLAN on the S2 </w:t>
      </w:r>
      <w:r w:rsidR="005B5CE2">
        <w:rPr>
          <w:noProof/>
        </w:rPr>
        <w:t>F0</w:t>
      </w:r>
      <w:r w:rsidRPr="00E11F13">
        <w:rPr>
          <w:noProof/>
        </w:rPr>
        <w:t>/1 trunk interface to VLAN 99.</w:t>
      </w:r>
    </w:p>
    <w:p w14:paraId="75542AD8" w14:textId="1667FC43" w:rsidR="00250BAC" w:rsidRPr="00E11F13" w:rsidRDefault="00250BAC" w:rsidP="00B91B3C">
      <w:pPr>
        <w:pStyle w:val="CMD"/>
        <w:rPr>
          <w:noProof/>
        </w:rPr>
      </w:pPr>
      <w:r w:rsidRPr="00E11F13">
        <w:rPr>
          <w:noProof/>
        </w:rPr>
        <w:t>S2(config)#</w:t>
      </w:r>
      <w:r w:rsidR="00381450" w:rsidRPr="00E11F13">
        <w:rPr>
          <w:noProof/>
        </w:rPr>
        <w:t xml:space="preserve"> </w:t>
      </w:r>
      <w:r w:rsidR="00D7295E" w:rsidRPr="00E11F13">
        <w:rPr>
          <w:rStyle w:val="CMDBold"/>
          <w:noProof/>
        </w:rPr>
        <w:t xml:space="preserve">interface </w:t>
      </w:r>
      <w:r w:rsidR="005B5CE2">
        <w:rPr>
          <w:rStyle w:val="CMDBold"/>
          <w:noProof/>
        </w:rPr>
        <w:t>f0</w:t>
      </w:r>
      <w:r w:rsidRPr="00E11F13">
        <w:rPr>
          <w:rStyle w:val="CMDBold"/>
          <w:noProof/>
        </w:rPr>
        <w:t>/1</w:t>
      </w:r>
    </w:p>
    <w:p w14:paraId="38FC9E33" w14:textId="77777777" w:rsidR="00250BAC" w:rsidRPr="00E11F13" w:rsidRDefault="00250BAC" w:rsidP="00B91B3C">
      <w:pPr>
        <w:pStyle w:val="CMD"/>
        <w:rPr>
          <w:noProof/>
        </w:rPr>
      </w:pPr>
      <w:r w:rsidRPr="00E11F13">
        <w:rPr>
          <w:noProof/>
        </w:rPr>
        <w:t>S2(config-if)#</w:t>
      </w:r>
      <w:r w:rsidR="00381450" w:rsidRPr="00E11F13">
        <w:rPr>
          <w:noProof/>
        </w:rPr>
        <w:t xml:space="preserve"> </w:t>
      </w:r>
      <w:r w:rsidRPr="00E11F13">
        <w:rPr>
          <w:rStyle w:val="CMDBold"/>
          <w:noProof/>
        </w:rPr>
        <w:t>switchport trunk native vlan 99</w:t>
      </w:r>
    </w:p>
    <w:p w14:paraId="4E4DDC93" w14:textId="77777777" w:rsidR="00250BAC" w:rsidRPr="001E0690" w:rsidRDefault="00250BAC" w:rsidP="00B91B3C">
      <w:pPr>
        <w:pStyle w:val="CMD"/>
      </w:pPr>
      <w:r w:rsidRPr="00E11F13">
        <w:rPr>
          <w:noProof/>
        </w:rPr>
        <w:t>S2(config-if)#</w:t>
      </w:r>
      <w:r w:rsidR="00381450" w:rsidRPr="00E11F13">
        <w:rPr>
          <w:noProof/>
        </w:rPr>
        <w:t xml:space="preserve"> </w:t>
      </w:r>
      <w:r w:rsidRPr="00E11F13">
        <w:rPr>
          <w:rStyle w:val="CMDBold"/>
          <w:noProof/>
        </w:rPr>
        <w:t>end</w:t>
      </w:r>
    </w:p>
    <w:p w14:paraId="05A1BD91" w14:textId="77777777" w:rsidR="001F31F9" w:rsidRDefault="001F31F9">
      <w:pPr>
        <w:spacing w:before="0" w:after="0" w:line="240" w:lineRule="auto"/>
        <w:rPr>
          <w:rFonts w:eastAsia="Times New Roman"/>
          <w:b/>
          <w:bCs/>
          <w:noProof/>
          <w:szCs w:val="26"/>
        </w:rPr>
      </w:pPr>
      <w:r>
        <w:rPr>
          <w:noProof/>
        </w:rPr>
        <w:br w:type="page"/>
      </w:r>
    </w:p>
    <w:p w14:paraId="1C13C946" w14:textId="20FF8518" w:rsidR="00250BAC" w:rsidRPr="00E11F13" w:rsidRDefault="00250BAC" w:rsidP="00414132">
      <w:pPr>
        <w:pStyle w:val="StepHead"/>
        <w:rPr>
          <w:noProof/>
        </w:rPr>
      </w:pPr>
      <w:r w:rsidRPr="00E11F13">
        <w:rPr>
          <w:noProof/>
        </w:rPr>
        <w:t xml:space="preserve">Prevent the use of DTP </w:t>
      </w:r>
      <w:r w:rsidRPr="00FA04D1">
        <w:rPr>
          <w:noProof/>
        </w:rPr>
        <w:t>on</w:t>
      </w:r>
      <w:r w:rsidRPr="00E11F13">
        <w:rPr>
          <w:noProof/>
        </w:rPr>
        <w:t xml:space="preserve"> S1 and S2.</w:t>
      </w:r>
    </w:p>
    <w:p w14:paraId="3E1D3C0D" w14:textId="2E4563AB" w:rsidR="00250BAC" w:rsidRPr="00E11F13" w:rsidRDefault="00250BAC" w:rsidP="001E0690">
      <w:pPr>
        <w:pStyle w:val="BodyTextL25"/>
        <w:rPr>
          <w:noProof/>
        </w:rPr>
      </w:pPr>
      <w:r w:rsidRPr="00E11F13">
        <w:rPr>
          <w:noProof/>
        </w:rPr>
        <w:t xml:space="preserve">Setting the trunk port to </w:t>
      </w:r>
      <w:r w:rsidRPr="00B970F3">
        <w:rPr>
          <w:b/>
          <w:noProof/>
        </w:rPr>
        <w:t>nonegotiate</w:t>
      </w:r>
      <w:r w:rsidRPr="00E11F13">
        <w:rPr>
          <w:noProof/>
        </w:rPr>
        <w:t xml:space="preserve"> also helps to mitigate VLAN hopping by turning off the generation of DTP frames.</w:t>
      </w:r>
    </w:p>
    <w:p w14:paraId="02958C5A" w14:textId="168E8341" w:rsidR="00250BAC" w:rsidRPr="00E11F13" w:rsidRDefault="00250BAC" w:rsidP="00B91B3C">
      <w:pPr>
        <w:pStyle w:val="CMD"/>
        <w:rPr>
          <w:noProof/>
        </w:rPr>
      </w:pPr>
      <w:r w:rsidRPr="00E11F13">
        <w:rPr>
          <w:noProof/>
        </w:rPr>
        <w:t>S1(config)#</w:t>
      </w:r>
      <w:r w:rsidR="001E1D8D" w:rsidRPr="00E11F13">
        <w:rPr>
          <w:noProof/>
        </w:rPr>
        <w:t xml:space="preserve"> </w:t>
      </w:r>
      <w:r w:rsidR="00D7295E" w:rsidRPr="00E11F13">
        <w:rPr>
          <w:rStyle w:val="CMDBold"/>
          <w:noProof/>
        </w:rPr>
        <w:t xml:space="preserve">interface </w:t>
      </w:r>
      <w:r w:rsidR="005B5CE2">
        <w:rPr>
          <w:rStyle w:val="CMDBold"/>
          <w:noProof/>
        </w:rPr>
        <w:t>f0</w:t>
      </w:r>
      <w:r w:rsidRPr="00E11F13">
        <w:rPr>
          <w:rStyle w:val="CMDBold"/>
          <w:noProof/>
        </w:rPr>
        <w:t>/1</w:t>
      </w:r>
    </w:p>
    <w:p w14:paraId="3E361311" w14:textId="77777777" w:rsidR="00250BAC" w:rsidRPr="00E11F13" w:rsidRDefault="00250BAC" w:rsidP="00B91B3C">
      <w:pPr>
        <w:pStyle w:val="CMD"/>
        <w:rPr>
          <w:noProof/>
        </w:rPr>
      </w:pPr>
      <w:r w:rsidRPr="00E11F13">
        <w:rPr>
          <w:noProof/>
        </w:rPr>
        <w:t>S1(config-if)#</w:t>
      </w:r>
      <w:r w:rsidR="001E1D8D" w:rsidRPr="00E11F13">
        <w:rPr>
          <w:noProof/>
        </w:rPr>
        <w:t xml:space="preserve"> </w:t>
      </w:r>
      <w:r w:rsidRPr="00E11F13">
        <w:rPr>
          <w:rStyle w:val="CMDBold"/>
          <w:noProof/>
        </w:rPr>
        <w:t>switchport nonegotiate</w:t>
      </w:r>
    </w:p>
    <w:p w14:paraId="3B8639C3" w14:textId="77777777" w:rsidR="00250BAC" w:rsidRPr="00E11F13" w:rsidRDefault="00250BAC" w:rsidP="001E0690">
      <w:pPr>
        <w:pStyle w:val="CMD"/>
        <w:rPr>
          <w:noProof/>
        </w:rPr>
      </w:pPr>
    </w:p>
    <w:p w14:paraId="2762BC5E" w14:textId="70FAE7A1" w:rsidR="00250BAC" w:rsidRPr="00E11F13" w:rsidRDefault="00250BAC" w:rsidP="00B91B3C">
      <w:pPr>
        <w:pStyle w:val="CMD"/>
        <w:rPr>
          <w:noProof/>
        </w:rPr>
      </w:pPr>
      <w:r w:rsidRPr="00E11F13">
        <w:rPr>
          <w:noProof/>
        </w:rPr>
        <w:t>S2(config)#</w:t>
      </w:r>
      <w:r w:rsidR="001E1D8D" w:rsidRPr="00E11F13">
        <w:rPr>
          <w:noProof/>
        </w:rPr>
        <w:t xml:space="preserve"> </w:t>
      </w:r>
      <w:r w:rsidRPr="00E11F13">
        <w:rPr>
          <w:rStyle w:val="CMDBold"/>
          <w:noProof/>
        </w:rPr>
        <w:t xml:space="preserve">interface </w:t>
      </w:r>
      <w:r w:rsidR="005B5CE2">
        <w:rPr>
          <w:rStyle w:val="CMDBold"/>
          <w:noProof/>
        </w:rPr>
        <w:t>f0</w:t>
      </w:r>
      <w:r w:rsidRPr="00E11F13">
        <w:rPr>
          <w:rStyle w:val="CMDBold"/>
          <w:noProof/>
        </w:rPr>
        <w:t>/1</w:t>
      </w:r>
    </w:p>
    <w:p w14:paraId="11E1236A" w14:textId="77777777" w:rsidR="00250BAC" w:rsidRPr="00E11F13" w:rsidRDefault="00250BAC" w:rsidP="00B91B3C">
      <w:pPr>
        <w:pStyle w:val="CMD"/>
        <w:rPr>
          <w:noProof/>
        </w:rPr>
      </w:pPr>
      <w:r w:rsidRPr="00E11F13">
        <w:rPr>
          <w:noProof/>
        </w:rPr>
        <w:t>S2(config-if)#</w:t>
      </w:r>
      <w:r w:rsidR="001E1D8D" w:rsidRPr="00E11F13">
        <w:rPr>
          <w:noProof/>
        </w:rPr>
        <w:t xml:space="preserve"> </w:t>
      </w:r>
      <w:r w:rsidRPr="00E11F13">
        <w:rPr>
          <w:rStyle w:val="CMDBold"/>
          <w:noProof/>
        </w:rPr>
        <w:t>switchport nonegotiate</w:t>
      </w:r>
    </w:p>
    <w:p w14:paraId="05185501" w14:textId="6494F237" w:rsidR="00250BAC" w:rsidRPr="00E11F13" w:rsidRDefault="00250BAC" w:rsidP="00414132">
      <w:pPr>
        <w:pStyle w:val="StepHead"/>
        <w:rPr>
          <w:noProof/>
        </w:rPr>
      </w:pPr>
      <w:r w:rsidRPr="00E11F13">
        <w:rPr>
          <w:noProof/>
        </w:rPr>
        <w:t>Verify the trunking configuration on port F0/1.</w:t>
      </w:r>
    </w:p>
    <w:p w14:paraId="1181C362" w14:textId="411D0305" w:rsidR="00250BAC" w:rsidRPr="001E0690" w:rsidRDefault="00250BAC" w:rsidP="00B91B3C">
      <w:pPr>
        <w:pStyle w:val="CMD"/>
      </w:pPr>
      <w:r w:rsidRPr="00E11F13">
        <w:rPr>
          <w:noProof/>
        </w:rPr>
        <w:t>S1#</w:t>
      </w:r>
      <w:r w:rsidR="001E1D8D" w:rsidRPr="00E11F13">
        <w:rPr>
          <w:noProof/>
        </w:rPr>
        <w:t xml:space="preserve"> </w:t>
      </w:r>
      <w:r w:rsidRPr="00E11F13">
        <w:rPr>
          <w:rStyle w:val="CMDBold"/>
          <w:noProof/>
        </w:rPr>
        <w:t>show</w:t>
      </w:r>
      <w:r w:rsidRPr="00B91B3C">
        <w:rPr>
          <w:rStyle w:val="CMDBold"/>
        </w:rPr>
        <w:t xml:space="preserve"> interface</w:t>
      </w:r>
      <w:r w:rsidR="0070650A">
        <w:rPr>
          <w:rStyle w:val="CMDBold"/>
        </w:rPr>
        <w:t>s</w:t>
      </w:r>
      <w:r w:rsidRPr="00B91B3C">
        <w:rPr>
          <w:rStyle w:val="CMDBold"/>
        </w:rPr>
        <w:t xml:space="preserve"> </w:t>
      </w:r>
      <w:r w:rsidR="005B5CE2">
        <w:rPr>
          <w:rStyle w:val="CMDBold"/>
        </w:rPr>
        <w:t>f0</w:t>
      </w:r>
      <w:r w:rsidRPr="00B91B3C">
        <w:rPr>
          <w:rStyle w:val="CMDBold"/>
        </w:rPr>
        <w:t>/1 trunk</w:t>
      </w:r>
    </w:p>
    <w:p w14:paraId="3A314D09" w14:textId="77777777" w:rsidR="00250BAC" w:rsidRDefault="00250BAC" w:rsidP="001E1D8D">
      <w:pPr>
        <w:pStyle w:val="CMDOutput"/>
      </w:pPr>
    </w:p>
    <w:p w14:paraId="10652239" w14:textId="77777777" w:rsidR="00250BAC" w:rsidRDefault="00250BAC" w:rsidP="001E1D8D">
      <w:pPr>
        <w:pStyle w:val="CMDOutput"/>
      </w:pPr>
      <w:r>
        <w:t>Port        Mode         Encapsulation  Status        Native vlan</w:t>
      </w:r>
    </w:p>
    <w:p w14:paraId="12DE90EB" w14:textId="77777777" w:rsidR="00250BAC" w:rsidRDefault="00250BAC" w:rsidP="001E1D8D">
      <w:pPr>
        <w:pStyle w:val="CMDOutput"/>
      </w:pPr>
      <w:r>
        <w:t>Fa0/1       on           802.1q         trunking      99</w:t>
      </w:r>
    </w:p>
    <w:p w14:paraId="7F6A414A" w14:textId="77777777" w:rsidR="00250BAC" w:rsidRDefault="00250BAC" w:rsidP="001E1D8D">
      <w:pPr>
        <w:pStyle w:val="CMDOutput"/>
      </w:pPr>
    </w:p>
    <w:p w14:paraId="2A579D62" w14:textId="77777777" w:rsidR="00250BAC" w:rsidRPr="00E11F13" w:rsidRDefault="00250BAC" w:rsidP="001E1D8D">
      <w:pPr>
        <w:pStyle w:val="CMDOutput"/>
        <w:rPr>
          <w:noProof/>
        </w:rPr>
      </w:pPr>
      <w:r w:rsidRPr="00E11F13">
        <w:rPr>
          <w:noProof/>
        </w:rPr>
        <w:t>Port        Vlans allowed on trunk</w:t>
      </w:r>
    </w:p>
    <w:p w14:paraId="7E3D88D9" w14:textId="77777777" w:rsidR="00250BAC" w:rsidRPr="00E11F13" w:rsidRDefault="00250BAC" w:rsidP="001E1D8D">
      <w:pPr>
        <w:pStyle w:val="CMDOutput"/>
        <w:rPr>
          <w:noProof/>
        </w:rPr>
      </w:pPr>
      <w:r w:rsidRPr="00E11F13">
        <w:rPr>
          <w:noProof/>
        </w:rPr>
        <w:t>Fa0/1       1-4094</w:t>
      </w:r>
    </w:p>
    <w:p w14:paraId="19B7DB47" w14:textId="77777777" w:rsidR="00250BAC" w:rsidRPr="00E11F13" w:rsidRDefault="00250BAC" w:rsidP="001E1D8D">
      <w:pPr>
        <w:pStyle w:val="CMDOutput"/>
        <w:rPr>
          <w:noProof/>
        </w:rPr>
      </w:pPr>
    </w:p>
    <w:p w14:paraId="3D6402BE" w14:textId="77777777" w:rsidR="00250BAC" w:rsidRPr="00E11F13" w:rsidRDefault="00250BAC" w:rsidP="001E1D8D">
      <w:pPr>
        <w:pStyle w:val="CMDOutput"/>
        <w:rPr>
          <w:noProof/>
        </w:rPr>
      </w:pPr>
      <w:r w:rsidRPr="00E11F13">
        <w:rPr>
          <w:noProof/>
        </w:rPr>
        <w:t>Port        Vlans allowed and active in management domain</w:t>
      </w:r>
    </w:p>
    <w:p w14:paraId="40CA0598" w14:textId="77777777" w:rsidR="00250BAC" w:rsidRPr="00E11F13" w:rsidRDefault="00250BAC" w:rsidP="001E1D8D">
      <w:pPr>
        <w:pStyle w:val="CMDOutput"/>
        <w:rPr>
          <w:noProof/>
        </w:rPr>
      </w:pPr>
      <w:r w:rsidRPr="00E11F13">
        <w:rPr>
          <w:noProof/>
        </w:rPr>
        <w:t>Fa0/1       1</w:t>
      </w:r>
    </w:p>
    <w:p w14:paraId="21457881" w14:textId="77777777" w:rsidR="00250BAC" w:rsidRPr="00E11F13" w:rsidRDefault="00250BAC" w:rsidP="001E1D8D">
      <w:pPr>
        <w:pStyle w:val="CMDOutput"/>
        <w:rPr>
          <w:noProof/>
        </w:rPr>
      </w:pPr>
    </w:p>
    <w:p w14:paraId="012CB001" w14:textId="77777777" w:rsidR="00250BAC" w:rsidRPr="00E11F13" w:rsidRDefault="00250BAC" w:rsidP="001E1D8D">
      <w:pPr>
        <w:pStyle w:val="CMDOutput"/>
        <w:rPr>
          <w:noProof/>
        </w:rPr>
      </w:pPr>
      <w:r w:rsidRPr="00E11F13">
        <w:rPr>
          <w:noProof/>
        </w:rPr>
        <w:t>Port        Vlans in spanning tree forwarding state and not pruned</w:t>
      </w:r>
    </w:p>
    <w:p w14:paraId="2A68C040" w14:textId="77777777" w:rsidR="00250BAC" w:rsidRPr="00BA5235" w:rsidRDefault="00250BAC" w:rsidP="001E1D8D">
      <w:pPr>
        <w:pStyle w:val="CMDOutput"/>
      </w:pPr>
      <w:r w:rsidRPr="00E11F13">
        <w:rPr>
          <w:noProof/>
        </w:rPr>
        <w:t>Fa0/1       1</w:t>
      </w:r>
    </w:p>
    <w:p w14:paraId="0FA41F56" w14:textId="77777777" w:rsidR="00250BAC" w:rsidRDefault="00250BAC" w:rsidP="001E1D8D">
      <w:pPr>
        <w:pStyle w:val="CMDOutput"/>
      </w:pPr>
    </w:p>
    <w:p w14:paraId="2652DB2E" w14:textId="1109A4E5" w:rsidR="00250BAC" w:rsidRPr="001E0690" w:rsidRDefault="00250BAC" w:rsidP="00B91B3C">
      <w:pPr>
        <w:pStyle w:val="CMD"/>
      </w:pPr>
      <w:r>
        <w:t>S1</w:t>
      </w:r>
      <w:r w:rsidRPr="00BA5235">
        <w:t>#</w:t>
      </w:r>
      <w:r w:rsidR="001E1D8D">
        <w:t xml:space="preserve"> </w:t>
      </w:r>
      <w:r w:rsidRPr="00B91B3C">
        <w:rPr>
          <w:rStyle w:val="CMDBold"/>
        </w:rPr>
        <w:t>show interface</w:t>
      </w:r>
      <w:r w:rsidR="0070650A">
        <w:rPr>
          <w:rStyle w:val="CMDBold"/>
        </w:rPr>
        <w:t>s</w:t>
      </w:r>
      <w:r w:rsidRPr="00B91B3C">
        <w:rPr>
          <w:rStyle w:val="CMDBold"/>
        </w:rPr>
        <w:t xml:space="preserve"> </w:t>
      </w:r>
      <w:r w:rsidR="005B5CE2">
        <w:rPr>
          <w:rStyle w:val="CMDBold"/>
        </w:rPr>
        <w:t>f0</w:t>
      </w:r>
      <w:r w:rsidRPr="00B91B3C">
        <w:rPr>
          <w:rStyle w:val="CMDBold"/>
        </w:rPr>
        <w:t>/1 switchport</w:t>
      </w:r>
    </w:p>
    <w:p w14:paraId="53AF46FE" w14:textId="77777777" w:rsidR="00250BAC" w:rsidRDefault="00250BAC" w:rsidP="001E1D8D">
      <w:pPr>
        <w:pStyle w:val="CMDOutput"/>
      </w:pPr>
    </w:p>
    <w:p w14:paraId="06436737" w14:textId="77777777" w:rsidR="00250BAC" w:rsidRDefault="00250BAC" w:rsidP="001E1D8D">
      <w:pPr>
        <w:pStyle w:val="CMDOutput"/>
      </w:pPr>
      <w:r>
        <w:t>Name: Fa0/1</w:t>
      </w:r>
    </w:p>
    <w:p w14:paraId="62DB582F" w14:textId="77777777" w:rsidR="00250BAC" w:rsidRDefault="00250BAC" w:rsidP="001E1D8D">
      <w:pPr>
        <w:pStyle w:val="CMDOutput"/>
      </w:pPr>
      <w:r>
        <w:t>Switchport: Enabled</w:t>
      </w:r>
    </w:p>
    <w:p w14:paraId="13D2ED8D" w14:textId="77777777" w:rsidR="00250BAC" w:rsidRDefault="00250BAC" w:rsidP="001E1D8D">
      <w:pPr>
        <w:pStyle w:val="CMDOutput"/>
      </w:pPr>
      <w:r>
        <w:t>Administrative Mode: trunk</w:t>
      </w:r>
    </w:p>
    <w:p w14:paraId="1DEFF1F9" w14:textId="77777777" w:rsidR="00250BAC" w:rsidRDefault="00250BAC" w:rsidP="001E1D8D">
      <w:pPr>
        <w:pStyle w:val="CMDOutput"/>
      </w:pPr>
      <w:r>
        <w:t>Operational Mode: trunk</w:t>
      </w:r>
    </w:p>
    <w:p w14:paraId="19229655" w14:textId="77777777" w:rsidR="00250BAC" w:rsidRDefault="00250BAC" w:rsidP="001E1D8D">
      <w:pPr>
        <w:pStyle w:val="CMDOutput"/>
      </w:pPr>
      <w:r>
        <w:t>Administrative Trunking Encapsulation: dot1q</w:t>
      </w:r>
    </w:p>
    <w:p w14:paraId="5EEDE92F" w14:textId="77777777" w:rsidR="00250BAC" w:rsidRDefault="00250BAC" w:rsidP="001E1D8D">
      <w:pPr>
        <w:pStyle w:val="CMDOutput"/>
      </w:pPr>
      <w:r>
        <w:t>Operational Trunking Encapsulation: dot1q</w:t>
      </w:r>
    </w:p>
    <w:p w14:paraId="681793A7" w14:textId="77777777" w:rsidR="00250BAC" w:rsidRDefault="00250BAC" w:rsidP="001E1D8D">
      <w:pPr>
        <w:pStyle w:val="CMDOutput"/>
      </w:pPr>
      <w:r w:rsidRPr="003246D6">
        <w:rPr>
          <w:highlight w:val="yellow"/>
        </w:rPr>
        <w:t>Negotiation of Trunking: Off</w:t>
      </w:r>
    </w:p>
    <w:p w14:paraId="6B8856DD" w14:textId="77777777" w:rsidR="00250BAC" w:rsidRDefault="00250BAC" w:rsidP="001E1D8D">
      <w:pPr>
        <w:pStyle w:val="CMDOutput"/>
      </w:pPr>
      <w:r>
        <w:t>Access Mode VLAN: 1 (default)</w:t>
      </w:r>
    </w:p>
    <w:p w14:paraId="68795D62" w14:textId="77777777" w:rsidR="00250BAC" w:rsidRDefault="00250BAC" w:rsidP="001E1D8D">
      <w:pPr>
        <w:pStyle w:val="CMDOutput"/>
      </w:pPr>
      <w:r>
        <w:t>Trunking Native Mode VLAN: 99 (Inactive)</w:t>
      </w:r>
    </w:p>
    <w:p w14:paraId="1300779C" w14:textId="77777777" w:rsidR="00250BAC" w:rsidRDefault="00250BAC" w:rsidP="001E1D8D">
      <w:pPr>
        <w:pStyle w:val="CMDOutput"/>
      </w:pPr>
      <w:r>
        <w:t>Administrative Native VLAN tagging: enabled</w:t>
      </w:r>
    </w:p>
    <w:p w14:paraId="13F94A94" w14:textId="77777777" w:rsidR="00250BAC" w:rsidRDefault="00250BAC" w:rsidP="001E1D8D">
      <w:pPr>
        <w:pStyle w:val="CMDOutput"/>
      </w:pPr>
      <w:r>
        <w:t>Voice VLAN: none</w:t>
      </w:r>
    </w:p>
    <w:p w14:paraId="5DAEDE5D" w14:textId="77777777" w:rsidR="00250BAC" w:rsidRDefault="00250BAC" w:rsidP="001E1D8D">
      <w:pPr>
        <w:pStyle w:val="CMDOutput"/>
      </w:pPr>
      <w:r>
        <w:t>Administrative private-vlan host-association: none</w:t>
      </w:r>
    </w:p>
    <w:p w14:paraId="18958462" w14:textId="77777777" w:rsidR="00250BAC" w:rsidRDefault="00250BAC" w:rsidP="001E1D8D">
      <w:pPr>
        <w:pStyle w:val="CMDOutput"/>
      </w:pPr>
      <w:r>
        <w:t>Administrative private-vlan mapping: none</w:t>
      </w:r>
    </w:p>
    <w:p w14:paraId="3B045AF9" w14:textId="77777777" w:rsidR="00250BAC" w:rsidRDefault="00250BAC" w:rsidP="001E1D8D">
      <w:pPr>
        <w:pStyle w:val="CMDOutput"/>
      </w:pPr>
      <w:r>
        <w:t>Administrative private-vlan trunk native VLAN: none</w:t>
      </w:r>
    </w:p>
    <w:p w14:paraId="3122E537" w14:textId="77777777" w:rsidR="00250BAC" w:rsidRDefault="00250BAC" w:rsidP="001E1D8D">
      <w:pPr>
        <w:pStyle w:val="CMDOutput"/>
      </w:pPr>
      <w:r>
        <w:t>Administrative private-vlan trunk Native VLAN tagging: enabled</w:t>
      </w:r>
    </w:p>
    <w:p w14:paraId="22C031E5" w14:textId="77777777" w:rsidR="00250BAC" w:rsidRDefault="00250BAC" w:rsidP="001E1D8D">
      <w:pPr>
        <w:pStyle w:val="CMDOutput"/>
      </w:pPr>
      <w:r>
        <w:t>Administrative private-vlan trunk encapsulation: dot1q</w:t>
      </w:r>
    </w:p>
    <w:p w14:paraId="4246D989" w14:textId="77777777" w:rsidR="00250BAC" w:rsidRDefault="00250BAC" w:rsidP="001E1D8D">
      <w:pPr>
        <w:pStyle w:val="CMDOutput"/>
      </w:pPr>
      <w:r>
        <w:t>Administrative private-vlan trunk normal VLANs: none</w:t>
      </w:r>
    </w:p>
    <w:p w14:paraId="33143137" w14:textId="77777777" w:rsidR="00250BAC" w:rsidRDefault="00250BAC" w:rsidP="001E1D8D">
      <w:pPr>
        <w:pStyle w:val="CMDOutput"/>
      </w:pPr>
      <w:r>
        <w:t>Administrative private-vlan trunk private VLANs: none</w:t>
      </w:r>
    </w:p>
    <w:p w14:paraId="28B0D9A8" w14:textId="77777777" w:rsidR="00250BAC" w:rsidRDefault="00250BAC" w:rsidP="001E1D8D">
      <w:pPr>
        <w:pStyle w:val="CMDOutput"/>
      </w:pPr>
      <w:r>
        <w:t>Operational private-vlan: none</w:t>
      </w:r>
    </w:p>
    <w:p w14:paraId="239AD13C" w14:textId="77777777" w:rsidR="00250BAC" w:rsidRDefault="00250BAC" w:rsidP="001E1D8D">
      <w:pPr>
        <w:pStyle w:val="CMDOutput"/>
      </w:pPr>
      <w:r>
        <w:t>Trunking VLANs Enabled: ALL</w:t>
      </w:r>
    </w:p>
    <w:p w14:paraId="05599E0D" w14:textId="77777777" w:rsidR="00250BAC" w:rsidRDefault="00250BAC" w:rsidP="001E1D8D">
      <w:pPr>
        <w:pStyle w:val="CMDOutput"/>
      </w:pPr>
      <w:r>
        <w:t>Pruning VLANs Enabled: 2-1001</w:t>
      </w:r>
    </w:p>
    <w:p w14:paraId="5A11157D" w14:textId="77777777" w:rsidR="00250BAC" w:rsidRDefault="00250BAC" w:rsidP="001E1D8D">
      <w:pPr>
        <w:pStyle w:val="CMDOutput"/>
      </w:pPr>
      <w:r>
        <w:t>Capture Mode Disabled</w:t>
      </w:r>
    </w:p>
    <w:p w14:paraId="5C724229" w14:textId="77777777" w:rsidR="00250BAC" w:rsidRDefault="00250BAC" w:rsidP="001E1D8D">
      <w:pPr>
        <w:pStyle w:val="CMDOutput"/>
      </w:pPr>
      <w:r>
        <w:t>Capture VLANs Allowed: ALL</w:t>
      </w:r>
    </w:p>
    <w:p w14:paraId="2661125C" w14:textId="77777777" w:rsidR="00250BAC" w:rsidRDefault="00250BAC" w:rsidP="001E1D8D">
      <w:pPr>
        <w:pStyle w:val="CMDOutput"/>
      </w:pPr>
    </w:p>
    <w:p w14:paraId="750A29BD" w14:textId="77777777" w:rsidR="00250BAC" w:rsidRDefault="00250BAC" w:rsidP="001E1D8D">
      <w:pPr>
        <w:pStyle w:val="CMDOutput"/>
      </w:pPr>
      <w:r>
        <w:t>Protected: false</w:t>
      </w:r>
    </w:p>
    <w:p w14:paraId="21F01B18" w14:textId="77777777" w:rsidR="00250BAC" w:rsidRDefault="00250BAC" w:rsidP="001E1D8D">
      <w:pPr>
        <w:pStyle w:val="CMDOutput"/>
      </w:pPr>
      <w:r>
        <w:t>Unknown unicast blocked: disabled</w:t>
      </w:r>
    </w:p>
    <w:p w14:paraId="134C1CB2" w14:textId="77777777" w:rsidR="00250BAC" w:rsidRDefault="00250BAC" w:rsidP="001E1D8D">
      <w:pPr>
        <w:pStyle w:val="CMDOutput"/>
      </w:pPr>
      <w:r>
        <w:t>Unknown multicast blocked: disabled</w:t>
      </w:r>
    </w:p>
    <w:p w14:paraId="69F59C3F" w14:textId="77777777" w:rsidR="00250BAC" w:rsidRPr="00BA5235" w:rsidRDefault="00250BAC" w:rsidP="001E1D8D">
      <w:pPr>
        <w:pStyle w:val="CMDOutput"/>
      </w:pPr>
      <w:r>
        <w:t>Appliance trust: none</w:t>
      </w:r>
    </w:p>
    <w:p w14:paraId="38888F5C" w14:textId="77937445" w:rsidR="00250BAC" w:rsidRPr="001C235E" w:rsidRDefault="00250BAC" w:rsidP="00414132">
      <w:pPr>
        <w:pStyle w:val="StepHead"/>
        <w:rPr>
          <w:noProof/>
        </w:rPr>
      </w:pPr>
      <w:r w:rsidRPr="001C235E">
        <w:rPr>
          <w:noProof/>
        </w:rPr>
        <w:t xml:space="preserve">Verify </w:t>
      </w:r>
      <w:r w:rsidR="00310459">
        <w:rPr>
          <w:noProof/>
        </w:rPr>
        <w:t>the</w:t>
      </w:r>
      <w:r w:rsidRPr="001C235E">
        <w:rPr>
          <w:noProof/>
        </w:rPr>
        <w:t xml:space="preserve"> configuration with the show run command.</w:t>
      </w:r>
    </w:p>
    <w:p w14:paraId="69F0968F" w14:textId="77777777" w:rsidR="00250BAC" w:rsidRPr="001C235E" w:rsidRDefault="00250BAC" w:rsidP="001E0690">
      <w:pPr>
        <w:pStyle w:val="BodyTextL25"/>
        <w:rPr>
          <w:noProof/>
        </w:rPr>
      </w:pPr>
      <w:r w:rsidRPr="001C235E">
        <w:rPr>
          <w:noProof/>
        </w:rPr>
        <w:t xml:space="preserve">Use the </w:t>
      </w:r>
      <w:r w:rsidRPr="001C235E">
        <w:rPr>
          <w:b/>
          <w:noProof/>
        </w:rPr>
        <w:t>show run</w:t>
      </w:r>
      <w:r w:rsidRPr="001C235E">
        <w:rPr>
          <w:noProof/>
        </w:rPr>
        <w:t xml:space="preserve"> command to display the running configuration, beginning with the first line that h</w:t>
      </w:r>
      <w:r w:rsidR="00D7295E" w:rsidRPr="001C235E">
        <w:rPr>
          <w:noProof/>
        </w:rPr>
        <w:t>as the text string “0/1” in it.</w:t>
      </w:r>
    </w:p>
    <w:p w14:paraId="4DCCD97E" w14:textId="77777777" w:rsidR="00250BAC" w:rsidRPr="001E0690" w:rsidRDefault="00250BAC" w:rsidP="00B91B3C">
      <w:pPr>
        <w:pStyle w:val="CMD"/>
      </w:pPr>
      <w:r w:rsidRPr="001C235E">
        <w:rPr>
          <w:noProof/>
        </w:rPr>
        <w:t>S1#</w:t>
      </w:r>
      <w:r w:rsidR="001E1D8D" w:rsidRPr="001C235E">
        <w:rPr>
          <w:noProof/>
        </w:rPr>
        <w:t xml:space="preserve"> </w:t>
      </w:r>
      <w:r w:rsidRPr="001C235E">
        <w:rPr>
          <w:rStyle w:val="CMDBold"/>
          <w:noProof/>
        </w:rPr>
        <w:t>show run</w:t>
      </w:r>
      <w:r w:rsidRPr="00B91B3C">
        <w:rPr>
          <w:rStyle w:val="CMDBold"/>
        </w:rPr>
        <w:t xml:space="preserve"> | beg</w:t>
      </w:r>
      <w:r w:rsidR="00911C02" w:rsidRPr="00B91B3C">
        <w:rPr>
          <w:rStyle w:val="CMDBold"/>
        </w:rPr>
        <w:t>in</w:t>
      </w:r>
      <w:r w:rsidRPr="00B91B3C">
        <w:rPr>
          <w:rStyle w:val="CMDBold"/>
        </w:rPr>
        <w:t xml:space="preserve"> 0/1</w:t>
      </w:r>
    </w:p>
    <w:p w14:paraId="46C0A60B" w14:textId="77777777" w:rsidR="00250BAC" w:rsidRDefault="00250BAC" w:rsidP="001E1D8D">
      <w:pPr>
        <w:pStyle w:val="CMDOutput"/>
      </w:pPr>
      <w:r>
        <w:t>interface FastEthernet0/1</w:t>
      </w:r>
    </w:p>
    <w:p w14:paraId="67AEC3B8" w14:textId="77777777" w:rsidR="00250BAC" w:rsidRDefault="00250BAC" w:rsidP="001E1D8D">
      <w:pPr>
        <w:pStyle w:val="CMDOutput"/>
      </w:pPr>
      <w:r>
        <w:t xml:space="preserve"> switchport trunk native vlan 99</w:t>
      </w:r>
    </w:p>
    <w:p w14:paraId="36974DE0" w14:textId="77777777" w:rsidR="00250BAC" w:rsidRDefault="00250BAC" w:rsidP="001E1D8D">
      <w:pPr>
        <w:pStyle w:val="CMDOutput"/>
      </w:pPr>
      <w:r>
        <w:t xml:space="preserve"> switchport mode trunk</w:t>
      </w:r>
    </w:p>
    <w:p w14:paraId="659350A8" w14:textId="77777777" w:rsidR="00250BAC" w:rsidRDefault="00250BAC" w:rsidP="001E1D8D">
      <w:pPr>
        <w:pStyle w:val="CMDOutput"/>
      </w:pPr>
      <w:r>
        <w:t xml:space="preserve"> switchport nonegotiate</w:t>
      </w:r>
    </w:p>
    <w:p w14:paraId="51C9E198" w14:textId="77777777" w:rsidR="00250BAC" w:rsidRDefault="00250BAC" w:rsidP="001E1D8D">
      <w:pPr>
        <w:pStyle w:val="CMDOutput"/>
      </w:pPr>
    </w:p>
    <w:p w14:paraId="48E063C1" w14:textId="77777777" w:rsidR="00250BAC" w:rsidRDefault="00250BAC" w:rsidP="001E1D8D">
      <w:pPr>
        <w:pStyle w:val="CMDOutput"/>
      </w:pPr>
      <w:r>
        <w:t>&lt;</w:t>
      </w:r>
      <w:r w:rsidR="001B1FAF">
        <w:t>o</w:t>
      </w:r>
      <w:r>
        <w:t>utput omitted&gt;</w:t>
      </w:r>
    </w:p>
    <w:p w14:paraId="635FAD4A" w14:textId="77777777" w:rsidR="00250BAC" w:rsidRPr="001C235E" w:rsidRDefault="00250BAC" w:rsidP="00414132">
      <w:pPr>
        <w:pStyle w:val="TaskHead"/>
        <w:rPr>
          <w:noProof/>
        </w:rPr>
      </w:pPr>
      <w:r w:rsidRPr="001C235E">
        <w:rPr>
          <w:noProof/>
        </w:rPr>
        <w:t>Secure Access Ports</w:t>
      </w:r>
    </w:p>
    <w:p w14:paraId="6887E957" w14:textId="7CE88894" w:rsidR="00250BAC" w:rsidRPr="00776DA0" w:rsidRDefault="005B3340" w:rsidP="001E0690">
      <w:pPr>
        <w:pStyle w:val="BodyTextL25"/>
        <w:rPr>
          <w:rFonts w:eastAsia="MS Mincho"/>
        </w:rPr>
      </w:pPr>
      <w:r>
        <w:rPr>
          <w:noProof/>
        </w:rPr>
        <w:t>N</w:t>
      </w:r>
      <w:r w:rsidR="00250BAC" w:rsidRPr="001C235E">
        <w:rPr>
          <w:noProof/>
        </w:rPr>
        <w:t>etwork attackers hope to spoof their system</w:t>
      </w:r>
      <w:r>
        <w:rPr>
          <w:noProof/>
        </w:rPr>
        <w:t>,</w:t>
      </w:r>
      <w:r w:rsidR="00250BAC" w:rsidRPr="001C235E">
        <w:rPr>
          <w:noProof/>
        </w:rPr>
        <w:t xml:space="preserve"> or a rogue switch that they add to the network, as the root bridge in the topology</w:t>
      </w:r>
      <w:r>
        <w:rPr>
          <w:noProof/>
        </w:rPr>
        <w:t xml:space="preserve"> by manipulating the STP root bridge parameters.</w:t>
      </w:r>
      <w:r w:rsidR="00250BAC" w:rsidRPr="001C235E">
        <w:rPr>
          <w:noProof/>
        </w:rPr>
        <w:t xml:space="preserve">. </w:t>
      </w:r>
      <w:r w:rsidR="00250BAC" w:rsidRPr="001C235E">
        <w:rPr>
          <w:rFonts w:eastAsia="MS Mincho"/>
          <w:noProof/>
        </w:rPr>
        <w:t>If a port that is configured with PortFast receives a BPDU, STP can put the port into the blocking state by using a feature called BPDU guard.</w:t>
      </w:r>
    </w:p>
    <w:p w14:paraId="410F994E" w14:textId="77777777" w:rsidR="00250BAC" w:rsidRPr="001C235E" w:rsidRDefault="00250BAC" w:rsidP="00414132">
      <w:pPr>
        <w:pStyle w:val="StepHead"/>
        <w:rPr>
          <w:noProof/>
        </w:rPr>
      </w:pPr>
      <w:r w:rsidRPr="001C235E">
        <w:rPr>
          <w:noProof/>
        </w:rPr>
        <w:t>Disable trunking on S1 access ports.</w:t>
      </w:r>
    </w:p>
    <w:p w14:paraId="0E7911FE" w14:textId="77777777" w:rsidR="00250BAC" w:rsidRPr="001C235E" w:rsidRDefault="00250BAC" w:rsidP="00414132">
      <w:pPr>
        <w:pStyle w:val="SubStepAlpha"/>
        <w:rPr>
          <w:noProof/>
        </w:rPr>
      </w:pPr>
      <w:r w:rsidRPr="001C235E">
        <w:rPr>
          <w:noProof/>
        </w:rPr>
        <w:t>On S1, configure Fa0/5, the port to which R1 is connected, as access mode only.</w:t>
      </w:r>
    </w:p>
    <w:p w14:paraId="55B3E9C8" w14:textId="7FCC9AD6" w:rsidR="00250BAC" w:rsidRPr="001C235E" w:rsidRDefault="00250BAC" w:rsidP="00B91B3C">
      <w:pPr>
        <w:pStyle w:val="CMD"/>
        <w:rPr>
          <w:noProof/>
        </w:rPr>
      </w:pPr>
      <w:r w:rsidRPr="001C235E">
        <w:rPr>
          <w:noProof/>
        </w:rPr>
        <w:t>S1(config)#</w:t>
      </w:r>
      <w:r w:rsidR="001E1D8D" w:rsidRPr="001C235E">
        <w:rPr>
          <w:noProof/>
        </w:rPr>
        <w:t xml:space="preserve"> </w:t>
      </w:r>
      <w:r w:rsidRPr="001C235E">
        <w:rPr>
          <w:rStyle w:val="CMDBold"/>
          <w:noProof/>
        </w:rPr>
        <w:t xml:space="preserve">interface </w:t>
      </w:r>
      <w:r w:rsidR="005B5CE2">
        <w:rPr>
          <w:rStyle w:val="CMDBold"/>
          <w:noProof/>
        </w:rPr>
        <w:t>f</w:t>
      </w:r>
      <w:r w:rsidRPr="001C235E">
        <w:rPr>
          <w:rStyle w:val="CMDBold"/>
          <w:noProof/>
        </w:rPr>
        <w:t>0/5</w:t>
      </w:r>
    </w:p>
    <w:p w14:paraId="721C7372" w14:textId="77777777" w:rsidR="00250BAC" w:rsidRPr="001C235E" w:rsidRDefault="00250BAC" w:rsidP="00B91B3C">
      <w:pPr>
        <w:pStyle w:val="CMD"/>
        <w:rPr>
          <w:noProof/>
        </w:rPr>
      </w:pPr>
      <w:r w:rsidRPr="001C235E">
        <w:rPr>
          <w:noProof/>
        </w:rPr>
        <w:t>S1(config-if)#</w:t>
      </w:r>
      <w:r w:rsidR="001E1D8D" w:rsidRPr="001C235E">
        <w:rPr>
          <w:noProof/>
        </w:rPr>
        <w:t xml:space="preserve"> </w:t>
      </w:r>
      <w:r w:rsidRPr="001C235E">
        <w:rPr>
          <w:rStyle w:val="CMDBold"/>
          <w:noProof/>
        </w:rPr>
        <w:t>switchport mode access</w:t>
      </w:r>
    </w:p>
    <w:p w14:paraId="4885DBCB" w14:textId="77777777" w:rsidR="00250BAC" w:rsidRPr="001C235E" w:rsidRDefault="00250BAC" w:rsidP="00414132">
      <w:pPr>
        <w:pStyle w:val="SubStepAlpha"/>
        <w:rPr>
          <w:noProof/>
        </w:rPr>
      </w:pPr>
      <w:r w:rsidRPr="001C235E">
        <w:rPr>
          <w:noProof/>
        </w:rPr>
        <w:t>On S1, configure Fa0/6, the port to which PC-A is connected, as access mode only.</w:t>
      </w:r>
    </w:p>
    <w:p w14:paraId="524DCC7E" w14:textId="675CF45B" w:rsidR="00250BAC" w:rsidRPr="001C235E" w:rsidRDefault="00250BAC" w:rsidP="001E0690">
      <w:pPr>
        <w:pStyle w:val="CMD"/>
        <w:rPr>
          <w:noProof/>
        </w:rPr>
      </w:pPr>
      <w:r w:rsidRPr="001C235E">
        <w:rPr>
          <w:noProof/>
        </w:rPr>
        <w:t>S1(config)#</w:t>
      </w:r>
      <w:r w:rsidR="001E1D8D" w:rsidRPr="001C235E">
        <w:rPr>
          <w:noProof/>
        </w:rPr>
        <w:t xml:space="preserve"> </w:t>
      </w:r>
      <w:r w:rsidRPr="001C235E">
        <w:rPr>
          <w:rStyle w:val="CMDBold"/>
          <w:noProof/>
        </w:rPr>
        <w:t xml:space="preserve">interface </w:t>
      </w:r>
      <w:r w:rsidR="005B5CE2">
        <w:rPr>
          <w:rStyle w:val="CMDBold"/>
          <w:noProof/>
        </w:rPr>
        <w:t>f</w:t>
      </w:r>
      <w:r w:rsidRPr="001C235E">
        <w:rPr>
          <w:rStyle w:val="CMDBold"/>
          <w:noProof/>
        </w:rPr>
        <w:t>0/6</w:t>
      </w:r>
    </w:p>
    <w:p w14:paraId="0DAADE22" w14:textId="77777777" w:rsidR="00250BAC" w:rsidRDefault="00250BAC" w:rsidP="001E0690">
      <w:pPr>
        <w:pStyle w:val="CMD"/>
        <w:rPr>
          <w:rStyle w:val="CMDBold"/>
        </w:rPr>
      </w:pPr>
      <w:r w:rsidRPr="001C235E">
        <w:rPr>
          <w:noProof/>
        </w:rPr>
        <w:t>S1(config-if)#</w:t>
      </w:r>
      <w:r w:rsidR="001E1D8D" w:rsidRPr="001C235E">
        <w:rPr>
          <w:noProof/>
        </w:rPr>
        <w:t xml:space="preserve"> </w:t>
      </w:r>
      <w:r w:rsidRPr="001C235E">
        <w:rPr>
          <w:rStyle w:val="CMDBold"/>
          <w:noProof/>
        </w:rPr>
        <w:t>switchport mode access</w:t>
      </w:r>
    </w:p>
    <w:p w14:paraId="6F188874" w14:textId="77777777" w:rsidR="00C92A01" w:rsidRPr="00C92A01" w:rsidRDefault="00C92A01" w:rsidP="00C92A01">
      <w:pPr>
        <w:pStyle w:val="StepHead"/>
      </w:pPr>
      <w:r w:rsidRPr="00776DA0">
        <w:t>Disable trunking on S</w:t>
      </w:r>
      <w:r>
        <w:t>2</w:t>
      </w:r>
      <w:r w:rsidRPr="00776DA0">
        <w:t xml:space="preserve"> access ports.</w:t>
      </w:r>
    </w:p>
    <w:p w14:paraId="1B37BCA2" w14:textId="77777777" w:rsidR="00250BAC" w:rsidRPr="001C235E" w:rsidRDefault="00250BAC" w:rsidP="00C92A01">
      <w:pPr>
        <w:pStyle w:val="BodyTextL25"/>
        <w:rPr>
          <w:noProof/>
        </w:rPr>
      </w:pPr>
      <w:r w:rsidRPr="001C235E">
        <w:rPr>
          <w:noProof/>
        </w:rPr>
        <w:t>On S2, configure Fa0/18, the port to which PC-B is connected, as access mode only.</w:t>
      </w:r>
    </w:p>
    <w:p w14:paraId="444C5B4F" w14:textId="7417478F" w:rsidR="00250BAC" w:rsidRPr="001C235E" w:rsidRDefault="00250BAC" w:rsidP="001E0690">
      <w:pPr>
        <w:pStyle w:val="CMD"/>
        <w:rPr>
          <w:noProof/>
        </w:rPr>
      </w:pPr>
      <w:r w:rsidRPr="001C235E">
        <w:rPr>
          <w:noProof/>
        </w:rPr>
        <w:t>S2(config)#</w:t>
      </w:r>
      <w:r w:rsidR="001E1D8D" w:rsidRPr="001C235E">
        <w:rPr>
          <w:noProof/>
        </w:rPr>
        <w:t xml:space="preserve"> </w:t>
      </w:r>
      <w:r w:rsidRPr="001C235E">
        <w:rPr>
          <w:rStyle w:val="CMDBold"/>
          <w:noProof/>
        </w:rPr>
        <w:t xml:space="preserve">interface </w:t>
      </w:r>
      <w:r w:rsidR="005B5CE2">
        <w:rPr>
          <w:rStyle w:val="CMDBold"/>
          <w:noProof/>
        </w:rPr>
        <w:t>f</w:t>
      </w:r>
      <w:r w:rsidRPr="001C235E">
        <w:rPr>
          <w:rStyle w:val="CMDBold"/>
          <w:noProof/>
        </w:rPr>
        <w:t>0/18</w:t>
      </w:r>
    </w:p>
    <w:p w14:paraId="4057B1FA" w14:textId="77777777" w:rsidR="00250BAC" w:rsidRPr="001C235E" w:rsidRDefault="00250BAC" w:rsidP="001E0690">
      <w:pPr>
        <w:pStyle w:val="CMD"/>
        <w:rPr>
          <w:b/>
          <w:noProof/>
        </w:rPr>
      </w:pPr>
      <w:r w:rsidRPr="001C235E">
        <w:rPr>
          <w:noProof/>
        </w:rPr>
        <w:t>S2(config-if)#</w:t>
      </w:r>
      <w:r w:rsidR="001E1D8D" w:rsidRPr="001C235E">
        <w:rPr>
          <w:noProof/>
        </w:rPr>
        <w:t xml:space="preserve"> </w:t>
      </w:r>
      <w:r w:rsidRPr="001C235E">
        <w:rPr>
          <w:rStyle w:val="CMDBold"/>
          <w:noProof/>
        </w:rPr>
        <w:t>switchport mode access</w:t>
      </w:r>
    </w:p>
    <w:p w14:paraId="7F539A36" w14:textId="77777777" w:rsidR="00250BAC" w:rsidRPr="001C235E" w:rsidRDefault="00250BAC" w:rsidP="00414132">
      <w:pPr>
        <w:pStyle w:val="TaskHead"/>
        <w:rPr>
          <w:noProof/>
        </w:rPr>
      </w:pPr>
      <w:r w:rsidRPr="001C235E">
        <w:rPr>
          <w:noProof/>
        </w:rPr>
        <w:t>Protect Against STP Attacks</w:t>
      </w:r>
    </w:p>
    <w:p w14:paraId="454FF404" w14:textId="3C21267F" w:rsidR="00250BAC" w:rsidRPr="00AB2001" w:rsidRDefault="00250BAC" w:rsidP="001E0690">
      <w:pPr>
        <w:pStyle w:val="BodyTextL25"/>
      </w:pPr>
      <w:r w:rsidRPr="001C235E">
        <w:rPr>
          <w:noProof/>
        </w:rPr>
        <w:t xml:space="preserve">The topology has only two switches and no redundant paths, but STP is still active. In this step, you </w:t>
      </w:r>
      <w:r w:rsidR="00310459">
        <w:rPr>
          <w:noProof/>
        </w:rPr>
        <w:t xml:space="preserve">will </w:t>
      </w:r>
      <w:r w:rsidRPr="001C235E">
        <w:rPr>
          <w:noProof/>
        </w:rPr>
        <w:t>enable switch security features that can help reduce the possibility of an attacker manipulating switches via STP-related methods.</w:t>
      </w:r>
    </w:p>
    <w:p w14:paraId="27511499" w14:textId="77777777" w:rsidR="00250BAC" w:rsidRPr="001C235E" w:rsidRDefault="00250BAC" w:rsidP="00414132">
      <w:pPr>
        <w:pStyle w:val="StepHead"/>
        <w:rPr>
          <w:noProof/>
        </w:rPr>
      </w:pPr>
      <w:r w:rsidRPr="001C235E">
        <w:rPr>
          <w:noProof/>
        </w:rPr>
        <w:t>Enable PortFast on S1 and S2 access ports.</w:t>
      </w:r>
    </w:p>
    <w:p w14:paraId="6C8FEE92" w14:textId="5ECE9F31" w:rsidR="00250BAC" w:rsidRPr="00E11F13" w:rsidRDefault="00250BAC" w:rsidP="001E0690">
      <w:pPr>
        <w:pStyle w:val="BodyTextL25"/>
        <w:rPr>
          <w:noProof/>
        </w:rPr>
      </w:pPr>
      <w:r w:rsidRPr="00E11F13">
        <w:rPr>
          <w:noProof/>
        </w:rPr>
        <w:t>PortFast is configured on access ports that connect to a single workstation or server</w:t>
      </w:r>
      <w:r w:rsidR="00F1202B">
        <w:rPr>
          <w:noProof/>
        </w:rPr>
        <w:t>, which</w:t>
      </w:r>
      <w:r w:rsidRPr="00E11F13">
        <w:rPr>
          <w:noProof/>
        </w:rPr>
        <w:t xml:space="preserve"> enable</w:t>
      </w:r>
      <w:r w:rsidR="00F1202B">
        <w:rPr>
          <w:noProof/>
        </w:rPr>
        <w:t>s</w:t>
      </w:r>
      <w:r w:rsidRPr="00E11F13">
        <w:rPr>
          <w:noProof/>
        </w:rPr>
        <w:t xml:space="preserve"> them to become active more quickly.</w:t>
      </w:r>
    </w:p>
    <w:p w14:paraId="6BE793E5" w14:textId="77777777" w:rsidR="001F31F9" w:rsidRDefault="001F31F9">
      <w:pPr>
        <w:spacing w:before="0" w:after="0" w:line="240" w:lineRule="auto"/>
        <w:rPr>
          <w:noProof/>
          <w:sz w:val="20"/>
        </w:rPr>
      </w:pPr>
      <w:r>
        <w:rPr>
          <w:noProof/>
        </w:rPr>
        <w:br w:type="page"/>
      </w:r>
    </w:p>
    <w:p w14:paraId="68C051B2" w14:textId="28F220F8" w:rsidR="00250BAC" w:rsidRPr="001C235E" w:rsidRDefault="00250BAC" w:rsidP="00414132">
      <w:pPr>
        <w:pStyle w:val="SubStepAlpha"/>
        <w:rPr>
          <w:noProof/>
        </w:rPr>
      </w:pPr>
      <w:r w:rsidRPr="001C235E">
        <w:rPr>
          <w:noProof/>
        </w:rPr>
        <w:t>Enable PortFast on the S1 Fa0/5 access port.</w:t>
      </w:r>
    </w:p>
    <w:p w14:paraId="350B00D7" w14:textId="37BDF876" w:rsidR="00250BAC" w:rsidRPr="00E11F13" w:rsidRDefault="00250BAC" w:rsidP="001E0690">
      <w:pPr>
        <w:pStyle w:val="CMD"/>
        <w:rPr>
          <w:noProof/>
        </w:rPr>
      </w:pPr>
      <w:r w:rsidRPr="00E11F13">
        <w:rPr>
          <w:noProof/>
        </w:rPr>
        <w:t>S1(config)#</w:t>
      </w:r>
      <w:r w:rsidR="00240D87" w:rsidRPr="00E11F13">
        <w:rPr>
          <w:noProof/>
        </w:rPr>
        <w:t xml:space="preserve"> </w:t>
      </w:r>
      <w:r w:rsidRPr="00E11F13">
        <w:rPr>
          <w:rStyle w:val="CMDBold"/>
          <w:noProof/>
        </w:rPr>
        <w:t xml:space="preserve">interface </w:t>
      </w:r>
      <w:r w:rsidR="005B5CE2">
        <w:rPr>
          <w:rStyle w:val="CMDBold"/>
          <w:noProof/>
        </w:rPr>
        <w:t>f</w:t>
      </w:r>
      <w:r w:rsidRPr="00E11F13">
        <w:rPr>
          <w:rStyle w:val="CMDBold"/>
          <w:noProof/>
        </w:rPr>
        <w:t>0/5</w:t>
      </w:r>
    </w:p>
    <w:p w14:paraId="022C1685" w14:textId="77777777" w:rsidR="00250BAC" w:rsidRPr="00E11F13" w:rsidRDefault="00250BAC" w:rsidP="001E0690">
      <w:pPr>
        <w:pStyle w:val="CMD"/>
        <w:rPr>
          <w:b/>
          <w:noProof/>
        </w:rPr>
      </w:pPr>
      <w:r w:rsidRPr="00E11F13">
        <w:rPr>
          <w:noProof/>
        </w:rPr>
        <w:t>S1(config-if)#</w:t>
      </w:r>
      <w:r w:rsidR="00240D87" w:rsidRPr="00E11F13">
        <w:rPr>
          <w:noProof/>
        </w:rPr>
        <w:t xml:space="preserve"> </w:t>
      </w:r>
      <w:r w:rsidRPr="00E11F13">
        <w:rPr>
          <w:rStyle w:val="CMDBold"/>
          <w:noProof/>
        </w:rPr>
        <w:t>spanning-tree portfast</w:t>
      </w:r>
    </w:p>
    <w:p w14:paraId="3AB3D8C6" w14:textId="77777777" w:rsidR="00250BAC" w:rsidRPr="005B3340" w:rsidRDefault="00250BAC" w:rsidP="00D7295E">
      <w:pPr>
        <w:pStyle w:val="CMDOutput"/>
        <w:rPr>
          <w:noProof/>
        </w:rPr>
      </w:pPr>
      <w:r w:rsidRPr="00776DA0">
        <w:t>%</w:t>
      </w:r>
      <w:r w:rsidRPr="005B3340">
        <w:rPr>
          <w:noProof/>
        </w:rPr>
        <w:t>Warning: portfast should only be enabled on ports connected to a single host. Connecting hubs, concentrators, switches, bridges, etc... to this interface when portfast is enabled, can cause temporary bridging loops. Use with CAUTION</w:t>
      </w:r>
    </w:p>
    <w:p w14:paraId="208FFD06" w14:textId="77777777" w:rsidR="00250BAC" w:rsidRPr="005B3340" w:rsidRDefault="00250BAC" w:rsidP="00D7295E">
      <w:pPr>
        <w:pStyle w:val="CMDOutput"/>
        <w:rPr>
          <w:noProof/>
        </w:rPr>
      </w:pPr>
    </w:p>
    <w:p w14:paraId="4EEA8188" w14:textId="77777777" w:rsidR="00250BAC" w:rsidRPr="005B3340" w:rsidRDefault="00250BAC" w:rsidP="00D7295E">
      <w:pPr>
        <w:pStyle w:val="CMDOutput"/>
        <w:rPr>
          <w:noProof/>
        </w:rPr>
      </w:pPr>
      <w:r w:rsidRPr="005B3340">
        <w:rPr>
          <w:noProof/>
        </w:rPr>
        <w:t>%Portfast has been configured on FastEthernet0/5 but will only</w:t>
      </w:r>
    </w:p>
    <w:p w14:paraId="15781AA5" w14:textId="77777777" w:rsidR="00250BAC" w:rsidRPr="005B3340" w:rsidRDefault="00250BAC" w:rsidP="00D7295E">
      <w:pPr>
        <w:pStyle w:val="CMDOutput"/>
        <w:rPr>
          <w:noProof/>
        </w:rPr>
      </w:pPr>
      <w:r w:rsidRPr="005B3340">
        <w:rPr>
          <w:noProof/>
        </w:rPr>
        <w:t xml:space="preserve"> have effect when the inter</w:t>
      </w:r>
      <w:r w:rsidR="00240D87" w:rsidRPr="005B3340">
        <w:rPr>
          <w:noProof/>
        </w:rPr>
        <w:t>face is in a non-trunking mode.</w:t>
      </w:r>
    </w:p>
    <w:p w14:paraId="3BA2F66C" w14:textId="77777777" w:rsidR="00250BAC" w:rsidRPr="005B3340" w:rsidRDefault="00250BAC" w:rsidP="00414132">
      <w:pPr>
        <w:pStyle w:val="SubStepAlpha"/>
        <w:rPr>
          <w:noProof/>
        </w:rPr>
      </w:pPr>
      <w:r w:rsidRPr="005B3340">
        <w:rPr>
          <w:noProof/>
        </w:rPr>
        <w:t>Enable PortFast on the S1 Fa0/6 access port.</w:t>
      </w:r>
    </w:p>
    <w:p w14:paraId="75D455D6" w14:textId="2861EC69" w:rsidR="00250BAC" w:rsidRPr="005B3340" w:rsidRDefault="00250BAC" w:rsidP="001E0690">
      <w:pPr>
        <w:pStyle w:val="CMD"/>
        <w:rPr>
          <w:noProof/>
        </w:rPr>
      </w:pPr>
      <w:r w:rsidRPr="005B3340">
        <w:rPr>
          <w:noProof/>
        </w:rPr>
        <w:t>S1(config)#</w:t>
      </w:r>
      <w:r w:rsidR="00240D87" w:rsidRPr="005B3340">
        <w:rPr>
          <w:noProof/>
        </w:rPr>
        <w:t xml:space="preserve"> </w:t>
      </w:r>
      <w:r w:rsidRPr="005B3340">
        <w:rPr>
          <w:rStyle w:val="CMDBold"/>
          <w:noProof/>
        </w:rPr>
        <w:t xml:space="preserve">interface </w:t>
      </w:r>
      <w:r w:rsidR="005B5CE2" w:rsidRPr="005B3340">
        <w:rPr>
          <w:rStyle w:val="CMDBold"/>
          <w:noProof/>
        </w:rPr>
        <w:t>f</w:t>
      </w:r>
      <w:r w:rsidRPr="005B3340">
        <w:rPr>
          <w:rStyle w:val="CMDBold"/>
          <w:noProof/>
        </w:rPr>
        <w:t>0/6</w:t>
      </w:r>
    </w:p>
    <w:p w14:paraId="6DEDF351" w14:textId="77777777" w:rsidR="00250BAC" w:rsidRPr="005B3340" w:rsidRDefault="00250BAC" w:rsidP="001E0690">
      <w:pPr>
        <w:pStyle w:val="CMD"/>
        <w:rPr>
          <w:b/>
          <w:noProof/>
        </w:rPr>
      </w:pPr>
      <w:r w:rsidRPr="005B3340">
        <w:rPr>
          <w:noProof/>
        </w:rPr>
        <w:t>S1(config-if)#</w:t>
      </w:r>
      <w:r w:rsidR="00240D87" w:rsidRPr="005B3340">
        <w:rPr>
          <w:noProof/>
        </w:rPr>
        <w:t xml:space="preserve"> </w:t>
      </w:r>
      <w:r w:rsidRPr="005B3340">
        <w:rPr>
          <w:rStyle w:val="CMDBold"/>
          <w:noProof/>
        </w:rPr>
        <w:t>spanning-tree portfast</w:t>
      </w:r>
    </w:p>
    <w:p w14:paraId="5C9C5EF0" w14:textId="77777777" w:rsidR="00250BAC" w:rsidRPr="005B3340" w:rsidRDefault="00250BAC" w:rsidP="00414132">
      <w:pPr>
        <w:pStyle w:val="SubStepAlpha"/>
        <w:rPr>
          <w:noProof/>
        </w:rPr>
      </w:pPr>
      <w:r w:rsidRPr="005B3340">
        <w:rPr>
          <w:noProof/>
        </w:rPr>
        <w:t>Enable PortFast on the S2 Fa0/18 access ports</w:t>
      </w:r>
      <w:r w:rsidR="00C37D6C" w:rsidRPr="005B3340">
        <w:rPr>
          <w:noProof/>
        </w:rPr>
        <w:t>.</w:t>
      </w:r>
    </w:p>
    <w:p w14:paraId="75F30868" w14:textId="427B7424" w:rsidR="00250BAC" w:rsidRPr="005B3340" w:rsidRDefault="00250BAC" w:rsidP="001E0690">
      <w:pPr>
        <w:pStyle w:val="CMD"/>
        <w:rPr>
          <w:noProof/>
        </w:rPr>
      </w:pPr>
      <w:r w:rsidRPr="005B3340">
        <w:rPr>
          <w:noProof/>
        </w:rPr>
        <w:t>S2(config)#</w:t>
      </w:r>
      <w:r w:rsidR="00240D87" w:rsidRPr="005B3340">
        <w:rPr>
          <w:noProof/>
        </w:rPr>
        <w:t xml:space="preserve"> </w:t>
      </w:r>
      <w:r w:rsidRPr="005B3340">
        <w:rPr>
          <w:rStyle w:val="CMDBold"/>
          <w:noProof/>
        </w:rPr>
        <w:t xml:space="preserve">interface </w:t>
      </w:r>
      <w:r w:rsidR="005B5CE2" w:rsidRPr="005B3340">
        <w:rPr>
          <w:rStyle w:val="CMDBold"/>
          <w:noProof/>
        </w:rPr>
        <w:t>f</w:t>
      </w:r>
      <w:r w:rsidRPr="005B3340">
        <w:rPr>
          <w:rStyle w:val="CMDBold"/>
          <w:noProof/>
        </w:rPr>
        <w:t>0/18</w:t>
      </w:r>
    </w:p>
    <w:p w14:paraId="07967B37" w14:textId="77777777" w:rsidR="00250BAC" w:rsidRPr="005B3340" w:rsidRDefault="00250BAC" w:rsidP="001E0690">
      <w:pPr>
        <w:pStyle w:val="CMD"/>
        <w:rPr>
          <w:b/>
          <w:noProof/>
        </w:rPr>
      </w:pPr>
      <w:r w:rsidRPr="005B3340">
        <w:rPr>
          <w:noProof/>
        </w:rPr>
        <w:t>S2(config-if)#</w:t>
      </w:r>
      <w:r w:rsidR="00240D87" w:rsidRPr="005B3340">
        <w:rPr>
          <w:noProof/>
        </w:rPr>
        <w:t xml:space="preserve"> </w:t>
      </w:r>
      <w:r w:rsidRPr="005B3340">
        <w:rPr>
          <w:rStyle w:val="CMDBold"/>
          <w:noProof/>
        </w:rPr>
        <w:t>spanning-tree portfast</w:t>
      </w:r>
    </w:p>
    <w:p w14:paraId="3301A328" w14:textId="77777777" w:rsidR="00250BAC" w:rsidRPr="005B3340" w:rsidRDefault="00250BAC" w:rsidP="00414132">
      <w:pPr>
        <w:pStyle w:val="StepHead"/>
        <w:rPr>
          <w:noProof/>
        </w:rPr>
      </w:pPr>
      <w:r w:rsidRPr="005B3340">
        <w:rPr>
          <w:noProof/>
        </w:rPr>
        <w:t>Enable BPDU guard on the S1 and S2 access ports.</w:t>
      </w:r>
    </w:p>
    <w:p w14:paraId="60DCF585" w14:textId="77777777" w:rsidR="00250BAC" w:rsidRPr="001C235E" w:rsidRDefault="00250BAC" w:rsidP="001E0690">
      <w:pPr>
        <w:pStyle w:val="BodyTextL25"/>
        <w:rPr>
          <w:noProof/>
        </w:rPr>
      </w:pPr>
      <w:r w:rsidRPr="001C235E">
        <w:rPr>
          <w:noProof/>
        </w:rPr>
        <w:t>BPDU guard is a feature that can help prevent rogue switches and spoofing on access ports.</w:t>
      </w:r>
    </w:p>
    <w:p w14:paraId="17C3CDCE" w14:textId="77777777" w:rsidR="00250BAC" w:rsidRDefault="00250BAC" w:rsidP="00414132">
      <w:pPr>
        <w:pStyle w:val="SubStepAlpha"/>
      </w:pPr>
      <w:r w:rsidRPr="001C235E">
        <w:rPr>
          <w:noProof/>
        </w:rPr>
        <w:t xml:space="preserve">Enable BPDU guard on </w:t>
      </w:r>
      <w:r w:rsidR="00E11F13" w:rsidRPr="001C235E">
        <w:rPr>
          <w:noProof/>
        </w:rPr>
        <w:t>the switch</w:t>
      </w:r>
      <w:r w:rsidR="00E11F13">
        <w:rPr>
          <w:noProof/>
        </w:rPr>
        <w:t xml:space="preserve"> port</w:t>
      </w:r>
      <w:r w:rsidRPr="00E11F13">
        <w:rPr>
          <w:noProof/>
        </w:rPr>
        <w:t xml:space="preserve"> </w:t>
      </w:r>
      <w:r w:rsidR="00E11F13" w:rsidRPr="00E11F13">
        <w:rPr>
          <w:noProof/>
        </w:rPr>
        <w:t>F0/6</w:t>
      </w:r>
      <w:r w:rsidR="00213724" w:rsidRPr="00E11F13">
        <w:rPr>
          <w:noProof/>
        </w:rPr>
        <w:t>.</w:t>
      </w:r>
    </w:p>
    <w:p w14:paraId="3A9AD5F4" w14:textId="77777777" w:rsidR="00250BAC" w:rsidRPr="00776DA0" w:rsidRDefault="00250BAC" w:rsidP="001E0690">
      <w:pPr>
        <w:pStyle w:val="CMD"/>
      </w:pPr>
    </w:p>
    <w:p w14:paraId="610EC93B" w14:textId="15234DF1" w:rsidR="00250BAC" w:rsidRPr="00263805" w:rsidRDefault="00250BAC" w:rsidP="00263805">
      <w:pPr>
        <w:pStyle w:val="CMD"/>
        <w:rPr>
          <w:noProof/>
        </w:rPr>
      </w:pPr>
      <w:r w:rsidRPr="00263805">
        <w:rPr>
          <w:noProof/>
        </w:rPr>
        <w:t>S1(config)#</w:t>
      </w:r>
      <w:r w:rsidR="00213724" w:rsidRPr="00263805">
        <w:rPr>
          <w:noProof/>
        </w:rPr>
        <w:t xml:space="preserve"> </w:t>
      </w:r>
      <w:r w:rsidRPr="00263805">
        <w:rPr>
          <w:rStyle w:val="CMDBold"/>
          <w:noProof/>
        </w:rPr>
        <w:t xml:space="preserve">interface </w:t>
      </w:r>
      <w:r w:rsidR="005B5CE2">
        <w:rPr>
          <w:rStyle w:val="CMDBold"/>
          <w:noProof/>
        </w:rPr>
        <w:t>f</w:t>
      </w:r>
      <w:r w:rsidRPr="00263805">
        <w:rPr>
          <w:rStyle w:val="CMDBold"/>
          <w:noProof/>
        </w:rPr>
        <w:t>0/6</w:t>
      </w:r>
    </w:p>
    <w:p w14:paraId="0F4AC33D" w14:textId="77777777" w:rsidR="00250BAC" w:rsidRPr="001C235E" w:rsidRDefault="00250BAC" w:rsidP="00263805">
      <w:pPr>
        <w:pStyle w:val="CMD"/>
        <w:rPr>
          <w:noProof/>
        </w:rPr>
      </w:pPr>
      <w:r w:rsidRPr="001C235E">
        <w:rPr>
          <w:noProof/>
        </w:rPr>
        <w:t>S1(config-if)#</w:t>
      </w:r>
      <w:r w:rsidR="00213724" w:rsidRPr="001C235E">
        <w:rPr>
          <w:noProof/>
        </w:rPr>
        <w:t xml:space="preserve"> </w:t>
      </w:r>
      <w:r w:rsidRPr="001C235E">
        <w:rPr>
          <w:rStyle w:val="CMDBold"/>
          <w:noProof/>
        </w:rPr>
        <w:t>spanning-tree bpduguard enable</w:t>
      </w:r>
    </w:p>
    <w:p w14:paraId="4230B6BA" w14:textId="77777777" w:rsidR="00250BAC" w:rsidRPr="001C235E" w:rsidRDefault="00250BAC" w:rsidP="00263805">
      <w:pPr>
        <w:pStyle w:val="CMD"/>
        <w:rPr>
          <w:noProof/>
        </w:rPr>
      </w:pPr>
    </w:p>
    <w:p w14:paraId="61DEE6EB" w14:textId="0671C742" w:rsidR="00250BAC" w:rsidRPr="001C235E" w:rsidRDefault="00250BAC" w:rsidP="00263805">
      <w:pPr>
        <w:pStyle w:val="CMD"/>
        <w:rPr>
          <w:noProof/>
        </w:rPr>
      </w:pPr>
      <w:r w:rsidRPr="001C235E">
        <w:rPr>
          <w:noProof/>
        </w:rPr>
        <w:t>S2(config)#</w:t>
      </w:r>
      <w:r w:rsidR="00213724" w:rsidRPr="001C235E">
        <w:rPr>
          <w:noProof/>
        </w:rPr>
        <w:t xml:space="preserve"> </w:t>
      </w:r>
      <w:r w:rsidRPr="001C235E">
        <w:rPr>
          <w:rStyle w:val="CMDBold"/>
          <w:noProof/>
        </w:rPr>
        <w:t xml:space="preserve">interface </w:t>
      </w:r>
      <w:r w:rsidR="005B5CE2">
        <w:rPr>
          <w:rStyle w:val="CMDBold"/>
          <w:noProof/>
        </w:rPr>
        <w:t>f</w:t>
      </w:r>
      <w:r w:rsidRPr="001C235E">
        <w:rPr>
          <w:rStyle w:val="CMDBold"/>
          <w:noProof/>
        </w:rPr>
        <w:t>0/18</w:t>
      </w:r>
    </w:p>
    <w:p w14:paraId="3F4DAE0C" w14:textId="77777777" w:rsidR="00250BAC" w:rsidRPr="001C235E" w:rsidRDefault="00250BAC" w:rsidP="00263805">
      <w:pPr>
        <w:pStyle w:val="CMD"/>
        <w:rPr>
          <w:noProof/>
        </w:rPr>
      </w:pPr>
      <w:r w:rsidRPr="001C235E">
        <w:rPr>
          <w:noProof/>
        </w:rPr>
        <w:t>S2(config-if)#</w:t>
      </w:r>
      <w:r w:rsidR="00213724" w:rsidRPr="001C235E">
        <w:rPr>
          <w:noProof/>
        </w:rPr>
        <w:t xml:space="preserve"> </w:t>
      </w:r>
      <w:r w:rsidRPr="001C235E">
        <w:rPr>
          <w:rStyle w:val="CMDBold"/>
          <w:noProof/>
        </w:rPr>
        <w:t>spanning-tree bpduguard enable</w:t>
      </w:r>
    </w:p>
    <w:p w14:paraId="221AD2AF" w14:textId="34590B1E" w:rsidR="00250BAC" w:rsidRPr="001C235E" w:rsidRDefault="006918A2" w:rsidP="005B3340">
      <w:pPr>
        <w:pStyle w:val="BodyTextL50"/>
        <w:rPr>
          <w:noProof/>
        </w:rPr>
      </w:pPr>
      <w:r w:rsidRPr="005B3340">
        <w:rPr>
          <w:b/>
          <w:noProof/>
        </w:rPr>
        <w:t>Note</w:t>
      </w:r>
      <w:r>
        <w:rPr>
          <w:noProof/>
        </w:rPr>
        <w:t xml:space="preserve">: </w:t>
      </w:r>
      <w:r w:rsidR="00250BAC" w:rsidRPr="001C235E">
        <w:rPr>
          <w:noProof/>
        </w:rPr>
        <w:t xml:space="preserve">PortFast and BPDU guard can also be enabled globally with the </w:t>
      </w:r>
      <w:r w:rsidR="00250BAC" w:rsidRPr="001C235E">
        <w:rPr>
          <w:rStyle w:val="BodyTextCommandBold"/>
          <w:noProof/>
        </w:rPr>
        <w:t>spanning-tree portfast default</w:t>
      </w:r>
      <w:r w:rsidR="00250BAC" w:rsidRPr="001C235E">
        <w:rPr>
          <w:noProof/>
        </w:rPr>
        <w:t xml:space="preserve"> and </w:t>
      </w:r>
      <w:r w:rsidR="00250BAC" w:rsidRPr="001C235E">
        <w:rPr>
          <w:rStyle w:val="BodyTextCommandBold"/>
          <w:noProof/>
        </w:rPr>
        <w:t>spanning-tree portfast bpduguard</w:t>
      </w:r>
      <w:r w:rsidR="00250BAC" w:rsidRPr="001C235E">
        <w:rPr>
          <w:noProof/>
        </w:rPr>
        <w:t xml:space="preserve"> commands in global configuration mode.</w:t>
      </w:r>
    </w:p>
    <w:p w14:paraId="7A11529F" w14:textId="0DE83259" w:rsidR="00250BAC" w:rsidRPr="001C235E" w:rsidRDefault="00250BAC" w:rsidP="001E0690">
      <w:pPr>
        <w:pStyle w:val="BodyTextL50"/>
        <w:rPr>
          <w:rFonts w:cs="Arial"/>
          <w:bCs/>
          <w:noProof/>
          <w:color w:val="000000"/>
        </w:rPr>
      </w:pPr>
      <w:r w:rsidRPr="001C235E">
        <w:rPr>
          <w:b/>
          <w:noProof/>
        </w:rPr>
        <w:t>Note</w:t>
      </w:r>
      <w:r w:rsidRPr="001C235E">
        <w:rPr>
          <w:noProof/>
        </w:rPr>
        <w:t xml:space="preserve">: BPDU guard can be enabled on all </w:t>
      </w:r>
      <w:r w:rsidRPr="001C235E">
        <w:rPr>
          <w:rFonts w:eastAsia="MS Mincho"/>
          <w:noProof/>
        </w:rPr>
        <w:t xml:space="preserve">access ports that have </w:t>
      </w:r>
      <w:r w:rsidRPr="001C235E">
        <w:rPr>
          <w:noProof/>
        </w:rPr>
        <w:t xml:space="preserve">PortFast enabled. These ports should never receive a BPDU. BPDU guard is best deployed on user-facing ports to prevent rogue switch network extensions by an attacker. If a port </w:t>
      </w:r>
      <w:r w:rsidR="006918A2">
        <w:rPr>
          <w:noProof/>
        </w:rPr>
        <w:t xml:space="preserve">is </w:t>
      </w:r>
      <w:r w:rsidRPr="001C235E">
        <w:rPr>
          <w:noProof/>
        </w:rPr>
        <w:t xml:space="preserve">enabled with BPDU guard </w:t>
      </w:r>
      <w:r w:rsidR="006918A2">
        <w:rPr>
          <w:noProof/>
        </w:rPr>
        <w:t xml:space="preserve">and </w:t>
      </w:r>
      <w:r w:rsidRPr="001C235E">
        <w:rPr>
          <w:noProof/>
        </w:rPr>
        <w:t xml:space="preserve">receives a BPDU, it is disabled and must be manually re-enabled. An </w:t>
      </w:r>
      <w:r w:rsidR="00147CCB" w:rsidRPr="001C235E">
        <w:rPr>
          <w:rFonts w:cs="Arial"/>
          <w:b/>
          <w:bCs/>
          <w:noProof/>
          <w:color w:val="000000"/>
        </w:rPr>
        <w:t>err-disable timeout</w:t>
      </w:r>
      <w:r w:rsidRPr="001C235E">
        <w:rPr>
          <w:rFonts w:cs="Arial"/>
          <w:bCs/>
          <w:noProof/>
          <w:color w:val="000000"/>
        </w:rPr>
        <w:t xml:space="preserve"> can be </w:t>
      </w:r>
      <w:r w:rsidRPr="001C235E">
        <w:rPr>
          <w:rFonts w:cs="Arial"/>
          <w:noProof/>
          <w:color w:val="000000"/>
        </w:rPr>
        <w:t xml:space="preserve">configured </w:t>
      </w:r>
      <w:r w:rsidRPr="001C235E">
        <w:rPr>
          <w:rFonts w:cs="Arial"/>
          <w:bCs/>
          <w:noProof/>
          <w:color w:val="000000"/>
        </w:rPr>
        <w:t>on the port so that it can recover automatically</w:t>
      </w:r>
      <w:r w:rsidR="00D7295E" w:rsidRPr="001C235E">
        <w:rPr>
          <w:rFonts w:cs="Arial"/>
          <w:bCs/>
          <w:noProof/>
          <w:color w:val="000000"/>
        </w:rPr>
        <w:t xml:space="preserve"> after a specified time period.</w:t>
      </w:r>
    </w:p>
    <w:p w14:paraId="059B8FCE" w14:textId="55F5E500" w:rsidR="00250BAC" w:rsidRPr="00BA5235" w:rsidRDefault="00250BAC" w:rsidP="00414132">
      <w:pPr>
        <w:pStyle w:val="SubStepAlpha"/>
      </w:pPr>
      <w:r w:rsidRPr="001C235E">
        <w:rPr>
          <w:noProof/>
        </w:rPr>
        <w:t xml:space="preserve">Verify that BPDU guard is configured by using the </w:t>
      </w:r>
      <w:r w:rsidRPr="001C235E">
        <w:rPr>
          <w:rStyle w:val="BodyTextCommandBold"/>
          <w:noProof/>
        </w:rPr>
        <w:t xml:space="preserve">show spanning-tree interface </w:t>
      </w:r>
      <w:r w:rsidR="005B5CE2">
        <w:rPr>
          <w:rStyle w:val="BodyTextCommandBold"/>
          <w:noProof/>
        </w:rPr>
        <w:t>f</w:t>
      </w:r>
      <w:r w:rsidRPr="001C235E">
        <w:rPr>
          <w:rStyle w:val="BodyTextCommandBold"/>
          <w:noProof/>
        </w:rPr>
        <w:t>0</w:t>
      </w:r>
      <w:r w:rsidRPr="00EB403B">
        <w:rPr>
          <w:rStyle w:val="BodyTextCommandBold"/>
        </w:rPr>
        <w:t>/</w:t>
      </w:r>
      <w:r w:rsidR="0042018B">
        <w:rPr>
          <w:rStyle w:val="BodyTextCommandBold"/>
        </w:rPr>
        <w:t>6</w:t>
      </w:r>
      <w:r w:rsidRPr="00EB403B">
        <w:rPr>
          <w:rStyle w:val="BodyTextCommandBold"/>
        </w:rPr>
        <w:t xml:space="preserve"> detail</w:t>
      </w:r>
      <w:r w:rsidRPr="00BA5235">
        <w:t xml:space="preserve"> command</w:t>
      </w:r>
      <w:r>
        <w:t xml:space="preserve"> on </w:t>
      </w:r>
      <w:r w:rsidR="006A7DC9">
        <w:t>S</w:t>
      </w:r>
      <w:r>
        <w:t>1</w:t>
      </w:r>
      <w:r w:rsidRPr="00BA5235">
        <w:t>.</w:t>
      </w:r>
    </w:p>
    <w:p w14:paraId="3BE896FF" w14:textId="555F096A" w:rsidR="00250BAC" w:rsidRPr="001E0690" w:rsidRDefault="00250BAC" w:rsidP="001E0690">
      <w:pPr>
        <w:pStyle w:val="CMD"/>
        <w:rPr>
          <w:b/>
        </w:rPr>
      </w:pPr>
      <w:r>
        <w:t>S1#</w:t>
      </w:r>
      <w:r w:rsidR="00213724">
        <w:t xml:space="preserve"> </w:t>
      </w:r>
      <w:r w:rsidRPr="00EB403B">
        <w:rPr>
          <w:rStyle w:val="CMDBold"/>
        </w:rPr>
        <w:t xml:space="preserve">show spanning-tree interface </w:t>
      </w:r>
      <w:r w:rsidR="005B5CE2">
        <w:rPr>
          <w:rStyle w:val="CMDBold"/>
        </w:rPr>
        <w:t>f0</w:t>
      </w:r>
      <w:r w:rsidRPr="00EB403B">
        <w:rPr>
          <w:rStyle w:val="CMDBold"/>
        </w:rPr>
        <w:t>/</w:t>
      </w:r>
      <w:r w:rsidR="0042018B">
        <w:rPr>
          <w:rStyle w:val="CMDBold"/>
        </w:rPr>
        <w:t>6</w:t>
      </w:r>
      <w:r w:rsidRPr="00EB403B">
        <w:rPr>
          <w:rStyle w:val="CMDBold"/>
        </w:rPr>
        <w:t xml:space="preserve"> detail</w:t>
      </w:r>
    </w:p>
    <w:p w14:paraId="64F58136" w14:textId="77777777" w:rsidR="00250BAC" w:rsidRPr="00D7295E" w:rsidRDefault="00250BAC" w:rsidP="00D7295E">
      <w:pPr>
        <w:pStyle w:val="CMDOutput"/>
      </w:pPr>
    </w:p>
    <w:p w14:paraId="396AE6E2" w14:textId="6BBFEE14" w:rsidR="00250BAC" w:rsidRPr="00D7295E" w:rsidRDefault="00250BAC" w:rsidP="00D7295E">
      <w:pPr>
        <w:pStyle w:val="CMDOutput"/>
      </w:pPr>
      <w:r w:rsidRPr="00D7295E">
        <w:t xml:space="preserve">Port </w:t>
      </w:r>
      <w:r w:rsidR="0042018B">
        <w:t>6</w:t>
      </w:r>
      <w:r w:rsidRPr="00D7295E">
        <w:t xml:space="preserve"> (FastEthernet0/</w:t>
      </w:r>
      <w:r w:rsidR="0042018B">
        <w:t>6</w:t>
      </w:r>
      <w:r w:rsidRPr="00D7295E">
        <w:t>) of VLAN0001 is designated forwarding</w:t>
      </w:r>
    </w:p>
    <w:p w14:paraId="55284604" w14:textId="3D1D5E51" w:rsidR="00250BAC" w:rsidRPr="00D7295E" w:rsidRDefault="00250BAC" w:rsidP="00D7295E">
      <w:pPr>
        <w:pStyle w:val="CMDOutput"/>
      </w:pPr>
      <w:r w:rsidRPr="00D7295E">
        <w:t xml:space="preserve">   Port path cost 19, Port priority 128, Port Identifier 128.</w:t>
      </w:r>
      <w:r w:rsidR="00A9170B">
        <w:t>6</w:t>
      </w:r>
      <w:r w:rsidRPr="00D7295E">
        <w:t>.</w:t>
      </w:r>
    </w:p>
    <w:p w14:paraId="0512E019" w14:textId="77777777" w:rsidR="00250BAC" w:rsidRPr="00263805" w:rsidRDefault="00250BAC" w:rsidP="00D7295E">
      <w:pPr>
        <w:pStyle w:val="CMDOutput"/>
        <w:rPr>
          <w:noProof/>
        </w:rPr>
      </w:pPr>
      <w:r w:rsidRPr="00D7295E">
        <w:t xml:space="preserve">   </w:t>
      </w:r>
      <w:r w:rsidRPr="00263805">
        <w:rPr>
          <w:noProof/>
        </w:rPr>
        <w:t>Designated root has priority 1, address 001d.4635.0c80</w:t>
      </w:r>
    </w:p>
    <w:p w14:paraId="402BCDFD" w14:textId="77777777" w:rsidR="00250BAC" w:rsidRPr="00D7295E" w:rsidRDefault="00250BAC" w:rsidP="00D7295E">
      <w:pPr>
        <w:pStyle w:val="CMDOutput"/>
      </w:pPr>
      <w:r w:rsidRPr="00263805">
        <w:rPr>
          <w:noProof/>
        </w:rPr>
        <w:t xml:space="preserve">   Designated bridge has priority 1, address 001d.4635.0c80</w:t>
      </w:r>
    </w:p>
    <w:p w14:paraId="6B8A3182" w14:textId="2AB81661" w:rsidR="00250BAC" w:rsidRPr="00263805" w:rsidRDefault="00250BAC" w:rsidP="00D7295E">
      <w:pPr>
        <w:pStyle w:val="CMDOutput"/>
        <w:rPr>
          <w:noProof/>
        </w:rPr>
      </w:pPr>
      <w:r w:rsidRPr="00D7295E">
        <w:t xml:space="preserve">   </w:t>
      </w:r>
      <w:r w:rsidRPr="00263805">
        <w:rPr>
          <w:noProof/>
        </w:rPr>
        <w:t>Designated port id is 128.</w:t>
      </w:r>
      <w:r w:rsidR="00A9170B" w:rsidRPr="00263805">
        <w:rPr>
          <w:noProof/>
        </w:rPr>
        <w:t>6</w:t>
      </w:r>
      <w:r w:rsidRPr="00263805">
        <w:rPr>
          <w:noProof/>
        </w:rPr>
        <w:t>, designated path cost 0</w:t>
      </w:r>
    </w:p>
    <w:p w14:paraId="2F9A36D2" w14:textId="77777777" w:rsidR="00250BAC" w:rsidRPr="00263805" w:rsidRDefault="00250BAC" w:rsidP="00D7295E">
      <w:pPr>
        <w:pStyle w:val="CMDOutput"/>
        <w:rPr>
          <w:noProof/>
        </w:rPr>
      </w:pPr>
      <w:r w:rsidRPr="00263805">
        <w:rPr>
          <w:noProof/>
        </w:rPr>
        <w:t xml:space="preserve">   Timers: message age 0, forward delay 0, hold 0</w:t>
      </w:r>
    </w:p>
    <w:p w14:paraId="4A35F406" w14:textId="77777777" w:rsidR="00250BAC" w:rsidRPr="00D7295E" w:rsidRDefault="00250BAC" w:rsidP="00D7295E">
      <w:pPr>
        <w:pStyle w:val="CMDOutput"/>
      </w:pPr>
      <w:r w:rsidRPr="00263805">
        <w:rPr>
          <w:noProof/>
        </w:rPr>
        <w:t xml:space="preserve">   Number of transitions to forwarding state: 1</w:t>
      </w:r>
    </w:p>
    <w:p w14:paraId="12DF6CF0" w14:textId="77777777" w:rsidR="00250BAC" w:rsidRPr="00D7295E" w:rsidRDefault="00250BAC" w:rsidP="00D7295E">
      <w:pPr>
        <w:pStyle w:val="CMDOutput"/>
      </w:pPr>
      <w:r w:rsidRPr="00D7295E">
        <w:t xml:space="preserve">   The port is in the portfast mode</w:t>
      </w:r>
    </w:p>
    <w:p w14:paraId="2062F61A" w14:textId="77777777" w:rsidR="00250BAC" w:rsidRPr="00D7295E" w:rsidRDefault="00250BAC" w:rsidP="00D7295E">
      <w:pPr>
        <w:pStyle w:val="CMDOutput"/>
      </w:pPr>
      <w:r w:rsidRPr="00D7295E">
        <w:t xml:space="preserve">   Link type is point-to-point by default</w:t>
      </w:r>
    </w:p>
    <w:p w14:paraId="0F87FECB" w14:textId="77777777" w:rsidR="00250BAC" w:rsidRPr="00D7295E" w:rsidRDefault="00250BAC" w:rsidP="00D7295E">
      <w:pPr>
        <w:pStyle w:val="CMDOutput"/>
      </w:pPr>
      <w:r w:rsidRPr="00D7295E">
        <w:t xml:space="preserve">   Bpdu guard is enabled</w:t>
      </w:r>
    </w:p>
    <w:p w14:paraId="6F465FD3" w14:textId="77777777" w:rsidR="00250BAC" w:rsidRPr="00D7295E" w:rsidRDefault="00250BAC" w:rsidP="00D7295E">
      <w:pPr>
        <w:pStyle w:val="CMDOutput"/>
      </w:pPr>
      <w:r w:rsidRPr="00D7295E">
        <w:t xml:space="preserve">   BPDU: sent 3349, received 0</w:t>
      </w:r>
    </w:p>
    <w:p w14:paraId="79D716B0" w14:textId="733F4F9E" w:rsidR="00250BAC" w:rsidRPr="001C235E" w:rsidRDefault="00250BAC" w:rsidP="00414132">
      <w:pPr>
        <w:pStyle w:val="StepHead"/>
        <w:rPr>
          <w:noProof/>
        </w:rPr>
      </w:pPr>
      <w:r w:rsidRPr="001C235E">
        <w:rPr>
          <w:noProof/>
        </w:rPr>
        <w:t>Enable root guard.</w:t>
      </w:r>
    </w:p>
    <w:p w14:paraId="4B8E53A6" w14:textId="22A3EEC3" w:rsidR="00250BAC" w:rsidRPr="001C235E" w:rsidRDefault="00250BAC" w:rsidP="001E0690">
      <w:pPr>
        <w:pStyle w:val="BodyTextL25"/>
        <w:rPr>
          <w:noProof/>
        </w:rPr>
      </w:pPr>
      <w:r w:rsidRPr="001C235E">
        <w:rPr>
          <w:noProof/>
        </w:rPr>
        <w:t xml:space="preserve">Root guard is another option </w:t>
      </w:r>
      <w:r w:rsidR="00F1202B">
        <w:rPr>
          <w:noProof/>
        </w:rPr>
        <w:t>to</w:t>
      </w:r>
      <w:r w:rsidRPr="001C235E">
        <w:rPr>
          <w:noProof/>
        </w:rPr>
        <w:t xml:space="preserve"> help prevent rogue switches and spoofing. Root guard can be enabled on all ports on a switch that are not root ports. It is normally enabled only on ports connecting to edge switches where a superior BPDU should never be received. Each switch should have only one root port, which is the best path to the root switch</w:t>
      </w:r>
      <w:r w:rsidR="00213724" w:rsidRPr="001C235E">
        <w:rPr>
          <w:noProof/>
        </w:rPr>
        <w:t>.</w:t>
      </w:r>
    </w:p>
    <w:p w14:paraId="2E2BEEEF" w14:textId="060B75F3" w:rsidR="00250BAC" w:rsidRPr="001C235E" w:rsidRDefault="00250BAC" w:rsidP="00414132">
      <w:pPr>
        <w:pStyle w:val="SubStepAlpha"/>
        <w:rPr>
          <w:noProof/>
        </w:rPr>
      </w:pPr>
      <w:r w:rsidRPr="001C235E">
        <w:rPr>
          <w:noProof/>
        </w:rPr>
        <w:t xml:space="preserve">The following command configures root guard on S2 interface Gi0/1. </w:t>
      </w:r>
      <w:r w:rsidRPr="001C235E">
        <w:rPr>
          <w:rFonts w:eastAsia="Arial"/>
          <w:noProof/>
        </w:rPr>
        <w:t>Normally, this is done if another switch is attached to this port.</w:t>
      </w:r>
      <w:r w:rsidRPr="001C235E">
        <w:rPr>
          <w:noProof/>
        </w:rPr>
        <w:t xml:space="preserve"> Root guard is best deployed on ports that connect to switches that should not be the root bridge.</w:t>
      </w:r>
      <w:r w:rsidRPr="00230D88">
        <w:t xml:space="preserve"> </w:t>
      </w:r>
      <w:r w:rsidRPr="001C235E">
        <w:rPr>
          <w:noProof/>
        </w:rPr>
        <w:t>In the lab topology, S1 F0/1 would be the most logical candidate for root guard. However, S2 Gi0/1 is shown here as an example, as Gigabit ports are more commonly used for inter-switch connections.</w:t>
      </w:r>
    </w:p>
    <w:p w14:paraId="667A0251" w14:textId="47D9EAD3" w:rsidR="00250BAC" w:rsidRPr="001C235E" w:rsidRDefault="00250BAC" w:rsidP="001E0690">
      <w:pPr>
        <w:pStyle w:val="CMD"/>
        <w:rPr>
          <w:b/>
          <w:noProof/>
        </w:rPr>
      </w:pPr>
      <w:r w:rsidRPr="001C235E">
        <w:rPr>
          <w:noProof/>
        </w:rPr>
        <w:t>S2(config)#</w:t>
      </w:r>
      <w:r w:rsidR="00213724" w:rsidRPr="001C235E">
        <w:rPr>
          <w:noProof/>
        </w:rPr>
        <w:t xml:space="preserve"> </w:t>
      </w:r>
      <w:r w:rsidRPr="001C235E">
        <w:rPr>
          <w:rStyle w:val="CMDBold"/>
          <w:noProof/>
        </w:rPr>
        <w:t>interface g0/1</w:t>
      </w:r>
    </w:p>
    <w:p w14:paraId="71B7BFCE" w14:textId="77777777" w:rsidR="00250BAC" w:rsidRPr="001E0690" w:rsidRDefault="00250BAC" w:rsidP="001E0690">
      <w:pPr>
        <w:pStyle w:val="CMD"/>
        <w:rPr>
          <w:b/>
        </w:rPr>
      </w:pPr>
      <w:r w:rsidRPr="001C235E">
        <w:rPr>
          <w:rFonts w:eastAsia="MS Mincho"/>
          <w:noProof/>
        </w:rPr>
        <w:t>S2(config-if)#</w:t>
      </w:r>
      <w:r w:rsidR="00213724" w:rsidRPr="001C235E">
        <w:rPr>
          <w:rFonts w:eastAsia="MS Mincho"/>
          <w:noProof/>
        </w:rPr>
        <w:t xml:space="preserve"> </w:t>
      </w:r>
      <w:r w:rsidRPr="001C235E">
        <w:rPr>
          <w:rStyle w:val="CMDBold"/>
          <w:noProof/>
        </w:rPr>
        <w:t>spanning-tree guard root</w:t>
      </w:r>
    </w:p>
    <w:p w14:paraId="31462EA2" w14:textId="77777777" w:rsidR="00250BAC" w:rsidRPr="00230D88" w:rsidRDefault="00250BAC" w:rsidP="00414132">
      <w:pPr>
        <w:pStyle w:val="SubStepAlpha"/>
      </w:pPr>
      <w:r w:rsidRPr="00230D88">
        <w:t xml:space="preserve">Issue the </w:t>
      </w:r>
      <w:r w:rsidRPr="001D43F8">
        <w:rPr>
          <w:rStyle w:val="BodyTextCommandBold"/>
        </w:rPr>
        <w:t>show run</w:t>
      </w:r>
      <w:r w:rsidR="00213724" w:rsidRPr="001D43F8">
        <w:rPr>
          <w:rStyle w:val="BodyTextCommandBold"/>
        </w:rPr>
        <w:t xml:space="preserve"> | beg</w:t>
      </w:r>
      <w:r w:rsidR="001D43F8">
        <w:rPr>
          <w:rStyle w:val="BodyTextCommandBold"/>
        </w:rPr>
        <w:t>in</w:t>
      </w:r>
      <w:r w:rsidR="00213724" w:rsidRPr="001D43F8">
        <w:rPr>
          <w:rStyle w:val="BodyTextCommandBold"/>
        </w:rPr>
        <w:t xml:space="preserve"> Gig</w:t>
      </w:r>
      <w:r w:rsidRPr="00230D88">
        <w:t xml:space="preserve"> command to verify that root guard is configured.</w:t>
      </w:r>
    </w:p>
    <w:p w14:paraId="6C77CCCC" w14:textId="77777777" w:rsidR="00250BAC" w:rsidRPr="001C235E" w:rsidRDefault="00250BAC" w:rsidP="001E0690">
      <w:pPr>
        <w:pStyle w:val="CMD"/>
        <w:rPr>
          <w:noProof/>
        </w:rPr>
      </w:pPr>
      <w:r>
        <w:t>S2#</w:t>
      </w:r>
      <w:r w:rsidR="00213724">
        <w:t xml:space="preserve"> </w:t>
      </w:r>
      <w:r w:rsidRPr="001D43F8">
        <w:rPr>
          <w:rStyle w:val="CMDBold"/>
        </w:rPr>
        <w:t>sh</w:t>
      </w:r>
      <w:r w:rsidR="00213724" w:rsidRPr="001D43F8">
        <w:rPr>
          <w:rStyle w:val="CMDBold"/>
        </w:rPr>
        <w:t>ow</w:t>
      </w:r>
      <w:r w:rsidRPr="001D43F8">
        <w:rPr>
          <w:rStyle w:val="CMDBold"/>
        </w:rPr>
        <w:t xml:space="preserve"> run | beg</w:t>
      </w:r>
      <w:r w:rsidR="001D43F8">
        <w:rPr>
          <w:rStyle w:val="CMDBold"/>
        </w:rPr>
        <w:t>in</w:t>
      </w:r>
      <w:r w:rsidRPr="001D43F8">
        <w:rPr>
          <w:rStyle w:val="CMDBold"/>
        </w:rPr>
        <w:t xml:space="preserve"> </w:t>
      </w:r>
      <w:r w:rsidRPr="001C235E">
        <w:rPr>
          <w:rStyle w:val="CMDBold"/>
          <w:noProof/>
        </w:rPr>
        <w:t>Gig</w:t>
      </w:r>
    </w:p>
    <w:p w14:paraId="4AF8A70B" w14:textId="77777777" w:rsidR="00250BAC" w:rsidRPr="001C235E" w:rsidRDefault="00250BAC" w:rsidP="00D7295E">
      <w:pPr>
        <w:pStyle w:val="CMDOutput"/>
        <w:rPr>
          <w:noProof/>
        </w:rPr>
      </w:pPr>
      <w:r w:rsidRPr="001C235E">
        <w:rPr>
          <w:noProof/>
        </w:rPr>
        <w:t>interface GigabitEthernet0/1</w:t>
      </w:r>
    </w:p>
    <w:p w14:paraId="402D316E" w14:textId="77777777" w:rsidR="00250BAC" w:rsidRPr="001C235E" w:rsidRDefault="00250BAC" w:rsidP="00D7295E">
      <w:pPr>
        <w:pStyle w:val="CMDOutput"/>
        <w:rPr>
          <w:noProof/>
        </w:rPr>
      </w:pPr>
      <w:r w:rsidRPr="001C235E">
        <w:rPr>
          <w:noProof/>
        </w:rPr>
        <w:t xml:space="preserve"> spanning-tree guard root</w:t>
      </w:r>
    </w:p>
    <w:p w14:paraId="20CE1A09" w14:textId="77777777" w:rsidR="00250BAC" w:rsidRDefault="00250BAC" w:rsidP="001E0690">
      <w:pPr>
        <w:pStyle w:val="BodyTextL50"/>
      </w:pPr>
      <w:r w:rsidRPr="001C235E">
        <w:rPr>
          <w:b/>
          <w:noProof/>
        </w:rPr>
        <w:t>Note</w:t>
      </w:r>
      <w:r w:rsidRPr="001C235E">
        <w:rPr>
          <w:noProof/>
        </w:rPr>
        <w:t xml:space="preserve">: The S2 Gi0/1 port is not currently up, so it is not participating in STP. Otherwise, you could use the </w:t>
      </w:r>
      <w:r w:rsidRPr="001C235E">
        <w:rPr>
          <w:b/>
          <w:noProof/>
        </w:rPr>
        <w:t>show spanning-tree interface Gi0/1 detail</w:t>
      </w:r>
      <w:r w:rsidRPr="001C235E">
        <w:rPr>
          <w:bCs/>
          <w:noProof/>
        </w:rPr>
        <w:t xml:space="preserve"> command</w:t>
      </w:r>
      <w:r w:rsidRPr="001C235E">
        <w:rPr>
          <w:noProof/>
        </w:rPr>
        <w:t>.</w:t>
      </w:r>
    </w:p>
    <w:p w14:paraId="1DC99347" w14:textId="77777777" w:rsidR="001D43F8" w:rsidRDefault="001D43F8" w:rsidP="001E0690">
      <w:pPr>
        <w:pStyle w:val="BodyTextL50"/>
      </w:pPr>
      <w:r>
        <w:rPr>
          <w:b/>
        </w:rPr>
        <w:t>Note</w:t>
      </w:r>
      <w:r>
        <w:t xml:space="preserve">: The expression in the command </w:t>
      </w:r>
      <w:r w:rsidRPr="00062C72">
        <w:rPr>
          <w:rStyle w:val="BodyTextCommandBold"/>
        </w:rPr>
        <w:t>show run | begin</w:t>
      </w:r>
      <w:r>
        <w:t xml:space="preserve"> is case-sensitive.</w:t>
      </w:r>
    </w:p>
    <w:p w14:paraId="5923D39F" w14:textId="0E128450" w:rsidR="00250BAC" w:rsidRPr="001C235E" w:rsidRDefault="00250BAC" w:rsidP="00414132">
      <w:pPr>
        <w:pStyle w:val="SubStepAlpha"/>
        <w:rPr>
          <w:noProof/>
        </w:rPr>
      </w:pPr>
      <w:r w:rsidRPr="001C235E">
        <w:rPr>
          <w:noProof/>
        </w:rPr>
        <w:t xml:space="preserve">If a port that is enabled with BPDU guard receives a superior BPDU, it </w:t>
      </w:r>
      <w:r w:rsidR="00F1202B">
        <w:rPr>
          <w:noProof/>
        </w:rPr>
        <w:t>enters</w:t>
      </w:r>
      <w:r w:rsidRPr="001C235E">
        <w:rPr>
          <w:noProof/>
        </w:rPr>
        <w:t xml:space="preserve"> a root-inconsistent state. Use the </w:t>
      </w:r>
      <w:r w:rsidRPr="001C235E">
        <w:rPr>
          <w:rStyle w:val="BodyTextCommandBold"/>
          <w:noProof/>
        </w:rPr>
        <w:t>show spanning-tree inconsistentports</w:t>
      </w:r>
      <w:r w:rsidRPr="001C235E">
        <w:rPr>
          <w:noProof/>
        </w:rPr>
        <w:t xml:space="preserve"> command to determine if there are any ports currently receiving superior BPDUs that should not be.</w:t>
      </w:r>
    </w:p>
    <w:p w14:paraId="4E7A69E1" w14:textId="77777777" w:rsidR="00250BAC" w:rsidRPr="00263805" w:rsidRDefault="00250BAC" w:rsidP="001E0690">
      <w:pPr>
        <w:pStyle w:val="CMD"/>
        <w:rPr>
          <w:b/>
          <w:noProof/>
        </w:rPr>
      </w:pPr>
      <w:r w:rsidRPr="00263805">
        <w:rPr>
          <w:noProof/>
        </w:rPr>
        <w:t>S2#</w:t>
      </w:r>
      <w:r w:rsidR="00213724" w:rsidRPr="00263805">
        <w:rPr>
          <w:noProof/>
        </w:rPr>
        <w:t xml:space="preserve"> </w:t>
      </w:r>
      <w:r w:rsidRPr="00263805">
        <w:rPr>
          <w:rStyle w:val="CMDBold"/>
          <w:noProof/>
        </w:rPr>
        <w:t>show spanning-tree inconsistentports</w:t>
      </w:r>
    </w:p>
    <w:p w14:paraId="493CC4E3" w14:textId="77777777" w:rsidR="00250BAC" w:rsidRPr="001C235E" w:rsidRDefault="00250BAC" w:rsidP="00D7295E">
      <w:pPr>
        <w:pStyle w:val="CMDOutput"/>
        <w:rPr>
          <w:noProof/>
        </w:rPr>
      </w:pPr>
    </w:p>
    <w:p w14:paraId="3B5A24BD" w14:textId="77777777" w:rsidR="00250BAC" w:rsidRPr="001C235E" w:rsidRDefault="00250BAC" w:rsidP="00D7295E">
      <w:pPr>
        <w:pStyle w:val="CMDOutput"/>
        <w:rPr>
          <w:noProof/>
        </w:rPr>
      </w:pPr>
      <w:r w:rsidRPr="001C235E">
        <w:rPr>
          <w:noProof/>
        </w:rPr>
        <w:t>Name                 Interface              Inconsistency</w:t>
      </w:r>
    </w:p>
    <w:p w14:paraId="0C402C32" w14:textId="77777777" w:rsidR="00250BAC" w:rsidRPr="001C235E" w:rsidRDefault="00250BAC" w:rsidP="00D7295E">
      <w:pPr>
        <w:pStyle w:val="CMDOutput"/>
        <w:rPr>
          <w:noProof/>
        </w:rPr>
      </w:pPr>
      <w:r w:rsidRPr="001C235E">
        <w:rPr>
          <w:noProof/>
        </w:rPr>
        <w:t>-------------------- ---------------------- ------------------</w:t>
      </w:r>
    </w:p>
    <w:p w14:paraId="14EC4339" w14:textId="77777777" w:rsidR="00250BAC" w:rsidRPr="001C235E" w:rsidRDefault="00250BAC" w:rsidP="00D7295E">
      <w:pPr>
        <w:pStyle w:val="CMDOutput"/>
        <w:rPr>
          <w:noProof/>
        </w:rPr>
      </w:pPr>
      <w:r w:rsidRPr="001C235E">
        <w:rPr>
          <w:noProof/>
        </w:rPr>
        <w:t>Number of inconsistent ports (segments) in the system : 0</w:t>
      </w:r>
    </w:p>
    <w:p w14:paraId="46DB9901" w14:textId="34E2D644" w:rsidR="00250BAC" w:rsidRDefault="00250BAC" w:rsidP="00213724">
      <w:pPr>
        <w:pStyle w:val="BodyTextL50"/>
      </w:pPr>
      <w:r w:rsidRPr="001C235E">
        <w:rPr>
          <w:b/>
          <w:noProof/>
        </w:rPr>
        <w:t>Note</w:t>
      </w:r>
      <w:r w:rsidRPr="001C235E">
        <w:rPr>
          <w:noProof/>
        </w:rPr>
        <w:t xml:space="preserve">: Root guard allows a connected switch to participate in STP as long as the device does not try to become the root. If root guard blocks the port, subsequent recovery is automatic. </w:t>
      </w:r>
      <w:r w:rsidR="00F1202B">
        <w:rPr>
          <w:noProof/>
        </w:rPr>
        <w:t>T</w:t>
      </w:r>
      <w:r w:rsidRPr="001C235E">
        <w:rPr>
          <w:noProof/>
        </w:rPr>
        <w:t>he port returns to the forwarding state</w:t>
      </w:r>
      <w:r w:rsidR="00F1202B">
        <w:rPr>
          <w:noProof/>
        </w:rPr>
        <w:t xml:space="preserve"> if the superior BPDUs stop</w:t>
      </w:r>
      <w:r w:rsidRPr="001C235E">
        <w:rPr>
          <w:noProof/>
        </w:rPr>
        <w:t>.</w:t>
      </w:r>
    </w:p>
    <w:p w14:paraId="71899726" w14:textId="123A2FDF" w:rsidR="0042018B" w:rsidRDefault="0042018B" w:rsidP="00263805">
      <w:pPr>
        <w:pStyle w:val="StepHead"/>
      </w:pPr>
      <w:r>
        <w:t xml:space="preserve"> Enable Loop Guard</w:t>
      </w:r>
    </w:p>
    <w:p w14:paraId="46787A33" w14:textId="79B7FBB9" w:rsidR="00A9170B" w:rsidRPr="00263805" w:rsidRDefault="00D74197" w:rsidP="00D74197">
      <w:pPr>
        <w:pStyle w:val="BodyTextL50"/>
      </w:pPr>
      <w:r w:rsidRPr="00263805">
        <w:rPr>
          <w:noProof/>
        </w:rPr>
        <w:t xml:space="preserve">The STP loop guard feature provides additional protection against Layer 2 forwarding loops (STP loops). An STP loop is created when an </w:t>
      </w:r>
      <w:r w:rsidRPr="00FA04D1">
        <w:rPr>
          <w:noProof/>
        </w:rPr>
        <w:t>STP</w:t>
      </w:r>
      <w:r w:rsidRPr="00263805">
        <w:rPr>
          <w:noProof/>
        </w:rPr>
        <w:t xml:space="preserve"> blocking port in a redundant topology erroneously transitions to the forwarding state. This usually happens because one of the ports of a physically redundant topology (not necessarily the STP blocking port) no longer receives STP BPDUs.</w:t>
      </w:r>
      <w:r w:rsidRPr="00263805">
        <w:t xml:space="preserve"> </w:t>
      </w:r>
      <w:r w:rsidR="00D741E0" w:rsidRPr="00263805">
        <w:t xml:space="preserve">Having all ports in </w:t>
      </w:r>
      <w:r w:rsidR="00D741E0" w:rsidRPr="00FA04D1">
        <w:rPr>
          <w:noProof/>
        </w:rPr>
        <w:t>forwarding</w:t>
      </w:r>
      <w:r w:rsidR="00D741E0" w:rsidRPr="00263805">
        <w:t xml:space="preserve"> state will result in forwarding loops</w:t>
      </w:r>
      <w:r w:rsidR="00756448" w:rsidRPr="00263805">
        <w:t xml:space="preserve">. </w:t>
      </w:r>
      <w:r w:rsidR="007C1B09" w:rsidRPr="001C235E">
        <w:rPr>
          <w:rFonts w:cs="Arial"/>
          <w:noProof/>
          <w:color w:val="000000"/>
        </w:rPr>
        <w:t>If a port enabled with loopguard stops hearing BPDUs from the designated port on the segment, it goes into the loop inconsistent state</w:t>
      </w:r>
      <w:r w:rsidR="00F1202B">
        <w:rPr>
          <w:rFonts w:cs="Arial"/>
          <w:noProof/>
          <w:color w:val="000000"/>
        </w:rPr>
        <w:t xml:space="preserve"> instead of transitioning into </w:t>
      </w:r>
      <w:r w:rsidR="00F1202B" w:rsidRPr="00FA04D1">
        <w:rPr>
          <w:rFonts w:cs="Arial"/>
          <w:noProof/>
          <w:color w:val="000000"/>
        </w:rPr>
        <w:t>forwarding</w:t>
      </w:r>
      <w:r w:rsidR="00F1202B">
        <w:rPr>
          <w:rFonts w:cs="Arial"/>
          <w:noProof/>
          <w:color w:val="000000"/>
        </w:rPr>
        <w:t xml:space="preserve"> state</w:t>
      </w:r>
      <w:r w:rsidR="007C1B09" w:rsidRPr="001C235E">
        <w:rPr>
          <w:rFonts w:cs="Arial"/>
          <w:noProof/>
          <w:color w:val="000000"/>
        </w:rPr>
        <w:t xml:space="preserve">. Loop inconsistent is basically blocking, and no traffic </w:t>
      </w:r>
      <w:r w:rsidR="00F1202B">
        <w:rPr>
          <w:rFonts w:cs="Arial"/>
          <w:noProof/>
          <w:color w:val="000000"/>
        </w:rPr>
        <w:t>is</w:t>
      </w:r>
      <w:r w:rsidR="007C1B09" w:rsidRPr="001C235E">
        <w:rPr>
          <w:rFonts w:cs="Arial"/>
          <w:noProof/>
          <w:color w:val="000000"/>
        </w:rPr>
        <w:t xml:space="preserve"> forwarded. </w:t>
      </w:r>
      <w:r w:rsidR="00F1202B">
        <w:rPr>
          <w:rFonts w:cs="Arial"/>
          <w:noProof/>
          <w:color w:val="000000"/>
        </w:rPr>
        <w:t>When</w:t>
      </w:r>
      <w:r w:rsidR="007C1B09" w:rsidRPr="001C235E">
        <w:rPr>
          <w:rFonts w:cs="Arial"/>
          <w:noProof/>
          <w:color w:val="000000"/>
        </w:rPr>
        <w:t xml:space="preserve"> the port detects BPDUs </w:t>
      </w:r>
      <w:r w:rsidR="007C1B09" w:rsidRPr="00FA04D1">
        <w:rPr>
          <w:rFonts w:cs="Arial"/>
          <w:noProof/>
          <w:color w:val="000000"/>
        </w:rPr>
        <w:t>again</w:t>
      </w:r>
      <w:r w:rsidR="007C1B09" w:rsidRPr="001C235E">
        <w:rPr>
          <w:rFonts w:cs="Arial"/>
          <w:noProof/>
          <w:color w:val="000000"/>
        </w:rPr>
        <w:t xml:space="preserve"> it automatically recovers by moving back into blocking</w:t>
      </w:r>
      <w:r w:rsidR="008B4A31">
        <w:rPr>
          <w:rFonts w:cs="Arial"/>
          <w:noProof/>
          <w:color w:val="000000"/>
        </w:rPr>
        <w:t xml:space="preserve"> state</w:t>
      </w:r>
      <w:r w:rsidR="007C1B09" w:rsidRPr="001C235E">
        <w:rPr>
          <w:rFonts w:cs="Arial"/>
          <w:noProof/>
          <w:color w:val="000000"/>
        </w:rPr>
        <w:t>.</w:t>
      </w:r>
    </w:p>
    <w:p w14:paraId="16F4D7DD" w14:textId="2B820706" w:rsidR="00D74197" w:rsidRDefault="00D741E0" w:rsidP="00263805">
      <w:pPr>
        <w:pStyle w:val="SubStepAlpha"/>
      </w:pPr>
      <w:r>
        <w:t>L</w:t>
      </w:r>
      <w:r w:rsidR="002207B1">
        <w:t xml:space="preserve">oop guard should be </w:t>
      </w:r>
      <w:r w:rsidR="009C3CC9">
        <w:t>applied to</w:t>
      </w:r>
      <w:r w:rsidR="002207B1">
        <w:t xml:space="preserve"> non-designated ports. Therefore, the global command can be </w:t>
      </w:r>
      <w:r w:rsidR="00E11F13">
        <w:t>configured on</w:t>
      </w:r>
      <w:r w:rsidR="002207B1">
        <w:t xml:space="preserve"> non-root switches.</w:t>
      </w:r>
      <w:r w:rsidR="009C3CC9">
        <w:t xml:space="preserve"> </w:t>
      </w:r>
    </w:p>
    <w:p w14:paraId="4A09EAE3" w14:textId="77777777" w:rsidR="00D741E0" w:rsidRPr="00263805" w:rsidRDefault="009C3CC9" w:rsidP="00263805">
      <w:pPr>
        <w:pStyle w:val="CMD"/>
      </w:pPr>
      <w:r w:rsidRPr="00263805">
        <w:t>S2(config)#</w:t>
      </w:r>
      <w:r w:rsidR="00D741E0" w:rsidRPr="00263805">
        <w:t xml:space="preserve"> </w:t>
      </w:r>
      <w:r w:rsidR="00D741E0" w:rsidRPr="00263805">
        <w:rPr>
          <w:b/>
        </w:rPr>
        <w:t>spanning-tree loopguard defaul</w:t>
      </w:r>
      <w:r w:rsidR="00756448" w:rsidRPr="00263805">
        <w:rPr>
          <w:b/>
        </w:rPr>
        <w:t>t</w:t>
      </w:r>
    </w:p>
    <w:p w14:paraId="5E3031EC" w14:textId="77777777" w:rsidR="001F31F9" w:rsidRDefault="001F31F9">
      <w:pPr>
        <w:spacing w:before="0" w:after="0" w:line="240" w:lineRule="auto"/>
        <w:rPr>
          <w:sz w:val="20"/>
        </w:rPr>
      </w:pPr>
      <w:r>
        <w:br w:type="page"/>
      </w:r>
    </w:p>
    <w:p w14:paraId="7984E9BE" w14:textId="2E21B52C" w:rsidR="00756448" w:rsidRDefault="00756448" w:rsidP="00263805">
      <w:pPr>
        <w:pStyle w:val="SubStepAlpha"/>
      </w:pPr>
      <w:r>
        <w:t>Verify Loopguard configuration</w:t>
      </w:r>
    </w:p>
    <w:p w14:paraId="7B0811B6" w14:textId="2A52519F" w:rsidR="00756448" w:rsidRPr="00263805" w:rsidRDefault="00756448" w:rsidP="00263805">
      <w:pPr>
        <w:pStyle w:val="CMD"/>
      </w:pPr>
      <w:r w:rsidRPr="00263805">
        <w:t>S2#</w:t>
      </w:r>
      <w:r w:rsidR="00263805">
        <w:t xml:space="preserve"> </w:t>
      </w:r>
      <w:r w:rsidRPr="00263805">
        <w:rPr>
          <w:b/>
        </w:rPr>
        <w:t>show spanning-tree summary</w:t>
      </w:r>
    </w:p>
    <w:p w14:paraId="7F9C5E56" w14:textId="77777777" w:rsidR="00756448" w:rsidRDefault="00756448" w:rsidP="00C965B9">
      <w:pPr>
        <w:pStyle w:val="CMDOutput"/>
      </w:pPr>
      <w:r w:rsidRPr="00263805">
        <w:t>Switch is in pvst mode</w:t>
      </w:r>
    </w:p>
    <w:p w14:paraId="2CDC06C0" w14:textId="77777777" w:rsidR="00756448" w:rsidRDefault="00756448" w:rsidP="00756448">
      <w:pPr>
        <w:pStyle w:val="CMDOutput"/>
      </w:pPr>
    </w:p>
    <w:p w14:paraId="0FFBB0D2" w14:textId="77777777" w:rsidR="00756448" w:rsidRDefault="00756448" w:rsidP="00756448">
      <w:pPr>
        <w:pStyle w:val="CMDOutput"/>
      </w:pPr>
      <w:r>
        <w:t>Extended system ID           is enabled</w:t>
      </w:r>
    </w:p>
    <w:p w14:paraId="45BB1D30" w14:textId="77777777" w:rsidR="00756448" w:rsidRDefault="00756448" w:rsidP="00756448">
      <w:pPr>
        <w:pStyle w:val="CMDOutput"/>
      </w:pPr>
      <w:r>
        <w:t>Portfast Default             is disabled</w:t>
      </w:r>
    </w:p>
    <w:p w14:paraId="365B9D6B" w14:textId="77777777" w:rsidR="00756448" w:rsidRDefault="00756448" w:rsidP="00756448">
      <w:pPr>
        <w:pStyle w:val="CMDOutput"/>
      </w:pPr>
      <w:r>
        <w:t>PortFast BPDU Guard Default  is disabled</w:t>
      </w:r>
    </w:p>
    <w:p w14:paraId="73B2E9AF" w14:textId="77777777" w:rsidR="00756448" w:rsidRDefault="00756448" w:rsidP="00756448">
      <w:pPr>
        <w:pStyle w:val="CMDOutput"/>
      </w:pPr>
      <w:r>
        <w:t>Portfast BPDU Filter Default is disabled</w:t>
      </w:r>
    </w:p>
    <w:p w14:paraId="31BBDA48" w14:textId="77777777" w:rsidR="00756448" w:rsidRDefault="00756448" w:rsidP="00756448">
      <w:pPr>
        <w:pStyle w:val="CMDOutput"/>
      </w:pPr>
      <w:r w:rsidRPr="00263805">
        <w:rPr>
          <w:highlight w:val="yellow"/>
        </w:rPr>
        <w:t>Loopguard Default            is enabled</w:t>
      </w:r>
    </w:p>
    <w:p w14:paraId="0EB1D1CD" w14:textId="77777777" w:rsidR="00756448" w:rsidRDefault="00756448" w:rsidP="00756448">
      <w:pPr>
        <w:pStyle w:val="CMDOutput"/>
      </w:pPr>
      <w:r>
        <w:t>EtherChannel misconfig guard is enabled</w:t>
      </w:r>
    </w:p>
    <w:p w14:paraId="56CA708D" w14:textId="77777777" w:rsidR="00756448" w:rsidRDefault="00756448" w:rsidP="00756448">
      <w:pPr>
        <w:pStyle w:val="CMDOutput"/>
      </w:pPr>
      <w:r>
        <w:t>UplinkFast                   is disabled</w:t>
      </w:r>
    </w:p>
    <w:p w14:paraId="2F4CAB36" w14:textId="77777777" w:rsidR="00756448" w:rsidRDefault="00756448" w:rsidP="00756448">
      <w:pPr>
        <w:pStyle w:val="CMDOutput"/>
      </w:pPr>
      <w:r>
        <w:t>BackboneFast                 is disabled</w:t>
      </w:r>
    </w:p>
    <w:p w14:paraId="2B51163A" w14:textId="77777777" w:rsidR="00756448" w:rsidRDefault="00756448" w:rsidP="00756448">
      <w:pPr>
        <w:pStyle w:val="CMDOutput"/>
      </w:pPr>
      <w:r>
        <w:t>Configured Pathcost method used is short</w:t>
      </w:r>
    </w:p>
    <w:p w14:paraId="60CE8037" w14:textId="77777777" w:rsidR="00756448" w:rsidRDefault="00756448" w:rsidP="00756448">
      <w:pPr>
        <w:pStyle w:val="CMDOutput"/>
      </w:pPr>
    </w:p>
    <w:p w14:paraId="6D19B351" w14:textId="77777777" w:rsidR="00756448" w:rsidRDefault="00756448" w:rsidP="00756448">
      <w:pPr>
        <w:pStyle w:val="CMDOutput"/>
      </w:pPr>
      <w:r>
        <w:t>Name                   Blocking Listening Learning Forwarding STP Active</w:t>
      </w:r>
    </w:p>
    <w:p w14:paraId="0E011580" w14:textId="77777777" w:rsidR="00756448" w:rsidRDefault="00756448" w:rsidP="00756448">
      <w:pPr>
        <w:pStyle w:val="CMDOutput"/>
      </w:pPr>
      <w:r>
        <w:t>---------------------- -------- --------- -------- ---------- ----------</w:t>
      </w:r>
    </w:p>
    <w:p w14:paraId="5AA298B4" w14:textId="77777777" w:rsidR="00756448" w:rsidRDefault="00756448" w:rsidP="00756448">
      <w:pPr>
        <w:pStyle w:val="CMDOutput"/>
      </w:pPr>
      <w:r>
        <w:t>VLAN0001                     0         0        0          3          3</w:t>
      </w:r>
    </w:p>
    <w:p w14:paraId="2AC91CFD" w14:textId="77777777" w:rsidR="009C3CC9" w:rsidRDefault="00756448" w:rsidP="00B56DCB">
      <w:pPr>
        <w:pStyle w:val="CMDOutput"/>
      </w:pPr>
      <w:r>
        <w:t>---------------------- -------- --------- -------- ---------- ---------</w:t>
      </w:r>
    </w:p>
    <w:p w14:paraId="7A2DF548" w14:textId="77777777" w:rsidR="00250BAC" w:rsidRPr="006C3CB5" w:rsidRDefault="00250BAC" w:rsidP="00414132">
      <w:pPr>
        <w:pStyle w:val="TaskHead"/>
      </w:pPr>
      <w:r w:rsidRPr="006C3CB5">
        <w:t xml:space="preserve">Configure Port Security and </w:t>
      </w:r>
      <w:r>
        <w:t>D</w:t>
      </w:r>
      <w:r w:rsidRPr="006C3CB5">
        <w:t xml:space="preserve">isable </w:t>
      </w:r>
      <w:r>
        <w:t>U</w:t>
      </w:r>
      <w:r w:rsidRPr="006C3CB5">
        <w:t xml:space="preserve">nused </w:t>
      </w:r>
      <w:r>
        <w:t>P</w:t>
      </w:r>
      <w:r w:rsidRPr="006C3CB5">
        <w:t>orts</w:t>
      </w:r>
    </w:p>
    <w:p w14:paraId="5027CBCF" w14:textId="1432C97E" w:rsidR="00250BAC" w:rsidRDefault="00250BAC" w:rsidP="001E0690">
      <w:pPr>
        <w:pStyle w:val="BodyTextL25"/>
      </w:pPr>
      <w:r>
        <w:t xml:space="preserve">Switches can be subject to </w:t>
      </w:r>
      <w:r w:rsidR="008B4A31">
        <w:t xml:space="preserve">a </w:t>
      </w:r>
      <w:r w:rsidRPr="001C235E">
        <w:rPr>
          <w:noProof/>
        </w:rPr>
        <w:t>CAM</w:t>
      </w:r>
      <w:r>
        <w:t xml:space="preserve"> table</w:t>
      </w:r>
      <w:r w:rsidR="0043479A">
        <w:t xml:space="preserve">, </w:t>
      </w:r>
      <w:r>
        <w:t xml:space="preserve">also known as </w:t>
      </w:r>
      <w:r w:rsidR="008B4A31">
        <w:t xml:space="preserve">a </w:t>
      </w:r>
      <w:r>
        <w:t>MAC address table</w:t>
      </w:r>
      <w:r w:rsidR="0043479A">
        <w:t>,</w:t>
      </w:r>
      <w:r>
        <w:t xml:space="preserve"> overflow, MAC spoofing attacks, and unauthorized connections to switch ports. In this task, you </w:t>
      </w:r>
      <w:r w:rsidR="00C37D6C">
        <w:t xml:space="preserve">will </w:t>
      </w:r>
      <w:r w:rsidRPr="001C235E">
        <w:rPr>
          <w:noProof/>
        </w:rPr>
        <w:t>configure port security to limit the number of MAC addresses that can be learned on a switch port and disable the port if that number is exceeded.</w:t>
      </w:r>
      <w:r>
        <w:t xml:space="preserve"> </w:t>
      </w:r>
    </w:p>
    <w:p w14:paraId="21C2A7C8" w14:textId="77777777" w:rsidR="00250BAC" w:rsidRDefault="00250BAC" w:rsidP="00414132">
      <w:pPr>
        <w:pStyle w:val="StepHead"/>
      </w:pPr>
      <w:r>
        <w:t>R</w:t>
      </w:r>
      <w:r w:rsidR="00213724">
        <w:t>ecord the R1 Fa0/0 MAC address.</w:t>
      </w:r>
    </w:p>
    <w:p w14:paraId="43AB667E" w14:textId="77777777" w:rsidR="0066149F" w:rsidRDefault="00250BAC" w:rsidP="005933B5">
      <w:pPr>
        <w:pStyle w:val="BodyTextL25"/>
      </w:pPr>
      <w:r>
        <w:t xml:space="preserve">From the </w:t>
      </w:r>
      <w:r w:rsidR="00767D95">
        <w:t>R</w:t>
      </w:r>
      <w:r>
        <w:t xml:space="preserve">1 </w:t>
      </w:r>
      <w:r w:rsidRPr="00BA5235">
        <w:t xml:space="preserve">CLI, </w:t>
      </w:r>
      <w:r>
        <w:t xml:space="preserve">use the </w:t>
      </w:r>
      <w:r w:rsidRPr="0077380C">
        <w:rPr>
          <w:rStyle w:val="BodyTextCommandBold"/>
        </w:rPr>
        <w:t>show interface</w:t>
      </w:r>
      <w:r w:rsidRPr="00213724">
        <w:t xml:space="preserve"> </w:t>
      </w:r>
      <w:r w:rsidRPr="00BA5235">
        <w:t>command and record the MAC address of the interface.</w:t>
      </w:r>
    </w:p>
    <w:p w14:paraId="2187CA84" w14:textId="36418C86" w:rsidR="00250BAC" w:rsidRPr="00213724" w:rsidRDefault="00250BAC" w:rsidP="001E0690">
      <w:pPr>
        <w:pStyle w:val="CMD"/>
        <w:rPr>
          <w:b/>
        </w:rPr>
      </w:pPr>
      <w:r>
        <w:t>R</w:t>
      </w:r>
      <w:r w:rsidRPr="009B05EC">
        <w:t>1#</w:t>
      </w:r>
      <w:r w:rsidR="00213724">
        <w:t xml:space="preserve"> </w:t>
      </w:r>
      <w:r w:rsidRPr="0077380C">
        <w:rPr>
          <w:rStyle w:val="CMDBold"/>
        </w:rPr>
        <w:t>show interface</w:t>
      </w:r>
      <w:r w:rsidR="008B4A44">
        <w:rPr>
          <w:rStyle w:val="CMDBold"/>
        </w:rPr>
        <w:t>s</w:t>
      </w:r>
      <w:r w:rsidRPr="0077380C">
        <w:rPr>
          <w:rStyle w:val="CMDBold"/>
        </w:rPr>
        <w:t xml:space="preserve"> </w:t>
      </w:r>
      <w:r w:rsidR="006918A2">
        <w:rPr>
          <w:rStyle w:val="CMDBold"/>
        </w:rPr>
        <w:t>g</w:t>
      </w:r>
      <w:r w:rsidRPr="0077380C">
        <w:rPr>
          <w:rStyle w:val="CMDBold"/>
        </w:rPr>
        <w:t>0/1</w:t>
      </w:r>
    </w:p>
    <w:p w14:paraId="3EA9BF42" w14:textId="77777777" w:rsidR="006918A2" w:rsidRPr="006918A2" w:rsidRDefault="006918A2" w:rsidP="00C96999">
      <w:pPr>
        <w:pStyle w:val="CMDOutput"/>
      </w:pPr>
      <w:r w:rsidRPr="006918A2">
        <w:t xml:space="preserve">GigabitEthernet0/1 is </w:t>
      </w:r>
      <w:r w:rsidRPr="00FA04D1">
        <w:rPr>
          <w:noProof/>
        </w:rPr>
        <w:t>up,</w:t>
      </w:r>
      <w:r w:rsidRPr="006918A2">
        <w:t xml:space="preserve"> line protocol is up </w:t>
      </w:r>
    </w:p>
    <w:p w14:paraId="111B0AF1" w14:textId="77777777" w:rsidR="006918A2" w:rsidRPr="006918A2" w:rsidRDefault="006918A2" w:rsidP="00C96999">
      <w:pPr>
        <w:pStyle w:val="CMDOutput"/>
      </w:pPr>
      <w:r w:rsidRPr="006918A2">
        <w:t xml:space="preserve">  Hardware is CN Gigabit Ethernet, address is fc99.4775.c3e1 (bia fc99.4775.c3e1)</w:t>
      </w:r>
    </w:p>
    <w:p w14:paraId="557F695C" w14:textId="77777777" w:rsidR="006918A2" w:rsidRPr="006918A2" w:rsidRDefault="006918A2" w:rsidP="00C96999">
      <w:pPr>
        <w:pStyle w:val="CMDOutput"/>
      </w:pPr>
      <w:r w:rsidRPr="006918A2">
        <w:t xml:space="preserve">  Internet address is 192.168.1.1/24</w:t>
      </w:r>
    </w:p>
    <w:p w14:paraId="13F9D5E7" w14:textId="77777777" w:rsidR="006918A2" w:rsidRPr="006918A2" w:rsidRDefault="006918A2" w:rsidP="00C96999">
      <w:pPr>
        <w:pStyle w:val="CMDOutput"/>
      </w:pPr>
      <w:r w:rsidRPr="006918A2">
        <w:t xml:space="preserve">  MTU 1500 bytes, BW 100000 Kbit/sec, DLY 100 usec, </w:t>
      </w:r>
    </w:p>
    <w:p w14:paraId="728FAC79" w14:textId="77777777" w:rsidR="006918A2" w:rsidRPr="006918A2" w:rsidRDefault="006918A2" w:rsidP="00C96999">
      <w:pPr>
        <w:pStyle w:val="CMDOutput"/>
      </w:pPr>
      <w:r w:rsidRPr="006918A2">
        <w:t xml:space="preserve">     reliability 255/255, txload 1/255, rxload 1/255</w:t>
      </w:r>
    </w:p>
    <w:p w14:paraId="0CD88895" w14:textId="77777777" w:rsidR="006918A2" w:rsidRPr="006918A2" w:rsidRDefault="006918A2" w:rsidP="00C96999">
      <w:pPr>
        <w:pStyle w:val="CMDOutput"/>
      </w:pPr>
      <w:r w:rsidRPr="006918A2">
        <w:t xml:space="preserve">  Encapsulation ARPA, loopback not set</w:t>
      </w:r>
    </w:p>
    <w:p w14:paraId="69FC81E3" w14:textId="77777777" w:rsidR="006918A2" w:rsidRDefault="006918A2" w:rsidP="00C96999">
      <w:pPr>
        <w:pStyle w:val="CMDOutput"/>
      </w:pPr>
      <w:r w:rsidRPr="006918A2">
        <w:t xml:space="preserve">  Keepalive set (10 sec)</w:t>
      </w:r>
    </w:p>
    <w:p w14:paraId="611607E8" w14:textId="77777777" w:rsidR="006918A2" w:rsidRDefault="006918A2" w:rsidP="00C96999">
      <w:pPr>
        <w:pStyle w:val="CMDOutput"/>
      </w:pPr>
      <w:r w:rsidRPr="006918A2">
        <w:t xml:space="preserve">  Full Duplex, 100Mbps, media type is RJ45</w:t>
      </w:r>
      <w:r>
        <w:t xml:space="preserve"> </w:t>
      </w:r>
    </w:p>
    <w:p w14:paraId="522F89E5" w14:textId="253A472B" w:rsidR="006918A2" w:rsidRPr="006918A2" w:rsidRDefault="006918A2" w:rsidP="00C96999">
      <w:pPr>
        <w:pStyle w:val="CMDOutput"/>
      </w:pPr>
      <w:r>
        <w:t>&lt;Output Omitted&gt;</w:t>
      </w:r>
    </w:p>
    <w:p w14:paraId="1364EA9E" w14:textId="2265B088" w:rsidR="00213724" w:rsidRPr="001C235E" w:rsidRDefault="00250BAC" w:rsidP="00213724">
      <w:pPr>
        <w:pStyle w:val="BodyTextL50"/>
        <w:rPr>
          <w:noProof/>
        </w:rPr>
      </w:pPr>
      <w:r w:rsidRPr="001C235E">
        <w:rPr>
          <w:noProof/>
        </w:rPr>
        <w:t>What is the MAC add</w:t>
      </w:r>
      <w:r w:rsidR="00213724" w:rsidRPr="001C235E">
        <w:rPr>
          <w:noProof/>
        </w:rPr>
        <w:t xml:space="preserve">ress of the R1 </w:t>
      </w:r>
      <w:r w:rsidR="006918A2">
        <w:rPr>
          <w:noProof/>
        </w:rPr>
        <w:t>G</w:t>
      </w:r>
      <w:r w:rsidR="00213724" w:rsidRPr="001C235E">
        <w:rPr>
          <w:noProof/>
        </w:rPr>
        <w:t>0/1 interface?</w:t>
      </w:r>
    </w:p>
    <w:p w14:paraId="21896AD2" w14:textId="77777777" w:rsidR="00213724" w:rsidRPr="001C235E" w:rsidRDefault="00213724" w:rsidP="00213724">
      <w:pPr>
        <w:pStyle w:val="BodyTextL50"/>
        <w:rPr>
          <w:noProof/>
        </w:rPr>
      </w:pPr>
      <w:r w:rsidRPr="001C235E">
        <w:rPr>
          <w:noProof/>
        </w:rPr>
        <w:t>____________________________________________________________________________________</w:t>
      </w:r>
    </w:p>
    <w:p w14:paraId="2FD3AF57" w14:textId="77777777" w:rsidR="00213724" w:rsidRPr="001C235E" w:rsidRDefault="00213724" w:rsidP="00213724">
      <w:pPr>
        <w:pStyle w:val="BodyTextL50"/>
        <w:rPr>
          <w:noProof/>
        </w:rPr>
      </w:pPr>
      <w:r w:rsidRPr="001C235E">
        <w:rPr>
          <w:noProof/>
        </w:rPr>
        <w:t>____________________________________________________________________________________</w:t>
      </w:r>
    </w:p>
    <w:p w14:paraId="2F545F78" w14:textId="77777777" w:rsidR="00250BAC" w:rsidRPr="001C235E" w:rsidRDefault="00250BAC" w:rsidP="00414132">
      <w:pPr>
        <w:pStyle w:val="StepHead"/>
        <w:rPr>
          <w:noProof/>
        </w:rPr>
      </w:pPr>
      <w:r w:rsidRPr="001C235E">
        <w:rPr>
          <w:noProof/>
        </w:rPr>
        <w:t>Configure basic port security.</w:t>
      </w:r>
    </w:p>
    <w:p w14:paraId="52DF54AF" w14:textId="5A3DF1C4" w:rsidR="00250BAC" w:rsidRDefault="00250BAC" w:rsidP="001E0690">
      <w:pPr>
        <w:pStyle w:val="BodyTextL25"/>
      </w:pPr>
      <w:r w:rsidRPr="001C235E">
        <w:rPr>
          <w:noProof/>
        </w:rPr>
        <w:t>This procedure should be performed on all access ports that are in use.</w:t>
      </w:r>
      <w:r>
        <w:t xml:space="preserve"> </w:t>
      </w:r>
      <w:r w:rsidR="006A7DC9">
        <w:t>S</w:t>
      </w:r>
      <w:r>
        <w:t>1 p</w:t>
      </w:r>
      <w:r w:rsidRPr="00BA5235">
        <w:t>ort Fa0/</w:t>
      </w:r>
      <w:r>
        <w:t>5 is shown here as an example</w:t>
      </w:r>
      <w:r w:rsidR="008B4A31">
        <w:t>.</w:t>
      </w:r>
    </w:p>
    <w:p w14:paraId="3E5244DB" w14:textId="77777777" w:rsidR="001F31F9" w:rsidRDefault="001F31F9">
      <w:pPr>
        <w:spacing w:before="0" w:after="0" w:line="240" w:lineRule="auto"/>
        <w:rPr>
          <w:sz w:val="20"/>
        </w:rPr>
      </w:pPr>
      <w:r>
        <w:br w:type="page"/>
      </w:r>
    </w:p>
    <w:p w14:paraId="5CC0B276" w14:textId="79F81BDF" w:rsidR="00250BAC" w:rsidRPr="00BA5235" w:rsidRDefault="00250BAC" w:rsidP="00414132">
      <w:pPr>
        <w:pStyle w:val="SubStepAlpha"/>
      </w:pPr>
      <w:r>
        <w:t xml:space="preserve">From the </w:t>
      </w:r>
      <w:r w:rsidR="006A7DC9">
        <w:t>S</w:t>
      </w:r>
      <w:r>
        <w:t xml:space="preserve">1 </w:t>
      </w:r>
      <w:r w:rsidRPr="00BA5235">
        <w:t>CLI</w:t>
      </w:r>
      <w:r>
        <w:t xml:space="preserve">, </w:t>
      </w:r>
      <w:r w:rsidRPr="00BA5235">
        <w:t xml:space="preserve">enter interface configuration mode for the port that connects to the </w:t>
      </w:r>
      <w:r>
        <w:t>r</w:t>
      </w:r>
      <w:r w:rsidRPr="00BA5235">
        <w:t>outer (Fast Ethernet 0/</w:t>
      </w:r>
      <w:r>
        <w:t>5</w:t>
      </w:r>
      <w:r w:rsidRPr="00BA5235">
        <w:t>).</w:t>
      </w:r>
    </w:p>
    <w:p w14:paraId="678B407E" w14:textId="26EB11CF" w:rsidR="00250BAC" w:rsidRPr="00BA5235" w:rsidRDefault="00250BAC" w:rsidP="00213724">
      <w:pPr>
        <w:pStyle w:val="CMD"/>
      </w:pPr>
      <w:r>
        <w:t>S1</w:t>
      </w:r>
      <w:r w:rsidRPr="00BA5235">
        <w:t>(config)#</w:t>
      </w:r>
      <w:r w:rsidR="00213724">
        <w:t xml:space="preserve"> </w:t>
      </w:r>
      <w:r w:rsidRPr="003410ED">
        <w:rPr>
          <w:rStyle w:val="CMDBold"/>
        </w:rPr>
        <w:t xml:space="preserve">interface </w:t>
      </w:r>
      <w:r w:rsidR="002E0359">
        <w:rPr>
          <w:rStyle w:val="CMDBold"/>
        </w:rPr>
        <w:t>f</w:t>
      </w:r>
      <w:r w:rsidRPr="003410ED">
        <w:rPr>
          <w:rStyle w:val="CMDBold"/>
        </w:rPr>
        <w:t>0/5</w:t>
      </w:r>
    </w:p>
    <w:p w14:paraId="643603A1" w14:textId="77777777" w:rsidR="00250BAC" w:rsidRDefault="00250BAC" w:rsidP="00414132">
      <w:pPr>
        <w:pStyle w:val="SubStepAlpha"/>
      </w:pPr>
      <w:r>
        <w:t>Shut down the switch port.</w:t>
      </w:r>
    </w:p>
    <w:p w14:paraId="073619DF" w14:textId="77777777" w:rsidR="00250BAC" w:rsidRPr="001E0690" w:rsidRDefault="00250BAC" w:rsidP="00213724">
      <w:pPr>
        <w:pStyle w:val="CMD"/>
        <w:rPr>
          <w:b/>
        </w:rPr>
      </w:pPr>
      <w:r>
        <w:t>S1</w:t>
      </w:r>
      <w:r w:rsidRPr="00BA5235">
        <w:t>(config-if)#</w:t>
      </w:r>
      <w:r w:rsidR="00213724">
        <w:t xml:space="preserve"> </w:t>
      </w:r>
      <w:r w:rsidRPr="003410ED">
        <w:rPr>
          <w:rStyle w:val="CMDBold"/>
        </w:rPr>
        <w:t>shutdown</w:t>
      </w:r>
    </w:p>
    <w:p w14:paraId="418B4672" w14:textId="77777777" w:rsidR="00250BAC" w:rsidRDefault="00250BAC" w:rsidP="00414132">
      <w:pPr>
        <w:pStyle w:val="SubStepAlpha"/>
      </w:pPr>
      <w:r w:rsidRPr="00BA5235">
        <w:t>Enable port security on the port.</w:t>
      </w:r>
    </w:p>
    <w:p w14:paraId="171A535E" w14:textId="77777777" w:rsidR="00250BAC" w:rsidRDefault="00250BAC" w:rsidP="00213724">
      <w:pPr>
        <w:pStyle w:val="CMD"/>
        <w:rPr>
          <w:rStyle w:val="CMDBold"/>
        </w:rPr>
      </w:pPr>
      <w:r>
        <w:t>S1</w:t>
      </w:r>
      <w:r w:rsidRPr="00BA5235">
        <w:t>(config-if)#</w:t>
      </w:r>
      <w:r w:rsidR="00213724">
        <w:t xml:space="preserve"> </w:t>
      </w:r>
      <w:r w:rsidRPr="003410ED">
        <w:rPr>
          <w:rStyle w:val="CMDBold"/>
        </w:rPr>
        <w:t>switchport port-security</w:t>
      </w:r>
    </w:p>
    <w:p w14:paraId="67FCE95B" w14:textId="77777777" w:rsidR="003D7BB8" w:rsidRPr="003D7BB8" w:rsidRDefault="003D7BB8" w:rsidP="003D7BB8">
      <w:pPr>
        <w:pStyle w:val="BodyTextL50"/>
      </w:pPr>
      <w:r w:rsidRPr="001C235E">
        <w:rPr>
          <w:b/>
          <w:noProof/>
        </w:rPr>
        <w:t>Note</w:t>
      </w:r>
      <w:r w:rsidRPr="001C235E">
        <w:rPr>
          <w:noProof/>
        </w:rPr>
        <w:t>: A switch port must be configured as an access port to enable port security.</w:t>
      </w:r>
    </w:p>
    <w:p w14:paraId="6C912857" w14:textId="77777777" w:rsidR="00250BAC" w:rsidRPr="001C235E" w:rsidRDefault="00250BAC" w:rsidP="001E0690">
      <w:pPr>
        <w:pStyle w:val="BodyTextL50"/>
        <w:rPr>
          <w:noProof/>
        </w:rPr>
      </w:pPr>
      <w:r w:rsidRPr="001C235E">
        <w:rPr>
          <w:b/>
          <w:noProof/>
        </w:rPr>
        <w:t>Note</w:t>
      </w:r>
      <w:r w:rsidRPr="001C235E">
        <w:rPr>
          <w:noProof/>
        </w:rPr>
        <w:t xml:space="preserve">: Entering just the </w:t>
      </w:r>
      <w:r w:rsidRPr="001C235E">
        <w:rPr>
          <w:rStyle w:val="BodyTextCommandBold"/>
          <w:noProof/>
        </w:rPr>
        <w:t>switchport port-security</w:t>
      </w:r>
      <w:r w:rsidRPr="001C235E">
        <w:rPr>
          <w:noProof/>
        </w:rPr>
        <w:t xml:space="preserve"> command sets the maximum MAC addresses to </w:t>
      </w:r>
      <w:r w:rsidR="00147CCB" w:rsidRPr="001C235E">
        <w:rPr>
          <w:b/>
          <w:noProof/>
        </w:rPr>
        <w:t>1</w:t>
      </w:r>
      <w:r w:rsidRPr="001C235E">
        <w:rPr>
          <w:noProof/>
        </w:rPr>
        <w:t xml:space="preserve"> and the violation action to </w:t>
      </w:r>
      <w:r w:rsidR="00147CCB" w:rsidRPr="001C235E">
        <w:rPr>
          <w:b/>
          <w:noProof/>
        </w:rPr>
        <w:t>shutdown</w:t>
      </w:r>
      <w:r w:rsidRPr="001C235E">
        <w:rPr>
          <w:noProof/>
        </w:rPr>
        <w:t xml:space="preserve">. The </w:t>
      </w:r>
      <w:r w:rsidRPr="001C235E">
        <w:rPr>
          <w:rStyle w:val="BodyTextCommandBold"/>
          <w:noProof/>
        </w:rPr>
        <w:t>switchport port-security maximum</w:t>
      </w:r>
      <w:r w:rsidRPr="001C235E">
        <w:rPr>
          <w:noProof/>
        </w:rPr>
        <w:t xml:space="preserve"> and </w:t>
      </w:r>
      <w:r w:rsidRPr="001C235E">
        <w:rPr>
          <w:rStyle w:val="BodyTextCommandBold"/>
          <w:noProof/>
        </w:rPr>
        <w:t>switchport port-security violation</w:t>
      </w:r>
      <w:r w:rsidRPr="001C235E">
        <w:rPr>
          <w:noProof/>
        </w:rPr>
        <w:t xml:space="preserve"> commands can be used to change the default behavior.</w:t>
      </w:r>
    </w:p>
    <w:p w14:paraId="17C57B1B" w14:textId="77777777" w:rsidR="00250BAC" w:rsidRPr="001C235E" w:rsidRDefault="00250BAC" w:rsidP="00414132">
      <w:pPr>
        <w:pStyle w:val="SubStepAlpha"/>
        <w:rPr>
          <w:noProof/>
        </w:rPr>
      </w:pPr>
      <w:r w:rsidRPr="001C235E">
        <w:rPr>
          <w:noProof/>
        </w:rPr>
        <w:t>Configure a static entry for the MAC address of R1 Fa0/1</w:t>
      </w:r>
      <w:r w:rsidR="00213724" w:rsidRPr="001C235E">
        <w:rPr>
          <w:noProof/>
        </w:rPr>
        <w:t>/ interface recorded in Step 1.</w:t>
      </w:r>
    </w:p>
    <w:p w14:paraId="0E108B0F" w14:textId="77777777" w:rsidR="00250BAC" w:rsidRPr="001C235E" w:rsidRDefault="00250BAC" w:rsidP="00213724">
      <w:pPr>
        <w:pStyle w:val="CMD"/>
        <w:rPr>
          <w:b/>
          <w:noProof/>
        </w:rPr>
      </w:pPr>
      <w:r w:rsidRPr="001C235E">
        <w:rPr>
          <w:noProof/>
        </w:rPr>
        <w:t>S1(config-if)#</w:t>
      </w:r>
      <w:r w:rsidR="00213724" w:rsidRPr="001C235E">
        <w:rPr>
          <w:noProof/>
        </w:rPr>
        <w:t xml:space="preserve"> </w:t>
      </w:r>
      <w:r w:rsidRPr="001C235E">
        <w:rPr>
          <w:rStyle w:val="CMDBold"/>
          <w:noProof/>
        </w:rPr>
        <w:t>switchport port-security mac-address xxxx.xxxx.xxxx</w:t>
      </w:r>
    </w:p>
    <w:p w14:paraId="2BB38688" w14:textId="31E5C5A6" w:rsidR="00250BAC" w:rsidRPr="001C235E" w:rsidRDefault="00263805" w:rsidP="001E0690">
      <w:pPr>
        <w:pStyle w:val="BodyTextL50"/>
        <w:rPr>
          <w:rStyle w:val="CommentTextChar"/>
          <w:noProof/>
        </w:rPr>
      </w:pPr>
      <w:r w:rsidRPr="00263805">
        <w:rPr>
          <w:rStyle w:val="CommentTextChar"/>
          <w:b/>
          <w:noProof/>
        </w:rPr>
        <w:t>Note</w:t>
      </w:r>
      <w:r>
        <w:rPr>
          <w:rStyle w:val="CommentTextChar"/>
          <w:noProof/>
        </w:rPr>
        <w:t xml:space="preserve">: </w:t>
      </w:r>
      <w:r w:rsidR="00250BAC" w:rsidRPr="001C235E">
        <w:rPr>
          <w:rStyle w:val="CommentTextChar"/>
          <w:i/>
          <w:noProof/>
        </w:rPr>
        <w:t>xxxx.xxxx.xxxx</w:t>
      </w:r>
      <w:r w:rsidR="00250BAC" w:rsidRPr="001C235E">
        <w:rPr>
          <w:rStyle w:val="CommentTextChar"/>
          <w:noProof/>
        </w:rPr>
        <w:t xml:space="preserve"> is the actual MAC address of the router </w:t>
      </w:r>
      <w:r w:rsidR="002E0359">
        <w:rPr>
          <w:rStyle w:val="CommentTextChar"/>
          <w:noProof/>
        </w:rPr>
        <w:t>G</w:t>
      </w:r>
      <w:r w:rsidR="00250BAC" w:rsidRPr="001C235E">
        <w:rPr>
          <w:rStyle w:val="CommentTextChar"/>
          <w:noProof/>
        </w:rPr>
        <w:t>0/1 interface.</w:t>
      </w:r>
    </w:p>
    <w:p w14:paraId="213CDF35" w14:textId="44C9DAB0" w:rsidR="00250BAC" w:rsidRDefault="00250BAC" w:rsidP="000C1402">
      <w:pPr>
        <w:pStyle w:val="BodyTextL50"/>
      </w:pPr>
      <w:r w:rsidRPr="001C235E">
        <w:rPr>
          <w:b/>
          <w:noProof/>
        </w:rPr>
        <w:t>Note</w:t>
      </w:r>
      <w:r w:rsidRPr="001C235E">
        <w:rPr>
          <w:noProof/>
        </w:rPr>
        <w:t xml:space="preserve">: </w:t>
      </w:r>
      <w:r w:rsidR="008B4A31">
        <w:rPr>
          <w:noProof/>
        </w:rPr>
        <w:t>Y</w:t>
      </w:r>
      <w:r w:rsidRPr="001C235E">
        <w:rPr>
          <w:noProof/>
        </w:rPr>
        <w:t xml:space="preserve">ou can </w:t>
      </w:r>
      <w:r w:rsidR="008B4A31">
        <w:rPr>
          <w:noProof/>
        </w:rPr>
        <w:t xml:space="preserve">also </w:t>
      </w:r>
      <w:r w:rsidRPr="001C235E">
        <w:rPr>
          <w:noProof/>
        </w:rPr>
        <w:t xml:space="preserve">use the </w:t>
      </w:r>
      <w:r w:rsidRPr="001C235E">
        <w:rPr>
          <w:rStyle w:val="BodyTextCommandBold"/>
          <w:noProof/>
        </w:rPr>
        <w:t>switchport port-security mac-address sticky</w:t>
      </w:r>
      <w:r w:rsidRPr="001C235E">
        <w:rPr>
          <w:noProof/>
        </w:rPr>
        <w:t xml:space="preserve"> command to add all the secure MAC addresses that are dynamically learned on a port (up to the maximum set) to the switch running configuration.</w:t>
      </w:r>
    </w:p>
    <w:p w14:paraId="374BB8E4" w14:textId="77777777" w:rsidR="00250BAC" w:rsidRPr="00BA5235" w:rsidRDefault="00E21341" w:rsidP="00414132">
      <w:pPr>
        <w:pStyle w:val="SubStepAlpha"/>
      </w:pPr>
      <w:r>
        <w:t>Enable</w:t>
      </w:r>
      <w:r w:rsidR="00250BAC">
        <w:t xml:space="preserve"> the switch port.</w:t>
      </w:r>
    </w:p>
    <w:p w14:paraId="6F00C4FD" w14:textId="77777777" w:rsidR="00250BAC" w:rsidRPr="001E0690" w:rsidRDefault="00250BAC" w:rsidP="001E0690">
      <w:pPr>
        <w:pStyle w:val="CMD"/>
        <w:rPr>
          <w:b/>
        </w:rPr>
      </w:pPr>
      <w:r>
        <w:t>S1</w:t>
      </w:r>
      <w:r w:rsidRPr="00BA5235">
        <w:t>(config-if)#</w:t>
      </w:r>
      <w:r w:rsidR="000C1402">
        <w:t xml:space="preserve"> </w:t>
      </w:r>
      <w:r w:rsidRPr="00BC2189">
        <w:rPr>
          <w:rStyle w:val="CMDBold"/>
        </w:rPr>
        <w:t>no shutdown</w:t>
      </w:r>
    </w:p>
    <w:p w14:paraId="0B9206AA" w14:textId="77777777" w:rsidR="00250BAC" w:rsidRPr="001C235E" w:rsidRDefault="00250BAC" w:rsidP="00414132">
      <w:pPr>
        <w:pStyle w:val="StepHead"/>
        <w:rPr>
          <w:noProof/>
        </w:rPr>
      </w:pPr>
      <w:r w:rsidRPr="001C235E">
        <w:rPr>
          <w:noProof/>
        </w:rPr>
        <w:t>Verify port security on S1 Fa0/5.</w:t>
      </w:r>
    </w:p>
    <w:p w14:paraId="7C1658D5" w14:textId="0ED761D0" w:rsidR="00250BAC" w:rsidRPr="001C235E" w:rsidRDefault="00250BAC" w:rsidP="00414132">
      <w:pPr>
        <w:pStyle w:val="SubStepAlpha"/>
        <w:rPr>
          <w:noProof/>
        </w:rPr>
      </w:pPr>
      <w:r w:rsidRPr="001C235E">
        <w:rPr>
          <w:noProof/>
        </w:rPr>
        <w:t xml:space="preserve">On S1, issue the </w:t>
      </w:r>
      <w:r w:rsidRPr="001C235E">
        <w:rPr>
          <w:rStyle w:val="BodyTextCommandBold"/>
          <w:noProof/>
        </w:rPr>
        <w:t>show port-security</w:t>
      </w:r>
      <w:r w:rsidRPr="001C235E">
        <w:rPr>
          <w:noProof/>
        </w:rPr>
        <w:t xml:space="preserve"> command to verify that port security has been configured on S1 F0/5.</w:t>
      </w:r>
    </w:p>
    <w:p w14:paraId="581B812F" w14:textId="524E71EF" w:rsidR="003427F5" w:rsidRPr="005B6966" w:rsidRDefault="003427F5" w:rsidP="005B6966">
      <w:pPr>
        <w:pStyle w:val="CMD"/>
        <w:rPr>
          <w:b/>
          <w:noProof/>
        </w:rPr>
      </w:pPr>
      <w:r w:rsidRPr="003427F5">
        <w:rPr>
          <w:noProof/>
        </w:rPr>
        <w:t>S1#</w:t>
      </w:r>
      <w:r>
        <w:rPr>
          <w:noProof/>
        </w:rPr>
        <w:t xml:space="preserve"> </w:t>
      </w:r>
      <w:r w:rsidRPr="005B6966">
        <w:rPr>
          <w:b/>
          <w:noProof/>
        </w:rPr>
        <w:t>show port-security interface f0/5</w:t>
      </w:r>
    </w:p>
    <w:p w14:paraId="3237BE9E" w14:textId="77777777" w:rsidR="003427F5" w:rsidRPr="003427F5" w:rsidRDefault="003427F5" w:rsidP="005B6966">
      <w:pPr>
        <w:pStyle w:val="CMDOutput"/>
        <w:rPr>
          <w:noProof/>
        </w:rPr>
      </w:pPr>
      <w:r w:rsidRPr="003427F5">
        <w:rPr>
          <w:noProof/>
        </w:rPr>
        <w:t xml:space="preserve">Port </w:t>
      </w:r>
      <w:r w:rsidRPr="00FA04D1">
        <w:rPr>
          <w:noProof/>
        </w:rPr>
        <w:t>Security              :</w:t>
      </w:r>
      <w:r w:rsidRPr="003427F5">
        <w:rPr>
          <w:noProof/>
        </w:rPr>
        <w:t xml:space="preserve"> Enabled</w:t>
      </w:r>
    </w:p>
    <w:p w14:paraId="1F98855F" w14:textId="77777777" w:rsidR="003427F5" w:rsidRPr="003427F5" w:rsidRDefault="003427F5" w:rsidP="005B6966">
      <w:pPr>
        <w:pStyle w:val="CMDOutput"/>
        <w:rPr>
          <w:noProof/>
        </w:rPr>
      </w:pPr>
      <w:r w:rsidRPr="003427F5">
        <w:rPr>
          <w:noProof/>
        </w:rPr>
        <w:t xml:space="preserve">Port </w:t>
      </w:r>
      <w:r w:rsidRPr="00FA04D1">
        <w:rPr>
          <w:noProof/>
        </w:rPr>
        <w:t>Status                :</w:t>
      </w:r>
      <w:r w:rsidRPr="003427F5">
        <w:rPr>
          <w:noProof/>
        </w:rPr>
        <w:t xml:space="preserve"> Secure-up</w:t>
      </w:r>
    </w:p>
    <w:p w14:paraId="39415C69" w14:textId="77777777" w:rsidR="003427F5" w:rsidRPr="003427F5" w:rsidRDefault="003427F5" w:rsidP="005B6966">
      <w:pPr>
        <w:pStyle w:val="CMDOutput"/>
        <w:rPr>
          <w:noProof/>
        </w:rPr>
      </w:pPr>
      <w:r w:rsidRPr="003427F5">
        <w:rPr>
          <w:noProof/>
        </w:rPr>
        <w:t xml:space="preserve">Violation </w:t>
      </w:r>
      <w:r w:rsidRPr="00FA04D1">
        <w:rPr>
          <w:noProof/>
        </w:rPr>
        <w:t>Mode             :</w:t>
      </w:r>
      <w:r w:rsidRPr="003427F5">
        <w:rPr>
          <w:noProof/>
        </w:rPr>
        <w:t xml:space="preserve"> Shutdown</w:t>
      </w:r>
    </w:p>
    <w:p w14:paraId="1B830C40" w14:textId="77777777" w:rsidR="003427F5" w:rsidRPr="003427F5" w:rsidRDefault="003427F5" w:rsidP="005B6966">
      <w:pPr>
        <w:pStyle w:val="CMDOutput"/>
        <w:rPr>
          <w:noProof/>
        </w:rPr>
      </w:pPr>
      <w:r w:rsidRPr="003427F5">
        <w:rPr>
          <w:noProof/>
        </w:rPr>
        <w:t xml:space="preserve">Aging </w:t>
      </w:r>
      <w:r w:rsidRPr="00FA04D1">
        <w:rPr>
          <w:noProof/>
        </w:rPr>
        <w:t>Time                 :</w:t>
      </w:r>
      <w:r w:rsidRPr="003427F5">
        <w:rPr>
          <w:noProof/>
        </w:rPr>
        <w:t xml:space="preserve"> 0 mins</w:t>
      </w:r>
    </w:p>
    <w:p w14:paraId="0D79C081" w14:textId="77777777" w:rsidR="003427F5" w:rsidRPr="003427F5" w:rsidRDefault="003427F5" w:rsidP="005B6966">
      <w:pPr>
        <w:pStyle w:val="CMDOutput"/>
        <w:rPr>
          <w:noProof/>
        </w:rPr>
      </w:pPr>
      <w:r w:rsidRPr="003427F5">
        <w:rPr>
          <w:noProof/>
        </w:rPr>
        <w:t xml:space="preserve">Aging </w:t>
      </w:r>
      <w:r w:rsidRPr="00FA04D1">
        <w:rPr>
          <w:noProof/>
        </w:rPr>
        <w:t>Type                 :</w:t>
      </w:r>
      <w:r w:rsidRPr="003427F5">
        <w:rPr>
          <w:noProof/>
        </w:rPr>
        <w:t xml:space="preserve"> Absolute</w:t>
      </w:r>
    </w:p>
    <w:p w14:paraId="12DAD2C2" w14:textId="77777777" w:rsidR="003427F5" w:rsidRPr="003427F5" w:rsidRDefault="003427F5" w:rsidP="005B6966">
      <w:pPr>
        <w:pStyle w:val="CMDOutput"/>
        <w:rPr>
          <w:noProof/>
        </w:rPr>
      </w:pPr>
      <w:r w:rsidRPr="003427F5">
        <w:rPr>
          <w:noProof/>
        </w:rPr>
        <w:t xml:space="preserve">SecureStatic Address </w:t>
      </w:r>
      <w:r w:rsidRPr="00FA04D1">
        <w:rPr>
          <w:noProof/>
        </w:rPr>
        <w:t>Aging :</w:t>
      </w:r>
      <w:r w:rsidRPr="003427F5">
        <w:rPr>
          <w:noProof/>
        </w:rPr>
        <w:t xml:space="preserve"> Disabled</w:t>
      </w:r>
    </w:p>
    <w:p w14:paraId="6FD4114C" w14:textId="77777777" w:rsidR="003427F5" w:rsidRPr="003427F5" w:rsidRDefault="003427F5" w:rsidP="005B6966">
      <w:pPr>
        <w:pStyle w:val="CMDOutput"/>
        <w:rPr>
          <w:noProof/>
        </w:rPr>
      </w:pPr>
      <w:r w:rsidRPr="003427F5">
        <w:rPr>
          <w:noProof/>
        </w:rPr>
        <w:t xml:space="preserve">Maximum MAC </w:t>
      </w:r>
      <w:r w:rsidRPr="00FA04D1">
        <w:rPr>
          <w:noProof/>
        </w:rPr>
        <w:t>Addresses      :</w:t>
      </w:r>
      <w:r w:rsidRPr="003427F5">
        <w:rPr>
          <w:noProof/>
        </w:rPr>
        <w:t xml:space="preserve"> 1</w:t>
      </w:r>
    </w:p>
    <w:p w14:paraId="35A892FC" w14:textId="77777777" w:rsidR="003427F5" w:rsidRPr="003427F5" w:rsidRDefault="003427F5" w:rsidP="005B6966">
      <w:pPr>
        <w:pStyle w:val="CMDOutput"/>
        <w:rPr>
          <w:noProof/>
        </w:rPr>
      </w:pPr>
      <w:r w:rsidRPr="003427F5">
        <w:rPr>
          <w:noProof/>
        </w:rPr>
        <w:t xml:space="preserve">Total MAC </w:t>
      </w:r>
      <w:r w:rsidRPr="00FA04D1">
        <w:rPr>
          <w:noProof/>
        </w:rPr>
        <w:t>Addresses        :</w:t>
      </w:r>
      <w:r w:rsidRPr="003427F5">
        <w:rPr>
          <w:noProof/>
        </w:rPr>
        <w:t xml:space="preserve"> 1</w:t>
      </w:r>
    </w:p>
    <w:p w14:paraId="1F1BA97C" w14:textId="77777777" w:rsidR="003427F5" w:rsidRPr="003427F5" w:rsidRDefault="003427F5" w:rsidP="005B6966">
      <w:pPr>
        <w:pStyle w:val="CMDOutput"/>
        <w:rPr>
          <w:noProof/>
        </w:rPr>
      </w:pPr>
      <w:r w:rsidRPr="003427F5">
        <w:rPr>
          <w:noProof/>
        </w:rPr>
        <w:t xml:space="preserve">Configured MAC </w:t>
      </w:r>
      <w:r w:rsidRPr="00FA04D1">
        <w:rPr>
          <w:noProof/>
        </w:rPr>
        <w:t>Addresses   :</w:t>
      </w:r>
      <w:r w:rsidRPr="003427F5">
        <w:rPr>
          <w:noProof/>
        </w:rPr>
        <w:t xml:space="preserve"> 1</w:t>
      </w:r>
    </w:p>
    <w:p w14:paraId="0341CF05" w14:textId="77777777" w:rsidR="003427F5" w:rsidRPr="003427F5" w:rsidRDefault="003427F5" w:rsidP="005B6966">
      <w:pPr>
        <w:pStyle w:val="CMDOutput"/>
        <w:rPr>
          <w:noProof/>
        </w:rPr>
      </w:pPr>
      <w:r w:rsidRPr="003427F5">
        <w:rPr>
          <w:noProof/>
        </w:rPr>
        <w:t xml:space="preserve">Sticky MAC </w:t>
      </w:r>
      <w:r w:rsidRPr="00FA04D1">
        <w:rPr>
          <w:noProof/>
        </w:rPr>
        <w:t>Addresses       :</w:t>
      </w:r>
      <w:r w:rsidRPr="003427F5">
        <w:rPr>
          <w:noProof/>
        </w:rPr>
        <w:t xml:space="preserve"> 0</w:t>
      </w:r>
    </w:p>
    <w:p w14:paraId="0EAFA58C" w14:textId="77777777" w:rsidR="003427F5" w:rsidRPr="003427F5" w:rsidRDefault="003427F5" w:rsidP="005B6966">
      <w:pPr>
        <w:pStyle w:val="CMDOutput"/>
        <w:rPr>
          <w:noProof/>
        </w:rPr>
      </w:pPr>
      <w:r w:rsidRPr="003427F5">
        <w:rPr>
          <w:noProof/>
        </w:rPr>
        <w:t>Last Source Address:Vlan   : 0000.0000.0000:0</w:t>
      </w:r>
    </w:p>
    <w:p w14:paraId="4F2F719B" w14:textId="77777777" w:rsidR="003427F5" w:rsidRPr="005B6966" w:rsidRDefault="003427F5" w:rsidP="005B6966">
      <w:pPr>
        <w:pStyle w:val="CMDOutput"/>
        <w:rPr>
          <w:rFonts w:ascii="Arial" w:hAnsi="Arial"/>
          <w:b/>
          <w:noProof/>
        </w:rPr>
      </w:pPr>
      <w:r w:rsidRPr="003427F5">
        <w:rPr>
          <w:noProof/>
        </w:rPr>
        <w:t>Security Violation Count   : 0</w:t>
      </w:r>
    </w:p>
    <w:p w14:paraId="60BE2DEC" w14:textId="4B5FC1A7" w:rsidR="00250BAC" w:rsidRPr="001C235E" w:rsidRDefault="00B43947" w:rsidP="00A976DB">
      <w:pPr>
        <w:pStyle w:val="BodyTextL50"/>
        <w:rPr>
          <w:noProof/>
        </w:rPr>
      </w:pPr>
      <w:r>
        <w:rPr>
          <w:noProof/>
        </w:rPr>
        <w:t xml:space="preserve">What is the </w:t>
      </w:r>
      <w:r w:rsidR="00250BAC" w:rsidRPr="001C235E">
        <w:rPr>
          <w:noProof/>
        </w:rPr>
        <w:t>Security Violation Count</w:t>
      </w:r>
      <w:r>
        <w:rPr>
          <w:noProof/>
        </w:rPr>
        <w:t>?</w:t>
      </w:r>
      <w:r w:rsidR="00250BAC" w:rsidRPr="001C235E">
        <w:rPr>
          <w:noProof/>
        </w:rPr>
        <w:t xml:space="preserve"> </w:t>
      </w:r>
      <w:r>
        <w:rPr>
          <w:noProof/>
        </w:rPr>
        <w:t xml:space="preserve">________ </w:t>
      </w:r>
    </w:p>
    <w:p w14:paraId="7AF490AF" w14:textId="4E0889C2" w:rsidR="000C1402" w:rsidRPr="001C235E" w:rsidRDefault="00250BAC" w:rsidP="00A976DB">
      <w:pPr>
        <w:pStyle w:val="BodyTextL50"/>
        <w:rPr>
          <w:noProof/>
        </w:rPr>
      </w:pPr>
      <w:r w:rsidRPr="001C235E">
        <w:rPr>
          <w:noProof/>
        </w:rPr>
        <w:t>What i</w:t>
      </w:r>
      <w:r w:rsidR="000C1402" w:rsidRPr="001C235E">
        <w:rPr>
          <w:noProof/>
        </w:rPr>
        <w:t>s the status of the F0/5 port?</w:t>
      </w:r>
    </w:p>
    <w:p w14:paraId="135F78EC" w14:textId="77777777" w:rsidR="000C1402" w:rsidRPr="001C235E" w:rsidRDefault="000C1402" w:rsidP="000C1402">
      <w:pPr>
        <w:pStyle w:val="BodyTextL50"/>
        <w:rPr>
          <w:noProof/>
        </w:rPr>
      </w:pPr>
      <w:r w:rsidRPr="001C235E">
        <w:rPr>
          <w:noProof/>
        </w:rPr>
        <w:t>____________________________________________________________________________________</w:t>
      </w:r>
    </w:p>
    <w:p w14:paraId="50AEA636" w14:textId="77777777" w:rsidR="000C1402" w:rsidRPr="001C235E" w:rsidRDefault="000C1402" w:rsidP="000C1402">
      <w:pPr>
        <w:pStyle w:val="BodyTextL50"/>
        <w:rPr>
          <w:noProof/>
        </w:rPr>
      </w:pPr>
      <w:r w:rsidRPr="001C235E">
        <w:rPr>
          <w:noProof/>
        </w:rPr>
        <w:t>____________________________________________________________________________________</w:t>
      </w:r>
    </w:p>
    <w:p w14:paraId="342DBAA6" w14:textId="77777777" w:rsidR="000C1402" w:rsidRDefault="00250BAC" w:rsidP="000C1402">
      <w:pPr>
        <w:pStyle w:val="BodyTextL50"/>
      </w:pPr>
      <w:r>
        <w:t>What is th</w:t>
      </w:r>
      <w:r w:rsidR="000C1402">
        <w:t>e Last Source Address and VLAN?</w:t>
      </w:r>
    </w:p>
    <w:p w14:paraId="595E318B" w14:textId="77777777" w:rsidR="000C1402" w:rsidRDefault="000C1402" w:rsidP="000C1402">
      <w:pPr>
        <w:pStyle w:val="BodyTextL50"/>
      </w:pPr>
      <w:r>
        <w:t>____________________________________________________________________________________</w:t>
      </w:r>
    </w:p>
    <w:p w14:paraId="0D9F8707" w14:textId="77777777" w:rsidR="000C1402" w:rsidRDefault="000C1402" w:rsidP="000C1402">
      <w:pPr>
        <w:pStyle w:val="BodyTextL50"/>
      </w:pPr>
      <w:r>
        <w:t>____________________________________________________________________________________</w:t>
      </w:r>
    </w:p>
    <w:p w14:paraId="2C2D6858" w14:textId="77777777" w:rsidR="00250BAC" w:rsidRPr="001C235E" w:rsidRDefault="00250BAC" w:rsidP="00414132">
      <w:pPr>
        <w:pStyle w:val="SubStepAlpha"/>
        <w:rPr>
          <w:noProof/>
        </w:rPr>
      </w:pPr>
      <w:r w:rsidRPr="00230D88">
        <w:t xml:space="preserve">From the </w:t>
      </w:r>
      <w:r w:rsidR="00767D95" w:rsidRPr="001C235E">
        <w:rPr>
          <w:noProof/>
        </w:rPr>
        <w:t>R</w:t>
      </w:r>
      <w:r w:rsidRPr="001C235E">
        <w:rPr>
          <w:noProof/>
        </w:rPr>
        <w:t>1 CLI, ping PC-A to verify connectivity. This also ensures that the R1 Fa0/1 MAC address is learned by the switch.</w:t>
      </w:r>
    </w:p>
    <w:p w14:paraId="6508B3E9" w14:textId="77777777" w:rsidR="00250BAC" w:rsidRPr="001C235E" w:rsidRDefault="00250BAC" w:rsidP="001E0690">
      <w:pPr>
        <w:pStyle w:val="CMD"/>
        <w:rPr>
          <w:noProof/>
        </w:rPr>
      </w:pPr>
      <w:r w:rsidRPr="001C235E">
        <w:rPr>
          <w:noProof/>
        </w:rPr>
        <w:t>R1#</w:t>
      </w:r>
      <w:r w:rsidR="000C1402" w:rsidRPr="001C235E">
        <w:rPr>
          <w:noProof/>
        </w:rPr>
        <w:t xml:space="preserve"> </w:t>
      </w:r>
      <w:r w:rsidRPr="001C235E">
        <w:rPr>
          <w:rStyle w:val="CMDBold"/>
          <w:noProof/>
        </w:rPr>
        <w:t>ping 192.168.1.10</w:t>
      </w:r>
    </w:p>
    <w:p w14:paraId="19EAD77A" w14:textId="58BAEF56" w:rsidR="00250BAC" w:rsidRPr="001C235E" w:rsidRDefault="008B4A31" w:rsidP="00414132">
      <w:pPr>
        <w:pStyle w:val="SubStepAlpha"/>
        <w:rPr>
          <w:noProof/>
        </w:rPr>
      </w:pPr>
      <w:r>
        <w:rPr>
          <w:noProof/>
        </w:rPr>
        <w:t>N</w:t>
      </w:r>
      <w:r w:rsidR="00250BAC" w:rsidRPr="001C235E">
        <w:rPr>
          <w:noProof/>
        </w:rPr>
        <w:t>ow</w:t>
      </w:r>
      <w:r>
        <w:rPr>
          <w:noProof/>
        </w:rPr>
        <w:t>,</w:t>
      </w:r>
      <w:r w:rsidR="00250BAC" w:rsidRPr="001C235E">
        <w:rPr>
          <w:noProof/>
        </w:rPr>
        <w:t xml:space="preserve"> violate security by changing the MAC address on the router interface. Enter interface configuration mode for the Fast Ethernet 0/1.</w:t>
      </w:r>
      <w:r w:rsidR="001F357E">
        <w:t xml:space="preserve"> </w:t>
      </w:r>
      <w:r w:rsidR="00250BAC" w:rsidRPr="001C235E">
        <w:rPr>
          <w:noProof/>
        </w:rPr>
        <w:t xml:space="preserve">Configure a MAC address for the interface on the interface, using </w:t>
      </w:r>
      <w:r w:rsidR="00250BAC" w:rsidRPr="001C235E">
        <w:rPr>
          <w:b/>
          <w:noProof/>
        </w:rPr>
        <w:t>aaaa.bbbb.cccc</w:t>
      </w:r>
      <w:r w:rsidR="00250BAC" w:rsidRPr="001C235E">
        <w:rPr>
          <w:noProof/>
        </w:rPr>
        <w:t xml:space="preserve"> as the address.</w:t>
      </w:r>
    </w:p>
    <w:p w14:paraId="61591106" w14:textId="167C9E3F" w:rsidR="005532CD" w:rsidRDefault="001F357E">
      <w:pPr>
        <w:pStyle w:val="CMD"/>
      </w:pPr>
      <w:r w:rsidRPr="001C235E">
        <w:rPr>
          <w:noProof/>
        </w:rPr>
        <w:t>R1</w:t>
      </w:r>
      <w:r w:rsidRPr="00BA5235">
        <w:t>(config)#</w:t>
      </w:r>
      <w:r>
        <w:t xml:space="preserve"> </w:t>
      </w:r>
      <w:r w:rsidRPr="00EC5B91">
        <w:rPr>
          <w:rStyle w:val="CMDBold"/>
        </w:rPr>
        <w:t xml:space="preserve">interface </w:t>
      </w:r>
      <w:r w:rsidR="002E0359">
        <w:rPr>
          <w:rStyle w:val="CMDBold"/>
        </w:rPr>
        <w:t>G</w:t>
      </w:r>
      <w:r w:rsidRPr="00EC5B91">
        <w:rPr>
          <w:rStyle w:val="CMDBold"/>
        </w:rPr>
        <w:t>0/1</w:t>
      </w:r>
    </w:p>
    <w:p w14:paraId="30EF0BBE" w14:textId="77777777" w:rsidR="00250BAC" w:rsidRPr="00BA5235" w:rsidRDefault="00250BAC" w:rsidP="001E0690">
      <w:pPr>
        <w:pStyle w:val="CMD"/>
      </w:pPr>
      <w:r>
        <w:t>R1</w:t>
      </w:r>
      <w:r w:rsidRPr="00BA5235">
        <w:t>(config-if)#</w:t>
      </w:r>
      <w:r w:rsidR="00257000">
        <w:t xml:space="preserve"> </w:t>
      </w:r>
      <w:r w:rsidRPr="00EC5B91">
        <w:rPr>
          <w:rStyle w:val="CMDBold"/>
        </w:rPr>
        <w:t>mac-address aaaa.bbbb.cccc</w:t>
      </w:r>
    </w:p>
    <w:p w14:paraId="5DA23577" w14:textId="77777777" w:rsidR="00250BAC" w:rsidRPr="001C235E" w:rsidRDefault="00250BAC" w:rsidP="00EC5B91">
      <w:pPr>
        <w:pStyle w:val="CMD"/>
        <w:rPr>
          <w:noProof/>
        </w:rPr>
      </w:pPr>
      <w:r w:rsidRPr="001C235E">
        <w:rPr>
          <w:noProof/>
        </w:rPr>
        <w:t>R1(config-if)#</w:t>
      </w:r>
      <w:r w:rsidR="00257000" w:rsidRPr="001C235E">
        <w:rPr>
          <w:noProof/>
        </w:rPr>
        <w:t xml:space="preserve"> </w:t>
      </w:r>
      <w:r w:rsidRPr="001C235E">
        <w:rPr>
          <w:rStyle w:val="CMDBold"/>
          <w:noProof/>
        </w:rPr>
        <w:t>end</w:t>
      </w:r>
    </w:p>
    <w:p w14:paraId="32E9EDF9" w14:textId="46A85BB3" w:rsidR="00250BAC" w:rsidRPr="00BA5235" w:rsidRDefault="00250BAC" w:rsidP="00257000">
      <w:pPr>
        <w:pStyle w:val="BodyTextL50"/>
      </w:pPr>
      <w:r w:rsidRPr="001C235E">
        <w:rPr>
          <w:b/>
          <w:noProof/>
        </w:rPr>
        <w:t>Note</w:t>
      </w:r>
      <w:r w:rsidRPr="001C235E">
        <w:rPr>
          <w:noProof/>
        </w:rPr>
        <w:t>: You c</w:t>
      </w:r>
      <w:r w:rsidR="008B4A31">
        <w:rPr>
          <w:noProof/>
        </w:rPr>
        <w:t>an</w:t>
      </w:r>
      <w:r w:rsidRPr="001C235E">
        <w:rPr>
          <w:noProof/>
        </w:rPr>
        <w:t xml:space="preserve"> also change the PC MAC address attached to S1 F0/6 and achieve simil</w:t>
      </w:r>
      <w:r w:rsidR="00257000" w:rsidRPr="001C235E">
        <w:rPr>
          <w:noProof/>
        </w:rPr>
        <w:t>ar results to those shown here.</w:t>
      </w:r>
    </w:p>
    <w:p w14:paraId="535B37D5" w14:textId="77777777" w:rsidR="004C2B37" w:rsidRDefault="00250BAC" w:rsidP="00257000">
      <w:pPr>
        <w:pStyle w:val="SubStepAlpha"/>
      </w:pPr>
      <w:r w:rsidRPr="00230D88">
        <w:t xml:space="preserve">From the </w:t>
      </w:r>
      <w:r w:rsidR="00767D95">
        <w:t>R</w:t>
      </w:r>
      <w:r w:rsidRPr="00230D88">
        <w:t>1 CLI, ping PC-A. Was the p</w:t>
      </w:r>
      <w:r w:rsidR="00257000">
        <w:t xml:space="preserve">ing successful? </w:t>
      </w:r>
      <w:r w:rsidR="004C2B37">
        <w:t>Explain.</w:t>
      </w:r>
    </w:p>
    <w:p w14:paraId="6D79C011" w14:textId="77777777" w:rsidR="00257000" w:rsidRDefault="00257000" w:rsidP="004C2B37">
      <w:pPr>
        <w:pStyle w:val="BodyTextL50"/>
      </w:pPr>
      <w:r>
        <w:t>____________________________________________________________________________________</w:t>
      </w:r>
    </w:p>
    <w:p w14:paraId="72CA3645" w14:textId="77777777" w:rsidR="00257000" w:rsidRDefault="00257000" w:rsidP="00257000">
      <w:pPr>
        <w:pStyle w:val="BodyTextL50"/>
      </w:pPr>
      <w:r>
        <w:t>____________________________________________________________________________________</w:t>
      </w:r>
    </w:p>
    <w:p w14:paraId="1F491C5E" w14:textId="43D2AA55" w:rsidR="00250BAC" w:rsidRPr="001C235E" w:rsidRDefault="00250BAC" w:rsidP="00414132">
      <w:pPr>
        <w:pStyle w:val="SubStepAlpha"/>
        <w:rPr>
          <w:noProof/>
        </w:rPr>
      </w:pPr>
      <w:r>
        <w:t xml:space="preserve">On </w:t>
      </w:r>
      <w:r w:rsidR="006A7DC9" w:rsidRPr="001C235E">
        <w:rPr>
          <w:noProof/>
        </w:rPr>
        <w:t>S</w:t>
      </w:r>
      <w:r w:rsidRPr="001C235E">
        <w:rPr>
          <w:noProof/>
        </w:rPr>
        <w:t>1 console, observe the messages when port F0/5 detects the violating MAC address.</w:t>
      </w:r>
    </w:p>
    <w:p w14:paraId="52D1F58C" w14:textId="77777777" w:rsidR="00250BAC" w:rsidRPr="001C235E" w:rsidRDefault="00250BAC" w:rsidP="00257000">
      <w:pPr>
        <w:pStyle w:val="CMDOutput"/>
        <w:rPr>
          <w:noProof/>
        </w:rPr>
      </w:pPr>
      <w:r w:rsidRPr="001C235E">
        <w:rPr>
          <w:noProof/>
        </w:rPr>
        <w:t xml:space="preserve">*Jan </w:t>
      </w:r>
      <w:r w:rsidRPr="00FA04D1">
        <w:rPr>
          <w:noProof/>
        </w:rPr>
        <w:t>14</w:t>
      </w:r>
      <w:r w:rsidRPr="001C235E">
        <w:rPr>
          <w:noProof/>
        </w:rPr>
        <w:t xml:space="preserve"> 01:34:39.750: %PM-4-ERR_DISABLE: psecure-violation error detected on Fa0/5, putting Fa0/5 in err-disable state</w:t>
      </w:r>
    </w:p>
    <w:p w14:paraId="5BC5ECED" w14:textId="77777777" w:rsidR="00250BAC" w:rsidRDefault="00250BAC" w:rsidP="00257000">
      <w:pPr>
        <w:pStyle w:val="CMDOutput"/>
      </w:pPr>
      <w:r>
        <w:t>*Jan 14 01:34:39.750: %PORT_SECURITY-2-PSECURE_VIOLATION: Security violation occurred, caused by MAC address aaaa.bbbb.cccc on port FastEthernet0/5.</w:t>
      </w:r>
    </w:p>
    <w:p w14:paraId="531F1D9B" w14:textId="77777777" w:rsidR="00250BAC" w:rsidRDefault="00250BAC" w:rsidP="00257000">
      <w:pPr>
        <w:pStyle w:val="CMDOutput"/>
      </w:pPr>
      <w:r>
        <w:t xml:space="preserve">*Jan </w:t>
      </w:r>
      <w:r w:rsidRPr="00FA04D1">
        <w:rPr>
          <w:noProof/>
        </w:rPr>
        <w:t>14</w:t>
      </w:r>
      <w:r>
        <w:t xml:space="preserve"> 01:34:40.756: %LINEPROTO-5-UPDOWN: Line protocol on Interface FastEthernet0/5, changed state to down</w:t>
      </w:r>
    </w:p>
    <w:p w14:paraId="6BBFB785" w14:textId="77777777" w:rsidR="00250BAC" w:rsidRDefault="00250BAC" w:rsidP="00257000">
      <w:pPr>
        <w:pStyle w:val="CMDOutput"/>
      </w:pPr>
      <w:r>
        <w:t>*</w:t>
      </w:r>
      <w:r w:rsidR="00EC5B91">
        <w:t xml:space="preserve">Jan </w:t>
      </w:r>
      <w:r w:rsidR="00EC5B91" w:rsidRPr="00FA04D1">
        <w:rPr>
          <w:noProof/>
        </w:rPr>
        <w:t>14</w:t>
      </w:r>
      <w:r>
        <w:t xml:space="preserve"> 01:34:41.755: %LINK-3-UPDOWN: Interface FastEthernet0/5, changed state to down</w:t>
      </w:r>
    </w:p>
    <w:p w14:paraId="34F05EF4" w14:textId="03DD6396" w:rsidR="00250BAC" w:rsidRPr="00230D88" w:rsidRDefault="00250BAC" w:rsidP="00414132">
      <w:pPr>
        <w:pStyle w:val="SubStepAlpha"/>
      </w:pPr>
      <w:r w:rsidRPr="00230D88">
        <w:t xml:space="preserve">On the switch, use the </w:t>
      </w:r>
      <w:r w:rsidRPr="006863BF">
        <w:rPr>
          <w:rStyle w:val="BodyTextCommandBold"/>
        </w:rPr>
        <w:t>show port-security</w:t>
      </w:r>
      <w:r w:rsidRPr="00230D88">
        <w:t xml:space="preserve"> command</w:t>
      </w:r>
      <w:r w:rsidR="008B4A31">
        <w:t>s</w:t>
      </w:r>
      <w:r w:rsidRPr="00230D88">
        <w:t xml:space="preserve"> to verify that port security has been violated.</w:t>
      </w:r>
    </w:p>
    <w:p w14:paraId="04779761" w14:textId="77777777" w:rsidR="00250BAC" w:rsidRPr="00E11F13" w:rsidRDefault="00250BAC" w:rsidP="001E0690">
      <w:pPr>
        <w:pStyle w:val="CMD"/>
        <w:rPr>
          <w:noProof/>
        </w:rPr>
      </w:pPr>
      <w:r w:rsidRPr="00E11F13">
        <w:rPr>
          <w:noProof/>
        </w:rPr>
        <w:t>S1#</w:t>
      </w:r>
      <w:r w:rsidR="00257000" w:rsidRPr="00E11F13">
        <w:rPr>
          <w:noProof/>
        </w:rPr>
        <w:t xml:space="preserve"> </w:t>
      </w:r>
      <w:r w:rsidRPr="00E11F13">
        <w:rPr>
          <w:rStyle w:val="CMDBold"/>
          <w:noProof/>
        </w:rPr>
        <w:t>show port-security</w:t>
      </w:r>
    </w:p>
    <w:p w14:paraId="7AF70474" w14:textId="77777777" w:rsidR="0066149F" w:rsidRDefault="00250BAC">
      <w:pPr>
        <w:pStyle w:val="CMDOutput"/>
      </w:pPr>
      <w:r>
        <w:t>Secure Port MaxSecureAddr CurrentAddr SecurityViolation Security Action</w:t>
      </w:r>
    </w:p>
    <w:p w14:paraId="7172DA63" w14:textId="77777777" w:rsidR="0066149F" w:rsidRDefault="00250BAC">
      <w:pPr>
        <w:pStyle w:val="CMDOutput"/>
      </w:pPr>
      <w:r>
        <w:t xml:space="preserve">               (Count)       (Count)        (Count)</w:t>
      </w:r>
    </w:p>
    <w:p w14:paraId="5E30F8BB" w14:textId="77777777" w:rsidR="0066149F" w:rsidRPr="00E11F13" w:rsidRDefault="00250BAC">
      <w:pPr>
        <w:pStyle w:val="CMDOutput"/>
        <w:rPr>
          <w:noProof/>
        </w:rPr>
      </w:pPr>
      <w:r w:rsidRPr="00E11F13">
        <w:rPr>
          <w:noProof/>
        </w:rPr>
        <w:t>--------------------------------------------------------------------</w:t>
      </w:r>
    </w:p>
    <w:p w14:paraId="17C30603" w14:textId="77777777" w:rsidR="0066149F" w:rsidRDefault="00250BAC">
      <w:pPr>
        <w:pStyle w:val="CMDOutput"/>
      </w:pPr>
      <w:r>
        <w:t xml:space="preserve">      Fa0/5            1           1                 1         Shutdown</w:t>
      </w:r>
    </w:p>
    <w:p w14:paraId="2FCA6008" w14:textId="77777777" w:rsidR="0066149F" w:rsidRDefault="00250BAC">
      <w:pPr>
        <w:pStyle w:val="CMDOutput"/>
      </w:pPr>
      <w:r>
        <w:t>----------------------------------------------------------------------</w:t>
      </w:r>
    </w:p>
    <w:p w14:paraId="01D2DC91" w14:textId="77777777" w:rsidR="0066149F" w:rsidRPr="00B43947" w:rsidRDefault="005E1CB0" w:rsidP="00526E6D">
      <w:pPr>
        <w:pStyle w:val="CMDOutput"/>
        <w:rPr>
          <w:noProof/>
        </w:rPr>
      </w:pPr>
      <w:r w:rsidRPr="00B43947">
        <w:rPr>
          <w:noProof/>
        </w:rPr>
        <w:t>Total Addresses in System (excluding one mac per port)     : 0</w:t>
      </w:r>
    </w:p>
    <w:p w14:paraId="116448FF" w14:textId="77777777" w:rsidR="0066149F" w:rsidRDefault="005E1CB0" w:rsidP="00526E6D">
      <w:pPr>
        <w:pStyle w:val="CMDOutput"/>
      </w:pPr>
      <w:r w:rsidRPr="001C235E">
        <w:rPr>
          <w:noProof/>
        </w:rPr>
        <w:t xml:space="preserve">Max Addresses limit in System (excluding one mac per </w:t>
      </w:r>
      <w:r w:rsidRPr="00B43947">
        <w:rPr>
          <w:noProof/>
        </w:rPr>
        <w:t>port) :</w:t>
      </w:r>
      <w:r>
        <w:t xml:space="preserve"> 8192</w:t>
      </w:r>
    </w:p>
    <w:p w14:paraId="4F511975" w14:textId="77777777" w:rsidR="005E1CB0" w:rsidRDefault="005E1CB0" w:rsidP="005E1CB0">
      <w:pPr>
        <w:pStyle w:val="CMD"/>
      </w:pPr>
    </w:p>
    <w:p w14:paraId="754A7E88" w14:textId="5F4229C3" w:rsidR="00250BAC" w:rsidRPr="001C235E" w:rsidRDefault="00250BAC" w:rsidP="001E0690">
      <w:pPr>
        <w:pStyle w:val="CMD"/>
        <w:rPr>
          <w:b/>
          <w:noProof/>
        </w:rPr>
      </w:pPr>
      <w:r w:rsidRPr="001C235E">
        <w:rPr>
          <w:noProof/>
        </w:rPr>
        <w:t>S1#</w:t>
      </w:r>
      <w:r w:rsidR="00257000" w:rsidRPr="001C235E">
        <w:rPr>
          <w:noProof/>
        </w:rPr>
        <w:t xml:space="preserve"> </w:t>
      </w:r>
      <w:r w:rsidRPr="001C235E">
        <w:rPr>
          <w:rStyle w:val="CMDBold"/>
          <w:noProof/>
        </w:rPr>
        <w:t>show port-security interface f0/5</w:t>
      </w:r>
    </w:p>
    <w:p w14:paraId="45E5303A" w14:textId="77777777" w:rsidR="00250BAC" w:rsidRPr="001C235E" w:rsidRDefault="00250BAC" w:rsidP="00257000">
      <w:pPr>
        <w:pStyle w:val="CMDOutput"/>
        <w:rPr>
          <w:noProof/>
        </w:rPr>
      </w:pPr>
      <w:r w:rsidRPr="001C235E">
        <w:rPr>
          <w:noProof/>
        </w:rPr>
        <w:t xml:space="preserve">Port </w:t>
      </w:r>
      <w:r w:rsidRPr="00B43947">
        <w:rPr>
          <w:noProof/>
        </w:rPr>
        <w:t>Security              :</w:t>
      </w:r>
      <w:r w:rsidRPr="001C235E">
        <w:rPr>
          <w:noProof/>
        </w:rPr>
        <w:t xml:space="preserve"> Enabled</w:t>
      </w:r>
    </w:p>
    <w:p w14:paraId="0477EEA0" w14:textId="77777777" w:rsidR="00250BAC" w:rsidRPr="001C235E" w:rsidRDefault="00250BAC" w:rsidP="00257000">
      <w:pPr>
        <w:pStyle w:val="CMDOutput"/>
        <w:rPr>
          <w:noProof/>
        </w:rPr>
      </w:pPr>
      <w:r w:rsidRPr="001C235E">
        <w:rPr>
          <w:noProof/>
        </w:rPr>
        <w:t xml:space="preserve">Port </w:t>
      </w:r>
      <w:r w:rsidRPr="00B43947">
        <w:rPr>
          <w:noProof/>
        </w:rPr>
        <w:t>Status                :</w:t>
      </w:r>
      <w:r w:rsidRPr="001C235E">
        <w:rPr>
          <w:noProof/>
        </w:rPr>
        <w:t xml:space="preserve"> Secure-shutdown</w:t>
      </w:r>
    </w:p>
    <w:p w14:paraId="080A2388" w14:textId="77777777" w:rsidR="00250BAC" w:rsidRPr="001C235E" w:rsidRDefault="00250BAC" w:rsidP="00257000">
      <w:pPr>
        <w:pStyle w:val="CMDOutput"/>
        <w:rPr>
          <w:noProof/>
        </w:rPr>
      </w:pPr>
      <w:r w:rsidRPr="001C235E">
        <w:rPr>
          <w:noProof/>
        </w:rPr>
        <w:t xml:space="preserve">Violation </w:t>
      </w:r>
      <w:r w:rsidRPr="00B43947">
        <w:rPr>
          <w:noProof/>
        </w:rPr>
        <w:t>Mode             :</w:t>
      </w:r>
      <w:r w:rsidRPr="001C235E">
        <w:rPr>
          <w:noProof/>
        </w:rPr>
        <w:t xml:space="preserve"> Shutdown</w:t>
      </w:r>
    </w:p>
    <w:p w14:paraId="0801BCC0" w14:textId="77777777" w:rsidR="00250BAC" w:rsidRPr="001C235E" w:rsidRDefault="00250BAC" w:rsidP="00257000">
      <w:pPr>
        <w:pStyle w:val="CMDOutput"/>
        <w:rPr>
          <w:noProof/>
        </w:rPr>
      </w:pPr>
      <w:r w:rsidRPr="001C235E">
        <w:rPr>
          <w:noProof/>
        </w:rPr>
        <w:t xml:space="preserve">Aging </w:t>
      </w:r>
      <w:r w:rsidRPr="00B43947">
        <w:rPr>
          <w:noProof/>
        </w:rPr>
        <w:t>Time                 :</w:t>
      </w:r>
      <w:r w:rsidRPr="001C235E">
        <w:rPr>
          <w:noProof/>
        </w:rPr>
        <w:t xml:space="preserve"> 0 mins</w:t>
      </w:r>
    </w:p>
    <w:p w14:paraId="45B2C8E6" w14:textId="77777777" w:rsidR="00250BAC" w:rsidRPr="001C235E" w:rsidRDefault="00250BAC" w:rsidP="00257000">
      <w:pPr>
        <w:pStyle w:val="CMDOutput"/>
        <w:rPr>
          <w:noProof/>
        </w:rPr>
      </w:pPr>
      <w:r w:rsidRPr="001C235E">
        <w:rPr>
          <w:noProof/>
        </w:rPr>
        <w:t xml:space="preserve">Aging </w:t>
      </w:r>
      <w:r w:rsidRPr="00B43947">
        <w:rPr>
          <w:noProof/>
        </w:rPr>
        <w:t>Type                 :</w:t>
      </w:r>
      <w:r w:rsidRPr="001C235E">
        <w:rPr>
          <w:noProof/>
        </w:rPr>
        <w:t xml:space="preserve"> Absolute</w:t>
      </w:r>
    </w:p>
    <w:p w14:paraId="76D1ED67" w14:textId="77777777" w:rsidR="00250BAC" w:rsidRPr="001C235E" w:rsidRDefault="00250BAC" w:rsidP="00257000">
      <w:pPr>
        <w:pStyle w:val="CMDOutput"/>
        <w:rPr>
          <w:noProof/>
        </w:rPr>
      </w:pPr>
      <w:r w:rsidRPr="001C235E">
        <w:rPr>
          <w:noProof/>
        </w:rPr>
        <w:t xml:space="preserve">SecureStatic Address </w:t>
      </w:r>
      <w:r w:rsidRPr="00B43947">
        <w:rPr>
          <w:noProof/>
        </w:rPr>
        <w:t>Aging :</w:t>
      </w:r>
      <w:r w:rsidRPr="001C235E">
        <w:rPr>
          <w:noProof/>
        </w:rPr>
        <w:t xml:space="preserve"> Disabled</w:t>
      </w:r>
    </w:p>
    <w:p w14:paraId="6E8D7E0E" w14:textId="77777777" w:rsidR="00250BAC" w:rsidRPr="001C235E" w:rsidRDefault="00250BAC" w:rsidP="00257000">
      <w:pPr>
        <w:pStyle w:val="CMDOutput"/>
        <w:rPr>
          <w:noProof/>
        </w:rPr>
      </w:pPr>
      <w:r w:rsidRPr="001C235E">
        <w:rPr>
          <w:noProof/>
        </w:rPr>
        <w:t xml:space="preserve">Maximum MAC </w:t>
      </w:r>
      <w:r w:rsidRPr="00B43947">
        <w:rPr>
          <w:noProof/>
        </w:rPr>
        <w:t>Addresses      :</w:t>
      </w:r>
      <w:r w:rsidRPr="001C235E">
        <w:rPr>
          <w:noProof/>
        </w:rPr>
        <w:t xml:space="preserve"> 1</w:t>
      </w:r>
    </w:p>
    <w:p w14:paraId="4529BFD2" w14:textId="77777777" w:rsidR="00250BAC" w:rsidRPr="001C235E" w:rsidRDefault="00250BAC" w:rsidP="00257000">
      <w:pPr>
        <w:pStyle w:val="CMDOutput"/>
        <w:rPr>
          <w:noProof/>
        </w:rPr>
      </w:pPr>
      <w:r w:rsidRPr="001C235E">
        <w:rPr>
          <w:noProof/>
        </w:rPr>
        <w:t xml:space="preserve">Total MAC </w:t>
      </w:r>
      <w:r w:rsidRPr="00B43947">
        <w:rPr>
          <w:noProof/>
        </w:rPr>
        <w:t>Addresses        :</w:t>
      </w:r>
      <w:r w:rsidRPr="001C235E">
        <w:rPr>
          <w:noProof/>
        </w:rPr>
        <w:t xml:space="preserve"> 1</w:t>
      </w:r>
    </w:p>
    <w:p w14:paraId="6DB0A1F2" w14:textId="77777777" w:rsidR="00250BAC" w:rsidRPr="001C235E" w:rsidRDefault="00250BAC" w:rsidP="00257000">
      <w:pPr>
        <w:pStyle w:val="CMDOutput"/>
        <w:rPr>
          <w:noProof/>
        </w:rPr>
      </w:pPr>
      <w:r w:rsidRPr="001C235E">
        <w:rPr>
          <w:noProof/>
        </w:rPr>
        <w:t xml:space="preserve">Configured MAC </w:t>
      </w:r>
      <w:r w:rsidRPr="00B43947">
        <w:rPr>
          <w:noProof/>
        </w:rPr>
        <w:t>Addresses   :</w:t>
      </w:r>
      <w:r w:rsidRPr="001C235E">
        <w:rPr>
          <w:noProof/>
        </w:rPr>
        <w:t xml:space="preserve"> 1</w:t>
      </w:r>
    </w:p>
    <w:p w14:paraId="2C41A5C5" w14:textId="77777777" w:rsidR="00250BAC" w:rsidRPr="001C235E" w:rsidRDefault="00250BAC" w:rsidP="00257000">
      <w:pPr>
        <w:pStyle w:val="CMDOutput"/>
        <w:rPr>
          <w:noProof/>
        </w:rPr>
      </w:pPr>
      <w:r w:rsidRPr="001C235E">
        <w:rPr>
          <w:noProof/>
        </w:rPr>
        <w:t xml:space="preserve">Sticky MAC </w:t>
      </w:r>
      <w:r w:rsidRPr="00B43947">
        <w:rPr>
          <w:noProof/>
        </w:rPr>
        <w:t>Addresses       :</w:t>
      </w:r>
      <w:r w:rsidRPr="001C235E">
        <w:rPr>
          <w:noProof/>
        </w:rPr>
        <w:t xml:space="preserve"> 0</w:t>
      </w:r>
    </w:p>
    <w:p w14:paraId="6D813CEC" w14:textId="77777777" w:rsidR="00250BAC" w:rsidRPr="001C235E" w:rsidRDefault="00250BAC" w:rsidP="00257000">
      <w:pPr>
        <w:pStyle w:val="CMDOutput"/>
        <w:rPr>
          <w:noProof/>
        </w:rPr>
      </w:pPr>
      <w:r w:rsidRPr="001C235E">
        <w:rPr>
          <w:noProof/>
        </w:rPr>
        <w:t>Last Source Address:Vlan   : aaaa.bbbb.cccc:1</w:t>
      </w:r>
    </w:p>
    <w:p w14:paraId="120B1915" w14:textId="77777777" w:rsidR="00250BAC" w:rsidRPr="001C235E" w:rsidRDefault="00250BAC" w:rsidP="00257000">
      <w:pPr>
        <w:pStyle w:val="CMDOutput"/>
        <w:rPr>
          <w:noProof/>
        </w:rPr>
      </w:pPr>
      <w:r w:rsidRPr="001C235E">
        <w:rPr>
          <w:noProof/>
        </w:rPr>
        <w:t xml:space="preserve">Security Violation </w:t>
      </w:r>
      <w:r w:rsidRPr="00FA04D1">
        <w:rPr>
          <w:noProof/>
        </w:rPr>
        <w:t>Count   :</w:t>
      </w:r>
      <w:r w:rsidRPr="001C235E">
        <w:rPr>
          <w:noProof/>
        </w:rPr>
        <w:t xml:space="preserve"> 1</w:t>
      </w:r>
    </w:p>
    <w:p w14:paraId="4ECDEB1B" w14:textId="77777777" w:rsidR="00250BAC" w:rsidRPr="001C235E" w:rsidRDefault="00250BAC" w:rsidP="00257000">
      <w:pPr>
        <w:pStyle w:val="CMDOutput"/>
        <w:rPr>
          <w:noProof/>
        </w:rPr>
      </w:pPr>
    </w:p>
    <w:p w14:paraId="4CC158A7" w14:textId="77777777" w:rsidR="00250BAC" w:rsidRPr="001C235E" w:rsidRDefault="00250BAC" w:rsidP="006863BF">
      <w:pPr>
        <w:pStyle w:val="CMD"/>
        <w:rPr>
          <w:noProof/>
        </w:rPr>
      </w:pPr>
      <w:r w:rsidRPr="001C235E">
        <w:rPr>
          <w:noProof/>
        </w:rPr>
        <w:t>S1#</w:t>
      </w:r>
      <w:r w:rsidR="006863BF" w:rsidRPr="001C235E">
        <w:rPr>
          <w:noProof/>
        </w:rPr>
        <w:t xml:space="preserve"> </w:t>
      </w:r>
      <w:r w:rsidRPr="001C235E">
        <w:rPr>
          <w:rStyle w:val="CMDBold"/>
          <w:noProof/>
        </w:rPr>
        <w:t>show port-security address</w:t>
      </w:r>
    </w:p>
    <w:p w14:paraId="3072E373" w14:textId="77777777" w:rsidR="0066149F" w:rsidRDefault="008226BB">
      <w:pPr>
        <w:pStyle w:val="CMDOutput"/>
      </w:pPr>
      <w:r w:rsidRPr="001C235E">
        <w:rPr>
          <w:noProof/>
        </w:rPr>
        <w:t>Secure Mac Address Table</w:t>
      </w:r>
    </w:p>
    <w:p w14:paraId="428C7204" w14:textId="77777777" w:rsidR="0066149F" w:rsidRDefault="008226BB">
      <w:pPr>
        <w:pStyle w:val="CMDOutput"/>
      </w:pPr>
      <w:r w:rsidRPr="00D76E6A">
        <w:t>-----------------------------------------------------------------------------</w:t>
      </w:r>
    </w:p>
    <w:p w14:paraId="20FEE8FC" w14:textId="77777777" w:rsidR="0066149F" w:rsidRDefault="008226BB">
      <w:pPr>
        <w:pStyle w:val="CMDOutput"/>
      </w:pPr>
      <w:r w:rsidRPr="00D76E6A">
        <w:t>Vlan    Mac Address       Type                          Ports   Remaining Age</w:t>
      </w:r>
    </w:p>
    <w:p w14:paraId="6E3CC3BE" w14:textId="77777777" w:rsidR="0066149F" w:rsidRDefault="008226BB">
      <w:pPr>
        <w:pStyle w:val="CMDOutput"/>
      </w:pPr>
      <w:r w:rsidRPr="00D76E6A">
        <w:t xml:space="preserve">                                                                   (mins)</w:t>
      </w:r>
    </w:p>
    <w:p w14:paraId="2C2E32B5" w14:textId="77777777" w:rsidR="0066149F" w:rsidRDefault="008226BB">
      <w:pPr>
        <w:pStyle w:val="CMDOutput"/>
      </w:pPr>
      <w:r w:rsidRPr="00D76E6A">
        <w:t>----    -----------       ----                          -----   -------------</w:t>
      </w:r>
    </w:p>
    <w:p w14:paraId="035C05C7" w14:textId="74B12498" w:rsidR="0066149F" w:rsidRDefault="008226BB">
      <w:pPr>
        <w:pStyle w:val="CMDOutput"/>
      </w:pPr>
      <w:r w:rsidRPr="00D76E6A">
        <w:t xml:space="preserve">   1    </w:t>
      </w:r>
      <w:r w:rsidR="008B5267" w:rsidRPr="008B5267">
        <w:t>fc99.4775.c3e1</w:t>
      </w:r>
      <w:r w:rsidRPr="00D76E6A">
        <w:t xml:space="preserve">    SecureConfigured              Fa0/5        -</w:t>
      </w:r>
    </w:p>
    <w:p w14:paraId="7C56435C" w14:textId="77777777" w:rsidR="0066149F" w:rsidRDefault="008226BB">
      <w:pPr>
        <w:pStyle w:val="CMDOutput"/>
      </w:pPr>
      <w:r w:rsidRPr="00D76E6A">
        <w:t>-----------------------------------------------------------------------------</w:t>
      </w:r>
    </w:p>
    <w:p w14:paraId="146316BD" w14:textId="77777777" w:rsidR="0066149F" w:rsidRPr="001C235E" w:rsidRDefault="008226BB">
      <w:pPr>
        <w:pStyle w:val="CMDOutput"/>
        <w:rPr>
          <w:noProof/>
        </w:rPr>
      </w:pPr>
      <w:r w:rsidRPr="001C235E">
        <w:rPr>
          <w:noProof/>
        </w:rPr>
        <w:t>Total Addresses in System (excluding one mac per port)     : 0</w:t>
      </w:r>
    </w:p>
    <w:p w14:paraId="386BFCF2" w14:textId="77777777" w:rsidR="0066149F" w:rsidRDefault="008226BB">
      <w:pPr>
        <w:pStyle w:val="CMDOutput"/>
      </w:pPr>
      <w:r w:rsidRPr="001C235E">
        <w:rPr>
          <w:noProof/>
        </w:rPr>
        <w:t>Max Addresses limit in System (excluding one mac per port</w:t>
      </w:r>
      <w:r w:rsidRPr="00D76E6A">
        <w:t>) : 8192</w:t>
      </w:r>
    </w:p>
    <w:p w14:paraId="21D390CE" w14:textId="4AD5C16C" w:rsidR="00250BAC" w:rsidRPr="001C235E" w:rsidRDefault="001F357E" w:rsidP="00414132">
      <w:pPr>
        <w:pStyle w:val="SubStepAlpha"/>
        <w:rPr>
          <w:noProof/>
        </w:rPr>
      </w:pPr>
      <w:r w:rsidRPr="001C235E">
        <w:rPr>
          <w:noProof/>
        </w:rPr>
        <w:t>R</w:t>
      </w:r>
      <w:r w:rsidR="00250BAC" w:rsidRPr="001C235E">
        <w:rPr>
          <w:noProof/>
        </w:rPr>
        <w:t>emove the hard-coded MAC address from the router and re-enable the Fast Ethernet 0/1 interface.</w:t>
      </w:r>
    </w:p>
    <w:p w14:paraId="4C66EDDA" w14:textId="056A1CC9" w:rsidR="00250BAC" w:rsidRPr="001C235E" w:rsidRDefault="00250BAC" w:rsidP="001E0690">
      <w:pPr>
        <w:pStyle w:val="CMD"/>
        <w:rPr>
          <w:noProof/>
        </w:rPr>
      </w:pPr>
      <w:r w:rsidRPr="001C235E">
        <w:rPr>
          <w:noProof/>
        </w:rPr>
        <w:t>R1(config)#</w:t>
      </w:r>
      <w:r w:rsidR="00257000" w:rsidRPr="001C235E">
        <w:rPr>
          <w:noProof/>
        </w:rPr>
        <w:t xml:space="preserve"> </w:t>
      </w:r>
      <w:r w:rsidRPr="001C235E">
        <w:rPr>
          <w:rStyle w:val="CMDBold"/>
          <w:noProof/>
        </w:rPr>
        <w:t xml:space="preserve">interface </w:t>
      </w:r>
      <w:r w:rsidR="008B5267">
        <w:rPr>
          <w:rStyle w:val="CMDBold"/>
          <w:noProof/>
        </w:rPr>
        <w:t>g</w:t>
      </w:r>
      <w:r w:rsidRPr="001C235E">
        <w:rPr>
          <w:rStyle w:val="CMDBold"/>
          <w:noProof/>
        </w:rPr>
        <w:t>0/1</w:t>
      </w:r>
    </w:p>
    <w:p w14:paraId="23BF94D2" w14:textId="77777777" w:rsidR="00250BAC" w:rsidRPr="001E0690" w:rsidRDefault="00250BAC" w:rsidP="001E0690">
      <w:pPr>
        <w:pStyle w:val="CMD"/>
        <w:rPr>
          <w:b/>
        </w:rPr>
      </w:pPr>
      <w:r w:rsidRPr="001C235E">
        <w:rPr>
          <w:noProof/>
        </w:rPr>
        <w:t>R1(config-if</w:t>
      </w:r>
      <w:r w:rsidRPr="00BA5235">
        <w:t>)#</w:t>
      </w:r>
      <w:r w:rsidR="00257000">
        <w:t xml:space="preserve"> </w:t>
      </w:r>
      <w:r w:rsidRPr="006863BF">
        <w:rPr>
          <w:rStyle w:val="CMDBold"/>
        </w:rPr>
        <w:t>no mac-address aaaa.bbbb.cccc</w:t>
      </w:r>
    </w:p>
    <w:p w14:paraId="07BD00DA" w14:textId="77777777" w:rsidR="00250BAC" w:rsidRPr="001C235E" w:rsidRDefault="00250BAC" w:rsidP="00F26A45">
      <w:pPr>
        <w:pStyle w:val="BodyTextL50"/>
        <w:rPr>
          <w:noProof/>
        </w:rPr>
      </w:pPr>
      <w:r w:rsidRPr="001C235E">
        <w:rPr>
          <w:b/>
          <w:noProof/>
        </w:rPr>
        <w:t>Note</w:t>
      </w:r>
      <w:r w:rsidRPr="001C235E">
        <w:rPr>
          <w:noProof/>
        </w:rPr>
        <w:t>: This will restore the original FastEthernet interface MAC address.</w:t>
      </w:r>
    </w:p>
    <w:p w14:paraId="78D66663" w14:textId="77777777" w:rsidR="00882D91" w:rsidRPr="001C235E" w:rsidRDefault="00250BAC" w:rsidP="00882D91">
      <w:pPr>
        <w:pStyle w:val="BodyTextL50"/>
        <w:rPr>
          <w:noProof/>
        </w:rPr>
      </w:pPr>
      <w:r w:rsidRPr="001C235E">
        <w:rPr>
          <w:noProof/>
        </w:rPr>
        <w:t>From R1, try to ping the PC-A again at 192.168.1.10. Was the p</w:t>
      </w:r>
      <w:r w:rsidR="00882D91" w:rsidRPr="001C235E">
        <w:rPr>
          <w:noProof/>
        </w:rPr>
        <w:t>ing successful? Why or why not? ____________________________________________________________________________________</w:t>
      </w:r>
    </w:p>
    <w:p w14:paraId="5422D0D6" w14:textId="77777777" w:rsidR="00882D91" w:rsidRPr="001C235E" w:rsidRDefault="00882D91" w:rsidP="00882D91">
      <w:pPr>
        <w:pStyle w:val="BodyTextL50"/>
        <w:rPr>
          <w:noProof/>
        </w:rPr>
      </w:pPr>
      <w:r w:rsidRPr="001C235E">
        <w:rPr>
          <w:noProof/>
        </w:rPr>
        <w:t>____________________________________________________________________________________</w:t>
      </w:r>
    </w:p>
    <w:p w14:paraId="17CE99B8" w14:textId="77777777" w:rsidR="00250BAC" w:rsidRPr="001C235E" w:rsidRDefault="00250BAC" w:rsidP="00414132">
      <w:pPr>
        <w:pStyle w:val="StepHead"/>
        <w:rPr>
          <w:noProof/>
        </w:rPr>
      </w:pPr>
      <w:r w:rsidRPr="001C235E">
        <w:rPr>
          <w:noProof/>
        </w:rPr>
        <w:t xml:space="preserve">Clear the </w:t>
      </w:r>
      <w:r w:rsidR="00F26A45" w:rsidRPr="001C235E">
        <w:rPr>
          <w:noProof/>
        </w:rPr>
        <w:t>S1 Fa0/5 error disabled status.</w:t>
      </w:r>
    </w:p>
    <w:p w14:paraId="6BEBDE04" w14:textId="515A2E59" w:rsidR="00250BAC" w:rsidRPr="001C235E" w:rsidRDefault="00250BAC" w:rsidP="00414132">
      <w:pPr>
        <w:pStyle w:val="SubStepAlpha"/>
        <w:rPr>
          <w:noProof/>
        </w:rPr>
      </w:pPr>
      <w:r w:rsidRPr="001C235E">
        <w:rPr>
          <w:noProof/>
        </w:rPr>
        <w:t>From the S1 console, clear the error and re-enable the port using the commands</w:t>
      </w:r>
      <w:r w:rsidR="004D4EE7">
        <w:rPr>
          <w:noProof/>
        </w:rPr>
        <w:t xml:space="preserve"> shown in the example</w:t>
      </w:r>
      <w:r w:rsidRPr="001C235E">
        <w:rPr>
          <w:noProof/>
        </w:rPr>
        <w:t>. This will change the port status from Secure-shutdown to Secure-up.</w:t>
      </w:r>
    </w:p>
    <w:p w14:paraId="52B125CE" w14:textId="0BB0F8D5" w:rsidR="00250BAC" w:rsidRPr="001C235E" w:rsidRDefault="00250BAC" w:rsidP="001E0690">
      <w:pPr>
        <w:pStyle w:val="CMD"/>
        <w:rPr>
          <w:noProof/>
        </w:rPr>
      </w:pPr>
      <w:r w:rsidRPr="001C235E">
        <w:rPr>
          <w:noProof/>
        </w:rPr>
        <w:t>S1(config)#</w:t>
      </w:r>
      <w:r w:rsidR="00F26A45" w:rsidRPr="001C235E">
        <w:rPr>
          <w:noProof/>
        </w:rPr>
        <w:t xml:space="preserve"> </w:t>
      </w:r>
      <w:r w:rsidRPr="001C235E">
        <w:rPr>
          <w:rStyle w:val="CMDBold"/>
          <w:noProof/>
        </w:rPr>
        <w:t xml:space="preserve">interface </w:t>
      </w:r>
      <w:r w:rsidR="005B5CE2">
        <w:rPr>
          <w:rStyle w:val="CMDBold"/>
          <w:noProof/>
        </w:rPr>
        <w:t>f</w:t>
      </w:r>
      <w:r w:rsidRPr="001C235E">
        <w:rPr>
          <w:rStyle w:val="CMDBold"/>
          <w:noProof/>
        </w:rPr>
        <w:t>0/5</w:t>
      </w:r>
    </w:p>
    <w:p w14:paraId="71042E78" w14:textId="77777777" w:rsidR="00250BAC" w:rsidRPr="001C235E" w:rsidRDefault="00250BAC" w:rsidP="001E0690">
      <w:pPr>
        <w:pStyle w:val="CMD"/>
        <w:rPr>
          <w:b/>
          <w:noProof/>
        </w:rPr>
      </w:pPr>
      <w:r w:rsidRPr="001C235E">
        <w:rPr>
          <w:noProof/>
        </w:rPr>
        <w:t>S1(config-if)#</w:t>
      </w:r>
      <w:r w:rsidR="00F26A45" w:rsidRPr="001C235E">
        <w:rPr>
          <w:noProof/>
        </w:rPr>
        <w:t xml:space="preserve"> </w:t>
      </w:r>
      <w:r w:rsidRPr="001C235E">
        <w:rPr>
          <w:rStyle w:val="CMDBold"/>
          <w:noProof/>
        </w:rPr>
        <w:t>shutdown</w:t>
      </w:r>
    </w:p>
    <w:p w14:paraId="48779B3E" w14:textId="77777777" w:rsidR="00250BAC" w:rsidRPr="001C235E" w:rsidRDefault="00250BAC" w:rsidP="001E0690">
      <w:pPr>
        <w:pStyle w:val="CMD"/>
        <w:rPr>
          <w:b/>
          <w:noProof/>
        </w:rPr>
      </w:pPr>
      <w:r w:rsidRPr="001C235E">
        <w:rPr>
          <w:noProof/>
        </w:rPr>
        <w:t>S1(config-if)#</w:t>
      </w:r>
      <w:r w:rsidR="00F26A45" w:rsidRPr="001C235E">
        <w:rPr>
          <w:noProof/>
        </w:rPr>
        <w:t xml:space="preserve"> </w:t>
      </w:r>
      <w:r w:rsidRPr="001C235E">
        <w:rPr>
          <w:rStyle w:val="CMDBold"/>
          <w:noProof/>
        </w:rPr>
        <w:t>no shutdown</w:t>
      </w:r>
    </w:p>
    <w:p w14:paraId="2F8B77DC" w14:textId="3FF21CF3" w:rsidR="00250BAC" w:rsidRPr="001C235E" w:rsidRDefault="00250BAC" w:rsidP="00F26A45">
      <w:pPr>
        <w:pStyle w:val="BodyTextL50"/>
        <w:rPr>
          <w:noProof/>
        </w:rPr>
      </w:pPr>
      <w:r w:rsidRPr="001C235E">
        <w:rPr>
          <w:b/>
          <w:noProof/>
        </w:rPr>
        <w:t>Note</w:t>
      </w:r>
      <w:r w:rsidRPr="001C235E">
        <w:rPr>
          <w:noProof/>
        </w:rPr>
        <w:t>: This assumes the device/interface with the violating MAC address has been removed and replaced with the original</w:t>
      </w:r>
      <w:r w:rsidR="004D4EE7">
        <w:rPr>
          <w:noProof/>
        </w:rPr>
        <w:t xml:space="preserve"> device/interface configuration</w:t>
      </w:r>
      <w:r w:rsidRPr="001C235E">
        <w:rPr>
          <w:noProof/>
        </w:rPr>
        <w:t>.</w:t>
      </w:r>
    </w:p>
    <w:p w14:paraId="148200B3" w14:textId="77777777" w:rsidR="00250BAC" w:rsidRPr="001C235E" w:rsidRDefault="00250BAC" w:rsidP="00414132">
      <w:pPr>
        <w:pStyle w:val="SubStepAlpha"/>
        <w:rPr>
          <w:noProof/>
        </w:rPr>
      </w:pPr>
      <w:r w:rsidRPr="001C235E">
        <w:rPr>
          <w:noProof/>
        </w:rPr>
        <w:t>From R1, ping PC-A again. You should be successful this time.</w:t>
      </w:r>
    </w:p>
    <w:p w14:paraId="5A619B55" w14:textId="77777777" w:rsidR="00250BAC" w:rsidRPr="001C235E" w:rsidRDefault="00250BAC" w:rsidP="001E0690">
      <w:pPr>
        <w:pStyle w:val="CMD"/>
        <w:rPr>
          <w:b/>
          <w:noProof/>
        </w:rPr>
      </w:pPr>
      <w:r w:rsidRPr="001C235E">
        <w:rPr>
          <w:noProof/>
        </w:rPr>
        <w:t>R1#</w:t>
      </w:r>
      <w:r w:rsidR="00F26A45" w:rsidRPr="001C235E">
        <w:rPr>
          <w:noProof/>
        </w:rPr>
        <w:t xml:space="preserve"> </w:t>
      </w:r>
      <w:r w:rsidRPr="001C235E">
        <w:rPr>
          <w:rStyle w:val="CMDBold"/>
          <w:noProof/>
        </w:rPr>
        <w:t>ping 192.168.1.10</w:t>
      </w:r>
    </w:p>
    <w:p w14:paraId="6D90F094" w14:textId="464D6793" w:rsidR="00250BAC" w:rsidRPr="001C235E" w:rsidRDefault="00250BAC" w:rsidP="00414132">
      <w:pPr>
        <w:pStyle w:val="StepHead"/>
        <w:rPr>
          <w:noProof/>
        </w:rPr>
      </w:pPr>
      <w:r w:rsidRPr="001C235E">
        <w:rPr>
          <w:noProof/>
        </w:rPr>
        <w:t>Remove basic port security on S1 F0/5.</w:t>
      </w:r>
    </w:p>
    <w:p w14:paraId="6C6A62C3" w14:textId="77777777" w:rsidR="00250BAC" w:rsidRPr="007478C2" w:rsidRDefault="00250BAC" w:rsidP="00DD3A47">
      <w:pPr>
        <w:pStyle w:val="BodyTextL25"/>
      </w:pPr>
      <w:r w:rsidRPr="001C235E">
        <w:rPr>
          <w:noProof/>
        </w:rPr>
        <w:t xml:space="preserve">From the S1 console, remove </w:t>
      </w:r>
      <w:r w:rsidRPr="00FA04D1">
        <w:rPr>
          <w:noProof/>
        </w:rPr>
        <w:t>port</w:t>
      </w:r>
      <w:r w:rsidRPr="001C235E">
        <w:rPr>
          <w:noProof/>
        </w:rPr>
        <w:t xml:space="preserve"> security on Fa0/5. This procedure can also be used to re-enable the port</w:t>
      </w:r>
      <w:r w:rsidR="0043479A" w:rsidRPr="001C235E">
        <w:rPr>
          <w:noProof/>
        </w:rPr>
        <w:t>,</w:t>
      </w:r>
      <w:r w:rsidRPr="001C235E">
        <w:rPr>
          <w:noProof/>
        </w:rPr>
        <w:t xml:space="preserve"> but </w:t>
      </w:r>
      <w:r w:rsidRPr="001C235E">
        <w:rPr>
          <w:rStyle w:val="BodyTextCommandBold"/>
          <w:noProof/>
        </w:rPr>
        <w:t>port security</w:t>
      </w:r>
      <w:r w:rsidRPr="001C235E">
        <w:rPr>
          <w:noProof/>
        </w:rPr>
        <w:t xml:space="preserve"> commands</w:t>
      </w:r>
      <w:r w:rsidRPr="007478C2">
        <w:t xml:space="preserve"> </w:t>
      </w:r>
      <w:r w:rsidR="00C37D6C">
        <w:t>must</w:t>
      </w:r>
      <w:r w:rsidRPr="007478C2">
        <w:t xml:space="preserve"> be reconfigured.</w:t>
      </w:r>
    </w:p>
    <w:p w14:paraId="485BBC90" w14:textId="228B4F51" w:rsidR="00250BAC" w:rsidRPr="00BA5235" w:rsidRDefault="00250BAC" w:rsidP="001E0690">
      <w:pPr>
        <w:pStyle w:val="CMD"/>
      </w:pPr>
      <w:r>
        <w:t>S1</w:t>
      </w:r>
      <w:r w:rsidRPr="00BA5235">
        <w:t>(config)#</w:t>
      </w:r>
      <w:r w:rsidR="00F26A45">
        <w:t xml:space="preserve"> </w:t>
      </w:r>
      <w:r w:rsidRPr="00DD3A47">
        <w:rPr>
          <w:rStyle w:val="CMDBold"/>
        </w:rPr>
        <w:t xml:space="preserve">interface </w:t>
      </w:r>
      <w:r w:rsidR="005B5CE2">
        <w:rPr>
          <w:rStyle w:val="CMDBold"/>
        </w:rPr>
        <w:t>f</w:t>
      </w:r>
      <w:r w:rsidRPr="00DD3A47">
        <w:rPr>
          <w:rStyle w:val="CMDBold"/>
        </w:rPr>
        <w:t>0/5</w:t>
      </w:r>
    </w:p>
    <w:p w14:paraId="025DC58B" w14:textId="77777777" w:rsidR="00250BAC" w:rsidRPr="001C235E" w:rsidRDefault="00250BAC" w:rsidP="001E0690">
      <w:pPr>
        <w:pStyle w:val="CMD"/>
        <w:rPr>
          <w:b/>
          <w:noProof/>
        </w:rPr>
      </w:pPr>
      <w:r w:rsidRPr="001C235E">
        <w:rPr>
          <w:noProof/>
        </w:rPr>
        <w:t>S1(config-if)#</w:t>
      </w:r>
      <w:r w:rsidR="00F26A45" w:rsidRPr="001C235E">
        <w:rPr>
          <w:noProof/>
        </w:rPr>
        <w:t xml:space="preserve"> </w:t>
      </w:r>
      <w:r w:rsidRPr="001C235E">
        <w:rPr>
          <w:rStyle w:val="CMDBold"/>
          <w:noProof/>
        </w:rPr>
        <w:t>no switchport port-security</w:t>
      </w:r>
    </w:p>
    <w:p w14:paraId="6270282E" w14:textId="556E92E4" w:rsidR="00250BAC" w:rsidRPr="001E0690" w:rsidRDefault="00250BAC" w:rsidP="001E0690">
      <w:pPr>
        <w:pStyle w:val="CMD"/>
        <w:rPr>
          <w:b/>
        </w:rPr>
      </w:pPr>
      <w:r w:rsidRPr="001C235E">
        <w:rPr>
          <w:noProof/>
        </w:rPr>
        <w:t>S1(config-if)#</w:t>
      </w:r>
      <w:r w:rsidR="00F26A45" w:rsidRPr="001C235E">
        <w:rPr>
          <w:noProof/>
        </w:rPr>
        <w:t xml:space="preserve"> </w:t>
      </w:r>
      <w:r w:rsidRPr="001C235E">
        <w:rPr>
          <w:rStyle w:val="CMDBold"/>
          <w:noProof/>
        </w:rPr>
        <w:t xml:space="preserve">no switchport port-security mac-address </w:t>
      </w:r>
      <w:r w:rsidR="008B5267" w:rsidRPr="008B5267">
        <w:rPr>
          <w:rStyle w:val="CMDBold"/>
          <w:noProof/>
        </w:rPr>
        <w:t>fc99.4775.c3e1</w:t>
      </w:r>
    </w:p>
    <w:p w14:paraId="03C25FE2" w14:textId="77777777" w:rsidR="00250BAC" w:rsidRPr="001E0690" w:rsidRDefault="00250BAC" w:rsidP="00DD3A47">
      <w:pPr>
        <w:pStyle w:val="BodyTextL25"/>
      </w:pPr>
      <w:r w:rsidRPr="007478C2">
        <w:t>You can also use the following commands to reset the int</w:t>
      </w:r>
      <w:r w:rsidR="00F26A45">
        <w:t>erface to its default settings</w:t>
      </w:r>
      <w:r w:rsidR="00C37D6C">
        <w:t>:</w:t>
      </w:r>
    </w:p>
    <w:p w14:paraId="52E50C2F" w14:textId="0E062513" w:rsidR="00250BAC" w:rsidRDefault="00250BAC" w:rsidP="001E0690">
      <w:pPr>
        <w:pStyle w:val="CMD"/>
      </w:pPr>
      <w:r w:rsidRPr="006768A4">
        <w:t>S1(config)#</w:t>
      </w:r>
      <w:r w:rsidR="00F26A45">
        <w:t xml:space="preserve"> </w:t>
      </w:r>
      <w:r w:rsidRPr="00DD3A47">
        <w:rPr>
          <w:rStyle w:val="CMDBold"/>
        </w:rPr>
        <w:t>default interface f0/5</w:t>
      </w:r>
    </w:p>
    <w:p w14:paraId="381151EC" w14:textId="1CC90121" w:rsidR="00250BAC" w:rsidRPr="00BA5235" w:rsidRDefault="00250BAC" w:rsidP="001E0690">
      <w:pPr>
        <w:pStyle w:val="CMD"/>
      </w:pPr>
      <w:r>
        <w:t>S1</w:t>
      </w:r>
      <w:r w:rsidRPr="00BA5235">
        <w:t>(config)#</w:t>
      </w:r>
      <w:r w:rsidR="00F26A45">
        <w:t xml:space="preserve"> </w:t>
      </w:r>
      <w:r w:rsidRPr="00DD3A47">
        <w:rPr>
          <w:rStyle w:val="CMDBold"/>
        </w:rPr>
        <w:t xml:space="preserve">interface </w:t>
      </w:r>
      <w:r w:rsidR="005B5CE2">
        <w:rPr>
          <w:rStyle w:val="CMDBold"/>
        </w:rPr>
        <w:t>f</w:t>
      </w:r>
      <w:r w:rsidRPr="00DD3A47">
        <w:rPr>
          <w:rStyle w:val="CMDBold"/>
        </w:rPr>
        <w:t>0/5</w:t>
      </w:r>
    </w:p>
    <w:p w14:paraId="0B80A554" w14:textId="663CFD71" w:rsidR="00250BAC" w:rsidRPr="001E0690" w:rsidRDefault="00250BAC" w:rsidP="004D4EE7">
      <w:pPr>
        <w:pStyle w:val="BodyTextL50"/>
      </w:pPr>
      <w:r w:rsidRPr="001C235E">
        <w:rPr>
          <w:b/>
          <w:noProof/>
        </w:rPr>
        <w:t>Note</w:t>
      </w:r>
      <w:r w:rsidRPr="001C235E">
        <w:rPr>
          <w:noProof/>
        </w:rPr>
        <w:t xml:space="preserve">: This </w:t>
      </w:r>
      <w:r w:rsidRPr="001C235E">
        <w:rPr>
          <w:rStyle w:val="BodyTextCommandBold"/>
          <w:noProof/>
        </w:rPr>
        <w:t>default interface</w:t>
      </w:r>
      <w:r w:rsidRPr="001C235E">
        <w:rPr>
          <w:noProof/>
        </w:rPr>
        <w:t xml:space="preserve"> command also requires </w:t>
      </w:r>
      <w:r w:rsidR="004D4EE7">
        <w:rPr>
          <w:noProof/>
        </w:rPr>
        <w:t xml:space="preserve">that </w:t>
      </w:r>
      <w:r w:rsidRPr="001C235E">
        <w:rPr>
          <w:noProof/>
        </w:rPr>
        <w:t>you reconfigure the port as an access port</w:t>
      </w:r>
      <w:r w:rsidRPr="001E0690">
        <w:t xml:space="preserve"> to r</w:t>
      </w:r>
      <w:r w:rsidR="00F26A45">
        <w:t>e-enable the security commands.</w:t>
      </w:r>
    </w:p>
    <w:p w14:paraId="26797967" w14:textId="77777777" w:rsidR="001F31F9" w:rsidRDefault="001F31F9">
      <w:pPr>
        <w:spacing w:before="0" w:after="0" w:line="240" w:lineRule="auto"/>
        <w:rPr>
          <w:rFonts w:eastAsia="Times New Roman"/>
          <w:b/>
          <w:bCs/>
          <w:szCs w:val="26"/>
        </w:rPr>
      </w:pPr>
      <w:r>
        <w:br w:type="page"/>
      </w:r>
    </w:p>
    <w:p w14:paraId="61532BC7" w14:textId="75284F5C" w:rsidR="00250BAC" w:rsidRPr="001C235E" w:rsidRDefault="00250BAC" w:rsidP="00414132">
      <w:pPr>
        <w:pStyle w:val="StepHead"/>
        <w:rPr>
          <w:noProof/>
        </w:rPr>
      </w:pPr>
      <w:bookmarkStart w:id="9" w:name="_GoBack"/>
      <w:bookmarkEnd w:id="9"/>
      <w:r w:rsidRPr="00C1457F">
        <w:t>(</w:t>
      </w:r>
      <w:r w:rsidRPr="001C235E">
        <w:rPr>
          <w:noProof/>
        </w:rPr>
        <w:t>Optional) Configure port security for VoIP.</w:t>
      </w:r>
    </w:p>
    <w:p w14:paraId="4EC36E33" w14:textId="3E674257" w:rsidR="00250BAC" w:rsidRDefault="00250BAC" w:rsidP="001E0690">
      <w:pPr>
        <w:pStyle w:val="BodyTextL25"/>
      </w:pPr>
      <w:r w:rsidRPr="001C235E">
        <w:rPr>
          <w:noProof/>
        </w:rPr>
        <w:t>Th</w:t>
      </w:r>
      <w:r w:rsidR="004D4EE7">
        <w:rPr>
          <w:noProof/>
        </w:rPr>
        <w:t>is</w:t>
      </w:r>
      <w:r w:rsidRPr="001C235E">
        <w:rPr>
          <w:noProof/>
        </w:rPr>
        <w:t xml:space="preserve"> example shows a typical port security configuration for a voice port. Three MAC addresses are </w:t>
      </w:r>
      <w:r w:rsidRPr="00FA04D1">
        <w:rPr>
          <w:noProof/>
        </w:rPr>
        <w:t>allowed</w:t>
      </w:r>
      <w:r w:rsidRPr="001C235E">
        <w:rPr>
          <w:noProof/>
        </w:rPr>
        <w:t xml:space="preserve"> and</w:t>
      </w:r>
      <w:r w:rsidRPr="00C1457F">
        <w:t xml:space="preserve"> </w:t>
      </w:r>
      <w:r w:rsidR="00C37D6C">
        <w:t>should</w:t>
      </w:r>
      <w:r w:rsidRPr="00C1457F">
        <w:t xml:space="preserve"> </w:t>
      </w:r>
      <w:r w:rsidRPr="001C235E">
        <w:rPr>
          <w:noProof/>
        </w:rPr>
        <w:t xml:space="preserve">be learned dynamically. One MAC address is </w:t>
      </w:r>
      <w:r w:rsidRPr="00FA04D1">
        <w:rPr>
          <w:noProof/>
        </w:rPr>
        <w:t>for</w:t>
      </w:r>
      <w:r w:rsidRPr="001C235E">
        <w:rPr>
          <w:noProof/>
        </w:rPr>
        <w:t xml:space="preserve"> the IP phone, one is for the switch</w:t>
      </w:r>
      <w:r w:rsidR="00C37D6C" w:rsidRPr="001C235E">
        <w:rPr>
          <w:noProof/>
        </w:rPr>
        <w:t>,</w:t>
      </w:r>
      <w:r w:rsidRPr="001C235E">
        <w:rPr>
          <w:noProof/>
        </w:rPr>
        <w:t xml:space="preserve"> and </w:t>
      </w:r>
      <w:r w:rsidR="004D4EE7">
        <w:rPr>
          <w:noProof/>
        </w:rPr>
        <w:t>one</w:t>
      </w:r>
      <w:r w:rsidRPr="001C235E">
        <w:rPr>
          <w:noProof/>
        </w:rPr>
        <w:t xml:space="preserve"> is for the PC connected to the IP phone. Violations of this policy result in the port being shut down. The aging timeout for the learned MAC addresses is set to two hours.</w:t>
      </w:r>
    </w:p>
    <w:p w14:paraId="3A676C80" w14:textId="1A68D534" w:rsidR="00250BAC" w:rsidRPr="00C1457F" w:rsidRDefault="00C37D6C" w:rsidP="001E0690">
      <w:pPr>
        <w:pStyle w:val="BodyTextL25"/>
      </w:pPr>
      <w:r>
        <w:t xml:space="preserve">The following </w:t>
      </w:r>
      <w:r w:rsidR="00250BAC">
        <w:t xml:space="preserve">example </w:t>
      </w:r>
      <w:r>
        <w:t>displays</w:t>
      </w:r>
      <w:r w:rsidR="00250BAC">
        <w:t xml:space="preserve"> </w:t>
      </w:r>
      <w:r w:rsidR="006A7DC9">
        <w:t>S</w:t>
      </w:r>
      <w:r w:rsidR="00250BAC">
        <w:t>2 port F0/18</w:t>
      </w:r>
      <w:r>
        <w:t>:</w:t>
      </w:r>
    </w:p>
    <w:p w14:paraId="2CBA3967" w14:textId="42C7FE50" w:rsidR="00250BAC" w:rsidRPr="00BA5235" w:rsidRDefault="00250BAC" w:rsidP="001E0690">
      <w:pPr>
        <w:pStyle w:val="CMD"/>
      </w:pPr>
      <w:r>
        <w:t>S2</w:t>
      </w:r>
      <w:r w:rsidRPr="00BA5235">
        <w:t>(config)#</w:t>
      </w:r>
      <w:r w:rsidR="00F26A45">
        <w:t xml:space="preserve"> </w:t>
      </w:r>
      <w:r w:rsidRPr="007B3576">
        <w:rPr>
          <w:rStyle w:val="CMDBold"/>
        </w:rPr>
        <w:t xml:space="preserve">interface </w:t>
      </w:r>
      <w:r w:rsidR="00F26A45" w:rsidRPr="007B3576">
        <w:rPr>
          <w:rStyle w:val="CMDBold"/>
        </w:rPr>
        <w:t>f</w:t>
      </w:r>
      <w:r w:rsidRPr="007B3576">
        <w:rPr>
          <w:rStyle w:val="CMDBold"/>
        </w:rPr>
        <w:t>0/18</w:t>
      </w:r>
    </w:p>
    <w:p w14:paraId="7F38E228" w14:textId="77777777" w:rsidR="00250BAC" w:rsidRPr="00C1457F" w:rsidRDefault="00250BAC" w:rsidP="001E0690">
      <w:pPr>
        <w:pStyle w:val="CMD"/>
      </w:pPr>
      <w:r>
        <w:t>S2(config-if)#</w:t>
      </w:r>
      <w:r w:rsidR="00F26A45">
        <w:t xml:space="preserve"> </w:t>
      </w:r>
      <w:r w:rsidRPr="007B3576">
        <w:rPr>
          <w:rStyle w:val="CMDBold"/>
        </w:rPr>
        <w:t>switchport mode access</w:t>
      </w:r>
    </w:p>
    <w:p w14:paraId="44490C25" w14:textId="77777777" w:rsidR="00250BAC" w:rsidRPr="00C1457F" w:rsidRDefault="00250BAC" w:rsidP="001E0690">
      <w:pPr>
        <w:pStyle w:val="CMD"/>
      </w:pPr>
      <w:r>
        <w:t>S2(config-if)#</w:t>
      </w:r>
      <w:r w:rsidR="00F26A45">
        <w:t xml:space="preserve"> </w:t>
      </w:r>
      <w:r w:rsidRPr="007B3576">
        <w:rPr>
          <w:rStyle w:val="CMDBold"/>
        </w:rPr>
        <w:t>switchport port-security</w:t>
      </w:r>
    </w:p>
    <w:p w14:paraId="4163CBC5" w14:textId="77777777" w:rsidR="00250BAC" w:rsidRPr="00C1457F" w:rsidRDefault="00250BAC" w:rsidP="001E0690">
      <w:pPr>
        <w:pStyle w:val="CMD"/>
        <w:rPr>
          <w:lang w:val="en-GB"/>
        </w:rPr>
      </w:pPr>
      <w:r>
        <w:t>S2(config-if)#</w:t>
      </w:r>
      <w:r w:rsidR="00F26A45">
        <w:t xml:space="preserve"> </w:t>
      </w:r>
      <w:r w:rsidRPr="007B3576">
        <w:rPr>
          <w:rStyle w:val="CMDBold"/>
        </w:rPr>
        <w:t>switchport port-security maximum 3</w:t>
      </w:r>
    </w:p>
    <w:p w14:paraId="2C8D26B9" w14:textId="77777777" w:rsidR="00250BAC" w:rsidRPr="00C1457F" w:rsidRDefault="00250BAC" w:rsidP="001E0690">
      <w:pPr>
        <w:pStyle w:val="CMD"/>
        <w:rPr>
          <w:lang w:val="en-GB"/>
        </w:rPr>
      </w:pPr>
      <w:r>
        <w:t>S2(config-if)#</w:t>
      </w:r>
      <w:r w:rsidR="00F26A45">
        <w:t xml:space="preserve"> </w:t>
      </w:r>
      <w:r w:rsidRPr="007B3576">
        <w:rPr>
          <w:rStyle w:val="CMDBold"/>
        </w:rPr>
        <w:t>switchport port-security violation shutdown</w:t>
      </w:r>
    </w:p>
    <w:p w14:paraId="3E135F19" w14:textId="77777777" w:rsidR="00250BAC" w:rsidRDefault="00250BAC" w:rsidP="001E0690">
      <w:pPr>
        <w:pStyle w:val="CMD"/>
      </w:pPr>
      <w:r>
        <w:t>S2(config-if)#</w:t>
      </w:r>
      <w:r w:rsidR="00F26A45">
        <w:t xml:space="preserve"> </w:t>
      </w:r>
      <w:r w:rsidRPr="007B3576">
        <w:rPr>
          <w:rStyle w:val="CMDBold"/>
        </w:rPr>
        <w:t>switchport port-security aging time 120</w:t>
      </w:r>
    </w:p>
    <w:p w14:paraId="08341E66" w14:textId="77777777" w:rsidR="00250BAC" w:rsidRPr="001C235E" w:rsidRDefault="00250BAC" w:rsidP="00414132">
      <w:pPr>
        <w:pStyle w:val="StepHead"/>
        <w:rPr>
          <w:noProof/>
        </w:rPr>
      </w:pPr>
      <w:r w:rsidRPr="001C235E">
        <w:rPr>
          <w:noProof/>
        </w:rPr>
        <w:t>Disable unused ports on S1 and S2.</w:t>
      </w:r>
    </w:p>
    <w:p w14:paraId="527EDA23" w14:textId="0D741569" w:rsidR="00250BAC" w:rsidRPr="001C235E" w:rsidRDefault="00250BAC" w:rsidP="001E0690">
      <w:pPr>
        <w:pStyle w:val="BodyTextL25"/>
        <w:rPr>
          <w:noProof/>
        </w:rPr>
      </w:pPr>
      <w:r w:rsidRPr="001C235E">
        <w:rPr>
          <w:noProof/>
        </w:rPr>
        <w:t xml:space="preserve">As a further security measure, disable ports </w:t>
      </w:r>
      <w:r w:rsidR="00FA04D1" w:rsidRPr="00FA04D1">
        <w:rPr>
          <w:noProof/>
        </w:rPr>
        <w:t xml:space="preserve">that are </w:t>
      </w:r>
      <w:r w:rsidRPr="00FA04D1">
        <w:rPr>
          <w:noProof/>
        </w:rPr>
        <w:t>not</w:t>
      </w:r>
      <w:r w:rsidRPr="001C235E">
        <w:rPr>
          <w:noProof/>
        </w:rPr>
        <w:t xml:space="preserve"> being used on the switch.</w:t>
      </w:r>
    </w:p>
    <w:p w14:paraId="67835B8F" w14:textId="2C9BEFD6" w:rsidR="00250BAC" w:rsidRPr="00050345" w:rsidRDefault="00250BAC" w:rsidP="00414132">
      <w:pPr>
        <w:pStyle w:val="SubStepAlpha"/>
      </w:pPr>
      <w:r w:rsidRPr="001C235E">
        <w:rPr>
          <w:noProof/>
        </w:rPr>
        <w:t>Ports F0/1, F0/5, and F0/6 are used on</w:t>
      </w:r>
      <w:r w:rsidRPr="00050345">
        <w:t xml:space="preserve"> </w:t>
      </w:r>
      <w:r w:rsidR="006A7DC9" w:rsidRPr="001C235E">
        <w:rPr>
          <w:noProof/>
        </w:rPr>
        <w:t>S</w:t>
      </w:r>
      <w:r w:rsidRPr="001C235E">
        <w:rPr>
          <w:noProof/>
        </w:rPr>
        <w:t>1. The remaining Fast Ethernet ports and the two Gigabit Ethernet ports will be</w:t>
      </w:r>
      <w:r w:rsidRPr="00050345">
        <w:t xml:space="preserve"> shut</w:t>
      </w:r>
      <w:r w:rsidR="00C37D6C">
        <w:t xml:space="preserve"> </w:t>
      </w:r>
      <w:r w:rsidRPr="00050345">
        <w:t>down.</w:t>
      </w:r>
    </w:p>
    <w:p w14:paraId="355C7DE7" w14:textId="754CB763" w:rsidR="00250BAC" w:rsidRPr="001C235E" w:rsidRDefault="00250BAC" w:rsidP="001E0690">
      <w:pPr>
        <w:pStyle w:val="CMD"/>
        <w:rPr>
          <w:noProof/>
        </w:rPr>
      </w:pPr>
      <w:r w:rsidRPr="001C235E">
        <w:rPr>
          <w:noProof/>
        </w:rPr>
        <w:t>S1(config)#</w:t>
      </w:r>
      <w:r w:rsidR="00F26A45" w:rsidRPr="001C235E">
        <w:rPr>
          <w:noProof/>
        </w:rPr>
        <w:t xml:space="preserve"> </w:t>
      </w:r>
      <w:r w:rsidRPr="001C235E">
        <w:rPr>
          <w:rStyle w:val="CMDBold"/>
          <w:noProof/>
        </w:rPr>
        <w:t xml:space="preserve">interface range </w:t>
      </w:r>
      <w:r w:rsidR="00F26A45" w:rsidRPr="001C235E">
        <w:rPr>
          <w:rStyle w:val="CMDBold"/>
          <w:noProof/>
        </w:rPr>
        <w:t>f</w:t>
      </w:r>
      <w:r w:rsidRPr="001C235E">
        <w:rPr>
          <w:rStyle w:val="CMDBold"/>
          <w:noProof/>
        </w:rPr>
        <w:t>0/2 - 4</w:t>
      </w:r>
    </w:p>
    <w:p w14:paraId="3856D18C" w14:textId="77777777" w:rsidR="00250BAC" w:rsidRPr="001C235E" w:rsidRDefault="00250BAC" w:rsidP="001E0690">
      <w:pPr>
        <w:pStyle w:val="CMD"/>
        <w:rPr>
          <w:noProof/>
        </w:rPr>
      </w:pPr>
      <w:r w:rsidRPr="001C235E">
        <w:rPr>
          <w:noProof/>
        </w:rPr>
        <w:t>S1(config-if-range)#</w:t>
      </w:r>
      <w:r w:rsidR="00F26A45" w:rsidRPr="001C235E">
        <w:rPr>
          <w:noProof/>
        </w:rPr>
        <w:t xml:space="preserve"> </w:t>
      </w:r>
      <w:r w:rsidRPr="001C235E">
        <w:rPr>
          <w:rStyle w:val="CMDBold"/>
          <w:noProof/>
        </w:rPr>
        <w:t>shutdown</w:t>
      </w:r>
    </w:p>
    <w:p w14:paraId="75B1BE66" w14:textId="1B243838" w:rsidR="00250BAC" w:rsidRPr="001C235E" w:rsidRDefault="00250BAC" w:rsidP="001E0690">
      <w:pPr>
        <w:pStyle w:val="CMD"/>
        <w:rPr>
          <w:b/>
          <w:noProof/>
        </w:rPr>
      </w:pPr>
      <w:r w:rsidRPr="001C235E">
        <w:rPr>
          <w:noProof/>
        </w:rPr>
        <w:t>S1(config-if-range)#</w:t>
      </w:r>
      <w:r w:rsidR="00F26A45" w:rsidRPr="001C235E">
        <w:rPr>
          <w:noProof/>
        </w:rPr>
        <w:t xml:space="preserve"> </w:t>
      </w:r>
      <w:r w:rsidRPr="001C235E">
        <w:rPr>
          <w:rStyle w:val="CMDBold"/>
          <w:noProof/>
        </w:rPr>
        <w:t xml:space="preserve">interface range </w:t>
      </w:r>
      <w:r w:rsidR="005B5CE2">
        <w:rPr>
          <w:rStyle w:val="CMDBold"/>
          <w:noProof/>
        </w:rPr>
        <w:t>f</w:t>
      </w:r>
      <w:r w:rsidRPr="001C235E">
        <w:rPr>
          <w:rStyle w:val="CMDBold"/>
          <w:noProof/>
        </w:rPr>
        <w:t>0/7 - 24</w:t>
      </w:r>
    </w:p>
    <w:p w14:paraId="3EE24764" w14:textId="77777777" w:rsidR="00250BAC" w:rsidRPr="001C235E" w:rsidRDefault="00250BAC" w:rsidP="001E0690">
      <w:pPr>
        <w:pStyle w:val="CMD"/>
        <w:rPr>
          <w:noProof/>
        </w:rPr>
      </w:pPr>
      <w:r w:rsidRPr="001C235E">
        <w:rPr>
          <w:noProof/>
        </w:rPr>
        <w:t>S1(config-if-range)#</w:t>
      </w:r>
      <w:r w:rsidR="00F26A45" w:rsidRPr="001C235E">
        <w:rPr>
          <w:noProof/>
        </w:rPr>
        <w:t xml:space="preserve"> </w:t>
      </w:r>
      <w:r w:rsidRPr="001C235E">
        <w:rPr>
          <w:rStyle w:val="CMDBold"/>
          <w:noProof/>
        </w:rPr>
        <w:t>shutdown</w:t>
      </w:r>
    </w:p>
    <w:p w14:paraId="09D99662" w14:textId="578D7B82" w:rsidR="00250BAC" w:rsidRPr="001C235E" w:rsidRDefault="00250BAC" w:rsidP="001E0690">
      <w:pPr>
        <w:pStyle w:val="CMD"/>
        <w:rPr>
          <w:noProof/>
        </w:rPr>
      </w:pPr>
      <w:r w:rsidRPr="001C235E">
        <w:rPr>
          <w:noProof/>
        </w:rPr>
        <w:t>S1(config-if-range)#</w:t>
      </w:r>
      <w:r w:rsidR="00F26A45" w:rsidRPr="001C235E">
        <w:rPr>
          <w:noProof/>
        </w:rPr>
        <w:t xml:space="preserve"> </w:t>
      </w:r>
      <w:r w:rsidRPr="001C235E">
        <w:rPr>
          <w:rStyle w:val="CMDBold"/>
          <w:noProof/>
        </w:rPr>
        <w:t>interface range g0/1 - 2</w:t>
      </w:r>
    </w:p>
    <w:p w14:paraId="7B6AD2EA" w14:textId="77777777" w:rsidR="00250BAC" w:rsidRPr="001C235E" w:rsidRDefault="00250BAC" w:rsidP="001E0690">
      <w:pPr>
        <w:pStyle w:val="CMD"/>
        <w:rPr>
          <w:b/>
          <w:noProof/>
        </w:rPr>
      </w:pPr>
      <w:r w:rsidRPr="001C235E">
        <w:rPr>
          <w:noProof/>
        </w:rPr>
        <w:t>S1(config-if-range)#</w:t>
      </w:r>
      <w:r w:rsidR="00F26A45" w:rsidRPr="001C235E">
        <w:rPr>
          <w:noProof/>
        </w:rPr>
        <w:t xml:space="preserve"> </w:t>
      </w:r>
      <w:r w:rsidRPr="001C235E">
        <w:rPr>
          <w:rStyle w:val="CMDBold"/>
          <w:noProof/>
        </w:rPr>
        <w:t>shutdown</w:t>
      </w:r>
    </w:p>
    <w:p w14:paraId="4C2A4661" w14:textId="77777777" w:rsidR="00250BAC" w:rsidRPr="00050345" w:rsidRDefault="00250BAC" w:rsidP="00414132">
      <w:pPr>
        <w:pStyle w:val="SubStepAlpha"/>
      </w:pPr>
      <w:r w:rsidRPr="001C235E">
        <w:rPr>
          <w:noProof/>
        </w:rPr>
        <w:t xml:space="preserve">Ports </w:t>
      </w:r>
      <w:r w:rsidR="001326F5" w:rsidRPr="001C235E">
        <w:rPr>
          <w:noProof/>
        </w:rPr>
        <w:t>Fa0</w:t>
      </w:r>
      <w:r w:rsidR="001326F5">
        <w:t xml:space="preserve">/1 and </w:t>
      </w:r>
      <w:r w:rsidRPr="00050345">
        <w:t>Fa0/18</w:t>
      </w:r>
      <w:r w:rsidR="001326F5">
        <w:t xml:space="preserve"> are </w:t>
      </w:r>
      <w:r w:rsidRPr="00050345">
        <w:t xml:space="preserve">used on </w:t>
      </w:r>
      <w:r w:rsidR="006A7DC9">
        <w:t>S</w:t>
      </w:r>
      <w:r w:rsidRPr="00050345">
        <w:t>2. The remaining Fast Ethernet ports and the Gigabit Ethernet ports will be shut</w:t>
      </w:r>
      <w:r w:rsidR="00C37D6C">
        <w:t xml:space="preserve"> </w:t>
      </w:r>
      <w:r w:rsidRPr="00050345">
        <w:t>down.</w:t>
      </w:r>
    </w:p>
    <w:p w14:paraId="0CDADC52" w14:textId="3A05E9B3" w:rsidR="00250BAC" w:rsidRPr="001E0690" w:rsidRDefault="00250BAC" w:rsidP="001E0690">
      <w:pPr>
        <w:pStyle w:val="CMD"/>
        <w:rPr>
          <w:b/>
        </w:rPr>
      </w:pPr>
      <w:r w:rsidRPr="001C235E">
        <w:rPr>
          <w:noProof/>
        </w:rPr>
        <w:t>S2(config)#</w:t>
      </w:r>
      <w:r w:rsidR="00861E77" w:rsidRPr="001C235E">
        <w:rPr>
          <w:noProof/>
        </w:rPr>
        <w:t xml:space="preserve"> </w:t>
      </w:r>
      <w:r w:rsidRPr="001C235E">
        <w:rPr>
          <w:rStyle w:val="CMDBold"/>
          <w:noProof/>
        </w:rPr>
        <w:t xml:space="preserve">interface range </w:t>
      </w:r>
      <w:r w:rsidR="00F7142D" w:rsidRPr="001C235E">
        <w:rPr>
          <w:rStyle w:val="CMDBold"/>
          <w:noProof/>
        </w:rPr>
        <w:t>f</w:t>
      </w:r>
      <w:r w:rsidRPr="001C235E">
        <w:rPr>
          <w:rStyle w:val="CMDBold"/>
          <w:noProof/>
        </w:rPr>
        <w:t xml:space="preserve">0/2 </w:t>
      </w:r>
      <w:r w:rsidR="002D476E" w:rsidRPr="001C235E">
        <w:rPr>
          <w:rStyle w:val="CMDBold"/>
          <w:noProof/>
        </w:rPr>
        <w:t>–</w:t>
      </w:r>
      <w:r w:rsidRPr="001C235E">
        <w:rPr>
          <w:rStyle w:val="CMDBold"/>
          <w:noProof/>
        </w:rPr>
        <w:t xml:space="preserve"> 17</w:t>
      </w:r>
      <w:r w:rsidR="002D476E" w:rsidRPr="001C235E">
        <w:rPr>
          <w:rStyle w:val="CMDBold"/>
          <w:noProof/>
        </w:rPr>
        <w:t xml:space="preserve"> ,</w:t>
      </w:r>
      <w:r w:rsidR="002D476E">
        <w:rPr>
          <w:rStyle w:val="CMDBold"/>
        </w:rPr>
        <w:t xml:space="preserve"> f0/19 – 24 , g0/1 - 2</w:t>
      </w:r>
    </w:p>
    <w:p w14:paraId="4342EA8A" w14:textId="77777777" w:rsidR="00250BAC" w:rsidRPr="001E0690" w:rsidRDefault="00250BAC" w:rsidP="001E0690">
      <w:pPr>
        <w:pStyle w:val="CMD"/>
        <w:rPr>
          <w:b/>
        </w:rPr>
      </w:pPr>
      <w:r>
        <w:t>S2(config-if-range)#</w:t>
      </w:r>
      <w:r w:rsidR="00861E77">
        <w:t xml:space="preserve"> </w:t>
      </w:r>
      <w:r w:rsidRPr="002E6ACC">
        <w:rPr>
          <w:rStyle w:val="CMDBold"/>
        </w:rPr>
        <w:t>shutdown</w:t>
      </w:r>
    </w:p>
    <w:p w14:paraId="792C852C" w14:textId="097FA40D" w:rsidR="00250BAC" w:rsidRPr="001C235E" w:rsidRDefault="00250BAC" w:rsidP="00414132">
      <w:pPr>
        <w:pStyle w:val="StepHead"/>
        <w:rPr>
          <w:noProof/>
        </w:rPr>
      </w:pPr>
      <w:r w:rsidRPr="001C235E">
        <w:rPr>
          <w:noProof/>
        </w:rPr>
        <w:t>Move active ports to a VLAN other than the default VLAN 1.</w:t>
      </w:r>
    </w:p>
    <w:p w14:paraId="3BFDEF68" w14:textId="0FE35A56" w:rsidR="00250BAC" w:rsidRPr="001C235E" w:rsidRDefault="00250BAC" w:rsidP="001E0690">
      <w:pPr>
        <w:pStyle w:val="BodyTextL25"/>
        <w:rPr>
          <w:noProof/>
        </w:rPr>
      </w:pPr>
      <w:r w:rsidRPr="001C235E">
        <w:rPr>
          <w:bCs/>
          <w:noProof/>
        </w:rPr>
        <w:t xml:space="preserve">As </w:t>
      </w:r>
      <w:r w:rsidRPr="001C235E">
        <w:rPr>
          <w:noProof/>
        </w:rPr>
        <w:t>a further security measure, you can move all active end</w:t>
      </w:r>
      <w:r w:rsidR="004D4EE7">
        <w:rPr>
          <w:noProof/>
        </w:rPr>
        <w:t>-</w:t>
      </w:r>
      <w:r w:rsidRPr="001C235E">
        <w:rPr>
          <w:noProof/>
        </w:rPr>
        <w:t xml:space="preserve">user </w:t>
      </w:r>
      <w:r w:rsidR="004D4EE7">
        <w:rPr>
          <w:noProof/>
        </w:rPr>
        <w:t xml:space="preserve">ports </w:t>
      </w:r>
      <w:r w:rsidRPr="001C235E">
        <w:rPr>
          <w:noProof/>
        </w:rPr>
        <w:t>and router ports to a VLAN other than the default VLAN 1 on both switches.</w:t>
      </w:r>
    </w:p>
    <w:p w14:paraId="17D63D87" w14:textId="77777777" w:rsidR="00250BAC" w:rsidRPr="001C235E" w:rsidRDefault="00250BAC" w:rsidP="00414132">
      <w:pPr>
        <w:pStyle w:val="SubStepAlpha"/>
        <w:rPr>
          <w:noProof/>
        </w:rPr>
      </w:pPr>
      <w:r w:rsidRPr="001C235E">
        <w:rPr>
          <w:noProof/>
        </w:rPr>
        <w:t>Configure a new VLAN for users on each switch using the following commands:</w:t>
      </w:r>
    </w:p>
    <w:p w14:paraId="1103283B" w14:textId="77777777" w:rsidR="00250BAC" w:rsidRPr="001C235E" w:rsidRDefault="00250BAC" w:rsidP="001E0690">
      <w:pPr>
        <w:pStyle w:val="CMD"/>
        <w:rPr>
          <w:noProof/>
        </w:rPr>
      </w:pPr>
      <w:r w:rsidRPr="001C235E">
        <w:rPr>
          <w:noProof/>
        </w:rPr>
        <w:t>S1(config)#</w:t>
      </w:r>
      <w:r w:rsidR="00861E77" w:rsidRPr="001C235E">
        <w:rPr>
          <w:noProof/>
        </w:rPr>
        <w:t xml:space="preserve"> </w:t>
      </w:r>
      <w:r w:rsidRPr="001C235E">
        <w:rPr>
          <w:rStyle w:val="CMDBold"/>
          <w:noProof/>
        </w:rPr>
        <w:t>vlan 20</w:t>
      </w:r>
    </w:p>
    <w:p w14:paraId="412B1E26" w14:textId="77777777" w:rsidR="00250BAC" w:rsidRPr="001C235E" w:rsidRDefault="00250BAC" w:rsidP="001E0690">
      <w:pPr>
        <w:pStyle w:val="CMD"/>
        <w:rPr>
          <w:b/>
          <w:noProof/>
        </w:rPr>
      </w:pPr>
      <w:r w:rsidRPr="001C235E">
        <w:rPr>
          <w:noProof/>
        </w:rPr>
        <w:t>S1(config-vlan)#</w:t>
      </w:r>
      <w:r w:rsidR="00861E77" w:rsidRPr="001C235E">
        <w:rPr>
          <w:noProof/>
        </w:rPr>
        <w:t xml:space="preserve"> </w:t>
      </w:r>
      <w:r w:rsidRPr="001C235E">
        <w:rPr>
          <w:rStyle w:val="CMDBold"/>
          <w:noProof/>
        </w:rPr>
        <w:t>name Users</w:t>
      </w:r>
    </w:p>
    <w:p w14:paraId="2E3072EB" w14:textId="77777777" w:rsidR="00250BAC" w:rsidRPr="001C235E" w:rsidRDefault="00250BAC" w:rsidP="001E0690">
      <w:pPr>
        <w:pStyle w:val="CMD"/>
        <w:rPr>
          <w:noProof/>
        </w:rPr>
      </w:pPr>
    </w:p>
    <w:p w14:paraId="13B5766B" w14:textId="77777777" w:rsidR="00250BAC" w:rsidRPr="001C235E" w:rsidRDefault="00250BAC" w:rsidP="001E0690">
      <w:pPr>
        <w:pStyle w:val="CMD"/>
        <w:rPr>
          <w:b/>
          <w:noProof/>
        </w:rPr>
      </w:pPr>
      <w:r w:rsidRPr="001C235E">
        <w:rPr>
          <w:noProof/>
        </w:rPr>
        <w:t>S2(config)#</w:t>
      </w:r>
      <w:r w:rsidR="00861E77" w:rsidRPr="001C235E">
        <w:rPr>
          <w:noProof/>
        </w:rPr>
        <w:t xml:space="preserve"> </w:t>
      </w:r>
      <w:r w:rsidRPr="001C235E">
        <w:rPr>
          <w:rStyle w:val="CMDBold"/>
          <w:noProof/>
        </w:rPr>
        <w:t>vlan 20</w:t>
      </w:r>
    </w:p>
    <w:p w14:paraId="338CA091" w14:textId="77777777" w:rsidR="00250BAC" w:rsidRPr="001C235E" w:rsidRDefault="00250BAC" w:rsidP="00B43947">
      <w:pPr>
        <w:pStyle w:val="CMD"/>
        <w:rPr>
          <w:b/>
          <w:noProof/>
        </w:rPr>
      </w:pPr>
      <w:r w:rsidRPr="001C235E">
        <w:rPr>
          <w:noProof/>
        </w:rPr>
        <w:t>S2(config-vlan)#</w:t>
      </w:r>
      <w:r w:rsidR="00861E77" w:rsidRPr="001C235E">
        <w:rPr>
          <w:noProof/>
        </w:rPr>
        <w:t xml:space="preserve"> </w:t>
      </w:r>
      <w:r w:rsidRPr="00B43947">
        <w:rPr>
          <w:rStyle w:val="CMDChar"/>
          <w:b/>
          <w:noProof/>
        </w:rPr>
        <w:t>name Users</w:t>
      </w:r>
    </w:p>
    <w:p w14:paraId="34F8AF45" w14:textId="77777777" w:rsidR="00250BAC" w:rsidRPr="001C235E" w:rsidRDefault="00250BAC" w:rsidP="00414132">
      <w:pPr>
        <w:pStyle w:val="SubStepAlpha"/>
        <w:rPr>
          <w:noProof/>
        </w:rPr>
      </w:pPr>
      <w:r w:rsidRPr="001C235E">
        <w:rPr>
          <w:noProof/>
        </w:rPr>
        <w:t>Add the current active access (non-trunk) ports to the new VLAN.</w:t>
      </w:r>
    </w:p>
    <w:p w14:paraId="4368C6AE" w14:textId="143CABDA" w:rsidR="00250BAC" w:rsidRPr="001C235E" w:rsidRDefault="00250BAC" w:rsidP="001E0690">
      <w:pPr>
        <w:pStyle w:val="CMD"/>
        <w:rPr>
          <w:b/>
          <w:noProof/>
        </w:rPr>
      </w:pPr>
      <w:r w:rsidRPr="001C235E">
        <w:rPr>
          <w:noProof/>
        </w:rPr>
        <w:t>S1(config)#</w:t>
      </w:r>
      <w:r w:rsidR="00861E77" w:rsidRPr="001C235E">
        <w:rPr>
          <w:noProof/>
        </w:rPr>
        <w:t xml:space="preserve"> </w:t>
      </w:r>
      <w:r w:rsidRPr="001C235E">
        <w:rPr>
          <w:rStyle w:val="CMDBold"/>
          <w:noProof/>
        </w:rPr>
        <w:t>interface f0/6</w:t>
      </w:r>
    </w:p>
    <w:p w14:paraId="259AC82C" w14:textId="77777777" w:rsidR="00250BAC" w:rsidRPr="001C235E" w:rsidRDefault="00250BAC" w:rsidP="001E0690">
      <w:pPr>
        <w:pStyle w:val="CMD"/>
        <w:rPr>
          <w:noProof/>
        </w:rPr>
      </w:pPr>
      <w:r w:rsidRPr="001C235E">
        <w:rPr>
          <w:noProof/>
        </w:rPr>
        <w:t>S1</w:t>
      </w:r>
      <w:r w:rsidRPr="0019452A">
        <w:t>(config-if</w:t>
      </w:r>
      <w:r w:rsidR="000B1E4D">
        <w:t>-range</w:t>
      </w:r>
      <w:r w:rsidRPr="0019452A">
        <w:t>)#</w:t>
      </w:r>
      <w:r w:rsidR="00861E77">
        <w:t xml:space="preserve"> </w:t>
      </w:r>
      <w:r w:rsidRPr="001C235E">
        <w:rPr>
          <w:rStyle w:val="CMDBold"/>
          <w:noProof/>
        </w:rPr>
        <w:t>switchport access vlan 20</w:t>
      </w:r>
    </w:p>
    <w:p w14:paraId="3DFDF3FC" w14:textId="77777777" w:rsidR="00250BAC" w:rsidRPr="001C235E" w:rsidRDefault="00250BAC" w:rsidP="001E0690">
      <w:pPr>
        <w:pStyle w:val="CMD"/>
        <w:rPr>
          <w:noProof/>
        </w:rPr>
      </w:pPr>
    </w:p>
    <w:p w14:paraId="5285E6A2" w14:textId="769987A2" w:rsidR="00250BAC" w:rsidRPr="001C235E" w:rsidRDefault="00250BAC" w:rsidP="001E0690">
      <w:pPr>
        <w:pStyle w:val="CMD"/>
        <w:rPr>
          <w:noProof/>
        </w:rPr>
      </w:pPr>
      <w:r w:rsidRPr="001C235E">
        <w:rPr>
          <w:noProof/>
        </w:rPr>
        <w:t>S2(config)#</w:t>
      </w:r>
      <w:r w:rsidR="00861E77" w:rsidRPr="001C235E">
        <w:rPr>
          <w:noProof/>
        </w:rPr>
        <w:t xml:space="preserve"> </w:t>
      </w:r>
      <w:r w:rsidRPr="001C235E">
        <w:rPr>
          <w:rStyle w:val="CMDBold"/>
          <w:noProof/>
        </w:rPr>
        <w:t>interface f0/18</w:t>
      </w:r>
    </w:p>
    <w:p w14:paraId="75EDB7C1" w14:textId="77777777" w:rsidR="00250BAC" w:rsidRPr="001C235E" w:rsidRDefault="00250BAC" w:rsidP="001E0690">
      <w:pPr>
        <w:pStyle w:val="CMD"/>
        <w:rPr>
          <w:b/>
          <w:noProof/>
        </w:rPr>
      </w:pPr>
      <w:r w:rsidRPr="001C235E">
        <w:rPr>
          <w:noProof/>
        </w:rPr>
        <w:t>S2(config-if)#</w:t>
      </w:r>
      <w:r w:rsidR="00861E77" w:rsidRPr="001C235E">
        <w:rPr>
          <w:noProof/>
        </w:rPr>
        <w:t xml:space="preserve"> </w:t>
      </w:r>
      <w:r w:rsidRPr="001C235E">
        <w:rPr>
          <w:rStyle w:val="CMDBold"/>
          <w:noProof/>
        </w:rPr>
        <w:t>switchport access vlan 20</w:t>
      </w:r>
    </w:p>
    <w:p w14:paraId="3BAF5E53" w14:textId="7AF54FF4" w:rsidR="00250BAC" w:rsidRPr="001C235E" w:rsidRDefault="00250BAC" w:rsidP="000B1E4D">
      <w:pPr>
        <w:pStyle w:val="BodyTextL50"/>
        <w:rPr>
          <w:noProof/>
        </w:rPr>
      </w:pPr>
      <w:r w:rsidRPr="001C235E">
        <w:rPr>
          <w:b/>
          <w:noProof/>
        </w:rPr>
        <w:t>Note</w:t>
      </w:r>
      <w:r w:rsidRPr="001C235E">
        <w:rPr>
          <w:noProof/>
        </w:rPr>
        <w:t>: This will prevent communication between end</w:t>
      </w:r>
      <w:r w:rsidR="004D4EE7">
        <w:rPr>
          <w:noProof/>
        </w:rPr>
        <w:t>-</w:t>
      </w:r>
      <w:r w:rsidRPr="001C235E">
        <w:rPr>
          <w:noProof/>
        </w:rPr>
        <w:t>user hosts and the management VLAN IP address of the switch, which is currently VLAN 1. The switch can still be accessed and configured using the console connection.</w:t>
      </w:r>
    </w:p>
    <w:p w14:paraId="51C26FB1" w14:textId="6CC79ADF" w:rsidR="00250BAC" w:rsidRDefault="00DF15D2" w:rsidP="000B1E4D">
      <w:pPr>
        <w:pStyle w:val="BodyTextL50"/>
      </w:pPr>
      <w:r w:rsidRPr="00B43947">
        <w:rPr>
          <w:b/>
          <w:noProof/>
        </w:rPr>
        <w:t>Note</w:t>
      </w:r>
      <w:r>
        <w:rPr>
          <w:noProof/>
        </w:rPr>
        <w:t xml:space="preserve">: </w:t>
      </w:r>
      <w:r w:rsidR="0038758C" w:rsidRPr="001C235E">
        <w:rPr>
          <w:noProof/>
        </w:rPr>
        <w:t>T</w:t>
      </w:r>
      <w:r w:rsidR="00250BAC" w:rsidRPr="001C235E">
        <w:rPr>
          <w:noProof/>
        </w:rPr>
        <w:t>o provide SSH access to the switch, a specific port can be designated as the management port and added to VLAN 1 with a specific management workstation attached. A more elaborate solution is to create a new VLAN for switch management (or use the existing native trunk VLAN 99)</w:t>
      </w:r>
      <w:r w:rsidR="0038758C" w:rsidRPr="001C235E">
        <w:rPr>
          <w:noProof/>
        </w:rPr>
        <w:t>,</w:t>
      </w:r>
      <w:r w:rsidR="00250BAC" w:rsidRPr="001C235E">
        <w:rPr>
          <w:noProof/>
        </w:rPr>
        <w:t xml:space="preserve"> and configure a separate subnet for the management and user VLANs.</w:t>
      </w:r>
      <w:r w:rsidR="00250BAC">
        <w:t xml:space="preserve"> </w:t>
      </w:r>
      <w:r w:rsidR="00EA6404">
        <w:t xml:space="preserve">In </w:t>
      </w:r>
      <w:r w:rsidR="004D4EE7">
        <w:t>P</w:t>
      </w:r>
      <w:r w:rsidR="00EA6404">
        <w:t>art 4 you will e</w:t>
      </w:r>
      <w:r w:rsidR="00250BAC">
        <w:t xml:space="preserve">nable </w:t>
      </w:r>
      <w:r w:rsidR="00250BAC" w:rsidRPr="00A74803">
        <w:t xml:space="preserve">trunking </w:t>
      </w:r>
      <w:r w:rsidR="00250BAC">
        <w:t xml:space="preserve">with subinterfaces on R1 </w:t>
      </w:r>
      <w:r w:rsidR="00250BAC" w:rsidRPr="00A74803">
        <w:t xml:space="preserve">to </w:t>
      </w:r>
      <w:r w:rsidR="00E11F13">
        <w:t xml:space="preserve">provide communication </w:t>
      </w:r>
      <w:r w:rsidR="00250BAC" w:rsidRPr="00A74803">
        <w:t xml:space="preserve">between the management and user </w:t>
      </w:r>
      <w:r w:rsidR="00250BAC">
        <w:t xml:space="preserve">VLAN </w:t>
      </w:r>
      <w:r w:rsidR="00250BAC" w:rsidRPr="00A74803">
        <w:t>subnets.</w:t>
      </w:r>
    </w:p>
    <w:p w14:paraId="2B43B577" w14:textId="77777777" w:rsidR="00250BAC" w:rsidRPr="001C235E" w:rsidRDefault="00250BAC" w:rsidP="00414132">
      <w:pPr>
        <w:pStyle w:val="StepHead"/>
        <w:rPr>
          <w:noProof/>
        </w:rPr>
      </w:pPr>
      <w:r w:rsidRPr="001C235E">
        <w:rPr>
          <w:noProof/>
        </w:rPr>
        <w:t xml:space="preserve">Configure a port with the PVLAN Edge </w:t>
      </w:r>
      <w:r w:rsidR="006D4309" w:rsidRPr="001C235E">
        <w:rPr>
          <w:noProof/>
        </w:rPr>
        <w:t>feature</w:t>
      </w:r>
      <w:r w:rsidRPr="001C235E">
        <w:rPr>
          <w:noProof/>
        </w:rPr>
        <w:t>.</w:t>
      </w:r>
    </w:p>
    <w:p w14:paraId="5F9559BD" w14:textId="77777777" w:rsidR="00250BAC" w:rsidRPr="001C235E" w:rsidRDefault="00250BAC" w:rsidP="00414132">
      <w:pPr>
        <w:pStyle w:val="BodyTextL25"/>
        <w:rPr>
          <w:noProof/>
        </w:rPr>
      </w:pPr>
      <w:r w:rsidRPr="001C235E">
        <w:rPr>
          <w:noProof/>
        </w:rPr>
        <w:t>Some applications require that no traffic be forwarded at Layer 2 between ports on the same switch so that one neighbor does not see the traffic generated by another neighbor. In such an environment, the use of the Private VLAN (PVLAN) Edge feature, also known as protected ports, ensures that there is no exchange of unicast, broadcast, or multicast traffic between these ports on the switch. The PVLAN Edge feature can only be implemented for ports on the same switch and is locally significant.</w:t>
      </w:r>
    </w:p>
    <w:p w14:paraId="7FA09ABF" w14:textId="408D49F5" w:rsidR="00250BAC" w:rsidRPr="001C235E" w:rsidRDefault="00250BAC" w:rsidP="00414132">
      <w:pPr>
        <w:pStyle w:val="BodyTextL25"/>
        <w:rPr>
          <w:noProof/>
        </w:rPr>
      </w:pPr>
      <w:r w:rsidRPr="001C235E">
        <w:rPr>
          <w:noProof/>
        </w:rPr>
        <w:t xml:space="preserve">For example, to prevent traffic </w:t>
      </w:r>
      <w:r w:rsidRPr="00FA04D1">
        <w:rPr>
          <w:noProof/>
        </w:rPr>
        <w:t>between</w:t>
      </w:r>
      <w:r w:rsidRPr="001C235E">
        <w:rPr>
          <w:noProof/>
        </w:rPr>
        <w:t xml:space="preserve"> host PC-A on </w:t>
      </w:r>
      <w:r w:rsidR="006A7DC9" w:rsidRPr="001C235E">
        <w:rPr>
          <w:noProof/>
        </w:rPr>
        <w:t>S</w:t>
      </w:r>
      <w:r w:rsidRPr="001C235E">
        <w:rPr>
          <w:noProof/>
        </w:rPr>
        <w:t xml:space="preserve">1 (port Fa0/6) and a host on another S1 port (e.g. port Fa0/7, which was previously shut down), you could use the </w:t>
      </w:r>
      <w:r w:rsidRPr="001C235E">
        <w:rPr>
          <w:rStyle w:val="BodyTextCommandBold"/>
          <w:noProof/>
        </w:rPr>
        <w:t>switchport protected</w:t>
      </w:r>
      <w:r w:rsidRPr="001C235E">
        <w:rPr>
          <w:noProof/>
        </w:rPr>
        <w:t xml:space="preserve"> command to activate the PVLAN Edge feature on these two ports. </w:t>
      </w:r>
      <w:r w:rsidR="004D4EE7">
        <w:rPr>
          <w:noProof/>
        </w:rPr>
        <w:t>U</w:t>
      </w:r>
      <w:r w:rsidRPr="001C235E">
        <w:rPr>
          <w:noProof/>
        </w:rPr>
        <w:t xml:space="preserve">se the </w:t>
      </w:r>
      <w:r w:rsidRPr="001C235E">
        <w:rPr>
          <w:rStyle w:val="BodyTextCommandBold"/>
          <w:noProof/>
        </w:rPr>
        <w:t>no switchport protected</w:t>
      </w:r>
      <w:r w:rsidRPr="001C235E">
        <w:rPr>
          <w:noProof/>
        </w:rPr>
        <w:t xml:space="preserve"> interface configuration command</w:t>
      </w:r>
      <w:r w:rsidR="004D4EE7">
        <w:rPr>
          <w:noProof/>
        </w:rPr>
        <w:t xml:space="preserve"> to disable protected port</w:t>
      </w:r>
      <w:r w:rsidRPr="001C235E">
        <w:rPr>
          <w:noProof/>
        </w:rPr>
        <w:t>.</w:t>
      </w:r>
    </w:p>
    <w:p w14:paraId="4F5D9197" w14:textId="77777777" w:rsidR="00250BAC" w:rsidRPr="001C235E" w:rsidRDefault="00250BAC" w:rsidP="00414132">
      <w:pPr>
        <w:pStyle w:val="SubStepAlpha"/>
        <w:rPr>
          <w:noProof/>
        </w:rPr>
      </w:pPr>
      <w:r w:rsidRPr="001C235E">
        <w:rPr>
          <w:noProof/>
        </w:rPr>
        <w:t>Configure the PVLAN Edge feature in interface configuration mode using the following commands:</w:t>
      </w:r>
    </w:p>
    <w:p w14:paraId="53A71F9A" w14:textId="075B1A0B" w:rsidR="00250BAC" w:rsidRPr="001C235E" w:rsidRDefault="00250BAC" w:rsidP="001E0690">
      <w:pPr>
        <w:pStyle w:val="CMD"/>
        <w:rPr>
          <w:noProof/>
        </w:rPr>
      </w:pPr>
      <w:r w:rsidRPr="001C235E">
        <w:rPr>
          <w:noProof/>
        </w:rPr>
        <w:t>S1(config)#</w:t>
      </w:r>
      <w:r w:rsidR="000D4E90" w:rsidRPr="001C235E">
        <w:rPr>
          <w:noProof/>
        </w:rPr>
        <w:t xml:space="preserve"> </w:t>
      </w:r>
      <w:r w:rsidRPr="001C235E">
        <w:rPr>
          <w:rStyle w:val="CMDBold"/>
          <w:noProof/>
        </w:rPr>
        <w:t>interface f0/6</w:t>
      </w:r>
    </w:p>
    <w:p w14:paraId="4D74374D" w14:textId="77777777" w:rsidR="00250BAC" w:rsidRPr="001C235E" w:rsidRDefault="00250BAC" w:rsidP="001E0690">
      <w:pPr>
        <w:pStyle w:val="CMD"/>
        <w:rPr>
          <w:noProof/>
        </w:rPr>
      </w:pPr>
      <w:r w:rsidRPr="001C235E">
        <w:rPr>
          <w:noProof/>
        </w:rPr>
        <w:t>S1(config-if)#</w:t>
      </w:r>
      <w:r w:rsidR="000D4E90" w:rsidRPr="001C235E">
        <w:rPr>
          <w:noProof/>
        </w:rPr>
        <w:t xml:space="preserve"> </w:t>
      </w:r>
      <w:r w:rsidRPr="001C235E">
        <w:rPr>
          <w:rStyle w:val="CMDBold"/>
          <w:noProof/>
        </w:rPr>
        <w:t>switchport protected</w:t>
      </w:r>
    </w:p>
    <w:p w14:paraId="3AF83C2E" w14:textId="4D02C9E6" w:rsidR="00250BAC" w:rsidRPr="001C235E" w:rsidRDefault="00250BAC" w:rsidP="001E0690">
      <w:pPr>
        <w:pStyle w:val="CMD"/>
        <w:rPr>
          <w:noProof/>
        </w:rPr>
      </w:pPr>
      <w:r w:rsidRPr="001C235E">
        <w:rPr>
          <w:noProof/>
        </w:rPr>
        <w:t>S1(config-if)#</w:t>
      </w:r>
      <w:r w:rsidR="000D4E90" w:rsidRPr="001C235E">
        <w:rPr>
          <w:noProof/>
        </w:rPr>
        <w:t xml:space="preserve"> </w:t>
      </w:r>
      <w:r w:rsidRPr="001C235E">
        <w:rPr>
          <w:rStyle w:val="CMDBold"/>
          <w:noProof/>
        </w:rPr>
        <w:t>interface f0/7</w:t>
      </w:r>
    </w:p>
    <w:p w14:paraId="6029792A" w14:textId="77777777" w:rsidR="00250BAC" w:rsidRPr="001C235E" w:rsidRDefault="00250BAC" w:rsidP="001E0690">
      <w:pPr>
        <w:pStyle w:val="CMD"/>
        <w:rPr>
          <w:noProof/>
        </w:rPr>
      </w:pPr>
      <w:r w:rsidRPr="001C235E">
        <w:rPr>
          <w:noProof/>
        </w:rPr>
        <w:t>S1(config-if)#</w:t>
      </w:r>
      <w:r w:rsidR="000D4E90" w:rsidRPr="001C235E">
        <w:rPr>
          <w:noProof/>
        </w:rPr>
        <w:t xml:space="preserve"> </w:t>
      </w:r>
      <w:r w:rsidRPr="001C235E">
        <w:rPr>
          <w:rStyle w:val="CMDBold"/>
          <w:noProof/>
        </w:rPr>
        <w:t>switchport protected</w:t>
      </w:r>
    </w:p>
    <w:p w14:paraId="321A32E6" w14:textId="77777777" w:rsidR="00250BAC" w:rsidRPr="001C235E" w:rsidRDefault="00250BAC" w:rsidP="001E0690">
      <w:pPr>
        <w:pStyle w:val="CMD"/>
        <w:rPr>
          <w:noProof/>
        </w:rPr>
      </w:pPr>
      <w:r w:rsidRPr="001C235E">
        <w:rPr>
          <w:noProof/>
        </w:rPr>
        <w:t>S1(config-if)#</w:t>
      </w:r>
      <w:r w:rsidR="000D4E90" w:rsidRPr="001C235E">
        <w:rPr>
          <w:noProof/>
        </w:rPr>
        <w:t xml:space="preserve"> </w:t>
      </w:r>
      <w:r w:rsidRPr="001C235E">
        <w:rPr>
          <w:rStyle w:val="CMDBold"/>
          <w:noProof/>
        </w:rPr>
        <w:t>no shut</w:t>
      </w:r>
    </w:p>
    <w:p w14:paraId="321F77F3" w14:textId="77777777" w:rsidR="00250BAC" w:rsidRPr="001C235E" w:rsidRDefault="00250BAC" w:rsidP="00EF6CDA">
      <w:pPr>
        <w:pStyle w:val="CMD"/>
        <w:rPr>
          <w:b/>
          <w:noProof/>
        </w:rPr>
      </w:pPr>
      <w:r w:rsidRPr="001C235E">
        <w:rPr>
          <w:noProof/>
        </w:rPr>
        <w:t>S1(config-if)#</w:t>
      </w:r>
      <w:r w:rsidR="000D4E90" w:rsidRPr="001C235E">
        <w:rPr>
          <w:noProof/>
        </w:rPr>
        <w:t xml:space="preserve"> </w:t>
      </w:r>
      <w:r w:rsidRPr="001C235E">
        <w:rPr>
          <w:rStyle w:val="CMDBold"/>
          <w:noProof/>
        </w:rPr>
        <w:t>end</w:t>
      </w:r>
    </w:p>
    <w:p w14:paraId="7C49694F" w14:textId="77777777" w:rsidR="00250BAC" w:rsidRPr="001C235E" w:rsidRDefault="00250BAC" w:rsidP="00414132">
      <w:pPr>
        <w:pStyle w:val="SubStepAlpha"/>
        <w:rPr>
          <w:noProof/>
        </w:rPr>
      </w:pPr>
      <w:r w:rsidRPr="001C235E">
        <w:rPr>
          <w:noProof/>
        </w:rPr>
        <w:t>Verify that the PVLAN Edge Feature (protected port) is enabled on Fa0/6.</w:t>
      </w:r>
    </w:p>
    <w:p w14:paraId="2759F935" w14:textId="77777777" w:rsidR="00250BAC" w:rsidRPr="001C235E" w:rsidRDefault="00250BAC" w:rsidP="001E0690">
      <w:pPr>
        <w:pStyle w:val="CMD"/>
        <w:rPr>
          <w:noProof/>
        </w:rPr>
      </w:pPr>
      <w:r w:rsidRPr="001C235E">
        <w:rPr>
          <w:noProof/>
        </w:rPr>
        <w:t>S1#</w:t>
      </w:r>
      <w:r w:rsidR="000D4E90" w:rsidRPr="001C235E">
        <w:rPr>
          <w:noProof/>
        </w:rPr>
        <w:t xml:space="preserve"> </w:t>
      </w:r>
      <w:r w:rsidRPr="001C235E">
        <w:rPr>
          <w:rStyle w:val="CMDBold"/>
          <w:noProof/>
        </w:rPr>
        <w:t>show interfaces fa0/6 switchport</w:t>
      </w:r>
    </w:p>
    <w:p w14:paraId="41BA2352" w14:textId="77777777" w:rsidR="00250BAC" w:rsidRPr="001C235E" w:rsidRDefault="00250BAC" w:rsidP="00821854">
      <w:pPr>
        <w:pStyle w:val="CMDOutput"/>
        <w:rPr>
          <w:noProof/>
        </w:rPr>
      </w:pPr>
      <w:r w:rsidRPr="001C235E">
        <w:rPr>
          <w:noProof/>
        </w:rPr>
        <w:t>Name: Fa0/6</w:t>
      </w:r>
    </w:p>
    <w:p w14:paraId="1CE9DC0E" w14:textId="77777777" w:rsidR="00250BAC" w:rsidRPr="001C235E" w:rsidRDefault="00250BAC" w:rsidP="00821854">
      <w:pPr>
        <w:pStyle w:val="CMDOutput"/>
        <w:rPr>
          <w:noProof/>
        </w:rPr>
      </w:pPr>
      <w:r w:rsidRPr="001C235E">
        <w:rPr>
          <w:noProof/>
        </w:rPr>
        <w:t>Switchport: Enabled</w:t>
      </w:r>
    </w:p>
    <w:p w14:paraId="52ABC1B4" w14:textId="77777777" w:rsidR="00250BAC" w:rsidRPr="001C235E" w:rsidRDefault="00250BAC" w:rsidP="00821854">
      <w:pPr>
        <w:pStyle w:val="CMDOutput"/>
        <w:rPr>
          <w:noProof/>
        </w:rPr>
      </w:pPr>
      <w:r w:rsidRPr="001C235E">
        <w:rPr>
          <w:noProof/>
        </w:rPr>
        <w:t>Administrative Mode: dynamic auto</w:t>
      </w:r>
    </w:p>
    <w:p w14:paraId="2232EE35" w14:textId="77777777" w:rsidR="00250BAC" w:rsidRPr="001C235E" w:rsidRDefault="00250BAC" w:rsidP="00821854">
      <w:pPr>
        <w:pStyle w:val="CMDOutput"/>
        <w:rPr>
          <w:noProof/>
        </w:rPr>
      </w:pPr>
      <w:r w:rsidRPr="001C235E">
        <w:rPr>
          <w:noProof/>
        </w:rPr>
        <w:t>Operational Mode: static access</w:t>
      </w:r>
    </w:p>
    <w:p w14:paraId="16E93C9A" w14:textId="77777777" w:rsidR="00250BAC" w:rsidRPr="001C235E" w:rsidRDefault="00250BAC" w:rsidP="00821854">
      <w:pPr>
        <w:pStyle w:val="CMDOutput"/>
        <w:rPr>
          <w:noProof/>
        </w:rPr>
      </w:pPr>
      <w:r w:rsidRPr="001C235E">
        <w:rPr>
          <w:noProof/>
        </w:rPr>
        <w:t>Administrative Trunking Encapsulation: dot1q</w:t>
      </w:r>
    </w:p>
    <w:p w14:paraId="0CC68F27" w14:textId="77777777" w:rsidR="00250BAC" w:rsidRPr="001C235E" w:rsidRDefault="00250BAC" w:rsidP="00821854">
      <w:pPr>
        <w:pStyle w:val="CMDOutput"/>
        <w:rPr>
          <w:noProof/>
        </w:rPr>
      </w:pPr>
      <w:r w:rsidRPr="001C235E">
        <w:rPr>
          <w:noProof/>
        </w:rPr>
        <w:t>Negotiation of Trunking: On</w:t>
      </w:r>
    </w:p>
    <w:p w14:paraId="386E8F47" w14:textId="77777777" w:rsidR="00250BAC" w:rsidRDefault="00250BAC" w:rsidP="00821854">
      <w:pPr>
        <w:pStyle w:val="CMDOutput"/>
      </w:pPr>
      <w:r w:rsidRPr="001C235E">
        <w:rPr>
          <w:noProof/>
        </w:rPr>
        <w:t>Access Mode VLAN:</w:t>
      </w:r>
      <w:r>
        <w:t xml:space="preserve"> </w:t>
      </w:r>
      <w:r w:rsidR="00EF6CDA">
        <w:t>20 (Users</w:t>
      </w:r>
      <w:r>
        <w:t>)</w:t>
      </w:r>
    </w:p>
    <w:p w14:paraId="047B74E8" w14:textId="77777777" w:rsidR="00250BAC" w:rsidRDefault="00250BAC" w:rsidP="00821854">
      <w:pPr>
        <w:pStyle w:val="CMDOutput"/>
      </w:pPr>
      <w:r>
        <w:t>Trunking Native Mode VLAN: 1 (default)</w:t>
      </w:r>
    </w:p>
    <w:p w14:paraId="0F40A128" w14:textId="77777777" w:rsidR="00250BAC" w:rsidRDefault="00250BAC" w:rsidP="00821854">
      <w:pPr>
        <w:pStyle w:val="CMDOutput"/>
      </w:pPr>
      <w:r>
        <w:t>Administrative Native VLAN tagging: enabled</w:t>
      </w:r>
    </w:p>
    <w:p w14:paraId="3D7329D6" w14:textId="77777777" w:rsidR="00250BAC" w:rsidRDefault="00250BAC" w:rsidP="00821854">
      <w:pPr>
        <w:pStyle w:val="CMDOutput"/>
      </w:pPr>
      <w:r>
        <w:t>Voice VLAN: none</w:t>
      </w:r>
    </w:p>
    <w:p w14:paraId="0618DA53" w14:textId="77777777" w:rsidR="00250BAC" w:rsidRDefault="00250BAC" w:rsidP="00821854">
      <w:pPr>
        <w:pStyle w:val="CMDOutput"/>
      </w:pPr>
      <w:r>
        <w:t>Administrative private-vlan host-association: none</w:t>
      </w:r>
    </w:p>
    <w:p w14:paraId="027C64FE" w14:textId="77777777" w:rsidR="00250BAC" w:rsidRDefault="00250BAC" w:rsidP="00821854">
      <w:pPr>
        <w:pStyle w:val="CMDOutput"/>
      </w:pPr>
      <w:r>
        <w:t>Administrative private-vlan mapping: none</w:t>
      </w:r>
    </w:p>
    <w:p w14:paraId="793B18A5" w14:textId="77777777" w:rsidR="00250BAC" w:rsidRDefault="00250BAC" w:rsidP="00821854">
      <w:pPr>
        <w:pStyle w:val="CMDOutput"/>
      </w:pPr>
      <w:r>
        <w:t>Administrative private-vlan trunk native VLAN: none</w:t>
      </w:r>
    </w:p>
    <w:p w14:paraId="6B2D70DF" w14:textId="77777777" w:rsidR="00250BAC" w:rsidRDefault="00250BAC" w:rsidP="00821854">
      <w:pPr>
        <w:pStyle w:val="CMDOutput"/>
      </w:pPr>
      <w:r>
        <w:t>Administrative private-vlan trunk Native VLAN tagging: enabled</w:t>
      </w:r>
    </w:p>
    <w:p w14:paraId="49500064" w14:textId="77777777" w:rsidR="00250BAC" w:rsidRDefault="00250BAC" w:rsidP="00821854">
      <w:pPr>
        <w:pStyle w:val="CMDOutput"/>
      </w:pPr>
      <w:r>
        <w:t>Administrative private-vlan trunk encapsulation: dot1q</w:t>
      </w:r>
    </w:p>
    <w:p w14:paraId="1D2BCD07" w14:textId="77777777" w:rsidR="00250BAC" w:rsidRDefault="00250BAC" w:rsidP="00821854">
      <w:pPr>
        <w:pStyle w:val="CMDOutput"/>
      </w:pPr>
      <w:r>
        <w:t>Administrative private-vlan trunk normal VLANs: none</w:t>
      </w:r>
    </w:p>
    <w:p w14:paraId="34655112" w14:textId="77777777" w:rsidR="00250BAC" w:rsidRDefault="00250BAC" w:rsidP="00821854">
      <w:pPr>
        <w:pStyle w:val="CMDOutput"/>
      </w:pPr>
      <w:r>
        <w:t>Administrative private-vlan trunk private VLANs: none</w:t>
      </w:r>
    </w:p>
    <w:p w14:paraId="2DE3FCFA" w14:textId="77777777" w:rsidR="00250BAC" w:rsidRDefault="00250BAC" w:rsidP="00821854">
      <w:pPr>
        <w:pStyle w:val="CMDOutput"/>
      </w:pPr>
      <w:r>
        <w:t>Operational private-vlan: none</w:t>
      </w:r>
    </w:p>
    <w:p w14:paraId="1E6CC9B4" w14:textId="77777777" w:rsidR="00250BAC" w:rsidRDefault="00250BAC" w:rsidP="00821854">
      <w:pPr>
        <w:pStyle w:val="CMDOutput"/>
      </w:pPr>
      <w:r>
        <w:t>Trunking VLANs Enabled: ALL</w:t>
      </w:r>
    </w:p>
    <w:p w14:paraId="4E82D1C9" w14:textId="77777777" w:rsidR="00250BAC" w:rsidRDefault="00250BAC" w:rsidP="00821854">
      <w:pPr>
        <w:pStyle w:val="CMDOutput"/>
      </w:pPr>
      <w:r>
        <w:t>Pruning VLANs Enabled: 2-1001</w:t>
      </w:r>
    </w:p>
    <w:p w14:paraId="0BB6EC3B" w14:textId="77777777" w:rsidR="00250BAC" w:rsidRDefault="00250BAC" w:rsidP="00821854">
      <w:pPr>
        <w:pStyle w:val="CMDOutput"/>
      </w:pPr>
      <w:r>
        <w:t>Capture Mode Disabled</w:t>
      </w:r>
    </w:p>
    <w:p w14:paraId="03914F9B" w14:textId="77777777" w:rsidR="00250BAC" w:rsidRDefault="00250BAC" w:rsidP="00821854">
      <w:pPr>
        <w:pStyle w:val="CMDOutput"/>
      </w:pPr>
      <w:r>
        <w:t>Capture VLANs Allowed: ALL</w:t>
      </w:r>
    </w:p>
    <w:p w14:paraId="78A79B50" w14:textId="77777777" w:rsidR="00250BAC" w:rsidRDefault="00250BAC" w:rsidP="00821854">
      <w:pPr>
        <w:pStyle w:val="CMDOutput"/>
      </w:pPr>
    </w:p>
    <w:p w14:paraId="50FE3A22" w14:textId="77777777" w:rsidR="00250BAC" w:rsidRDefault="00250BAC" w:rsidP="00821854">
      <w:pPr>
        <w:pStyle w:val="CMDOutput"/>
      </w:pPr>
      <w:r w:rsidRPr="009D1CB4">
        <w:rPr>
          <w:highlight w:val="yellow"/>
        </w:rPr>
        <w:t>Protected: true</w:t>
      </w:r>
    </w:p>
    <w:p w14:paraId="4408FDBF" w14:textId="77777777" w:rsidR="00250BAC" w:rsidRDefault="00250BAC" w:rsidP="00821854">
      <w:pPr>
        <w:pStyle w:val="CMDOutput"/>
      </w:pPr>
      <w:r>
        <w:t>Unknown unicast blocked: disabled</w:t>
      </w:r>
    </w:p>
    <w:p w14:paraId="27FB6899" w14:textId="77777777" w:rsidR="00250BAC" w:rsidRDefault="00250BAC" w:rsidP="00821854">
      <w:pPr>
        <w:pStyle w:val="CMDOutput"/>
      </w:pPr>
      <w:r>
        <w:t>Unknown multicast blocked: disabled</w:t>
      </w:r>
    </w:p>
    <w:p w14:paraId="72E871BF" w14:textId="77777777" w:rsidR="00250BAC" w:rsidRDefault="00250BAC" w:rsidP="00821854">
      <w:pPr>
        <w:pStyle w:val="CMDOutput"/>
      </w:pPr>
      <w:r>
        <w:t>Appliance trust: none</w:t>
      </w:r>
    </w:p>
    <w:p w14:paraId="5A60A71E" w14:textId="77777777" w:rsidR="00250BAC" w:rsidRPr="009D1CB4" w:rsidRDefault="00250BAC" w:rsidP="00414132">
      <w:pPr>
        <w:pStyle w:val="SubStepAlpha"/>
      </w:pPr>
      <w:r w:rsidRPr="001C235E">
        <w:rPr>
          <w:noProof/>
        </w:rPr>
        <w:t>Deactivate protected port on interfaces Fa0/6 and Fa0/7 using the following commands:</w:t>
      </w:r>
    </w:p>
    <w:p w14:paraId="70C21827" w14:textId="7F085557" w:rsidR="00250BAC" w:rsidRDefault="00250BAC" w:rsidP="000829EB">
      <w:pPr>
        <w:pStyle w:val="CMD"/>
      </w:pPr>
      <w:r>
        <w:t>S1(config)#</w:t>
      </w:r>
      <w:r w:rsidR="00821854">
        <w:t xml:space="preserve"> </w:t>
      </w:r>
      <w:r w:rsidRPr="00EF6CDA">
        <w:rPr>
          <w:rStyle w:val="CMDBold"/>
        </w:rPr>
        <w:t xml:space="preserve">interface </w:t>
      </w:r>
      <w:r w:rsidR="00F7142D">
        <w:rPr>
          <w:rStyle w:val="CMDBold"/>
        </w:rPr>
        <w:t xml:space="preserve">range </w:t>
      </w:r>
      <w:r w:rsidRPr="00EF6CDA">
        <w:rPr>
          <w:rStyle w:val="CMDBold"/>
        </w:rPr>
        <w:t>f0/6</w:t>
      </w:r>
      <w:r w:rsidR="00F7142D">
        <w:rPr>
          <w:rStyle w:val="CMDBold"/>
        </w:rPr>
        <w:t xml:space="preserve"> - 7</w:t>
      </w:r>
    </w:p>
    <w:p w14:paraId="61258787" w14:textId="77777777" w:rsidR="00250BAC" w:rsidRPr="00FA6013" w:rsidRDefault="00250BAC" w:rsidP="001E0690">
      <w:pPr>
        <w:pStyle w:val="CMD"/>
      </w:pPr>
      <w:r>
        <w:t>S1(config-if</w:t>
      </w:r>
      <w:r w:rsidR="00F7142D">
        <w:t>-range</w:t>
      </w:r>
      <w:r>
        <w:t>)#</w:t>
      </w:r>
      <w:r w:rsidR="00821854">
        <w:t xml:space="preserve"> </w:t>
      </w:r>
      <w:r w:rsidRPr="00EF6CDA">
        <w:rPr>
          <w:rStyle w:val="CMDBold"/>
        </w:rPr>
        <w:t>no switchport protected</w:t>
      </w:r>
    </w:p>
    <w:p w14:paraId="77CD2D84" w14:textId="77777777" w:rsidR="00F47C22" w:rsidRDefault="00EA6404" w:rsidP="00C52AA6">
      <w:pPr>
        <w:pStyle w:val="PartHead"/>
      </w:pPr>
      <w:r w:rsidRPr="00C52AA6">
        <w:t>Configure DHCP Snooping</w:t>
      </w:r>
    </w:p>
    <w:p w14:paraId="7019B76B" w14:textId="342FBAAF" w:rsidR="003C0D46" w:rsidRPr="00C965B9" w:rsidRDefault="00F47C22" w:rsidP="00C52AA6">
      <w:pPr>
        <w:pStyle w:val="BodyText"/>
        <w:rPr>
          <w:b/>
          <w:szCs w:val="22"/>
        </w:rPr>
      </w:pPr>
      <w:r w:rsidRPr="00C52AA6">
        <w:rPr>
          <w:noProof/>
        </w:rPr>
        <w:t>DHCP snooping is a Cisco Catalyst feature that determines which switch ports can respond to DHCP requests.</w:t>
      </w:r>
      <w:r w:rsidRPr="00C52AA6">
        <w:t xml:space="preserve"> </w:t>
      </w:r>
      <w:r w:rsidR="000829EB" w:rsidRPr="00C52AA6">
        <w:t xml:space="preserve">It </w:t>
      </w:r>
      <w:r w:rsidR="00C52AA6" w:rsidRPr="00C52AA6">
        <w:rPr>
          <w:bCs/>
        </w:rPr>
        <w:t>enables only authorized DHCP server</w:t>
      </w:r>
      <w:r w:rsidR="00DF15D2">
        <w:rPr>
          <w:bCs/>
        </w:rPr>
        <w:t>s</w:t>
      </w:r>
      <w:r w:rsidR="00C52AA6" w:rsidRPr="00C52AA6">
        <w:rPr>
          <w:bCs/>
        </w:rPr>
        <w:t xml:space="preserve"> </w:t>
      </w:r>
      <w:r w:rsidR="000829EB" w:rsidRPr="00C52AA6">
        <w:rPr>
          <w:noProof/>
        </w:rPr>
        <w:t>to respond to DHCP requests and</w:t>
      </w:r>
      <w:r w:rsidR="000829EB" w:rsidRPr="00C52AA6">
        <w:t xml:space="preserve"> distribute network information to clients.</w:t>
      </w:r>
    </w:p>
    <w:p w14:paraId="52B7B373" w14:textId="5D0F0887" w:rsidR="00FE1D4B" w:rsidRPr="00B43947" w:rsidRDefault="00AE7E2D">
      <w:pPr>
        <w:pStyle w:val="TaskHead"/>
      </w:pPr>
      <w:r>
        <w:t xml:space="preserve">Set </w:t>
      </w:r>
      <w:r w:rsidR="00B43947">
        <w:t>U</w:t>
      </w:r>
      <w:r>
        <w:t>p DHCP</w:t>
      </w:r>
    </w:p>
    <w:p w14:paraId="4A386183" w14:textId="17E870D0" w:rsidR="000829EB" w:rsidRPr="00C52AA6" w:rsidRDefault="000829EB" w:rsidP="00B43947">
      <w:pPr>
        <w:pStyle w:val="StepHead"/>
      </w:pPr>
      <w:r w:rsidRPr="00C52AA6">
        <w:t>Set up DHCP on R1</w:t>
      </w:r>
      <w:r w:rsidR="00F47C22" w:rsidRPr="00C52AA6">
        <w:t xml:space="preserve"> for VLAN 1</w:t>
      </w:r>
      <w:r w:rsidR="00AE7E2D">
        <w:t>.</w:t>
      </w:r>
    </w:p>
    <w:p w14:paraId="7001C1F1" w14:textId="4B3C92DC" w:rsidR="00F47C22" w:rsidRPr="00C52AA6" w:rsidRDefault="00F47C22" w:rsidP="00B43947">
      <w:pPr>
        <w:pStyle w:val="CMD"/>
      </w:pPr>
      <w:r w:rsidRPr="00C52AA6">
        <w:t xml:space="preserve">R1(config)# </w:t>
      </w:r>
      <w:r w:rsidRPr="00B43947">
        <w:rPr>
          <w:b/>
        </w:rPr>
        <w:t>ip dhcp pool CCNAS</w:t>
      </w:r>
    </w:p>
    <w:p w14:paraId="0E7A3536" w14:textId="6DDADDB5" w:rsidR="00F47C22" w:rsidRPr="00C52AA6" w:rsidRDefault="00DF15D2" w:rsidP="00B43947">
      <w:pPr>
        <w:pStyle w:val="CMD"/>
      </w:pPr>
      <w:r w:rsidRPr="00DF15D2">
        <w:t>R1(dhcp-config)</w:t>
      </w:r>
      <w:r w:rsidR="00F47C22" w:rsidRPr="00C52AA6">
        <w:t xml:space="preserve"># </w:t>
      </w:r>
      <w:r w:rsidR="00F47C22" w:rsidRPr="00B43947">
        <w:rPr>
          <w:b/>
        </w:rPr>
        <w:t>network 192.168.1.0 255.255.255.0</w:t>
      </w:r>
    </w:p>
    <w:p w14:paraId="0158196F" w14:textId="00785627" w:rsidR="00F47C22" w:rsidRPr="00C52AA6" w:rsidRDefault="00DF15D2" w:rsidP="00B43947">
      <w:pPr>
        <w:pStyle w:val="CMD"/>
      </w:pPr>
      <w:r w:rsidRPr="00DF15D2">
        <w:t>R1(dhcp-config)</w:t>
      </w:r>
      <w:r w:rsidR="00F47C22" w:rsidRPr="00C52AA6">
        <w:t xml:space="preserve"># </w:t>
      </w:r>
      <w:r w:rsidR="00F47C22" w:rsidRPr="00B43947">
        <w:rPr>
          <w:b/>
        </w:rPr>
        <w:t>default-router 192.168.1.1</w:t>
      </w:r>
      <w:r w:rsidR="00F47C22" w:rsidRPr="00C52AA6">
        <w:t xml:space="preserve"> </w:t>
      </w:r>
    </w:p>
    <w:p w14:paraId="2BD46F5F" w14:textId="0802A440" w:rsidR="000829EB" w:rsidRPr="00B43947" w:rsidRDefault="00DF15D2" w:rsidP="00B43947">
      <w:pPr>
        <w:pStyle w:val="CMD"/>
        <w:rPr>
          <w:b/>
        </w:rPr>
      </w:pPr>
      <w:r w:rsidRPr="00DF15D2">
        <w:rPr>
          <w:noProof/>
        </w:rPr>
        <w:t>R1(config)#</w:t>
      </w:r>
      <w:r>
        <w:rPr>
          <w:noProof/>
        </w:rPr>
        <w:t xml:space="preserve"> </w:t>
      </w:r>
      <w:r w:rsidRPr="00B43947">
        <w:rPr>
          <w:b/>
          <w:noProof/>
        </w:rPr>
        <w:t>ip dhcp excluded-address 192.168.1.1 192.168.1.4</w:t>
      </w:r>
    </w:p>
    <w:p w14:paraId="0FC16443" w14:textId="24C6FBE9" w:rsidR="00F47C22" w:rsidRPr="00C52AA6" w:rsidRDefault="00F47C22" w:rsidP="00B43947">
      <w:pPr>
        <w:pStyle w:val="StepHead"/>
      </w:pPr>
      <w:r w:rsidRPr="00C52AA6">
        <w:t>Set up DHCP on R1 for VLAN 20</w:t>
      </w:r>
      <w:r w:rsidR="00AE7E2D">
        <w:t>.</w:t>
      </w:r>
    </w:p>
    <w:p w14:paraId="093007AB" w14:textId="693AEA4A" w:rsidR="00F47C22" w:rsidRPr="00C52AA6" w:rsidRDefault="00F47C22" w:rsidP="00B43947">
      <w:pPr>
        <w:pStyle w:val="CMD"/>
      </w:pPr>
      <w:r w:rsidRPr="00C52AA6">
        <w:t xml:space="preserve">R1(config)# </w:t>
      </w:r>
      <w:r w:rsidRPr="00B43947">
        <w:rPr>
          <w:b/>
        </w:rPr>
        <w:t>ip dhcp pool 20</w:t>
      </w:r>
      <w:r w:rsidR="000A287D" w:rsidRPr="00B43947">
        <w:rPr>
          <w:b/>
        </w:rPr>
        <w:t>U</w:t>
      </w:r>
      <w:r w:rsidRPr="00B43947">
        <w:rPr>
          <w:b/>
        </w:rPr>
        <w:t>sers</w:t>
      </w:r>
    </w:p>
    <w:p w14:paraId="12A2D220" w14:textId="00BADD75" w:rsidR="00F47C22" w:rsidRPr="00C52AA6" w:rsidRDefault="00DF15D2" w:rsidP="00B43947">
      <w:pPr>
        <w:pStyle w:val="CMD"/>
      </w:pPr>
      <w:r w:rsidRPr="00DF15D2">
        <w:t>R1(dhcp-config)</w:t>
      </w:r>
      <w:r w:rsidR="00F47C22" w:rsidRPr="00C52AA6">
        <w:t xml:space="preserve"># </w:t>
      </w:r>
      <w:r w:rsidR="00F47C22" w:rsidRPr="00B43947">
        <w:rPr>
          <w:b/>
        </w:rPr>
        <w:t>network 192.168.20.0 255.255.255.0</w:t>
      </w:r>
    </w:p>
    <w:p w14:paraId="0B63CACA" w14:textId="1BCE93BE" w:rsidR="00F47C22" w:rsidRPr="00C52AA6" w:rsidRDefault="00DF15D2" w:rsidP="00B43947">
      <w:pPr>
        <w:pStyle w:val="CMD"/>
      </w:pPr>
      <w:r w:rsidRPr="00DF15D2">
        <w:t>R1(dhcp-config)</w:t>
      </w:r>
      <w:r w:rsidR="00F47C22" w:rsidRPr="00C52AA6">
        <w:t xml:space="preserve"># </w:t>
      </w:r>
      <w:r w:rsidR="00F47C22" w:rsidRPr="00B43947">
        <w:rPr>
          <w:b/>
        </w:rPr>
        <w:t>default-router 192.168.20.1</w:t>
      </w:r>
      <w:r w:rsidR="00F47C22" w:rsidRPr="00C52AA6">
        <w:t xml:space="preserve"> </w:t>
      </w:r>
    </w:p>
    <w:p w14:paraId="0E676936" w14:textId="77777777" w:rsidR="00F47C22" w:rsidRPr="00B43947" w:rsidRDefault="00F47C22" w:rsidP="00B43947">
      <w:pPr>
        <w:pStyle w:val="CMD"/>
        <w:rPr>
          <w:b/>
        </w:rPr>
      </w:pPr>
      <w:r w:rsidRPr="00C52AA6">
        <w:rPr>
          <w:noProof/>
        </w:rPr>
        <w:t>R1(config)#</w:t>
      </w:r>
      <w:r w:rsidR="00E46531" w:rsidRPr="00C52AA6">
        <w:rPr>
          <w:noProof/>
        </w:rPr>
        <w:t xml:space="preserve"> </w:t>
      </w:r>
      <w:r w:rsidRPr="00B43947">
        <w:rPr>
          <w:b/>
          <w:noProof/>
        </w:rPr>
        <w:t>ip dhcp excluded-address 192.168.20.1</w:t>
      </w:r>
      <w:r w:rsidRPr="00B43947">
        <w:rPr>
          <w:b/>
        </w:rPr>
        <w:t xml:space="preserve"> </w:t>
      </w:r>
    </w:p>
    <w:p w14:paraId="303BF2D4" w14:textId="1D9CCCEA" w:rsidR="00F47C22" w:rsidRPr="00C52AA6" w:rsidRDefault="00E46531" w:rsidP="00B43947">
      <w:pPr>
        <w:pStyle w:val="TaskHead"/>
      </w:pPr>
      <w:r w:rsidRPr="00C52AA6">
        <w:t>Configure Inter-V</w:t>
      </w:r>
      <w:r w:rsidR="00FE1D4B">
        <w:t>LAN</w:t>
      </w:r>
      <w:r w:rsidRPr="00C52AA6">
        <w:t xml:space="preserve"> Communication</w:t>
      </w:r>
    </w:p>
    <w:p w14:paraId="06DF85AD" w14:textId="494CA697" w:rsidR="00E46531" w:rsidRDefault="00E46531" w:rsidP="00B43947">
      <w:pPr>
        <w:pStyle w:val="StepHead"/>
      </w:pPr>
      <w:r>
        <w:t>Configure subinterfaces on R1</w:t>
      </w:r>
      <w:r w:rsidR="00AE7E2D">
        <w:t>.</w:t>
      </w:r>
    </w:p>
    <w:p w14:paraId="4817E0BA" w14:textId="1C9FC420" w:rsidR="00E46531" w:rsidRPr="00C52AA6" w:rsidRDefault="00E46531" w:rsidP="00B43947">
      <w:pPr>
        <w:pStyle w:val="CMD"/>
      </w:pPr>
      <w:r w:rsidRPr="00C52AA6">
        <w:t xml:space="preserve">R1(config)# </w:t>
      </w:r>
      <w:r w:rsidRPr="00B43947">
        <w:rPr>
          <w:b/>
        </w:rPr>
        <w:t xml:space="preserve">interface </w:t>
      </w:r>
      <w:r w:rsidR="005B5CE2">
        <w:rPr>
          <w:b/>
        </w:rPr>
        <w:t>g</w:t>
      </w:r>
      <w:r w:rsidRPr="00B43947">
        <w:rPr>
          <w:b/>
        </w:rPr>
        <w:t>0/1</w:t>
      </w:r>
    </w:p>
    <w:p w14:paraId="4FBF2706" w14:textId="51B3E0F4" w:rsidR="00160926" w:rsidRPr="00C52AA6" w:rsidRDefault="00160926" w:rsidP="00160926">
      <w:pPr>
        <w:pStyle w:val="CMD"/>
      </w:pPr>
      <w:r w:rsidRPr="00C52AA6">
        <w:t xml:space="preserve">R1(config-if)# </w:t>
      </w:r>
      <w:r w:rsidRPr="00B43947">
        <w:rPr>
          <w:b/>
        </w:rPr>
        <w:t>shutdown</w:t>
      </w:r>
    </w:p>
    <w:p w14:paraId="35AA478F" w14:textId="77777777" w:rsidR="00160926" w:rsidRDefault="00160926" w:rsidP="00160926">
      <w:pPr>
        <w:pStyle w:val="CMD"/>
        <w:rPr>
          <w:b/>
        </w:rPr>
      </w:pPr>
      <w:r w:rsidRPr="00C52AA6">
        <w:t xml:space="preserve">R1(config-if)# </w:t>
      </w:r>
      <w:r w:rsidRPr="00B43947">
        <w:rPr>
          <w:b/>
        </w:rPr>
        <w:t xml:space="preserve">no </w:t>
      </w:r>
      <w:r>
        <w:rPr>
          <w:b/>
        </w:rPr>
        <w:t>ip address 192.168.1.1 255.255.255.0</w:t>
      </w:r>
    </w:p>
    <w:p w14:paraId="57151B78" w14:textId="77777777" w:rsidR="00E46531" w:rsidRPr="00C52AA6" w:rsidRDefault="00E46531" w:rsidP="00B43947">
      <w:pPr>
        <w:pStyle w:val="CMD"/>
      </w:pPr>
      <w:r w:rsidRPr="00C52AA6">
        <w:t xml:space="preserve">R1(config-if)# </w:t>
      </w:r>
      <w:r w:rsidRPr="00B43947">
        <w:rPr>
          <w:b/>
        </w:rPr>
        <w:t>no shutdown</w:t>
      </w:r>
    </w:p>
    <w:p w14:paraId="5FCBAF4C" w14:textId="3833CE3A" w:rsidR="00E46531" w:rsidRPr="00C52AA6" w:rsidRDefault="00E46531" w:rsidP="00B43947">
      <w:pPr>
        <w:pStyle w:val="CMD"/>
      </w:pPr>
      <w:r w:rsidRPr="00C52AA6">
        <w:t xml:space="preserve">R1(config-if)# </w:t>
      </w:r>
      <w:r w:rsidRPr="00B43947">
        <w:rPr>
          <w:b/>
        </w:rPr>
        <w:t xml:space="preserve">int </w:t>
      </w:r>
      <w:r w:rsidR="005B5CE2">
        <w:rPr>
          <w:b/>
        </w:rPr>
        <w:t>g</w:t>
      </w:r>
      <w:r w:rsidRPr="00B43947">
        <w:rPr>
          <w:b/>
        </w:rPr>
        <w:t>0/1.1</w:t>
      </w:r>
    </w:p>
    <w:p w14:paraId="2410D53F" w14:textId="143B0203" w:rsidR="00E46531" w:rsidRPr="00C52AA6" w:rsidRDefault="00E46531" w:rsidP="00B43947">
      <w:pPr>
        <w:pStyle w:val="CMD"/>
        <w:rPr>
          <w:noProof/>
        </w:rPr>
      </w:pPr>
      <w:r w:rsidRPr="00C52AA6">
        <w:t xml:space="preserve">R1(config-if)# </w:t>
      </w:r>
      <w:r w:rsidRPr="00B43947">
        <w:rPr>
          <w:b/>
        </w:rPr>
        <w:t>encapsulation dot1q</w:t>
      </w:r>
      <w:r w:rsidR="00753F1C" w:rsidRPr="00B43947">
        <w:rPr>
          <w:b/>
        </w:rPr>
        <w:t xml:space="preserve"> </w:t>
      </w:r>
      <w:r w:rsidRPr="00B43947">
        <w:rPr>
          <w:b/>
          <w:noProof/>
        </w:rPr>
        <w:t>1</w:t>
      </w:r>
    </w:p>
    <w:p w14:paraId="34D1952C" w14:textId="77777777" w:rsidR="00E46531" w:rsidRPr="00C52AA6" w:rsidRDefault="00E46531" w:rsidP="00B43947">
      <w:pPr>
        <w:pStyle w:val="CMD"/>
        <w:rPr>
          <w:noProof/>
        </w:rPr>
      </w:pPr>
      <w:r w:rsidRPr="00C52AA6">
        <w:rPr>
          <w:noProof/>
        </w:rPr>
        <w:t xml:space="preserve">R1(config-if)# </w:t>
      </w:r>
      <w:r w:rsidRPr="00B43947">
        <w:rPr>
          <w:b/>
          <w:noProof/>
        </w:rPr>
        <w:t>ip address 192.168.1.1 255.255.255.0</w:t>
      </w:r>
    </w:p>
    <w:p w14:paraId="6754972B" w14:textId="367B4F4D" w:rsidR="00E46531" w:rsidRPr="00C52AA6" w:rsidRDefault="00E46531" w:rsidP="00B43947">
      <w:pPr>
        <w:pStyle w:val="CMD"/>
      </w:pPr>
      <w:r w:rsidRPr="00C52AA6">
        <w:rPr>
          <w:noProof/>
        </w:rPr>
        <w:t>R1(config-if</w:t>
      </w:r>
      <w:r w:rsidRPr="00C52AA6">
        <w:t xml:space="preserve">)# </w:t>
      </w:r>
      <w:r w:rsidRPr="00B43947">
        <w:rPr>
          <w:b/>
        </w:rPr>
        <w:t xml:space="preserve">int </w:t>
      </w:r>
      <w:r w:rsidR="005B5CE2">
        <w:rPr>
          <w:b/>
        </w:rPr>
        <w:t>g</w:t>
      </w:r>
      <w:r w:rsidRPr="00B43947">
        <w:rPr>
          <w:b/>
        </w:rPr>
        <w:t>0/1.20</w:t>
      </w:r>
    </w:p>
    <w:p w14:paraId="333832D3" w14:textId="284731A2" w:rsidR="00E46531" w:rsidRPr="00C52AA6" w:rsidRDefault="00E46531" w:rsidP="00B43947">
      <w:pPr>
        <w:pStyle w:val="CMD"/>
      </w:pPr>
      <w:r w:rsidRPr="00C52AA6">
        <w:t xml:space="preserve">R1(config-if)# </w:t>
      </w:r>
      <w:r w:rsidRPr="00B43947">
        <w:rPr>
          <w:b/>
        </w:rPr>
        <w:t>encapsulation dot1q</w:t>
      </w:r>
      <w:r w:rsidR="00DF15D2">
        <w:rPr>
          <w:b/>
        </w:rPr>
        <w:t xml:space="preserve"> </w:t>
      </w:r>
      <w:r w:rsidRPr="00B43947">
        <w:rPr>
          <w:b/>
        </w:rPr>
        <w:t>20</w:t>
      </w:r>
    </w:p>
    <w:p w14:paraId="0E029934" w14:textId="77777777" w:rsidR="00E46531" w:rsidRPr="00C52AA6" w:rsidRDefault="00E46531" w:rsidP="00B43947">
      <w:pPr>
        <w:pStyle w:val="CMD"/>
        <w:rPr>
          <w:noProof/>
        </w:rPr>
      </w:pPr>
      <w:r w:rsidRPr="00C52AA6">
        <w:rPr>
          <w:noProof/>
        </w:rPr>
        <w:t xml:space="preserve">R1(config-if)# </w:t>
      </w:r>
      <w:r w:rsidRPr="00B43947">
        <w:rPr>
          <w:b/>
          <w:noProof/>
        </w:rPr>
        <w:t>ip address 192.168.20.1 255.255.255.0</w:t>
      </w:r>
    </w:p>
    <w:p w14:paraId="14BC1D7C" w14:textId="339E1AB6" w:rsidR="000F3339" w:rsidRPr="00C52AA6" w:rsidRDefault="000F3339" w:rsidP="00B43947">
      <w:pPr>
        <w:pStyle w:val="CMD"/>
      </w:pPr>
      <w:r w:rsidRPr="00C52AA6">
        <w:rPr>
          <w:noProof/>
        </w:rPr>
        <w:t>R1(config-if</w:t>
      </w:r>
      <w:r w:rsidRPr="00C52AA6">
        <w:t xml:space="preserve">)# </w:t>
      </w:r>
      <w:r w:rsidRPr="00B43947">
        <w:rPr>
          <w:b/>
        </w:rPr>
        <w:t xml:space="preserve">int </w:t>
      </w:r>
      <w:r w:rsidR="005B5CE2">
        <w:rPr>
          <w:b/>
        </w:rPr>
        <w:t>g</w:t>
      </w:r>
      <w:r w:rsidRPr="00B43947">
        <w:rPr>
          <w:b/>
        </w:rPr>
        <w:t>0/1.99</w:t>
      </w:r>
    </w:p>
    <w:p w14:paraId="0FC3DD5D" w14:textId="74FE7203" w:rsidR="000F3339" w:rsidRPr="00C52AA6" w:rsidRDefault="000F3339" w:rsidP="00B43947">
      <w:pPr>
        <w:pStyle w:val="CMD"/>
      </w:pPr>
      <w:r w:rsidRPr="00C52AA6">
        <w:t xml:space="preserve">R1(config-if)# </w:t>
      </w:r>
      <w:r w:rsidRPr="00B43947">
        <w:rPr>
          <w:b/>
        </w:rPr>
        <w:t>encapsulation dot1q</w:t>
      </w:r>
      <w:r w:rsidR="00DF15D2">
        <w:rPr>
          <w:b/>
        </w:rPr>
        <w:t xml:space="preserve"> </w:t>
      </w:r>
      <w:r w:rsidRPr="00B43947">
        <w:rPr>
          <w:b/>
        </w:rPr>
        <w:t>99</w:t>
      </w:r>
    </w:p>
    <w:p w14:paraId="680FFEEA" w14:textId="77777777" w:rsidR="000F3339" w:rsidRPr="00C52AA6" w:rsidRDefault="000F3339" w:rsidP="00B43947">
      <w:pPr>
        <w:pStyle w:val="CMD"/>
      </w:pPr>
      <w:r w:rsidRPr="00C52AA6">
        <w:t xml:space="preserve">R1(config-if)# </w:t>
      </w:r>
      <w:r w:rsidRPr="00B43947">
        <w:rPr>
          <w:b/>
        </w:rPr>
        <w:t>ip address 192.168.99.1 255.255.255.0</w:t>
      </w:r>
    </w:p>
    <w:p w14:paraId="48B357CF" w14:textId="53737482" w:rsidR="000F3339" w:rsidRPr="00C52AA6" w:rsidRDefault="000F3339" w:rsidP="00B43947">
      <w:pPr>
        <w:pStyle w:val="StepHead"/>
      </w:pPr>
      <w:r w:rsidRPr="00C52AA6">
        <w:t>Configure S1 interface f0/5 as a trunk port</w:t>
      </w:r>
      <w:r w:rsidR="00AE7E2D">
        <w:t>.</w:t>
      </w:r>
    </w:p>
    <w:p w14:paraId="233C8342" w14:textId="77777777" w:rsidR="000F3339" w:rsidRPr="00C52AA6" w:rsidRDefault="000F3339" w:rsidP="00B43947">
      <w:pPr>
        <w:pStyle w:val="CMD"/>
      </w:pPr>
      <w:r w:rsidRPr="00C52AA6">
        <w:t xml:space="preserve">S1(config)# </w:t>
      </w:r>
      <w:r w:rsidRPr="00B43947">
        <w:rPr>
          <w:rStyle w:val="CMDBold"/>
        </w:rPr>
        <w:t>int f0/5</w:t>
      </w:r>
    </w:p>
    <w:p w14:paraId="63843365" w14:textId="77777777" w:rsidR="000F3339" w:rsidRPr="00C52AA6" w:rsidRDefault="000F3339" w:rsidP="00B43947">
      <w:pPr>
        <w:pStyle w:val="CMD"/>
      </w:pPr>
      <w:r w:rsidRPr="00C52AA6">
        <w:t xml:space="preserve">S1(config-if)# </w:t>
      </w:r>
      <w:r w:rsidRPr="00B43947">
        <w:rPr>
          <w:b/>
        </w:rPr>
        <w:t>switchport mode trunk</w:t>
      </w:r>
    </w:p>
    <w:p w14:paraId="61B4A146" w14:textId="77777777" w:rsidR="000F3339" w:rsidRPr="00C52AA6" w:rsidRDefault="000F3339" w:rsidP="00B43947">
      <w:pPr>
        <w:pStyle w:val="CMD"/>
      </w:pPr>
      <w:r w:rsidRPr="00C52AA6">
        <w:t xml:space="preserve">S1(config-if)# </w:t>
      </w:r>
      <w:r w:rsidRPr="00B43947">
        <w:rPr>
          <w:b/>
        </w:rPr>
        <w:t>switchport trunk native vlan 99</w:t>
      </w:r>
    </w:p>
    <w:p w14:paraId="7CC9C12F" w14:textId="79629E59" w:rsidR="00160926" w:rsidRDefault="00160926" w:rsidP="00B43947">
      <w:pPr>
        <w:pStyle w:val="StepHead"/>
      </w:pPr>
      <w:r>
        <w:t>Configure PC-A and PC-B to obtain an IP Address using DHCP.</w:t>
      </w:r>
    </w:p>
    <w:p w14:paraId="7ABE2E99" w14:textId="27560BB5" w:rsidR="00160926" w:rsidRPr="00160926" w:rsidRDefault="00160926" w:rsidP="00160926">
      <w:pPr>
        <w:pStyle w:val="BodyTextL25"/>
      </w:pPr>
      <w:r>
        <w:rPr>
          <w:noProof/>
        </w:rPr>
        <w:t>Change network settings on PC-A and PC-B to obtain an IP Address automatically.</w:t>
      </w:r>
    </w:p>
    <w:p w14:paraId="699BF6BC" w14:textId="63053264" w:rsidR="000F3339" w:rsidRPr="00C52AA6" w:rsidRDefault="000F3339" w:rsidP="00B43947">
      <w:pPr>
        <w:pStyle w:val="StepHead"/>
      </w:pPr>
      <w:r w:rsidRPr="00C52AA6">
        <w:t>Verify DHCP operation</w:t>
      </w:r>
      <w:r w:rsidR="00AE7E2D">
        <w:t>.</w:t>
      </w:r>
    </w:p>
    <w:p w14:paraId="1F557140" w14:textId="13067836" w:rsidR="000F3339" w:rsidRDefault="000F3339" w:rsidP="000F3339">
      <w:pPr>
        <w:pStyle w:val="SubStepAlpha"/>
        <w:numPr>
          <w:ilvl w:val="0"/>
          <w:numId w:val="0"/>
        </w:numPr>
        <w:ind w:left="360"/>
      </w:pPr>
      <w:r>
        <w:t>Use ipconfig at the command prompt of PC-A and PC-B</w:t>
      </w:r>
      <w:r w:rsidR="00107C2D">
        <w:t>.</w:t>
      </w:r>
    </w:p>
    <w:p w14:paraId="2BE66DC2" w14:textId="7A3E5DB2" w:rsidR="000F3339" w:rsidRDefault="00EE4C47" w:rsidP="00B43947">
      <w:pPr>
        <w:pStyle w:val="Visual"/>
      </w:pPr>
      <w:r>
        <w:rPr>
          <w:noProof/>
        </w:rPr>
        <w:drawing>
          <wp:inline distT="0" distB="0" distL="0" distR="0" wp14:anchorId="75D8B98C" wp14:editId="7D98035E">
            <wp:extent cx="5486400" cy="3339193"/>
            <wp:effectExtent l="0" t="0" r="0" b="0"/>
            <wp:docPr id="5" name="Picture 5" descr="\\psf\Home\Dropbox\Screenshots\Screenshot 2015-03-27 13.4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Screenshots\Screenshot 2015-03-27 13.47.3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339193"/>
                    </a:xfrm>
                    <a:prstGeom prst="rect">
                      <a:avLst/>
                    </a:prstGeom>
                    <a:noFill/>
                    <a:ln>
                      <a:noFill/>
                    </a:ln>
                  </pic:spPr>
                </pic:pic>
              </a:graphicData>
            </a:graphic>
          </wp:inline>
        </w:drawing>
      </w:r>
    </w:p>
    <w:p w14:paraId="76285DD8" w14:textId="459D6AB4" w:rsidR="00AF347D" w:rsidRDefault="000F3339" w:rsidP="00B43947">
      <w:pPr>
        <w:pStyle w:val="TaskHead"/>
      </w:pPr>
      <w:r w:rsidRPr="00C52AA6">
        <w:t>Configure DHCP Snooping</w:t>
      </w:r>
    </w:p>
    <w:p w14:paraId="05A51A0A" w14:textId="35721E82" w:rsidR="000F3339" w:rsidRDefault="00AF347D" w:rsidP="00B43947">
      <w:pPr>
        <w:pStyle w:val="StepHead"/>
      </w:pPr>
      <w:r>
        <w:t xml:space="preserve">Enable </w:t>
      </w:r>
      <w:r w:rsidR="00AE7E2D" w:rsidRPr="00FA04D1">
        <w:rPr>
          <w:noProof/>
        </w:rPr>
        <w:t>DHCP</w:t>
      </w:r>
      <w:r>
        <w:t xml:space="preserve"> snooping globally</w:t>
      </w:r>
      <w:r w:rsidR="00AE7E2D">
        <w:t>.</w:t>
      </w:r>
    </w:p>
    <w:p w14:paraId="29E49AC5" w14:textId="77777777" w:rsidR="00AF347D" w:rsidRPr="00B43947" w:rsidRDefault="00AF347D" w:rsidP="00B43947">
      <w:pPr>
        <w:pStyle w:val="CMD"/>
        <w:rPr>
          <w:b/>
        </w:rPr>
      </w:pPr>
      <w:r w:rsidRPr="00C52AA6">
        <w:t>S</w:t>
      </w:r>
      <w:r w:rsidRPr="00B56DCB">
        <w:t>1</w:t>
      </w:r>
      <w:r w:rsidRPr="00C52AA6">
        <w:t xml:space="preserve">(config)# </w:t>
      </w:r>
      <w:r w:rsidRPr="00B43947">
        <w:rPr>
          <w:b/>
        </w:rPr>
        <w:t>ip dhcp snooping</w:t>
      </w:r>
    </w:p>
    <w:p w14:paraId="421246B1" w14:textId="77777777" w:rsidR="00AF347D" w:rsidRPr="00B56DCB" w:rsidRDefault="00AF347D" w:rsidP="00B43947">
      <w:pPr>
        <w:pStyle w:val="CMD"/>
      </w:pPr>
      <w:r w:rsidRPr="00B56DCB">
        <w:t>S</w:t>
      </w:r>
      <w:r w:rsidRPr="00C52AA6">
        <w:t xml:space="preserve">1(config)# </w:t>
      </w:r>
      <w:r w:rsidRPr="00B43947">
        <w:rPr>
          <w:b/>
        </w:rPr>
        <w:t>ip dhcp snooping information option</w:t>
      </w:r>
    </w:p>
    <w:p w14:paraId="6793192A" w14:textId="5751D935" w:rsidR="00AF347D" w:rsidRDefault="00AF347D" w:rsidP="00B43947">
      <w:pPr>
        <w:pStyle w:val="StepHead"/>
        <w:rPr>
          <w:rFonts w:eastAsiaTheme="minorEastAsia"/>
        </w:rPr>
      </w:pPr>
      <w:r w:rsidRPr="00C52AA6">
        <w:rPr>
          <w:rFonts w:eastAsiaTheme="minorEastAsia"/>
        </w:rPr>
        <w:t xml:space="preserve">Enable </w:t>
      </w:r>
      <w:r w:rsidR="00AE7E2D" w:rsidRPr="00FA04D1">
        <w:rPr>
          <w:rFonts w:eastAsiaTheme="minorEastAsia"/>
          <w:noProof/>
        </w:rPr>
        <w:t>DHCP</w:t>
      </w:r>
      <w:r w:rsidRPr="00C52AA6">
        <w:rPr>
          <w:rFonts w:eastAsiaTheme="minorEastAsia"/>
        </w:rPr>
        <w:t xml:space="preserve"> snooping for VLAN 1 and 20</w:t>
      </w:r>
      <w:r w:rsidR="00AE7E2D">
        <w:rPr>
          <w:rFonts w:eastAsiaTheme="minorEastAsia"/>
        </w:rPr>
        <w:t>.</w:t>
      </w:r>
    </w:p>
    <w:p w14:paraId="47AA52AA" w14:textId="3733C3BE" w:rsidR="00AF347D" w:rsidRPr="00B56DCB" w:rsidRDefault="00AF347D" w:rsidP="00B43947">
      <w:pPr>
        <w:pStyle w:val="CMD"/>
      </w:pPr>
      <w:r w:rsidRPr="00B56DCB">
        <w:t>S</w:t>
      </w:r>
      <w:r w:rsidRPr="00C52AA6">
        <w:t xml:space="preserve">1(config)# </w:t>
      </w:r>
      <w:r w:rsidRPr="00B43947">
        <w:rPr>
          <w:b/>
        </w:rPr>
        <w:t>ip dhcp snooping vlan 1</w:t>
      </w:r>
      <w:r w:rsidR="00160926">
        <w:rPr>
          <w:b/>
        </w:rPr>
        <w:t>,</w:t>
      </w:r>
      <w:r w:rsidRPr="00B43947">
        <w:rPr>
          <w:b/>
        </w:rPr>
        <w:t>20</w:t>
      </w:r>
    </w:p>
    <w:p w14:paraId="6C322550" w14:textId="6F76CC5A" w:rsidR="00AF347D" w:rsidRDefault="00AF347D" w:rsidP="00B43947">
      <w:pPr>
        <w:pStyle w:val="StepHead"/>
        <w:rPr>
          <w:rFonts w:eastAsiaTheme="minorEastAsia"/>
        </w:rPr>
      </w:pPr>
      <w:r w:rsidRPr="00C52AA6">
        <w:rPr>
          <w:rFonts w:eastAsiaTheme="minorEastAsia"/>
        </w:rPr>
        <w:t xml:space="preserve">Limit the number of </w:t>
      </w:r>
      <w:r w:rsidR="00AE7E2D">
        <w:rPr>
          <w:rFonts w:eastAsiaTheme="minorEastAsia"/>
        </w:rPr>
        <w:t>DHCP</w:t>
      </w:r>
      <w:r w:rsidRPr="00C52AA6">
        <w:rPr>
          <w:rFonts w:eastAsiaTheme="minorEastAsia"/>
        </w:rPr>
        <w:t xml:space="preserve"> requests</w:t>
      </w:r>
      <w:r w:rsidRPr="00B56DCB">
        <w:rPr>
          <w:rFonts w:eastAsiaTheme="minorEastAsia"/>
        </w:rPr>
        <w:t xml:space="preserve"> </w:t>
      </w:r>
      <w:r w:rsidRPr="00C52AA6">
        <w:rPr>
          <w:rFonts w:eastAsiaTheme="minorEastAsia"/>
        </w:rPr>
        <w:t>on an interface</w:t>
      </w:r>
      <w:r w:rsidR="00AE7E2D">
        <w:rPr>
          <w:rFonts w:eastAsiaTheme="minorEastAsia"/>
        </w:rPr>
        <w:t>.</w:t>
      </w:r>
    </w:p>
    <w:p w14:paraId="398359D1" w14:textId="4B4FCCF5" w:rsidR="00AF347D" w:rsidRPr="00C52AA6" w:rsidRDefault="00AF347D" w:rsidP="00B43947">
      <w:pPr>
        <w:pStyle w:val="CMD"/>
      </w:pPr>
      <w:r w:rsidRPr="00E11F13">
        <w:t>S</w:t>
      </w:r>
      <w:r w:rsidRPr="00C52AA6">
        <w:t xml:space="preserve">1(config)# </w:t>
      </w:r>
      <w:r w:rsidRPr="00B43947">
        <w:rPr>
          <w:b/>
        </w:rPr>
        <w:t>interface f0/6</w:t>
      </w:r>
    </w:p>
    <w:p w14:paraId="7F197C57" w14:textId="77777777" w:rsidR="00AF347D" w:rsidRPr="00B43947" w:rsidRDefault="00AF347D" w:rsidP="00B43947">
      <w:pPr>
        <w:pStyle w:val="CMD"/>
        <w:rPr>
          <w:b/>
        </w:rPr>
      </w:pPr>
      <w:r w:rsidRPr="00E11F13">
        <w:t>S</w:t>
      </w:r>
      <w:r w:rsidRPr="00C52AA6">
        <w:t xml:space="preserve">1(config-if)# </w:t>
      </w:r>
      <w:r w:rsidRPr="00B43947">
        <w:rPr>
          <w:b/>
        </w:rPr>
        <w:t xml:space="preserve">ip dhcp </w:t>
      </w:r>
      <w:r w:rsidR="00B56DCB" w:rsidRPr="00B43947">
        <w:rPr>
          <w:b/>
        </w:rPr>
        <w:t xml:space="preserve">snooping </w:t>
      </w:r>
      <w:r w:rsidRPr="00B43947">
        <w:rPr>
          <w:b/>
        </w:rPr>
        <w:t>limit rate 10</w:t>
      </w:r>
    </w:p>
    <w:p w14:paraId="0FC41882" w14:textId="77777777" w:rsidR="00AF347D" w:rsidRPr="00E11F13" w:rsidRDefault="00AF347D" w:rsidP="00B43947">
      <w:pPr>
        <w:pStyle w:val="CMD"/>
      </w:pPr>
      <w:r w:rsidRPr="00E11F13">
        <w:t>S</w:t>
      </w:r>
      <w:r w:rsidRPr="00C52AA6">
        <w:t xml:space="preserve">1(config-if)# </w:t>
      </w:r>
      <w:r w:rsidRPr="00B43947">
        <w:rPr>
          <w:b/>
        </w:rPr>
        <w:t>exit</w:t>
      </w:r>
    </w:p>
    <w:p w14:paraId="68AA11FB" w14:textId="6C9CC986" w:rsidR="00AF347D" w:rsidRDefault="00AF347D" w:rsidP="00B43947">
      <w:pPr>
        <w:pStyle w:val="StepHead"/>
      </w:pPr>
      <w:r w:rsidRPr="00C52AA6">
        <w:t xml:space="preserve"> Identify the trusted interfac</w:t>
      </w:r>
      <w:r>
        <w:t>e</w:t>
      </w:r>
      <w:r w:rsidR="005668DF">
        <w:t>(s)</w:t>
      </w:r>
      <w:r>
        <w:t>. DHCP responses are only permitted through trusted ports.</w:t>
      </w:r>
    </w:p>
    <w:p w14:paraId="69293D6C" w14:textId="55EC0533" w:rsidR="00AF347D" w:rsidRPr="00C52AA6" w:rsidRDefault="00AF347D" w:rsidP="00B43947">
      <w:pPr>
        <w:pStyle w:val="CMD"/>
      </w:pPr>
      <w:r w:rsidRPr="00B56DCB">
        <w:t>S</w:t>
      </w:r>
      <w:r w:rsidRPr="00C52AA6">
        <w:t xml:space="preserve">1(config)# </w:t>
      </w:r>
      <w:r w:rsidRPr="00B43947">
        <w:rPr>
          <w:b/>
        </w:rPr>
        <w:t>interface f0/5</w:t>
      </w:r>
    </w:p>
    <w:p w14:paraId="6E264255" w14:textId="5A90688A" w:rsidR="00AF347D" w:rsidRPr="00C52AA6" w:rsidRDefault="00AF347D" w:rsidP="00B43947">
      <w:pPr>
        <w:pStyle w:val="CMD"/>
      </w:pPr>
      <w:r w:rsidRPr="00B56DCB">
        <w:t>S</w:t>
      </w:r>
      <w:r w:rsidRPr="00C52AA6">
        <w:t xml:space="preserve">1(config-if)# </w:t>
      </w:r>
      <w:r w:rsidRPr="00B43947">
        <w:rPr>
          <w:b/>
        </w:rPr>
        <w:t xml:space="preserve">description connects to </w:t>
      </w:r>
      <w:r w:rsidR="0020040A">
        <w:rPr>
          <w:b/>
        </w:rPr>
        <w:t>DHCP</w:t>
      </w:r>
      <w:r w:rsidRPr="00B43947">
        <w:rPr>
          <w:b/>
        </w:rPr>
        <w:t xml:space="preserve"> server</w:t>
      </w:r>
    </w:p>
    <w:p w14:paraId="4CCB9883" w14:textId="77777777" w:rsidR="00AF347D" w:rsidRPr="00B56DCB" w:rsidRDefault="00AF347D" w:rsidP="00B43947">
      <w:pPr>
        <w:pStyle w:val="CMD"/>
      </w:pPr>
      <w:r w:rsidRPr="00B56DCB">
        <w:t>S</w:t>
      </w:r>
      <w:r w:rsidRPr="00C52AA6">
        <w:t xml:space="preserve">1(config-if)# </w:t>
      </w:r>
      <w:r w:rsidRPr="00B43947">
        <w:rPr>
          <w:b/>
        </w:rPr>
        <w:t xml:space="preserve">ip </w:t>
      </w:r>
      <w:r w:rsidRPr="00B43947">
        <w:rPr>
          <w:b/>
          <w:noProof/>
        </w:rPr>
        <w:t>dhcp</w:t>
      </w:r>
      <w:r w:rsidRPr="00B43947">
        <w:rPr>
          <w:b/>
        </w:rPr>
        <w:t xml:space="preserve"> snooping trust</w:t>
      </w:r>
    </w:p>
    <w:p w14:paraId="4966E9D8" w14:textId="3DF1784B" w:rsidR="00AF347D" w:rsidRDefault="00AF347D" w:rsidP="00B43947">
      <w:pPr>
        <w:pStyle w:val="StepHead"/>
        <w:rPr>
          <w:rFonts w:eastAsiaTheme="minorEastAsia"/>
        </w:rPr>
      </w:pPr>
      <w:r w:rsidRPr="00B56DCB">
        <w:rPr>
          <w:rFonts w:eastAsiaTheme="minorEastAsia"/>
        </w:rPr>
        <w:t xml:space="preserve">Verify </w:t>
      </w:r>
      <w:r w:rsidR="00AE7E2D" w:rsidRPr="00FA04D1">
        <w:rPr>
          <w:rFonts w:eastAsiaTheme="minorEastAsia"/>
          <w:noProof/>
        </w:rPr>
        <w:t>DHCP</w:t>
      </w:r>
      <w:r w:rsidRPr="00B56DCB">
        <w:rPr>
          <w:rFonts w:eastAsiaTheme="minorEastAsia"/>
        </w:rPr>
        <w:t xml:space="preserve"> snooping configuration.</w:t>
      </w:r>
    </w:p>
    <w:p w14:paraId="795414FC" w14:textId="76C5AC86" w:rsidR="005668DF" w:rsidRDefault="00AF347D" w:rsidP="00B43947">
      <w:pPr>
        <w:pStyle w:val="CMD"/>
      </w:pPr>
      <w:r w:rsidRPr="00C52AA6">
        <w:t xml:space="preserve">S1# </w:t>
      </w:r>
      <w:r w:rsidR="00191629" w:rsidRPr="00B43947">
        <w:rPr>
          <w:b/>
        </w:rPr>
        <w:t>s</w:t>
      </w:r>
      <w:r w:rsidRPr="00B43947">
        <w:rPr>
          <w:b/>
        </w:rPr>
        <w:t>how ip dhcp snooping</w:t>
      </w:r>
    </w:p>
    <w:p w14:paraId="29B5FD30" w14:textId="77777777" w:rsidR="005668DF" w:rsidRDefault="005668DF" w:rsidP="00AF347D">
      <w:pPr>
        <w:pStyle w:val="NormalWeb"/>
        <w:spacing w:before="0" w:beforeAutospacing="0" w:after="0" w:afterAutospacing="0"/>
        <w:textAlignment w:val="baseline"/>
        <w:rPr>
          <w:rFonts w:ascii="Courier New" w:eastAsia="Calibri" w:hAnsi="Courier New" w:cs="Courier New"/>
          <w:sz w:val="20"/>
          <w:szCs w:val="22"/>
        </w:rPr>
      </w:pPr>
    </w:p>
    <w:p w14:paraId="45BED4CE" w14:textId="77777777" w:rsidR="005668DF" w:rsidRPr="005668DF" w:rsidRDefault="005668DF" w:rsidP="00B43947">
      <w:pPr>
        <w:pStyle w:val="CMDOutput"/>
      </w:pPr>
      <w:r w:rsidRPr="005668DF">
        <w:t>DHCP snooping is configured on following VLANs:</w:t>
      </w:r>
    </w:p>
    <w:p w14:paraId="44F6CFC8" w14:textId="77777777" w:rsidR="005668DF" w:rsidRPr="005668DF" w:rsidRDefault="005668DF" w:rsidP="00B43947">
      <w:pPr>
        <w:pStyle w:val="CMDOutput"/>
      </w:pPr>
      <w:r w:rsidRPr="005668DF">
        <w:t>1,20</w:t>
      </w:r>
    </w:p>
    <w:p w14:paraId="4B8E098B" w14:textId="77777777" w:rsidR="005668DF" w:rsidRPr="00C52AA6" w:rsidRDefault="005668DF" w:rsidP="00B43947">
      <w:pPr>
        <w:pStyle w:val="CMDOutput"/>
        <w:rPr>
          <w:highlight w:val="yellow"/>
        </w:rPr>
      </w:pPr>
      <w:r w:rsidRPr="00C52AA6">
        <w:rPr>
          <w:highlight w:val="yellow"/>
        </w:rPr>
        <w:t>DHCP snooping is operational on following VLANs:</w:t>
      </w:r>
    </w:p>
    <w:p w14:paraId="2310E3D4" w14:textId="77777777" w:rsidR="005668DF" w:rsidRPr="005668DF" w:rsidRDefault="005668DF" w:rsidP="00B43947">
      <w:pPr>
        <w:pStyle w:val="CMDOutput"/>
      </w:pPr>
      <w:r w:rsidRPr="00C52AA6">
        <w:rPr>
          <w:highlight w:val="yellow"/>
        </w:rPr>
        <w:t>1,20</w:t>
      </w:r>
    </w:p>
    <w:p w14:paraId="5A00F6AF" w14:textId="77777777" w:rsidR="005668DF" w:rsidRPr="00E11F13" w:rsidRDefault="005668DF" w:rsidP="00B43947">
      <w:pPr>
        <w:pStyle w:val="CMDOutput"/>
        <w:rPr>
          <w:noProof/>
        </w:rPr>
      </w:pPr>
      <w:r w:rsidRPr="00E11F13">
        <w:rPr>
          <w:noProof/>
        </w:rPr>
        <w:t>DHCP snooping is configured on the following L3 Interfaces:</w:t>
      </w:r>
    </w:p>
    <w:p w14:paraId="72047A07" w14:textId="77777777" w:rsidR="005668DF" w:rsidRPr="00E11F13" w:rsidRDefault="005668DF" w:rsidP="00B43947">
      <w:pPr>
        <w:pStyle w:val="CMDOutput"/>
        <w:rPr>
          <w:noProof/>
        </w:rPr>
      </w:pPr>
      <w:r w:rsidRPr="00E11F13">
        <w:rPr>
          <w:noProof/>
        </w:rPr>
        <w:t>Insertion of option 82 is enabled</w:t>
      </w:r>
    </w:p>
    <w:p w14:paraId="30CA524F" w14:textId="77777777" w:rsidR="005668DF" w:rsidRPr="00E11F13" w:rsidRDefault="005668DF" w:rsidP="00B43947">
      <w:pPr>
        <w:pStyle w:val="CMDOutput"/>
        <w:rPr>
          <w:noProof/>
        </w:rPr>
      </w:pPr>
      <w:r w:rsidRPr="00E11F13">
        <w:rPr>
          <w:noProof/>
        </w:rPr>
        <w:t xml:space="preserve">   circuit-id default format: vlan-mod-port</w:t>
      </w:r>
    </w:p>
    <w:p w14:paraId="5CC46C9A" w14:textId="77777777" w:rsidR="005668DF" w:rsidRPr="00E11F13" w:rsidRDefault="005668DF" w:rsidP="00B43947">
      <w:pPr>
        <w:pStyle w:val="CMDOutput"/>
        <w:rPr>
          <w:noProof/>
        </w:rPr>
      </w:pPr>
      <w:r w:rsidRPr="00E11F13">
        <w:rPr>
          <w:noProof/>
        </w:rPr>
        <w:t xml:space="preserve">   remote-id:</w:t>
      </w:r>
      <w:r w:rsidRPr="005668DF">
        <w:t xml:space="preserve"> 0022.568a.3a80 (</w:t>
      </w:r>
      <w:r w:rsidRPr="00E11F13">
        <w:rPr>
          <w:noProof/>
        </w:rPr>
        <w:t>MAC)</w:t>
      </w:r>
    </w:p>
    <w:p w14:paraId="768729DB" w14:textId="77777777" w:rsidR="005668DF" w:rsidRPr="00E11F13" w:rsidRDefault="005668DF" w:rsidP="00B43947">
      <w:pPr>
        <w:pStyle w:val="CMDOutput"/>
        <w:rPr>
          <w:noProof/>
        </w:rPr>
      </w:pPr>
      <w:r w:rsidRPr="00E11F13">
        <w:rPr>
          <w:noProof/>
        </w:rPr>
        <w:t>Option 82 on untrusted port is not allowed</w:t>
      </w:r>
    </w:p>
    <w:p w14:paraId="3A5DB590" w14:textId="77777777" w:rsidR="005668DF" w:rsidRPr="00E11F13" w:rsidRDefault="005668DF" w:rsidP="00B43947">
      <w:pPr>
        <w:pStyle w:val="CMDOutput"/>
        <w:rPr>
          <w:noProof/>
        </w:rPr>
      </w:pPr>
      <w:r w:rsidRPr="00E11F13">
        <w:rPr>
          <w:noProof/>
        </w:rPr>
        <w:t>Verification of hwaddr field is enabled</w:t>
      </w:r>
    </w:p>
    <w:p w14:paraId="380B2AA8" w14:textId="77777777" w:rsidR="005668DF" w:rsidRPr="00E11F13" w:rsidRDefault="005668DF" w:rsidP="00B43947">
      <w:pPr>
        <w:pStyle w:val="CMDOutput"/>
        <w:rPr>
          <w:noProof/>
        </w:rPr>
      </w:pPr>
      <w:r w:rsidRPr="00E11F13">
        <w:rPr>
          <w:noProof/>
        </w:rPr>
        <w:t>Verification of giaddr field is enabled</w:t>
      </w:r>
    </w:p>
    <w:p w14:paraId="1F70449A" w14:textId="77777777" w:rsidR="005668DF" w:rsidRPr="00E11F13" w:rsidRDefault="005668DF" w:rsidP="00B43947">
      <w:pPr>
        <w:pStyle w:val="CMDOutput"/>
        <w:rPr>
          <w:noProof/>
        </w:rPr>
      </w:pPr>
      <w:r w:rsidRPr="00E11F13">
        <w:rPr>
          <w:noProof/>
        </w:rPr>
        <w:t>DHCP snooping trust/rate is configured on the following Interfaces:</w:t>
      </w:r>
    </w:p>
    <w:p w14:paraId="31048C0E" w14:textId="77777777" w:rsidR="005668DF" w:rsidRPr="005668DF" w:rsidRDefault="005668DF" w:rsidP="00B43947">
      <w:pPr>
        <w:pStyle w:val="CMDOutput"/>
      </w:pPr>
      <w:r w:rsidRPr="00E11F13">
        <w:rPr>
          <w:noProof/>
        </w:rPr>
        <w:t>Interface                  Trusted    Allow option    Rate limit (pps</w:t>
      </w:r>
      <w:r w:rsidRPr="005668DF">
        <w:t>)</w:t>
      </w:r>
    </w:p>
    <w:p w14:paraId="167DD333" w14:textId="77777777" w:rsidR="005668DF" w:rsidRPr="005668DF" w:rsidRDefault="005668DF" w:rsidP="00B43947">
      <w:pPr>
        <w:pStyle w:val="CMDOutput"/>
      </w:pPr>
      <w:r w:rsidRPr="005668DF">
        <w:t xml:space="preserve">-----------------------    -------    ------------    ----------------   </w:t>
      </w:r>
    </w:p>
    <w:p w14:paraId="741C0465" w14:textId="77777777" w:rsidR="009D387A" w:rsidRPr="00C52AA6" w:rsidRDefault="005668DF" w:rsidP="00B43947">
      <w:pPr>
        <w:pStyle w:val="CMDOutput"/>
        <w:rPr>
          <w:highlight w:val="yellow"/>
        </w:rPr>
      </w:pPr>
      <w:r w:rsidRPr="00C52AA6">
        <w:rPr>
          <w:highlight w:val="yellow"/>
        </w:rPr>
        <w:t>FastEthernet0/5            yes        yes             unlimited</w:t>
      </w:r>
    </w:p>
    <w:p w14:paraId="71E191B9" w14:textId="77777777" w:rsidR="00AF347D" w:rsidRPr="00C52AA6" w:rsidRDefault="00B46ED2" w:rsidP="00B43947">
      <w:pPr>
        <w:pStyle w:val="CMDOutput"/>
      </w:pPr>
      <w:r w:rsidRPr="00C52AA6">
        <w:rPr>
          <w:highlight w:val="yellow"/>
        </w:rPr>
        <w:t>F</w:t>
      </w:r>
      <w:r w:rsidR="005668DF" w:rsidRPr="00C52AA6">
        <w:rPr>
          <w:highlight w:val="yellow"/>
        </w:rPr>
        <w:t>astEthernet0/6</w:t>
      </w:r>
      <w:r w:rsidR="005668DF" w:rsidRPr="00C52AA6">
        <w:rPr>
          <w:highlight w:val="yellow"/>
        </w:rPr>
        <w:tab/>
      </w:r>
      <w:r w:rsidR="005668DF" w:rsidRPr="00C52AA6">
        <w:rPr>
          <w:highlight w:val="yellow"/>
        </w:rPr>
        <w:tab/>
        <w:t xml:space="preserve">   no</w:t>
      </w:r>
      <w:r w:rsidRPr="00C52AA6">
        <w:rPr>
          <w:highlight w:val="yellow"/>
        </w:rPr>
        <w:tab/>
      </w:r>
      <w:r w:rsidRPr="00C52AA6">
        <w:rPr>
          <w:highlight w:val="yellow"/>
        </w:rPr>
        <w:tab/>
        <w:t xml:space="preserve">   no             10</w:t>
      </w:r>
    </w:p>
    <w:p w14:paraId="0F39C21C"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480B3E4A"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D85A41" w14:textId="77777777" w:rsidR="00A47CC2" w:rsidRDefault="00A47CC2" w:rsidP="006D2C28">
            <w:pPr>
              <w:pStyle w:val="TableHeading"/>
            </w:pPr>
            <w:r>
              <w:t>Router Interface Summary</w:t>
            </w:r>
          </w:p>
        </w:tc>
      </w:tr>
      <w:tr w:rsidR="00A47CC2" w14:paraId="56CB9D8F" w14:textId="77777777" w:rsidTr="00F4135D">
        <w:trPr>
          <w:cantSplit/>
          <w:jc w:val="center"/>
        </w:trPr>
        <w:tc>
          <w:tcPr>
            <w:tcW w:w="1530" w:type="dxa"/>
          </w:tcPr>
          <w:p w14:paraId="72616C14" w14:textId="77777777" w:rsidR="00A47CC2" w:rsidRPr="00763D8B" w:rsidRDefault="00A47CC2" w:rsidP="00745DCE">
            <w:pPr>
              <w:pStyle w:val="TableHeading"/>
            </w:pPr>
            <w:r w:rsidRPr="00763D8B">
              <w:t>Router Model</w:t>
            </w:r>
          </w:p>
        </w:tc>
        <w:tc>
          <w:tcPr>
            <w:tcW w:w="2250" w:type="dxa"/>
          </w:tcPr>
          <w:p w14:paraId="1E7C3B3F" w14:textId="77777777" w:rsidR="00A47CC2" w:rsidRPr="00763D8B" w:rsidRDefault="00A47CC2" w:rsidP="00745DCE">
            <w:pPr>
              <w:pStyle w:val="TableHeading"/>
            </w:pPr>
            <w:r w:rsidRPr="00763D8B">
              <w:t>Ethernet Interface #1</w:t>
            </w:r>
          </w:p>
        </w:tc>
        <w:tc>
          <w:tcPr>
            <w:tcW w:w="2250" w:type="dxa"/>
          </w:tcPr>
          <w:p w14:paraId="1EF99CA8" w14:textId="77777777" w:rsidR="00A47CC2" w:rsidRPr="00763D8B" w:rsidRDefault="00A47CC2" w:rsidP="00745DCE">
            <w:pPr>
              <w:pStyle w:val="TableHeading"/>
            </w:pPr>
            <w:r w:rsidRPr="00763D8B">
              <w:t>Ethernet Interface #2</w:t>
            </w:r>
          </w:p>
        </w:tc>
        <w:tc>
          <w:tcPr>
            <w:tcW w:w="2070" w:type="dxa"/>
          </w:tcPr>
          <w:p w14:paraId="68FB986B" w14:textId="77777777" w:rsidR="00A47CC2" w:rsidRPr="00763D8B" w:rsidRDefault="00A47CC2" w:rsidP="00745DCE">
            <w:pPr>
              <w:pStyle w:val="TableHeading"/>
            </w:pPr>
            <w:r w:rsidRPr="00763D8B">
              <w:t>Serial Interface #1</w:t>
            </w:r>
          </w:p>
        </w:tc>
        <w:tc>
          <w:tcPr>
            <w:tcW w:w="2160" w:type="dxa"/>
          </w:tcPr>
          <w:p w14:paraId="17133457" w14:textId="77777777" w:rsidR="00A47CC2" w:rsidRPr="00763D8B" w:rsidRDefault="00A47CC2" w:rsidP="00745DCE">
            <w:pPr>
              <w:pStyle w:val="TableHeading"/>
            </w:pPr>
            <w:r w:rsidRPr="00763D8B">
              <w:t>Serial Interface #2</w:t>
            </w:r>
          </w:p>
        </w:tc>
      </w:tr>
      <w:tr w:rsidR="00A47CC2" w14:paraId="6BB08C09" w14:textId="77777777" w:rsidTr="00F4135D">
        <w:trPr>
          <w:cantSplit/>
          <w:jc w:val="center"/>
        </w:trPr>
        <w:tc>
          <w:tcPr>
            <w:tcW w:w="1530" w:type="dxa"/>
          </w:tcPr>
          <w:p w14:paraId="5C685A61" w14:textId="77777777" w:rsidR="00A47CC2" w:rsidRPr="00763D8B" w:rsidRDefault="00A47CC2" w:rsidP="00097163">
            <w:pPr>
              <w:pStyle w:val="TableText"/>
            </w:pPr>
            <w:r w:rsidRPr="00763D8B">
              <w:t>1800</w:t>
            </w:r>
          </w:p>
        </w:tc>
        <w:tc>
          <w:tcPr>
            <w:tcW w:w="2250" w:type="dxa"/>
          </w:tcPr>
          <w:p w14:paraId="2A601681" w14:textId="581B0401" w:rsidR="00A47CC2" w:rsidRPr="00763D8B" w:rsidRDefault="00A47CC2" w:rsidP="00F10819">
            <w:pPr>
              <w:pStyle w:val="TableText"/>
            </w:pPr>
            <w:r w:rsidRPr="00763D8B">
              <w:t>Fast Ethernet 0/0 (</w:t>
            </w:r>
            <w:r w:rsidR="005B5CE2">
              <w:t>F0</w:t>
            </w:r>
            <w:r w:rsidRPr="00763D8B">
              <w:t>/0)</w:t>
            </w:r>
          </w:p>
        </w:tc>
        <w:tc>
          <w:tcPr>
            <w:tcW w:w="2250" w:type="dxa"/>
          </w:tcPr>
          <w:p w14:paraId="434C0F7B" w14:textId="1C1C5B18" w:rsidR="00A47CC2" w:rsidRPr="00763D8B" w:rsidRDefault="00A47CC2" w:rsidP="00F10819">
            <w:pPr>
              <w:pStyle w:val="TableText"/>
            </w:pPr>
            <w:r w:rsidRPr="00763D8B">
              <w:t>Fast Ethernet 0/1 (</w:t>
            </w:r>
            <w:r w:rsidR="005B5CE2">
              <w:t>F0</w:t>
            </w:r>
            <w:r w:rsidRPr="00763D8B">
              <w:t>/1)</w:t>
            </w:r>
          </w:p>
        </w:tc>
        <w:tc>
          <w:tcPr>
            <w:tcW w:w="2070" w:type="dxa"/>
          </w:tcPr>
          <w:p w14:paraId="57FAB980" w14:textId="77777777" w:rsidR="00A47CC2" w:rsidRPr="00763D8B" w:rsidRDefault="00A47CC2" w:rsidP="00097163">
            <w:pPr>
              <w:pStyle w:val="TableText"/>
            </w:pPr>
            <w:r w:rsidRPr="00763D8B">
              <w:t>Serial 0/0/0 (S0/0/0)</w:t>
            </w:r>
          </w:p>
        </w:tc>
        <w:tc>
          <w:tcPr>
            <w:tcW w:w="2160" w:type="dxa"/>
          </w:tcPr>
          <w:p w14:paraId="48AB38D8" w14:textId="77777777" w:rsidR="00A47CC2" w:rsidRPr="00763D8B" w:rsidRDefault="00A47CC2" w:rsidP="00097163">
            <w:pPr>
              <w:pStyle w:val="TableText"/>
            </w:pPr>
            <w:r w:rsidRPr="00763D8B">
              <w:t>Serial 0/0/1 (S0/0/1)</w:t>
            </w:r>
          </w:p>
        </w:tc>
      </w:tr>
      <w:tr w:rsidR="00A47CC2" w14:paraId="34AAAEBB" w14:textId="77777777" w:rsidTr="00F4135D">
        <w:trPr>
          <w:cantSplit/>
          <w:jc w:val="center"/>
        </w:trPr>
        <w:tc>
          <w:tcPr>
            <w:tcW w:w="1530" w:type="dxa"/>
          </w:tcPr>
          <w:p w14:paraId="6EF91FBD" w14:textId="77777777" w:rsidR="00A47CC2" w:rsidRPr="00763D8B" w:rsidRDefault="00A47CC2" w:rsidP="00097163">
            <w:pPr>
              <w:pStyle w:val="TableText"/>
            </w:pPr>
            <w:r w:rsidRPr="00763D8B">
              <w:t>1900</w:t>
            </w:r>
          </w:p>
        </w:tc>
        <w:tc>
          <w:tcPr>
            <w:tcW w:w="2250" w:type="dxa"/>
          </w:tcPr>
          <w:p w14:paraId="66439A35" w14:textId="77777777" w:rsidR="00A47CC2" w:rsidRPr="00763D8B" w:rsidRDefault="00A47CC2" w:rsidP="00097163">
            <w:pPr>
              <w:pStyle w:val="TableText"/>
            </w:pPr>
            <w:r w:rsidRPr="00763D8B">
              <w:t>Gigabit Ethernet 0/0 (G0/0)</w:t>
            </w:r>
          </w:p>
        </w:tc>
        <w:tc>
          <w:tcPr>
            <w:tcW w:w="2250" w:type="dxa"/>
          </w:tcPr>
          <w:p w14:paraId="4A7FC988" w14:textId="77777777" w:rsidR="00A47CC2" w:rsidRPr="00763D8B" w:rsidRDefault="00A47CC2" w:rsidP="00097163">
            <w:pPr>
              <w:pStyle w:val="TableText"/>
            </w:pPr>
            <w:r w:rsidRPr="00763D8B">
              <w:t>Gigabit Ethernet 0/1 (G0/1)</w:t>
            </w:r>
          </w:p>
        </w:tc>
        <w:tc>
          <w:tcPr>
            <w:tcW w:w="2070" w:type="dxa"/>
          </w:tcPr>
          <w:p w14:paraId="23633DED" w14:textId="77777777" w:rsidR="00A47CC2" w:rsidRPr="00763D8B" w:rsidRDefault="00A47CC2" w:rsidP="00097163">
            <w:pPr>
              <w:pStyle w:val="TableText"/>
            </w:pPr>
            <w:r w:rsidRPr="00763D8B">
              <w:t>Serial 0/0/0 (S0/0/0)</w:t>
            </w:r>
          </w:p>
        </w:tc>
        <w:tc>
          <w:tcPr>
            <w:tcW w:w="2160" w:type="dxa"/>
          </w:tcPr>
          <w:p w14:paraId="314B6692" w14:textId="77777777" w:rsidR="00A47CC2" w:rsidRPr="00763D8B" w:rsidRDefault="00A47CC2" w:rsidP="00097163">
            <w:pPr>
              <w:pStyle w:val="TableText"/>
            </w:pPr>
            <w:r w:rsidRPr="00763D8B">
              <w:t>Serial 0/0/1 (S0/0/1)</w:t>
            </w:r>
          </w:p>
        </w:tc>
      </w:tr>
      <w:tr w:rsidR="00C07FD9" w14:paraId="71528063" w14:textId="77777777" w:rsidTr="00F4135D">
        <w:trPr>
          <w:cantSplit/>
          <w:jc w:val="center"/>
        </w:trPr>
        <w:tc>
          <w:tcPr>
            <w:tcW w:w="1530" w:type="dxa"/>
          </w:tcPr>
          <w:p w14:paraId="12FDFE8C" w14:textId="77777777" w:rsidR="00C07FD9" w:rsidRDefault="00C07FD9" w:rsidP="00097163">
            <w:pPr>
              <w:pStyle w:val="TableText"/>
            </w:pPr>
            <w:r>
              <w:t>2801</w:t>
            </w:r>
          </w:p>
        </w:tc>
        <w:tc>
          <w:tcPr>
            <w:tcW w:w="2250" w:type="dxa"/>
          </w:tcPr>
          <w:p w14:paraId="351B06B2" w14:textId="05F172D5" w:rsidR="00C07FD9" w:rsidRPr="00763D8B" w:rsidRDefault="00C07FD9" w:rsidP="00F10819">
            <w:pPr>
              <w:pStyle w:val="TableText"/>
            </w:pPr>
            <w:r w:rsidRPr="00763D8B">
              <w:t>Fast Ethernet 0/0 (</w:t>
            </w:r>
            <w:r w:rsidR="005B5CE2">
              <w:t>F0</w:t>
            </w:r>
            <w:r w:rsidRPr="00763D8B">
              <w:t>/0)</w:t>
            </w:r>
          </w:p>
        </w:tc>
        <w:tc>
          <w:tcPr>
            <w:tcW w:w="2250" w:type="dxa"/>
          </w:tcPr>
          <w:p w14:paraId="68DC993A" w14:textId="20956B36" w:rsidR="00C07FD9" w:rsidRPr="00763D8B" w:rsidRDefault="00C07FD9" w:rsidP="00F10819">
            <w:pPr>
              <w:pStyle w:val="TableText"/>
            </w:pPr>
            <w:r w:rsidRPr="00763D8B">
              <w:t>Fast Ethernet 0/1 (</w:t>
            </w:r>
            <w:r w:rsidR="005B5CE2">
              <w:t>F0</w:t>
            </w:r>
            <w:r w:rsidRPr="00763D8B">
              <w:t>/1)</w:t>
            </w:r>
          </w:p>
        </w:tc>
        <w:tc>
          <w:tcPr>
            <w:tcW w:w="2070" w:type="dxa"/>
          </w:tcPr>
          <w:p w14:paraId="71EF399B" w14:textId="77777777" w:rsidR="00C07FD9" w:rsidRPr="00763D8B" w:rsidRDefault="00C07FD9" w:rsidP="003233A3">
            <w:pPr>
              <w:pStyle w:val="TableText"/>
            </w:pPr>
            <w:r>
              <w:t>Serial 0/1</w:t>
            </w:r>
            <w:r w:rsidR="00191F00">
              <w:t>/0 (S0/1</w:t>
            </w:r>
            <w:r w:rsidRPr="00763D8B">
              <w:t>/0)</w:t>
            </w:r>
          </w:p>
        </w:tc>
        <w:tc>
          <w:tcPr>
            <w:tcW w:w="2160" w:type="dxa"/>
          </w:tcPr>
          <w:p w14:paraId="0181F2F6" w14:textId="77777777" w:rsidR="00C07FD9" w:rsidRPr="00763D8B" w:rsidRDefault="00C07FD9" w:rsidP="003233A3">
            <w:pPr>
              <w:pStyle w:val="TableText"/>
            </w:pPr>
            <w:r>
              <w:t>Serial 0/1</w:t>
            </w:r>
            <w:r w:rsidR="00191F00">
              <w:t>/1 (S0/1</w:t>
            </w:r>
            <w:r w:rsidRPr="00763D8B">
              <w:t>/1)</w:t>
            </w:r>
          </w:p>
        </w:tc>
      </w:tr>
      <w:tr w:rsidR="00C07FD9" w14:paraId="43A9A198" w14:textId="77777777" w:rsidTr="00F4135D">
        <w:trPr>
          <w:cantSplit/>
          <w:jc w:val="center"/>
        </w:trPr>
        <w:tc>
          <w:tcPr>
            <w:tcW w:w="1530" w:type="dxa"/>
          </w:tcPr>
          <w:p w14:paraId="05143893" w14:textId="77777777" w:rsidR="00C07FD9" w:rsidRPr="00763D8B" w:rsidRDefault="00C07FD9" w:rsidP="00097163">
            <w:pPr>
              <w:pStyle w:val="TableText"/>
            </w:pPr>
            <w:r>
              <w:t>2811</w:t>
            </w:r>
          </w:p>
        </w:tc>
        <w:tc>
          <w:tcPr>
            <w:tcW w:w="2250" w:type="dxa"/>
          </w:tcPr>
          <w:p w14:paraId="73CB1FEA" w14:textId="61DE6DA0" w:rsidR="00C07FD9" w:rsidRPr="00763D8B" w:rsidRDefault="00C07FD9" w:rsidP="00F10819">
            <w:pPr>
              <w:pStyle w:val="TableText"/>
            </w:pPr>
            <w:r w:rsidRPr="00763D8B">
              <w:t>Fast Ethernet 0/0 (</w:t>
            </w:r>
            <w:r w:rsidR="005B5CE2">
              <w:t>F0</w:t>
            </w:r>
            <w:r w:rsidRPr="00763D8B">
              <w:t>/0)</w:t>
            </w:r>
          </w:p>
        </w:tc>
        <w:tc>
          <w:tcPr>
            <w:tcW w:w="2250" w:type="dxa"/>
          </w:tcPr>
          <w:p w14:paraId="52943CE8" w14:textId="7128644C" w:rsidR="00C07FD9" w:rsidRPr="00763D8B" w:rsidRDefault="00C07FD9" w:rsidP="00F10819">
            <w:pPr>
              <w:pStyle w:val="TableText"/>
            </w:pPr>
            <w:r w:rsidRPr="00763D8B">
              <w:t>Fast Ethernet 0/1 (</w:t>
            </w:r>
            <w:r w:rsidR="005B5CE2">
              <w:t>F0</w:t>
            </w:r>
            <w:r w:rsidRPr="00763D8B">
              <w:t>/1)</w:t>
            </w:r>
          </w:p>
        </w:tc>
        <w:tc>
          <w:tcPr>
            <w:tcW w:w="2070" w:type="dxa"/>
          </w:tcPr>
          <w:p w14:paraId="1BF17583" w14:textId="77777777" w:rsidR="00C07FD9" w:rsidRPr="00763D8B" w:rsidRDefault="00C07FD9" w:rsidP="00097163">
            <w:pPr>
              <w:pStyle w:val="TableText"/>
            </w:pPr>
            <w:r w:rsidRPr="00763D8B">
              <w:t>Serial 0/0/0 (S0/0/0)</w:t>
            </w:r>
          </w:p>
        </w:tc>
        <w:tc>
          <w:tcPr>
            <w:tcW w:w="2160" w:type="dxa"/>
          </w:tcPr>
          <w:p w14:paraId="1935E547" w14:textId="77777777" w:rsidR="00C07FD9" w:rsidRPr="00763D8B" w:rsidRDefault="00C07FD9" w:rsidP="00097163">
            <w:pPr>
              <w:pStyle w:val="TableText"/>
            </w:pPr>
            <w:r w:rsidRPr="00763D8B">
              <w:t>Serial 0/0/1 (S0/0/1)</w:t>
            </w:r>
          </w:p>
        </w:tc>
      </w:tr>
      <w:tr w:rsidR="00C07FD9" w14:paraId="4F583245" w14:textId="77777777" w:rsidTr="00F4135D">
        <w:trPr>
          <w:cantSplit/>
          <w:jc w:val="center"/>
        </w:trPr>
        <w:tc>
          <w:tcPr>
            <w:tcW w:w="1530" w:type="dxa"/>
          </w:tcPr>
          <w:p w14:paraId="5DA92506" w14:textId="77777777" w:rsidR="00C07FD9" w:rsidRPr="00763D8B" w:rsidRDefault="00C07FD9" w:rsidP="00097163">
            <w:pPr>
              <w:pStyle w:val="TableText"/>
            </w:pPr>
            <w:r w:rsidRPr="00763D8B">
              <w:t>2900</w:t>
            </w:r>
          </w:p>
        </w:tc>
        <w:tc>
          <w:tcPr>
            <w:tcW w:w="2250" w:type="dxa"/>
          </w:tcPr>
          <w:p w14:paraId="3CFE4B18" w14:textId="77777777" w:rsidR="00C07FD9" w:rsidRPr="00763D8B" w:rsidRDefault="00C07FD9" w:rsidP="00097163">
            <w:pPr>
              <w:pStyle w:val="TableText"/>
            </w:pPr>
            <w:r w:rsidRPr="00763D8B">
              <w:t>Gigabit Ethernet 0/0 (G0/0)</w:t>
            </w:r>
          </w:p>
        </w:tc>
        <w:tc>
          <w:tcPr>
            <w:tcW w:w="2250" w:type="dxa"/>
          </w:tcPr>
          <w:p w14:paraId="0293B17D" w14:textId="77777777" w:rsidR="00C07FD9" w:rsidRPr="00763D8B" w:rsidRDefault="00C07FD9" w:rsidP="00097163">
            <w:pPr>
              <w:pStyle w:val="TableText"/>
            </w:pPr>
            <w:r w:rsidRPr="00763D8B">
              <w:t>Gigabit Ethernet 0/1 (G0/1)</w:t>
            </w:r>
          </w:p>
        </w:tc>
        <w:tc>
          <w:tcPr>
            <w:tcW w:w="2070" w:type="dxa"/>
          </w:tcPr>
          <w:p w14:paraId="770CACBF" w14:textId="77777777" w:rsidR="00C07FD9" w:rsidRPr="00763D8B" w:rsidRDefault="00C07FD9" w:rsidP="00097163">
            <w:pPr>
              <w:pStyle w:val="TableText"/>
            </w:pPr>
            <w:r w:rsidRPr="00763D8B">
              <w:t>Serial 0/0/0 (S0/0/0)</w:t>
            </w:r>
          </w:p>
        </w:tc>
        <w:tc>
          <w:tcPr>
            <w:tcW w:w="2160" w:type="dxa"/>
          </w:tcPr>
          <w:p w14:paraId="3C4C1F43" w14:textId="77777777" w:rsidR="00C07FD9" w:rsidRPr="00763D8B" w:rsidRDefault="00C07FD9" w:rsidP="00097163">
            <w:pPr>
              <w:pStyle w:val="TableText"/>
            </w:pPr>
            <w:r w:rsidRPr="00763D8B">
              <w:t>Serial 0/0/1 (S0/0/1)</w:t>
            </w:r>
          </w:p>
        </w:tc>
      </w:tr>
      <w:tr w:rsidR="00C07FD9" w14:paraId="18FF7DD0" w14:textId="77777777" w:rsidTr="00F4135D">
        <w:trPr>
          <w:cantSplit/>
          <w:jc w:val="center"/>
        </w:trPr>
        <w:tc>
          <w:tcPr>
            <w:tcW w:w="10260" w:type="dxa"/>
            <w:gridSpan w:val="5"/>
          </w:tcPr>
          <w:p w14:paraId="058D4E3F" w14:textId="3E5AD329" w:rsidR="00C07FD9" w:rsidRPr="00763D8B" w:rsidRDefault="00C07FD9" w:rsidP="00B43947">
            <w:pPr>
              <w:pStyle w:val="TableText"/>
            </w:pPr>
            <w:r w:rsidRPr="00C07FD9">
              <w:rPr>
                <w:b/>
              </w:rPr>
              <w:t>Note</w:t>
            </w:r>
            <w:r w:rsidRPr="00873C6B">
              <w:t>:</w:t>
            </w:r>
            <w:r w:rsidR="00B43947">
              <w:t xml:space="preserve"> Determine how the router is configured by i</w:t>
            </w:r>
            <w:r w:rsidR="00B43947" w:rsidRPr="00AE7E2D">
              <w:t>dentify</w:t>
            </w:r>
            <w:r w:rsidR="00B43947">
              <w:t>ing</w:t>
            </w:r>
            <w:r w:rsidR="00B43947" w:rsidRPr="00AE7E2D">
              <w:t xml:space="preserve"> the type of router and the number of interfaces t</w:t>
            </w:r>
            <w:r w:rsidR="00B43947">
              <w:t>he router</w:t>
            </w:r>
            <w:r w:rsidR="00B43947" w:rsidRPr="00AE7E2D">
              <w:t xml:space="preserve"> has</w:t>
            </w:r>
            <w:r w:rsidR="00B43947">
              <w:t>.</w:t>
            </w:r>
            <w:r w:rsidRPr="00763D8B">
              <w:t xml:space="preserve">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w:t>
            </w:r>
            <w:r w:rsidR="00AE7E2D">
              <w:t>For</w:t>
            </w:r>
            <w:r w:rsidRPr="00763D8B">
              <w:t xml:space="preserve"> example</w:t>
            </w:r>
            <w:r w:rsidR="00AE7E2D">
              <w:t>,</w:t>
            </w:r>
            <w:r w:rsidRPr="00763D8B">
              <w:t xml:space="preserve"> an ISDN BRI interface. The string in parenthesis is the legal abbreviation that can be used in Cisco IOS comma</w:t>
            </w:r>
            <w:r w:rsidR="008713EA">
              <w:t>nds to represent the interface.</w:t>
            </w:r>
          </w:p>
        </w:tc>
      </w:tr>
    </w:tbl>
    <w:p w14:paraId="1328EDA8" w14:textId="3394FFC2" w:rsidR="00D24D96" w:rsidRPr="00A976DB" w:rsidRDefault="00D24D96" w:rsidP="001F31F9">
      <w:pPr>
        <w:pStyle w:val="LabSection"/>
        <w:rPr>
          <w:rStyle w:val="DevConfigGray"/>
        </w:rPr>
      </w:pPr>
    </w:p>
    <w:sectPr w:rsidR="00D24D96" w:rsidRPr="00A976DB"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13E92A" w15:done="0"/>
  <w15:commentEx w15:paraId="348A2FBB" w15:done="0"/>
  <w15:commentEx w15:paraId="7ADBED71" w15:done="0"/>
  <w15:commentEx w15:paraId="54A833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8C0D1" w14:textId="77777777" w:rsidR="00EB3595" w:rsidRDefault="00EB3595" w:rsidP="0090659A">
      <w:pPr>
        <w:spacing w:after="0" w:line="240" w:lineRule="auto"/>
      </w:pPr>
      <w:r>
        <w:separator/>
      </w:r>
    </w:p>
    <w:p w14:paraId="77DA114D" w14:textId="77777777" w:rsidR="00EB3595" w:rsidRDefault="00EB3595"/>
    <w:p w14:paraId="03D6AF16" w14:textId="77777777" w:rsidR="00EB3595" w:rsidRDefault="00EB3595"/>
    <w:p w14:paraId="5E07990F" w14:textId="77777777" w:rsidR="00EB3595" w:rsidRDefault="00EB3595"/>
    <w:p w14:paraId="6487CBE2" w14:textId="77777777" w:rsidR="00EB3595" w:rsidRDefault="00EB3595"/>
    <w:p w14:paraId="48A58B79" w14:textId="77777777" w:rsidR="00EB3595" w:rsidRDefault="00EB3595"/>
    <w:p w14:paraId="11E469CA" w14:textId="77777777" w:rsidR="00EB3595" w:rsidRDefault="00EB3595"/>
  </w:endnote>
  <w:endnote w:type="continuationSeparator" w:id="0">
    <w:p w14:paraId="62A5ADDD" w14:textId="77777777" w:rsidR="00EB3595" w:rsidRDefault="00EB3595" w:rsidP="0090659A">
      <w:pPr>
        <w:spacing w:after="0" w:line="240" w:lineRule="auto"/>
      </w:pPr>
      <w:r>
        <w:continuationSeparator/>
      </w:r>
    </w:p>
    <w:p w14:paraId="090BE390" w14:textId="77777777" w:rsidR="00EB3595" w:rsidRDefault="00EB3595"/>
    <w:p w14:paraId="2825C17D" w14:textId="77777777" w:rsidR="00EB3595" w:rsidRDefault="00EB3595"/>
    <w:p w14:paraId="4B7C9866" w14:textId="77777777" w:rsidR="00EB3595" w:rsidRDefault="00EB3595"/>
    <w:p w14:paraId="05EF5F8B" w14:textId="77777777" w:rsidR="00EB3595" w:rsidRDefault="00EB3595"/>
    <w:p w14:paraId="4B310CD8" w14:textId="77777777" w:rsidR="00EB3595" w:rsidRDefault="00EB3595"/>
    <w:p w14:paraId="33C6A0E6" w14:textId="77777777" w:rsidR="00EB3595" w:rsidRDefault="00EB35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66DDA" w14:textId="77777777" w:rsidR="00160926" w:rsidRPr="008300EC" w:rsidRDefault="00160926" w:rsidP="008300EC">
    <w:pPr>
      <w:pStyle w:val="Footer"/>
      <w:rPr>
        <w:szCs w:val="16"/>
      </w:rPr>
    </w:pPr>
    <w:r w:rsidRPr="002A244B">
      <w:t xml:space="preserve">© </w:t>
    </w:r>
    <w:r>
      <w:fldChar w:fldCharType="begin"/>
    </w:r>
    <w:r>
      <w:instrText xml:space="preserve"> DATE  \@ "yyyy"  \* MERGEFORMAT </w:instrText>
    </w:r>
    <w:r>
      <w:fldChar w:fldCharType="separate"/>
    </w:r>
    <w:r w:rsidR="00062D57">
      <w:rPr>
        <w:noProof/>
      </w:rPr>
      <w:t>2015</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F31F9">
      <w:rPr>
        <w:b/>
        <w:noProof/>
        <w:szCs w:val="16"/>
      </w:rPr>
      <w:t>23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F31F9">
      <w:rPr>
        <w:b/>
        <w:noProof/>
        <w:szCs w:val="16"/>
      </w:rPr>
      <w:t>23</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926C3" w14:textId="77777777" w:rsidR="00160926" w:rsidRPr="008300EC" w:rsidRDefault="00160926" w:rsidP="008300EC">
    <w:pPr>
      <w:pStyle w:val="Footer"/>
      <w:rPr>
        <w:szCs w:val="16"/>
      </w:rPr>
    </w:pPr>
    <w:r w:rsidRPr="002A244B">
      <w:t xml:space="preserve">© </w:t>
    </w:r>
    <w:r>
      <w:fldChar w:fldCharType="begin"/>
    </w:r>
    <w:r>
      <w:instrText xml:space="preserve"> DATE  \@ "yyyy"  \* MERGEFORMAT </w:instrText>
    </w:r>
    <w:r>
      <w:fldChar w:fldCharType="separate"/>
    </w:r>
    <w:r w:rsidR="00062D57">
      <w:rPr>
        <w:noProof/>
      </w:rPr>
      <w:t>2015</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B359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B3595">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ABAD6" w14:textId="77777777" w:rsidR="00EB3595" w:rsidRDefault="00EB3595" w:rsidP="0090659A">
      <w:pPr>
        <w:spacing w:after="0" w:line="240" w:lineRule="auto"/>
      </w:pPr>
      <w:r>
        <w:separator/>
      </w:r>
    </w:p>
    <w:p w14:paraId="3D9E8BBE" w14:textId="77777777" w:rsidR="00EB3595" w:rsidRDefault="00EB3595"/>
    <w:p w14:paraId="0663D65D" w14:textId="77777777" w:rsidR="00EB3595" w:rsidRDefault="00EB3595"/>
    <w:p w14:paraId="3F235533" w14:textId="77777777" w:rsidR="00EB3595" w:rsidRDefault="00EB3595"/>
    <w:p w14:paraId="49884DD5" w14:textId="77777777" w:rsidR="00EB3595" w:rsidRDefault="00EB3595"/>
    <w:p w14:paraId="0D1EC916" w14:textId="77777777" w:rsidR="00EB3595" w:rsidRDefault="00EB3595"/>
    <w:p w14:paraId="71150943" w14:textId="77777777" w:rsidR="00EB3595" w:rsidRDefault="00EB3595"/>
  </w:footnote>
  <w:footnote w:type="continuationSeparator" w:id="0">
    <w:p w14:paraId="62C42018" w14:textId="77777777" w:rsidR="00EB3595" w:rsidRDefault="00EB3595" w:rsidP="0090659A">
      <w:pPr>
        <w:spacing w:after="0" w:line="240" w:lineRule="auto"/>
      </w:pPr>
      <w:r>
        <w:continuationSeparator/>
      </w:r>
    </w:p>
    <w:p w14:paraId="19101EEC" w14:textId="77777777" w:rsidR="00EB3595" w:rsidRDefault="00EB3595"/>
    <w:p w14:paraId="1A7F1449" w14:textId="77777777" w:rsidR="00EB3595" w:rsidRDefault="00EB3595"/>
    <w:p w14:paraId="1839F21D" w14:textId="77777777" w:rsidR="00EB3595" w:rsidRDefault="00EB3595"/>
    <w:p w14:paraId="020A01DB" w14:textId="77777777" w:rsidR="00EB3595" w:rsidRDefault="00EB3595"/>
    <w:p w14:paraId="54F5CE54" w14:textId="77777777" w:rsidR="00EB3595" w:rsidRDefault="00EB3595"/>
    <w:p w14:paraId="74F946F4" w14:textId="77777777" w:rsidR="00EB3595" w:rsidRDefault="00EB35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D5F5A" w14:textId="77777777" w:rsidR="00160926" w:rsidRDefault="00160926" w:rsidP="008300EC">
    <w:pPr>
      <w:pStyle w:val="PageHead"/>
    </w:pPr>
    <w:r>
      <w:t>Lab –</w:t>
    </w:r>
    <w:r w:rsidRPr="00FD4A68">
      <w:t xml:space="preserve"> </w:t>
    </w:r>
    <w:r w:rsidRPr="00885744">
      <w:t>Securing Layer 2 Switches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D928D" w14:textId="77777777" w:rsidR="00160926" w:rsidRDefault="00160926">
    <w:r>
      <w:rPr>
        <w:noProof/>
      </w:rPr>
      <w:drawing>
        <wp:anchor distT="0" distB="0" distL="114300" distR="114300" simplePos="0" relativeHeight="251657728" behindDoc="0" locked="0" layoutInCell="1" allowOverlap="1" wp14:anchorId="77002812" wp14:editId="5C0E329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574BFB3F" w14:textId="77777777" w:rsidR="00160926" w:rsidRDefault="001609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3F87"/>
    <w:multiLevelType w:val="hybridMultilevel"/>
    <w:tmpl w:val="AA6C92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DDA8F362"/>
    <w:styleLink w:val="PartStepSubStepList"/>
    <w:lvl w:ilvl="0">
      <w:start w:val="1"/>
      <w:numFmt w:val="decimal"/>
      <w:pStyle w:val="PartHead"/>
      <w:suff w:val="space"/>
      <w:lvlText w:val="Part %1:"/>
      <w:lvlJc w:val="left"/>
      <w:pPr>
        <w:ind w:left="603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363252C"/>
    <w:multiLevelType w:val="hybridMultilevel"/>
    <w:tmpl w:val="8FD430B0"/>
    <w:lvl w:ilvl="0" w:tplc="966662D2">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8D61E3"/>
    <w:multiLevelType w:val="hybridMultilevel"/>
    <w:tmpl w:val="113697C8"/>
    <w:lvl w:ilvl="0" w:tplc="61F8EDCE">
      <w:start w:val="1"/>
      <w:numFmt w:val="bullet"/>
      <w:lvlText w:val=""/>
      <w:lvlJc w:val="left"/>
      <w:pPr>
        <w:tabs>
          <w:tab w:val="num" w:pos="720"/>
        </w:tabs>
        <w:ind w:left="720" w:hanging="360"/>
      </w:pPr>
      <w:rPr>
        <w:rFonts w:ascii="Wingdings" w:hAnsi="Wingdings" w:hint="default"/>
      </w:rPr>
    </w:lvl>
    <w:lvl w:ilvl="1" w:tplc="BACE19F4" w:tentative="1">
      <w:start w:val="1"/>
      <w:numFmt w:val="bullet"/>
      <w:lvlText w:val=""/>
      <w:lvlJc w:val="left"/>
      <w:pPr>
        <w:tabs>
          <w:tab w:val="num" w:pos="1440"/>
        </w:tabs>
        <w:ind w:left="1440" w:hanging="360"/>
      </w:pPr>
      <w:rPr>
        <w:rFonts w:ascii="Wingdings" w:hAnsi="Wingdings" w:hint="default"/>
      </w:rPr>
    </w:lvl>
    <w:lvl w:ilvl="2" w:tplc="0A18BB02" w:tentative="1">
      <w:start w:val="1"/>
      <w:numFmt w:val="bullet"/>
      <w:lvlText w:val=""/>
      <w:lvlJc w:val="left"/>
      <w:pPr>
        <w:tabs>
          <w:tab w:val="num" w:pos="2160"/>
        </w:tabs>
        <w:ind w:left="2160" w:hanging="360"/>
      </w:pPr>
      <w:rPr>
        <w:rFonts w:ascii="Wingdings" w:hAnsi="Wingdings" w:hint="default"/>
      </w:rPr>
    </w:lvl>
    <w:lvl w:ilvl="3" w:tplc="AA7E4FC0" w:tentative="1">
      <w:start w:val="1"/>
      <w:numFmt w:val="bullet"/>
      <w:lvlText w:val=""/>
      <w:lvlJc w:val="left"/>
      <w:pPr>
        <w:tabs>
          <w:tab w:val="num" w:pos="2880"/>
        </w:tabs>
        <w:ind w:left="2880" w:hanging="360"/>
      </w:pPr>
      <w:rPr>
        <w:rFonts w:ascii="Wingdings" w:hAnsi="Wingdings" w:hint="default"/>
      </w:rPr>
    </w:lvl>
    <w:lvl w:ilvl="4" w:tplc="0A4EC110" w:tentative="1">
      <w:start w:val="1"/>
      <w:numFmt w:val="bullet"/>
      <w:lvlText w:val=""/>
      <w:lvlJc w:val="left"/>
      <w:pPr>
        <w:tabs>
          <w:tab w:val="num" w:pos="3600"/>
        </w:tabs>
        <w:ind w:left="3600" w:hanging="360"/>
      </w:pPr>
      <w:rPr>
        <w:rFonts w:ascii="Wingdings" w:hAnsi="Wingdings" w:hint="default"/>
      </w:rPr>
    </w:lvl>
    <w:lvl w:ilvl="5" w:tplc="292272B0" w:tentative="1">
      <w:start w:val="1"/>
      <w:numFmt w:val="bullet"/>
      <w:lvlText w:val=""/>
      <w:lvlJc w:val="left"/>
      <w:pPr>
        <w:tabs>
          <w:tab w:val="num" w:pos="4320"/>
        </w:tabs>
        <w:ind w:left="4320" w:hanging="360"/>
      </w:pPr>
      <w:rPr>
        <w:rFonts w:ascii="Wingdings" w:hAnsi="Wingdings" w:hint="default"/>
      </w:rPr>
    </w:lvl>
    <w:lvl w:ilvl="6" w:tplc="6908B7CE" w:tentative="1">
      <w:start w:val="1"/>
      <w:numFmt w:val="bullet"/>
      <w:lvlText w:val=""/>
      <w:lvlJc w:val="left"/>
      <w:pPr>
        <w:tabs>
          <w:tab w:val="num" w:pos="5040"/>
        </w:tabs>
        <w:ind w:left="5040" w:hanging="360"/>
      </w:pPr>
      <w:rPr>
        <w:rFonts w:ascii="Wingdings" w:hAnsi="Wingdings" w:hint="default"/>
      </w:rPr>
    </w:lvl>
    <w:lvl w:ilvl="7" w:tplc="E7E28A04" w:tentative="1">
      <w:start w:val="1"/>
      <w:numFmt w:val="bullet"/>
      <w:lvlText w:val=""/>
      <w:lvlJc w:val="left"/>
      <w:pPr>
        <w:tabs>
          <w:tab w:val="num" w:pos="5760"/>
        </w:tabs>
        <w:ind w:left="5760" w:hanging="360"/>
      </w:pPr>
      <w:rPr>
        <w:rFonts w:ascii="Wingdings" w:hAnsi="Wingdings" w:hint="default"/>
      </w:rPr>
    </w:lvl>
    <w:lvl w:ilvl="8" w:tplc="31AE4AEC" w:tentative="1">
      <w:start w:val="1"/>
      <w:numFmt w:val="bullet"/>
      <w:lvlText w:val=""/>
      <w:lvlJc w:val="left"/>
      <w:pPr>
        <w:tabs>
          <w:tab w:val="num" w:pos="6480"/>
        </w:tabs>
        <w:ind w:left="6480" w:hanging="360"/>
      </w:pPr>
      <w:rPr>
        <w:rFonts w:ascii="Wingdings" w:hAnsi="Wingdings" w:hint="default"/>
      </w:rPr>
    </w:lvl>
  </w:abstractNum>
  <w:abstractNum w:abstractNumId="5">
    <w:nsid w:val="4BF23836"/>
    <w:multiLevelType w:val="multilevel"/>
    <w:tmpl w:val="20C22FFA"/>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FED09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BD051AF"/>
    <w:multiLevelType w:val="hybridMultilevel"/>
    <w:tmpl w:val="795638A2"/>
    <w:lvl w:ilvl="0" w:tplc="1CD681E4">
      <w:start w:val="1"/>
      <w:numFmt w:val="upperLetter"/>
      <w:lvlText w:val="%1."/>
      <w:lvlJc w:val="left"/>
      <w:pPr>
        <w:ind w:left="720" w:hanging="360"/>
      </w:pPr>
      <w:rPr>
        <w:rFonts w:ascii="Arial" w:eastAsia="Calibri"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2"/>
    <w:lvlOverride w:ilvl="1">
      <w:lvl w:ilvl="1">
        <w:start w:val="1"/>
        <w:numFmt w:val="decimal"/>
        <w:pStyle w:val="TaskHead"/>
        <w:suff w:val="space"/>
        <w:lvlText w:val="Task %2:"/>
        <w:lvlJc w:val="left"/>
        <w:pPr>
          <w:ind w:left="-4860" w:firstLine="0"/>
        </w:pPr>
        <w:rPr>
          <w:rFonts w:hint="default"/>
          <w:color w:val="auto"/>
        </w:rPr>
      </w:lvl>
    </w:lvlOverride>
  </w:num>
  <w:num w:numId="5">
    <w:abstractNumId w:val="3"/>
  </w:num>
  <w:num w:numId="6">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6"/>
  </w:num>
  <w:num w:numId="8">
    <w:abstractNumId w:val="7"/>
  </w:num>
  <w:num w:numId="9">
    <w:abstractNumId w:val="0"/>
  </w:num>
  <w:num w:numId="10">
    <w:abstractNumId w:val="4"/>
  </w:num>
  <w:num w:numId="11">
    <w:abstractNumId w:val="2"/>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adette O'Brien">
    <w15:presenceInfo w15:providerId="Windows Live" w15:userId="df8d8df1aa7b0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KyNLe0MDUwNja2MDdQ0lEKTi0uzszPAykwrgUAmX1a+iwAAAA="/>
  </w:docVars>
  <w:rsids>
    <w:rsidRoot w:val="00250BAC"/>
    <w:rsid w:val="00001BDF"/>
    <w:rsid w:val="0000380F"/>
    <w:rsid w:val="00004175"/>
    <w:rsid w:val="000059C9"/>
    <w:rsid w:val="00007C5A"/>
    <w:rsid w:val="00012C22"/>
    <w:rsid w:val="000160F7"/>
    <w:rsid w:val="00016D5B"/>
    <w:rsid w:val="00016F30"/>
    <w:rsid w:val="0002047C"/>
    <w:rsid w:val="00021B9A"/>
    <w:rsid w:val="00022B67"/>
    <w:rsid w:val="000242D6"/>
    <w:rsid w:val="00024EE5"/>
    <w:rsid w:val="000375FE"/>
    <w:rsid w:val="00041AF6"/>
    <w:rsid w:val="00044E62"/>
    <w:rsid w:val="00050BA4"/>
    <w:rsid w:val="00050C49"/>
    <w:rsid w:val="00051738"/>
    <w:rsid w:val="00051F67"/>
    <w:rsid w:val="00052548"/>
    <w:rsid w:val="00054BD9"/>
    <w:rsid w:val="00055189"/>
    <w:rsid w:val="00060696"/>
    <w:rsid w:val="00062C72"/>
    <w:rsid w:val="00062D57"/>
    <w:rsid w:val="00063E42"/>
    <w:rsid w:val="00067A67"/>
    <w:rsid w:val="00071A3B"/>
    <w:rsid w:val="000769CF"/>
    <w:rsid w:val="000815D8"/>
    <w:rsid w:val="000829EB"/>
    <w:rsid w:val="00084C99"/>
    <w:rsid w:val="00085CC6"/>
    <w:rsid w:val="00090C07"/>
    <w:rsid w:val="0009147A"/>
    <w:rsid w:val="00091E8D"/>
    <w:rsid w:val="00092F3C"/>
    <w:rsid w:val="0009378D"/>
    <w:rsid w:val="000942B3"/>
    <w:rsid w:val="00097163"/>
    <w:rsid w:val="000A22C8"/>
    <w:rsid w:val="000A287D"/>
    <w:rsid w:val="000B159B"/>
    <w:rsid w:val="000B1E4D"/>
    <w:rsid w:val="000B2344"/>
    <w:rsid w:val="000B7DE5"/>
    <w:rsid w:val="000C1402"/>
    <w:rsid w:val="000C18DD"/>
    <w:rsid w:val="000C2118"/>
    <w:rsid w:val="000C24A9"/>
    <w:rsid w:val="000C5C65"/>
    <w:rsid w:val="000C6E6E"/>
    <w:rsid w:val="000D4E90"/>
    <w:rsid w:val="000D55B4"/>
    <w:rsid w:val="000D76B7"/>
    <w:rsid w:val="000E65F0"/>
    <w:rsid w:val="000F072C"/>
    <w:rsid w:val="000F3339"/>
    <w:rsid w:val="000F6743"/>
    <w:rsid w:val="00100323"/>
    <w:rsid w:val="001006C2"/>
    <w:rsid w:val="00101BE8"/>
    <w:rsid w:val="00107B2B"/>
    <w:rsid w:val="00107C2D"/>
    <w:rsid w:val="0011047A"/>
    <w:rsid w:val="00112AC5"/>
    <w:rsid w:val="001133DD"/>
    <w:rsid w:val="00120CBE"/>
    <w:rsid w:val="00121BAE"/>
    <w:rsid w:val="001261C4"/>
    <w:rsid w:val="001314FB"/>
    <w:rsid w:val="001326F5"/>
    <w:rsid w:val="001366EC"/>
    <w:rsid w:val="0014219C"/>
    <w:rsid w:val="001425ED"/>
    <w:rsid w:val="00143450"/>
    <w:rsid w:val="00144997"/>
    <w:rsid w:val="0014575D"/>
    <w:rsid w:val="00147CCB"/>
    <w:rsid w:val="001523C0"/>
    <w:rsid w:val="001535FE"/>
    <w:rsid w:val="00154E2C"/>
    <w:rsid w:val="00154E3A"/>
    <w:rsid w:val="00157902"/>
    <w:rsid w:val="00160926"/>
    <w:rsid w:val="00162EEA"/>
    <w:rsid w:val="00163164"/>
    <w:rsid w:val="00166253"/>
    <w:rsid w:val="001704B7"/>
    <w:rsid w:val="001710C0"/>
    <w:rsid w:val="00172AFB"/>
    <w:rsid w:val="001772B8"/>
    <w:rsid w:val="00180FBF"/>
    <w:rsid w:val="00182CF4"/>
    <w:rsid w:val="001836CF"/>
    <w:rsid w:val="00186CE1"/>
    <w:rsid w:val="001909D3"/>
    <w:rsid w:val="00191629"/>
    <w:rsid w:val="00191F00"/>
    <w:rsid w:val="00192F12"/>
    <w:rsid w:val="00193F14"/>
    <w:rsid w:val="00197614"/>
    <w:rsid w:val="001A0312"/>
    <w:rsid w:val="001A1240"/>
    <w:rsid w:val="001A15DA"/>
    <w:rsid w:val="001A2694"/>
    <w:rsid w:val="001A3CC7"/>
    <w:rsid w:val="001A67A4"/>
    <w:rsid w:val="001A69AC"/>
    <w:rsid w:val="001A7B34"/>
    <w:rsid w:val="001B1FAF"/>
    <w:rsid w:val="001B5E75"/>
    <w:rsid w:val="001B67D8"/>
    <w:rsid w:val="001B6F95"/>
    <w:rsid w:val="001C05A1"/>
    <w:rsid w:val="001C1D9E"/>
    <w:rsid w:val="001C235E"/>
    <w:rsid w:val="001C5998"/>
    <w:rsid w:val="001C7A65"/>
    <w:rsid w:val="001C7C3B"/>
    <w:rsid w:val="001D43F8"/>
    <w:rsid w:val="001D5B6F"/>
    <w:rsid w:val="001E0690"/>
    <w:rsid w:val="001E0AB8"/>
    <w:rsid w:val="001E1D8D"/>
    <w:rsid w:val="001E3772"/>
    <w:rsid w:val="001E38E0"/>
    <w:rsid w:val="001E4E72"/>
    <w:rsid w:val="001E62B3"/>
    <w:rsid w:val="001F0171"/>
    <w:rsid w:val="001F0D77"/>
    <w:rsid w:val="001F0E1F"/>
    <w:rsid w:val="001F31F9"/>
    <w:rsid w:val="001F357E"/>
    <w:rsid w:val="001F43FC"/>
    <w:rsid w:val="001F7DD8"/>
    <w:rsid w:val="0020040A"/>
    <w:rsid w:val="00201928"/>
    <w:rsid w:val="00203E26"/>
    <w:rsid w:val="0020449C"/>
    <w:rsid w:val="00205DAA"/>
    <w:rsid w:val="00206855"/>
    <w:rsid w:val="002113B8"/>
    <w:rsid w:val="00213724"/>
    <w:rsid w:val="00215665"/>
    <w:rsid w:val="002163BB"/>
    <w:rsid w:val="0021792C"/>
    <w:rsid w:val="002207B1"/>
    <w:rsid w:val="002240AB"/>
    <w:rsid w:val="00225E37"/>
    <w:rsid w:val="00231DCA"/>
    <w:rsid w:val="00240D87"/>
    <w:rsid w:val="00242E3A"/>
    <w:rsid w:val="002506CF"/>
    <w:rsid w:val="00250BAC"/>
    <w:rsid w:val="0025107F"/>
    <w:rsid w:val="00257000"/>
    <w:rsid w:val="00260CD4"/>
    <w:rsid w:val="00263805"/>
    <w:rsid w:val="002639D8"/>
    <w:rsid w:val="00264BF9"/>
    <w:rsid w:val="00265F77"/>
    <w:rsid w:val="00266C83"/>
    <w:rsid w:val="002768DC"/>
    <w:rsid w:val="00292A2B"/>
    <w:rsid w:val="00294C8F"/>
    <w:rsid w:val="00295537"/>
    <w:rsid w:val="002A2873"/>
    <w:rsid w:val="002A517F"/>
    <w:rsid w:val="002A6C56"/>
    <w:rsid w:val="002C090C"/>
    <w:rsid w:val="002C1243"/>
    <w:rsid w:val="002C1815"/>
    <w:rsid w:val="002C475E"/>
    <w:rsid w:val="002C6AD6"/>
    <w:rsid w:val="002D43EB"/>
    <w:rsid w:val="002D476E"/>
    <w:rsid w:val="002D6C2A"/>
    <w:rsid w:val="002D7A86"/>
    <w:rsid w:val="002E0359"/>
    <w:rsid w:val="002E6ACC"/>
    <w:rsid w:val="002E6BF6"/>
    <w:rsid w:val="002F45FF"/>
    <w:rsid w:val="002F6D17"/>
    <w:rsid w:val="00302887"/>
    <w:rsid w:val="003056EB"/>
    <w:rsid w:val="00305D3B"/>
    <w:rsid w:val="003071FF"/>
    <w:rsid w:val="00310459"/>
    <w:rsid w:val="00310652"/>
    <w:rsid w:val="0031371D"/>
    <w:rsid w:val="0031789F"/>
    <w:rsid w:val="00320788"/>
    <w:rsid w:val="00321047"/>
    <w:rsid w:val="003216FB"/>
    <w:rsid w:val="00321EB8"/>
    <w:rsid w:val="003233A3"/>
    <w:rsid w:val="003369AA"/>
    <w:rsid w:val="003410ED"/>
    <w:rsid w:val="003427F5"/>
    <w:rsid w:val="0034455D"/>
    <w:rsid w:val="0034604B"/>
    <w:rsid w:val="00346D17"/>
    <w:rsid w:val="00347972"/>
    <w:rsid w:val="0035469B"/>
    <w:rsid w:val="003559CC"/>
    <w:rsid w:val="003562B4"/>
    <w:rsid w:val="003569D7"/>
    <w:rsid w:val="003608AC"/>
    <w:rsid w:val="00363A23"/>
    <w:rsid w:val="0036465A"/>
    <w:rsid w:val="00365BD8"/>
    <w:rsid w:val="00381450"/>
    <w:rsid w:val="003815DD"/>
    <w:rsid w:val="0038758C"/>
    <w:rsid w:val="00387E6B"/>
    <w:rsid w:val="00392748"/>
    <w:rsid w:val="00392C65"/>
    <w:rsid w:val="00392ED5"/>
    <w:rsid w:val="003A19DC"/>
    <w:rsid w:val="003A1B45"/>
    <w:rsid w:val="003A217C"/>
    <w:rsid w:val="003A220C"/>
    <w:rsid w:val="003A2874"/>
    <w:rsid w:val="003B46FC"/>
    <w:rsid w:val="003B5767"/>
    <w:rsid w:val="003B7605"/>
    <w:rsid w:val="003C08AA"/>
    <w:rsid w:val="003C0D46"/>
    <w:rsid w:val="003C2A7B"/>
    <w:rsid w:val="003C608A"/>
    <w:rsid w:val="003C6BCA"/>
    <w:rsid w:val="003C7902"/>
    <w:rsid w:val="003C7E36"/>
    <w:rsid w:val="003D0BFF"/>
    <w:rsid w:val="003D3C36"/>
    <w:rsid w:val="003D6EF1"/>
    <w:rsid w:val="003D7BB8"/>
    <w:rsid w:val="003E13C8"/>
    <w:rsid w:val="003E5BE5"/>
    <w:rsid w:val="003F18D1"/>
    <w:rsid w:val="003F20EC"/>
    <w:rsid w:val="003F4F0E"/>
    <w:rsid w:val="003F6096"/>
    <w:rsid w:val="003F6E06"/>
    <w:rsid w:val="00403C7A"/>
    <w:rsid w:val="004057A6"/>
    <w:rsid w:val="00406554"/>
    <w:rsid w:val="00406E82"/>
    <w:rsid w:val="004119CD"/>
    <w:rsid w:val="004131B0"/>
    <w:rsid w:val="00414132"/>
    <w:rsid w:val="00416368"/>
    <w:rsid w:val="00416C42"/>
    <w:rsid w:val="0042018B"/>
    <w:rsid w:val="00422476"/>
    <w:rsid w:val="0042385C"/>
    <w:rsid w:val="00431654"/>
    <w:rsid w:val="0043180B"/>
    <w:rsid w:val="0043479A"/>
    <w:rsid w:val="00434926"/>
    <w:rsid w:val="004411FE"/>
    <w:rsid w:val="00443ACE"/>
    <w:rsid w:val="00444217"/>
    <w:rsid w:val="004478F4"/>
    <w:rsid w:val="0045025B"/>
    <w:rsid w:val="00450F53"/>
    <w:rsid w:val="00450F7A"/>
    <w:rsid w:val="00452C6D"/>
    <w:rsid w:val="00454243"/>
    <w:rsid w:val="00455E0B"/>
    <w:rsid w:val="0045666E"/>
    <w:rsid w:val="004569BA"/>
    <w:rsid w:val="00462B9F"/>
    <w:rsid w:val="004659EE"/>
    <w:rsid w:val="00471F00"/>
    <w:rsid w:val="00476BA9"/>
    <w:rsid w:val="004914B5"/>
    <w:rsid w:val="004936C2"/>
    <w:rsid w:val="0049379C"/>
    <w:rsid w:val="004A1CA0"/>
    <w:rsid w:val="004A22E9"/>
    <w:rsid w:val="004A2EE8"/>
    <w:rsid w:val="004A4ACD"/>
    <w:rsid w:val="004A5BC5"/>
    <w:rsid w:val="004A7A51"/>
    <w:rsid w:val="004B023D"/>
    <w:rsid w:val="004B5999"/>
    <w:rsid w:val="004C0909"/>
    <w:rsid w:val="004C2B37"/>
    <w:rsid w:val="004C2EE4"/>
    <w:rsid w:val="004C3F97"/>
    <w:rsid w:val="004D01F2"/>
    <w:rsid w:val="004D3339"/>
    <w:rsid w:val="004D353F"/>
    <w:rsid w:val="004D36D7"/>
    <w:rsid w:val="004D4EE7"/>
    <w:rsid w:val="004D682B"/>
    <w:rsid w:val="004E6152"/>
    <w:rsid w:val="004E7432"/>
    <w:rsid w:val="004F344A"/>
    <w:rsid w:val="00504ED4"/>
    <w:rsid w:val="00510639"/>
    <w:rsid w:val="00516142"/>
    <w:rsid w:val="00520027"/>
    <w:rsid w:val="0052093C"/>
    <w:rsid w:val="00521B31"/>
    <w:rsid w:val="00522469"/>
    <w:rsid w:val="0052400A"/>
    <w:rsid w:val="00526E6D"/>
    <w:rsid w:val="00536277"/>
    <w:rsid w:val="00536F43"/>
    <w:rsid w:val="00540004"/>
    <w:rsid w:val="005510BA"/>
    <w:rsid w:val="005515E9"/>
    <w:rsid w:val="005532CD"/>
    <w:rsid w:val="00554B4E"/>
    <w:rsid w:val="00554F51"/>
    <w:rsid w:val="00556C02"/>
    <w:rsid w:val="00556D80"/>
    <w:rsid w:val="00561BB2"/>
    <w:rsid w:val="00563249"/>
    <w:rsid w:val="005639A5"/>
    <w:rsid w:val="00563BFC"/>
    <w:rsid w:val="00564EB5"/>
    <w:rsid w:val="005668DF"/>
    <w:rsid w:val="00566B0E"/>
    <w:rsid w:val="00570A65"/>
    <w:rsid w:val="005762B1"/>
    <w:rsid w:val="00580456"/>
    <w:rsid w:val="00580E73"/>
    <w:rsid w:val="00582B66"/>
    <w:rsid w:val="00583452"/>
    <w:rsid w:val="00593386"/>
    <w:rsid w:val="005933B5"/>
    <w:rsid w:val="00596998"/>
    <w:rsid w:val="005A6E62"/>
    <w:rsid w:val="005B0A54"/>
    <w:rsid w:val="005B2FB3"/>
    <w:rsid w:val="005B3340"/>
    <w:rsid w:val="005B5CE2"/>
    <w:rsid w:val="005B6966"/>
    <w:rsid w:val="005C4C03"/>
    <w:rsid w:val="005D1215"/>
    <w:rsid w:val="005D2B29"/>
    <w:rsid w:val="005D354A"/>
    <w:rsid w:val="005D3E53"/>
    <w:rsid w:val="005D506C"/>
    <w:rsid w:val="005E1CB0"/>
    <w:rsid w:val="005E3235"/>
    <w:rsid w:val="005E4176"/>
    <w:rsid w:val="005E4876"/>
    <w:rsid w:val="005E65B5"/>
    <w:rsid w:val="005F3AE9"/>
    <w:rsid w:val="005F43AD"/>
    <w:rsid w:val="006007BB"/>
    <w:rsid w:val="00601DC0"/>
    <w:rsid w:val="006034CB"/>
    <w:rsid w:val="006131CE"/>
    <w:rsid w:val="0061336B"/>
    <w:rsid w:val="00613A86"/>
    <w:rsid w:val="00617D6E"/>
    <w:rsid w:val="00622D61"/>
    <w:rsid w:val="00624198"/>
    <w:rsid w:val="006247D0"/>
    <w:rsid w:val="00625946"/>
    <w:rsid w:val="00630E91"/>
    <w:rsid w:val="00636C28"/>
    <w:rsid w:val="006428E5"/>
    <w:rsid w:val="00644958"/>
    <w:rsid w:val="0064690A"/>
    <w:rsid w:val="0066149F"/>
    <w:rsid w:val="00667B17"/>
    <w:rsid w:val="00671A3D"/>
    <w:rsid w:val="00672919"/>
    <w:rsid w:val="00672EE8"/>
    <w:rsid w:val="00674145"/>
    <w:rsid w:val="006863BF"/>
    <w:rsid w:val="00686587"/>
    <w:rsid w:val="006904CF"/>
    <w:rsid w:val="006918A2"/>
    <w:rsid w:val="00695EE2"/>
    <w:rsid w:val="0069660B"/>
    <w:rsid w:val="006A1B33"/>
    <w:rsid w:val="006A1C15"/>
    <w:rsid w:val="006A432A"/>
    <w:rsid w:val="006A48F1"/>
    <w:rsid w:val="006A57BD"/>
    <w:rsid w:val="006A6F7B"/>
    <w:rsid w:val="006A71A3"/>
    <w:rsid w:val="006A7DC9"/>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4309"/>
    <w:rsid w:val="006D65A9"/>
    <w:rsid w:val="006E372B"/>
    <w:rsid w:val="006E5FE9"/>
    <w:rsid w:val="006E6581"/>
    <w:rsid w:val="006E71DF"/>
    <w:rsid w:val="006F1CC4"/>
    <w:rsid w:val="006F2A86"/>
    <w:rsid w:val="006F3163"/>
    <w:rsid w:val="00705FEC"/>
    <w:rsid w:val="0070650A"/>
    <w:rsid w:val="00711270"/>
    <w:rsid w:val="0071147A"/>
    <w:rsid w:val="0071185D"/>
    <w:rsid w:val="0072185D"/>
    <w:rsid w:val="00721E01"/>
    <w:rsid w:val="007222AD"/>
    <w:rsid w:val="00726074"/>
    <w:rsid w:val="007267CF"/>
    <w:rsid w:val="00731F3F"/>
    <w:rsid w:val="00733BAB"/>
    <w:rsid w:val="0073500D"/>
    <w:rsid w:val="007436BF"/>
    <w:rsid w:val="007443E9"/>
    <w:rsid w:val="00745DCE"/>
    <w:rsid w:val="00750B07"/>
    <w:rsid w:val="00753D89"/>
    <w:rsid w:val="00753F1C"/>
    <w:rsid w:val="0075423C"/>
    <w:rsid w:val="007553D8"/>
    <w:rsid w:val="00755C9B"/>
    <w:rsid w:val="00756448"/>
    <w:rsid w:val="00760FE4"/>
    <w:rsid w:val="00761D64"/>
    <w:rsid w:val="00763285"/>
    <w:rsid w:val="007636C2"/>
    <w:rsid w:val="00763D8B"/>
    <w:rsid w:val="00764C26"/>
    <w:rsid w:val="007657F6"/>
    <w:rsid w:val="00765E47"/>
    <w:rsid w:val="00767D95"/>
    <w:rsid w:val="0077125A"/>
    <w:rsid w:val="00772E30"/>
    <w:rsid w:val="0077380C"/>
    <w:rsid w:val="00775420"/>
    <w:rsid w:val="0078405B"/>
    <w:rsid w:val="007842AD"/>
    <w:rsid w:val="00786567"/>
    <w:rsid w:val="00786F58"/>
    <w:rsid w:val="00787CC1"/>
    <w:rsid w:val="00792F4E"/>
    <w:rsid w:val="0079398D"/>
    <w:rsid w:val="00796C25"/>
    <w:rsid w:val="007A287C"/>
    <w:rsid w:val="007A3B2A"/>
    <w:rsid w:val="007B0C9D"/>
    <w:rsid w:val="007B2DC7"/>
    <w:rsid w:val="007B3576"/>
    <w:rsid w:val="007B5522"/>
    <w:rsid w:val="007B5DC8"/>
    <w:rsid w:val="007C0EE0"/>
    <w:rsid w:val="007C1B09"/>
    <w:rsid w:val="007C1B71"/>
    <w:rsid w:val="007C2FBB"/>
    <w:rsid w:val="007C3FFE"/>
    <w:rsid w:val="007C7164"/>
    <w:rsid w:val="007D1984"/>
    <w:rsid w:val="007D2AFE"/>
    <w:rsid w:val="007E3264"/>
    <w:rsid w:val="007E3FEA"/>
    <w:rsid w:val="007E4A9A"/>
    <w:rsid w:val="007F0A0B"/>
    <w:rsid w:val="007F3A60"/>
    <w:rsid w:val="007F3D0B"/>
    <w:rsid w:val="007F7C94"/>
    <w:rsid w:val="00802FFA"/>
    <w:rsid w:val="00810E4B"/>
    <w:rsid w:val="00814BAA"/>
    <w:rsid w:val="00821854"/>
    <w:rsid w:val="00821CF5"/>
    <w:rsid w:val="008226BB"/>
    <w:rsid w:val="00823061"/>
    <w:rsid w:val="00823919"/>
    <w:rsid w:val="00824295"/>
    <w:rsid w:val="00825579"/>
    <w:rsid w:val="00827A65"/>
    <w:rsid w:val="008300EC"/>
    <w:rsid w:val="00830473"/>
    <w:rsid w:val="008313F3"/>
    <w:rsid w:val="008402F2"/>
    <w:rsid w:val="008405BB"/>
    <w:rsid w:val="00846494"/>
    <w:rsid w:val="00847B20"/>
    <w:rsid w:val="008509D3"/>
    <w:rsid w:val="00853418"/>
    <w:rsid w:val="00856423"/>
    <w:rsid w:val="00857CF6"/>
    <w:rsid w:val="008610ED"/>
    <w:rsid w:val="00861C6A"/>
    <w:rsid w:val="00861E77"/>
    <w:rsid w:val="00865199"/>
    <w:rsid w:val="00867EAF"/>
    <w:rsid w:val="00870763"/>
    <w:rsid w:val="008713EA"/>
    <w:rsid w:val="00873C6B"/>
    <w:rsid w:val="008816B9"/>
    <w:rsid w:val="00882D91"/>
    <w:rsid w:val="00883FED"/>
    <w:rsid w:val="0088426A"/>
    <w:rsid w:val="00884633"/>
    <w:rsid w:val="008852BA"/>
    <w:rsid w:val="00886FE8"/>
    <w:rsid w:val="00890108"/>
    <w:rsid w:val="0089268B"/>
    <w:rsid w:val="00892729"/>
    <w:rsid w:val="00893877"/>
    <w:rsid w:val="0089532C"/>
    <w:rsid w:val="00896165"/>
    <w:rsid w:val="00896681"/>
    <w:rsid w:val="008A098D"/>
    <w:rsid w:val="008A2749"/>
    <w:rsid w:val="008A3A90"/>
    <w:rsid w:val="008B06D4"/>
    <w:rsid w:val="008B2B01"/>
    <w:rsid w:val="008B4A31"/>
    <w:rsid w:val="008B4A44"/>
    <w:rsid w:val="008B4F20"/>
    <w:rsid w:val="008B5267"/>
    <w:rsid w:val="008B7FFD"/>
    <w:rsid w:val="008C2920"/>
    <w:rsid w:val="008C4307"/>
    <w:rsid w:val="008D23DF"/>
    <w:rsid w:val="008D73BF"/>
    <w:rsid w:val="008D7F09"/>
    <w:rsid w:val="008E4E0F"/>
    <w:rsid w:val="008E5B64"/>
    <w:rsid w:val="008E624F"/>
    <w:rsid w:val="008E7DAA"/>
    <w:rsid w:val="008F0094"/>
    <w:rsid w:val="008F03EF"/>
    <w:rsid w:val="008F3161"/>
    <w:rsid w:val="008F340F"/>
    <w:rsid w:val="008F6A17"/>
    <w:rsid w:val="00903523"/>
    <w:rsid w:val="00903C45"/>
    <w:rsid w:val="00906281"/>
    <w:rsid w:val="0090659A"/>
    <w:rsid w:val="00911080"/>
    <w:rsid w:val="00911C02"/>
    <w:rsid w:val="00912F8C"/>
    <w:rsid w:val="0091350B"/>
    <w:rsid w:val="00915986"/>
    <w:rsid w:val="00917624"/>
    <w:rsid w:val="00926CB2"/>
    <w:rsid w:val="00930386"/>
    <w:rsid w:val="009309F5"/>
    <w:rsid w:val="00933237"/>
    <w:rsid w:val="00933F28"/>
    <w:rsid w:val="00940FD2"/>
    <w:rsid w:val="0094241E"/>
    <w:rsid w:val="009476C0"/>
    <w:rsid w:val="00963E34"/>
    <w:rsid w:val="00964DFA"/>
    <w:rsid w:val="00967BA2"/>
    <w:rsid w:val="009806C2"/>
    <w:rsid w:val="0098155C"/>
    <w:rsid w:val="00983B77"/>
    <w:rsid w:val="0098472B"/>
    <w:rsid w:val="009872E2"/>
    <w:rsid w:val="00996053"/>
    <w:rsid w:val="009A0B2F"/>
    <w:rsid w:val="009A1CF4"/>
    <w:rsid w:val="009A37D7"/>
    <w:rsid w:val="009A4E17"/>
    <w:rsid w:val="009A6955"/>
    <w:rsid w:val="009B341C"/>
    <w:rsid w:val="009B5747"/>
    <w:rsid w:val="009C3CC9"/>
    <w:rsid w:val="009D1B80"/>
    <w:rsid w:val="009D2C27"/>
    <w:rsid w:val="009D387A"/>
    <w:rsid w:val="009E2309"/>
    <w:rsid w:val="009E3499"/>
    <w:rsid w:val="009E42B9"/>
    <w:rsid w:val="009E4E17"/>
    <w:rsid w:val="009F4C2E"/>
    <w:rsid w:val="00A014A3"/>
    <w:rsid w:val="00A027CC"/>
    <w:rsid w:val="00A0412D"/>
    <w:rsid w:val="00A10940"/>
    <w:rsid w:val="00A15EDC"/>
    <w:rsid w:val="00A21211"/>
    <w:rsid w:val="00A23016"/>
    <w:rsid w:val="00A30F8A"/>
    <w:rsid w:val="00A33806"/>
    <w:rsid w:val="00A33E8E"/>
    <w:rsid w:val="00A34E7F"/>
    <w:rsid w:val="00A41593"/>
    <w:rsid w:val="00A4536A"/>
    <w:rsid w:val="00A4587A"/>
    <w:rsid w:val="00A46F0A"/>
    <w:rsid w:val="00A46F25"/>
    <w:rsid w:val="00A47CC2"/>
    <w:rsid w:val="00A50216"/>
    <w:rsid w:val="00A502BA"/>
    <w:rsid w:val="00A60146"/>
    <w:rsid w:val="00A601A9"/>
    <w:rsid w:val="00A622C4"/>
    <w:rsid w:val="00A6283D"/>
    <w:rsid w:val="00A65B15"/>
    <w:rsid w:val="00A676FF"/>
    <w:rsid w:val="00A73EBA"/>
    <w:rsid w:val="00A754B4"/>
    <w:rsid w:val="00A7636F"/>
    <w:rsid w:val="00A807C1"/>
    <w:rsid w:val="00A82658"/>
    <w:rsid w:val="00A83374"/>
    <w:rsid w:val="00A879DA"/>
    <w:rsid w:val="00A9170B"/>
    <w:rsid w:val="00A94247"/>
    <w:rsid w:val="00A947AB"/>
    <w:rsid w:val="00A96172"/>
    <w:rsid w:val="00A976DB"/>
    <w:rsid w:val="00A97C5F"/>
    <w:rsid w:val="00AA20C3"/>
    <w:rsid w:val="00AA475B"/>
    <w:rsid w:val="00AA5DCA"/>
    <w:rsid w:val="00AB051D"/>
    <w:rsid w:val="00AB0D6A"/>
    <w:rsid w:val="00AB43B3"/>
    <w:rsid w:val="00AB49B9"/>
    <w:rsid w:val="00AB501D"/>
    <w:rsid w:val="00AB758A"/>
    <w:rsid w:val="00AC027E"/>
    <w:rsid w:val="00AC02D7"/>
    <w:rsid w:val="00AC1DD6"/>
    <w:rsid w:val="00AC1E7E"/>
    <w:rsid w:val="00AC2558"/>
    <w:rsid w:val="00AC507D"/>
    <w:rsid w:val="00AC66E4"/>
    <w:rsid w:val="00AD04F2"/>
    <w:rsid w:val="00AD4578"/>
    <w:rsid w:val="00AD68E9"/>
    <w:rsid w:val="00AE56C0"/>
    <w:rsid w:val="00AE7E2D"/>
    <w:rsid w:val="00AF347D"/>
    <w:rsid w:val="00B00914"/>
    <w:rsid w:val="00B00C70"/>
    <w:rsid w:val="00B02A8E"/>
    <w:rsid w:val="00B052EE"/>
    <w:rsid w:val="00B1081F"/>
    <w:rsid w:val="00B111D1"/>
    <w:rsid w:val="00B2496B"/>
    <w:rsid w:val="00B27499"/>
    <w:rsid w:val="00B3010D"/>
    <w:rsid w:val="00B30486"/>
    <w:rsid w:val="00B30C80"/>
    <w:rsid w:val="00B35151"/>
    <w:rsid w:val="00B433F2"/>
    <w:rsid w:val="00B43947"/>
    <w:rsid w:val="00B458E8"/>
    <w:rsid w:val="00B46ED2"/>
    <w:rsid w:val="00B52D6A"/>
    <w:rsid w:val="00B5397B"/>
    <w:rsid w:val="00B53EE9"/>
    <w:rsid w:val="00B54D41"/>
    <w:rsid w:val="00B56DCB"/>
    <w:rsid w:val="00B6183E"/>
    <w:rsid w:val="00B61A9F"/>
    <w:rsid w:val="00B62809"/>
    <w:rsid w:val="00B66B25"/>
    <w:rsid w:val="00B66F8A"/>
    <w:rsid w:val="00B73EAD"/>
    <w:rsid w:val="00B7675A"/>
    <w:rsid w:val="00B77055"/>
    <w:rsid w:val="00B81429"/>
    <w:rsid w:val="00B81898"/>
    <w:rsid w:val="00B82DED"/>
    <w:rsid w:val="00B8606B"/>
    <w:rsid w:val="00B878E7"/>
    <w:rsid w:val="00B879CA"/>
    <w:rsid w:val="00B879CC"/>
    <w:rsid w:val="00B87ECF"/>
    <w:rsid w:val="00B91B3C"/>
    <w:rsid w:val="00B970F3"/>
    <w:rsid w:val="00B97278"/>
    <w:rsid w:val="00B97943"/>
    <w:rsid w:val="00BA1D0B"/>
    <w:rsid w:val="00BA2F9F"/>
    <w:rsid w:val="00BA6972"/>
    <w:rsid w:val="00BB0182"/>
    <w:rsid w:val="00BB1E0D"/>
    <w:rsid w:val="00BB234D"/>
    <w:rsid w:val="00BB26C8"/>
    <w:rsid w:val="00BB4D9B"/>
    <w:rsid w:val="00BB73FF"/>
    <w:rsid w:val="00BB7688"/>
    <w:rsid w:val="00BC2189"/>
    <w:rsid w:val="00BC3B8F"/>
    <w:rsid w:val="00BC7423"/>
    <w:rsid w:val="00BC7CAC"/>
    <w:rsid w:val="00BD0085"/>
    <w:rsid w:val="00BD5D2F"/>
    <w:rsid w:val="00BD6D76"/>
    <w:rsid w:val="00BE56B3"/>
    <w:rsid w:val="00BE676D"/>
    <w:rsid w:val="00BF04E8"/>
    <w:rsid w:val="00BF16BF"/>
    <w:rsid w:val="00BF4D1F"/>
    <w:rsid w:val="00BF709A"/>
    <w:rsid w:val="00C01AAA"/>
    <w:rsid w:val="00C02A73"/>
    <w:rsid w:val="00C063D2"/>
    <w:rsid w:val="00C07FD9"/>
    <w:rsid w:val="00C10955"/>
    <w:rsid w:val="00C11C4D"/>
    <w:rsid w:val="00C1712C"/>
    <w:rsid w:val="00C202CB"/>
    <w:rsid w:val="00C20913"/>
    <w:rsid w:val="00C23E16"/>
    <w:rsid w:val="00C27E37"/>
    <w:rsid w:val="00C32713"/>
    <w:rsid w:val="00C351B8"/>
    <w:rsid w:val="00C35CFA"/>
    <w:rsid w:val="00C37D6C"/>
    <w:rsid w:val="00C4030E"/>
    <w:rsid w:val="00C410D9"/>
    <w:rsid w:val="00C44DB7"/>
    <w:rsid w:val="00C4510A"/>
    <w:rsid w:val="00C47F2E"/>
    <w:rsid w:val="00C52127"/>
    <w:rsid w:val="00C52AA6"/>
    <w:rsid w:val="00C52BA6"/>
    <w:rsid w:val="00C52F9D"/>
    <w:rsid w:val="00C57A1A"/>
    <w:rsid w:val="00C602B7"/>
    <w:rsid w:val="00C60BBD"/>
    <w:rsid w:val="00C6258F"/>
    <w:rsid w:val="00C62C41"/>
    <w:rsid w:val="00C63DF6"/>
    <w:rsid w:val="00C63E58"/>
    <w:rsid w:val="00C6495E"/>
    <w:rsid w:val="00C670EE"/>
    <w:rsid w:val="00C67E3B"/>
    <w:rsid w:val="00C8028B"/>
    <w:rsid w:val="00C82161"/>
    <w:rsid w:val="00C8718B"/>
    <w:rsid w:val="00C872E4"/>
    <w:rsid w:val="00C90311"/>
    <w:rsid w:val="00C91C26"/>
    <w:rsid w:val="00C92A01"/>
    <w:rsid w:val="00C965B9"/>
    <w:rsid w:val="00C96999"/>
    <w:rsid w:val="00CA6F85"/>
    <w:rsid w:val="00CA73D5"/>
    <w:rsid w:val="00CB084D"/>
    <w:rsid w:val="00CB5068"/>
    <w:rsid w:val="00CB506C"/>
    <w:rsid w:val="00CC1C87"/>
    <w:rsid w:val="00CC3000"/>
    <w:rsid w:val="00CC4859"/>
    <w:rsid w:val="00CC7A35"/>
    <w:rsid w:val="00CD072A"/>
    <w:rsid w:val="00CD7F73"/>
    <w:rsid w:val="00CE069A"/>
    <w:rsid w:val="00CE1DE5"/>
    <w:rsid w:val="00CE26C5"/>
    <w:rsid w:val="00CE36AF"/>
    <w:rsid w:val="00CE47F3"/>
    <w:rsid w:val="00CE54DD"/>
    <w:rsid w:val="00CF0DA5"/>
    <w:rsid w:val="00CF5D31"/>
    <w:rsid w:val="00CF5F3B"/>
    <w:rsid w:val="00CF791A"/>
    <w:rsid w:val="00D00513"/>
    <w:rsid w:val="00D00D7D"/>
    <w:rsid w:val="00D053EC"/>
    <w:rsid w:val="00D11E86"/>
    <w:rsid w:val="00D139C8"/>
    <w:rsid w:val="00D17F81"/>
    <w:rsid w:val="00D24D96"/>
    <w:rsid w:val="00D2758C"/>
    <w:rsid w:val="00D275CA"/>
    <w:rsid w:val="00D2789B"/>
    <w:rsid w:val="00D27BA1"/>
    <w:rsid w:val="00D308D2"/>
    <w:rsid w:val="00D345AB"/>
    <w:rsid w:val="00D41566"/>
    <w:rsid w:val="00D458EC"/>
    <w:rsid w:val="00D501B0"/>
    <w:rsid w:val="00D52582"/>
    <w:rsid w:val="00D52A38"/>
    <w:rsid w:val="00D54ED4"/>
    <w:rsid w:val="00D55CA6"/>
    <w:rsid w:val="00D56A0E"/>
    <w:rsid w:val="00D56DE6"/>
    <w:rsid w:val="00D57AD3"/>
    <w:rsid w:val="00D62F25"/>
    <w:rsid w:val="00D635FE"/>
    <w:rsid w:val="00D66A7B"/>
    <w:rsid w:val="00D66BF6"/>
    <w:rsid w:val="00D67962"/>
    <w:rsid w:val="00D7295E"/>
    <w:rsid w:val="00D729DE"/>
    <w:rsid w:val="00D74197"/>
    <w:rsid w:val="00D741E0"/>
    <w:rsid w:val="00D75B6A"/>
    <w:rsid w:val="00D76E6A"/>
    <w:rsid w:val="00D84BDA"/>
    <w:rsid w:val="00D86D9E"/>
    <w:rsid w:val="00D87013"/>
    <w:rsid w:val="00D876A8"/>
    <w:rsid w:val="00D87F26"/>
    <w:rsid w:val="00D93063"/>
    <w:rsid w:val="00D933B0"/>
    <w:rsid w:val="00D93DD4"/>
    <w:rsid w:val="00D951FC"/>
    <w:rsid w:val="00D977E8"/>
    <w:rsid w:val="00D97B16"/>
    <w:rsid w:val="00DB1C89"/>
    <w:rsid w:val="00DB3763"/>
    <w:rsid w:val="00DB4029"/>
    <w:rsid w:val="00DB5F4D"/>
    <w:rsid w:val="00DB66F2"/>
    <w:rsid w:val="00DB6DA5"/>
    <w:rsid w:val="00DC01A2"/>
    <w:rsid w:val="00DC076B"/>
    <w:rsid w:val="00DC10F5"/>
    <w:rsid w:val="00DC186F"/>
    <w:rsid w:val="00DC252F"/>
    <w:rsid w:val="00DC6050"/>
    <w:rsid w:val="00DD1BC4"/>
    <w:rsid w:val="00DD3A47"/>
    <w:rsid w:val="00DD3FA0"/>
    <w:rsid w:val="00DD43EA"/>
    <w:rsid w:val="00DD69CD"/>
    <w:rsid w:val="00DE6F44"/>
    <w:rsid w:val="00DF15D2"/>
    <w:rsid w:val="00DF1B58"/>
    <w:rsid w:val="00E009DA"/>
    <w:rsid w:val="00E037D9"/>
    <w:rsid w:val="00E04927"/>
    <w:rsid w:val="00E11A48"/>
    <w:rsid w:val="00E11F13"/>
    <w:rsid w:val="00E130EB"/>
    <w:rsid w:val="00E162CD"/>
    <w:rsid w:val="00E17FA5"/>
    <w:rsid w:val="00E2048A"/>
    <w:rsid w:val="00E21341"/>
    <w:rsid w:val="00E21BFE"/>
    <w:rsid w:val="00E26930"/>
    <w:rsid w:val="00E27257"/>
    <w:rsid w:val="00E27F4F"/>
    <w:rsid w:val="00E33018"/>
    <w:rsid w:val="00E3551D"/>
    <w:rsid w:val="00E4205F"/>
    <w:rsid w:val="00E42C6E"/>
    <w:rsid w:val="00E449D0"/>
    <w:rsid w:val="00E44A34"/>
    <w:rsid w:val="00E4506A"/>
    <w:rsid w:val="00E46531"/>
    <w:rsid w:val="00E46716"/>
    <w:rsid w:val="00E47E23"/>
    <w:rsid w:val="00E51AAC"/>
    <w:rsid w:val="00E53F99"/>
    <w:rsid w:val="00E55456"/>
    <w:rsid w:val="00E56510"/>
    <w:rsid w:val="00E6127C"/>
    <w:rsid w:val="00E62EA8"/>
    <w:rsid w:val="00E674A5"/>
    <w:rsid w:val="00E67A6E"/>
    <w:rsid w:val="00E707C8"/>
    <w:rsid w:val="00E71B43"/>
    <w:rsid w:val="00E76890"/>
    <w:rsid w:val="00E80849"/>
    <w:rsid w:val="00E81612"/>
    <w:rsid w:val="00E87D18"/>
    <w:rsid w:val="00E87D62"/>
    <w:rsid w:val="00E92076"/>
    <w:rsid w:val="00E97333"/>
    <w:rsid w:val="00EA486E"/>
    <w:rsid w:val="00EA48B9"/>
    <w:rsid w:val="00EA4FA3"/>
    <w:rsid w:val="00EA6404"/>
    <w:rsid w:val="00EA6B39"/>
    <w:rsid w:val="00EA791F"/>
    <w:rsid w:val="00EB001B"/>
    <w:rsid w:val="00EB3082"/>
    <w:rsid w:val="00EB3595"/>
    <w:rsid w:val="00EB403B"/>
    <w:rsid w:val="00EB44DB"/>
    <w:rsid w:val="00EB6515"/>
    <w:rsid w:val="00EB6C33"/>
    <w:rsid w:val="00EC5B91"/>
    <w:rsid w:val="00EC66C2"/>
    <w:rsid w:val="00ED19C3"/>
    <w:rsid w:val="00ED2F50"/>
    <w:rsid w:val="00ED6019"/>
    <w:rsid w:val="00ED675B"/>
    <w:rsid w:val="00ED7830"/>
    <w:rsid w:val="00EE3909"/>
    <w:rsid w:val="00EE4C47"/>
    <w:rsid w:val="00EF1580"/>
    <w:rsid w:val="00EF4205"/>
    <w:rsid w:val="00EF5939"/>
    <w:rsid w:val="00EF6CDA"/>
    <w:rsid w:val="00EF7F67"/>
    <w:rsid w:val="00F01714"/>
    <w:rsid w:val="00F0191F"/>
    <w:rsid w:val="00F01EBE"/>
    <w:rsid w:val="00F0258F"/>
    <w:rsid w:val="00F02D06"/>
    <w:rsid w:val="00F04AE8"/>
    <w:rsid w:val="00F056E5"/>
    <w:rsid w:val="00F06FDD"/>
    <w:rsid w:val="00F10819"/>
    <w:rsid w:val="00F11219"/>
    <w:rsid w:val="00F11ED5"/>
    <w:rsid w:val="00F1202B"/>
    <w:rsid w:val="00F16F35"/>
    <w:rsid w:val="00F17559"/>
    <w:rsid w:val="00F17C26"/>
    <w:rsid w:val="00F213DC"/>
    <w:rsid w:val="00F2229D"/>
    <w:rsid w:val="00F25ABB"/>
    <w:rsid w:val="00F26A45"/>
    <w:rsid w:val="00F27963"/>
    <w:rsid w:val="00F30103"/>
    <w:rsid w:val="00F30446"/>
    <w:rsid w:val="00F33EAE"/>
    <w:rsid w:val="00F33F8F"/>
    <w:rsid w:val="00F4135D"/>
    <w:rsid w:val="00F41F1B"/>
    <w:rsid w:val="00F46BD9"/>
    <w:rsid w:val="00F47C22"/>
    <w:rsid w:val="00F555DB"/>
    <w:rsid w:val="00F60BE0"/>
    <w:rsid w:val="00F6280E"/>
    <w:rsid w:val="00F7050A"/>
    <w:rsid w:val="00F7142D"/>
    <w:rsid w:val="00F75533"/>
    <w:rsid w:val="00F8036D"/>
    <w:rsid w:val="00F809DC"/>
    <w:rsid w:val="00F86EB0"/>
    <w:rsid w:val="00F875B1"/>
    <w:rsid w:val="00F87603"/>
    <w:rsid w:val="00FA04D1"/>
    <w:rsid w:val="00FA3811"/>
    <w:rsid w:val="00FA3B9F"/>
    <w:rsid w:val="00FA3F06"/>
    <w:rsid w:val="00FA4A26"/>
    <w:rsid w:val="00FA7084"/>
    <w:rsid w:val="00FA71B9"/>
    <w:rsid w:val="00FA78E3"/>
    <w:rsid w:val="00FA7BEF"/>
    <w:rsid w:val="00FB1105"/>
    <w:rsid w:val="00FB1929"/>
    <w:rsid w:val="00FB4A01"/>
    <w:rsid w:val="00FB5FD9"/>
    <w:rsid w:val="00FC36C1"/>
    <w:rsid w:val="00FD302C"/>
    <w:rsid w:val="00FD33AB"/>
    <w:rsid w:val="00FD4724"/>
    <w:rsid w:val="00FD4A68"/>
    <w:rsid w:val="00FD68ED"/>
    <w:rsid w:val="00FD7138"/>
    <w:rsid w:val="00FE1010"/>
    <w:rsid w:val="00FE1D4B"/>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B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300EC"/>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C608A"/>
    <w:rPr>
      <w:rFonts w:ascii="Cambria" w:eastAsia="Times New Roman" w:hAnsi="Cambria"/>
      <w:b/>
      <w:bCs/>
      <w:color w:val="365F91"/>
      <w:sz w:val="28"/>
      <w:szCs w:val="28"/>
    </w:rPr>
  </w:style>
  <w:style w:type="character" w:customStyle="1" w:styleId="Heading2Char">
    <w:name w:val="Heading 2 Char"/>
    <w:link w:val="Heading2"/>
    <w:uiPriority w:val="9"/>
    <w:rsid w:val="003C608A"/>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C608A"/>
    <w:pPr>
      <w:numPr>
        <w:ilvl w:val="2"/>
        <w:numId w:val="4"/>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C608A"/>
    <w:pPr>
      <w:numPr>
        <w:numId w:val="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C608A"/>
    <w:pPr>
      <w:numPr>
        <w:numId w:val="4"/>
      </w:numPr>
      <w:spacing w:before="240"/>
      <w:ind w:left="0"/>
    </w:pPr>
    <w:rPr>
      <w:rFonts w:ascii="Arial" w:hAnsi="Arial"/>
      <w:color w:val="auto"/>
    </w:rPr>
  </w:style>
  <w:style w:type="paragraph" w:customStyle="1" w:styleId="SubStepAlpha">
    <w:name w:val="SubStep Alpha"/>
    <w:basedOn w:val="Normal"/>
    <w:qFormat/>
    <w:rsid w:val="003C608A"/>
    <w:pPr>
      <w:numPr>
        <w:ilvl w:val="3"/>
        <w:numId w:val="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character" w:customStyle="1" w:styleId="BodyTextCommandBold">
    <w:name w:val="Body Text Command Bold"/>
    <w:basedOn w:val="BodyTextL25Char"/>
    <w:uiPriority w:val="1"/>
    <w:qFormat/>
    <w:rsid w:val="00F213DC"/>
    <w:rPr>
      <w:b/>
      <w:szCs w:val="22"/>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C608A"/>
    <w:pPr>
      <w:numPr>
        <w:numId w:val="1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BD0085"/>
    <w:rPr>
      <w:b/>
    </w:rPr>
  </w:style>
  <w:style w:type="character" w:customStyle="1" w:styleId="CMDChar">
    <w:name w:val="CMD Char"/>
    <w:basedOn w:val="DefaultParagraphFont"/>
    <w:link w:val="CMD"/>
    <w:rsid w:val="00213724"/>
    <w:rPr>
      <w:rFonts w:ascii="Courier New" w:hAnsi="Courier New"/>
      <w:szCs w:val="22"/>
    </w:rPr>
  </w:style>
  <w:style w:type="character" w:customStyle="1" w:styleId="CMDBold">
    <w:name w:val="CMD Bold"/>
    <w:basedOn w:val="CMDChar"/>
    <w:uiPriority w:val="1"/>
    <w:qFormat/>
    <w:rsid w:val="00B91B3C"/>
    <w:rPr>
      <w:rFonts w:ascii="Courier New" w:hAnsi="Courier New"/>
      <w:b/>
      <w:sz w:val="20"/>
      <w:szCs w:val="22"/>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3C608A"/>
    <w:pPr>
      <w:keepLines w:val="0"/>
      <w:numPr>
        <w:ilvl w:val="1"/>
        <w:numId w:val="4"/>
      </w:numPr>
      <w:spacing w:before="240"/>
      <w:ind w:left="0"/>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213724"/>
    <w:rPr>
      <w:rFonts w:eastAsia="Times New Roman"/>
      <w:b/>
      <w:bCs/>
      <w:sz w:val="28"/>
      <w:szCs w:val="28"/>
    </w:rPr>
  </w:style>
  <w:style w:type="character" w:customStyle="1" w:styleId="Heading5Char">
    <w:name w:val="Heading 5 Char"/>
    <w:basedOn w:val="DefaultParagraphFont"/>
    <w:link w:val="Heading5"/>
    <w:semiHidden/>
    <w:rsid w:val="00213724"/>
    <w:rPr>
      <w:rFonts w:eastAsia="Times New Roman"/>
      <w:b/>
      <w:bCs/>
      <w:i/>
      <w:iCs/>
      <w:sz w:val="26"/>
      <w:szCs w:val="26"/>
    </w:rPr>
  </w:style>
  <w:style w:type="character" w:customStyle="1" w:styleId="Heading6Char">
    <w:name w:val="Heading 6 Char"/>
    <w:basedOn w:val="DefaultParagraphFont"/>
    <w:link w:val="Heading6"/>
    <w:semiHidden/>
    <w:rsid w:val="00213724"/>
    <w:rPr>
      <w:rFonts w:eastAsia="Times New Roman"/>
      <w:b/>
      <w:bCs/>
      <w:sz w:val="22"/>
      <w:szCs w:val="22"/>
    </w:rPr>
  </w:style>
  <w:style w:type="character" w:customStyle="1" w:styleId="Heading7Char">
    <w:name w:val="Heading 7 Char"/>
    <w:basedOn w:val="DefaultParagraphFont"/>
    <w:link w:val="Heading7"/>
    <w:semiHidden/>
    <w:rsid w:val="00213724"/>
    <w:rPr>
      <w:rFonts w:eastAsia="Times New Roman"/>
      <w:szCs w:val="24"/>
    </w:rPr>
  </w:style>
  <w:style w:type="character" w:customStyle="1" w:styleId="Heading8Char">
    <w:name w:val="Heading 8 Char"/>
    <w:basedOn w:val="DefaultParagraphFont"/>
    <w:link w:val="Heading8"/>
    <w:semiHidden/>
    <w:rsid w:val="00213724"/>
    <w:rPr>
      <w:rFonts w:eastAsia="Times New Roman"/>
      <w:i/>
      <w:iCs/>
      <w:szCs w:val="24"/>
    </w:rPr>
  </w:style>
  <w:style w:type="character" w:customStyle="1" w:styleId="Heading9Char">
    <w:name w:val="Heading 9 Char"/>
    <w:basedOn w:val="DefaultParagraphFont"/>
    <w:link w:val="Heading9"/>
    <w:semiHidden/>
    <w:rsid w:val="00213724"/>
    <w:rPr>
      <w:rFonts w:eastAsia="Times New Roman" w:cs="Arial"/>
      <w:sz w:val="22"/>
      <w:szCs w:val="22"/>
    </w:rPr>
  </w:style>
  <w:style w:type="character" w:customStyle="1" w:styleId="Heading3Char1">
    <w:name w:val="Heading 3 Char1"/>
    <w:link w:val="Heading3"/>
    <w:semiHidden/>
    <w:rsid w:val="00213724"/>
    <w:rPr>
      <w:rFonts w:eastAsia="Times New Roman"/>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BodyTextL25Char">
    <w:name w:val="Body Text L25 Char"/>
    <w:basedOn w:val="DefaultParagraphFont"/>
    <w:link w:val="BodyTextL25"/>
    <w:rsid w:val="00213724"/>
    <w:rPr>
      <w:szCs w:val="22"/>
    </w:rPr>
  </w:style>
  <w:style w:type="paragraph" w:styleId="Title">
    <w:name w:val="Title"/>
    <w:basedOn w:val="TableTitle"/>
    <w:link w:val="TitleChar"/>
    <w:qFormat/>
    <w:rsid w:val="00250BAC"/>
    <w:pPr>
      <w:ind w:left="0"/>
    </w:pPr>
  </w:style>
  <w:style w:type="character" w:customStyle="1" w:styleId="TitleChar">
    <w:name w:val="Title Char"/>
    <w:basedOn w:val="DefaultParagraphFont"/>
    <w:link w:val="Title"/>
    <w:rsid w:val="00250BAC"/>
    <w:rPr>
      <w:rFonts w:eastAsia="Times New Roman"/>
      <w:b/>
    </w:rPr>
  </w:style>
  <w:style w:type="character" w:styleId="Hyperlink">
    <w:name w:val="Hyperlink"/>
    <w:rsid w:val="00250BAC"/>
    <w:rPr>
      <w:color w:val="0000FF"/>
      <w:u w:val="single"/>
    </w:rPr>
  </w:style>
  <w:style w:type="paragraph" w:styleId="DocumentMap">
    <w:name w:val="Document Map"/>
    <w:basedOn w:val="Normal"/>
    <w:link w:val="DocumentMapChar"/>
    <w:semiHidden/>
    <w:unhideWhenUsed/>
    <w:rsid w:val="004A7A51"/>
    <w:rPr>
      <w:rFonts w:ascii="Tahoma" w:hAnsi="Tahoma" w:cs="Tahoma"/>
      <w:sz w:val="16"/>
      <w:szCs w:val="16"/>
    </w:rPr>
  </w:style>
  <w:style w:type="character" w:customStyle="1" w:styleId="DocumentMapChar">
    <w:name w:val="Document Map Char"/>
    <w:basedOn w:val="DefaultParagraphFont"/>
    <w:link w:val="DocumentMap"/>
    <w:semiHidden/>
    <w:rsid w:val="004A7A51"/>
    <w:rPr>
      <w:rFonts w:ascii="Tahoma" w:hAnsi="Tahoma" w:cs="Tahoma"/>
      <w:sz w:val="16"/>
      <w:szCs w:val="16"/>
    </w:rPr>
  </w:style>
  <w:style w:type="paragraph" w:styleId="Revision">
    <w:name w:val="Revision"/>
    <w:hidden/>
    <w:uiPriority w:val="99"/>
    <w:semiHidden/>
    <w:rsid w:val="001F357E"/>
    <w:rPr>
      <w:sz w:val="22"/>
      <w:szCs w:val="22"/>
    </w:rPr>
  </w:style>
  <w:style w:type="character" w:styleId="FollowedHyperlink">
    <w:name w:val="FollowedHyperlink"/>
    <w:basedOn w:val="DefaultParagraphFont"/>
    <w:semiHidden/>
    <w:unhideWhenUsed/>
    <w:rsid w:val="001836CF"/>
    <w:rPr>
      <w:color w:val="800080" w:themeColor="followedHyperlink"/>
      <w:u w:val="single"/>
    </w:rPr>
  </w:style>
  <w:style w:type="paragraph" w:styleId="NormalWeb">
    <w:name w:val="Normal (Web)"/>
    <w:basedOn w:val="Normal"/>
    <w:uiPriority w:val="99"/>
    <w:unhideWhenUsed/>
    <w:rsid w:val="00AF347D"/>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300EC"/>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C608A"/>
    <w:rPr>
      <w:rFonts w:ascii="Cambria" w:eastAsia="Times New Roman" w:hAnsi="Cambria"/>
      <w:b/>
      <w:bCs/>
      <w:color w:val="365F91"/>
      <w:sz w:val="28"/>
      <w:szCs w:val="28"/>
    </w:rPr>
  </w:style>
  <w:style w:type="character" w:customStyle="1" w:styleId="Heading2Char">
    <w:name w:val="Heading 2 Char"/>
    <w:link w:val="Heading2"/>
    <w:uiPriority w:val="9"/>
    <w:rsid w:val="003C608A"/>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C608A"/>
    <w:pPr>
      <w:numPr>
        <w:ilvl w:val="2"/>
        <w:numId w:val="4"/>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C608A"/>
    <w:pPr>
      <w:numPr>
        <w:numId w:val="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C608A"/>
    <w:pPr>
      <w:numPr>
        <w:numId w:val="4"/>
      </w:numPr>
      <w:spacing w:before="240"/>
      <w:ind w:left="0"/>
    </w:pPr>
    <w:rPr>
      <w:rFonts w:ascii="Arial" w:hAnsi="Arial"/>
      <w:color w:val="auto"/>
    </w:rPr>
  </w:style>
  <w:style w:type="paragraph" w:customStyle="1" w:styleId="SubStepAlpha">
    <w:name w:val="SubStep Alpha"/>
    <w:basedOn w:val="Normal"/>
    <w:qFormat/>
    <w:rsid w:val="003C608A"/>
    <w:pPr>
      <w:numPr>
        <w:ilvl w:val="3"/>
        <w:numId w:val="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character" w:customStyle="1" w:styleId="BodyTextCommandBold">
    <w:name w:val="Body Text Command Bold"/>
    <w:basedOn w:val="BodyTextL25Char"/>
    <w:uiPriority w:val="1"/>
    <w:qFormat/>
    <w:rsid w:val="00F213DC"/>
    <w:rPr>
      <w:b/>
      <w:szCs w:val="22"/>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C608A"/>
    <w:pPr>
      <w:numPr>
        <w:numId w:val="1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BD0085"/>
    <w:rPr>
      <w:b/>
    </w:rPr>
  </w:style>
  <w:style w:type="character" w:customStyle="1" w:styleId="CMDChar">
    <w:name w:val="CMD Char"/>
    <w:basedOn w:val="DefaultParagraphFont"/>
    <w:link w:val="CMD"/>
    <w:rsid w:val="00213724"/>
    <w:rPr>
      <w:rFonts w:ascii="Courier New" w:hAnsi="Courier New"/>
      <w:szCs w:val="22"/>
    </w:rPr>
  </w:style>
  <w:style w:type="character" w:customStyle="1" w:styleId="CMDBold">
    <w:name w:val="CMD Bold"/>
    <w:basedOn w:val="CMDChar"/>
    <w:uiPriority w:val="1"/>
    <w:qFormat/>
    <w:rsid w:val="00B91B3C"/>
    <w:rPr>
      <w:rFonts w:ascii="Courier New" w:hAnsi="Courier New"/>
      <w:b/>
      <w:sz w:val="20"/>
      <w:szCs w:val="22"/>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3C608A"/>
    <w:pPr>
      <w:keepLines w:val="0"/>
      <w:numPr>
        <w:ilvl w:val="1"/>
        <w:numId w:val="4"/>
      </w:numPr>
      <w:spacing w:before="240"/>
      <w:ind w:left="0"/>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213724"/>
    <w:rPr>
      <w:rFonts w:eastAsia="Times New Roman"/>
      <w:b/>
      <w:bCs/>
      <w:sz w:val="28"/>
      <w:szCs w:val="28"/>
    </w:rPr>
  </w:style>
  <w:style w:type="character" w:customStyle="1" w:styleId="Heading5Char">
    <w:name w:val="Heading 5 Char"/>
    <w:basedOn w:val="DefaultParagraphFont"/>
    <w:link w:val="Heading5"/>
    <w:semiHidden/>
    <w:rsid w:val="00213724"/>
    <w:rPr>
      <w:rFonts w:eastAsia="Times New Roman"/>
      <w:b/>
      <w:bCs/>
      <w:i/>
      <w:iCs/>
      <w:sz w:val="26"/>
      <w:szCs w:val="26"/>
    </w:rPr>
  </w:style>
  <w:style w:type="character" w:customStyle="1" w:styleId="Heading6Char">
    <w:name w:val="Heading 6 Char"/>
    <w:basedOn w:val="DefaultParagraphFont"/>
    <w:link w:val="Heading6"/>
    <w:semiHidden/>
    <w:rsid w:val="00213724"/>
    <w:rPr>
      <w:rFonts w:eastAsia="Times New Roman"/>
      <w:b/>
      <w:bCs/>
      <w:sz w:val="22"/>
      <w:szCs w:val="22"/>
    </w:rPr>
  </w:style>
  <w:style w:type="character" w:customStyle="1" w:styleId="Heading7Char">
    <w:name w:val="Heading 7 Char"/>
    <w:basedOn w:val="DefaultParagraphFont"/>
    <w:link w:val="Heading7"/>
    <w:semiHidden/>
    <w:rsid w:val="00213724"/>
    <w:rPr>
      <w:rFonts w:eastAsia="Times New Roman"/>
      <w:szCs w:val="24"/>
    </w:rPr>
  </w:style>
  <w:style w:type="character" w:customStyle="1" w:styleId="Heading8Char">
    <w:name w:val="Heading 8 Char"/>
    <w:basedOn w:val="DefaultParagraphFont"/>
    <w:link w:val="Heading8"/>
    <w:semiHidden/>
    <w:rsid w:val="00213724"/>
    <w:rPr>
      <w:rFonts w:eastAsia="Times New Roman"/>
      <w:i/>
      <w:iCs/>
      <w:szCs w:val="24"/>
    </w:rPr>
  </w:style>
  <w:style w:type="character" w:customStyle="1" w:styleId="Heading9Char">
    <w:name w:val="Heading 9 Char"/>
    <w:basedOn w:val="DefaultParagraphFont"/>
    <w:link w:val="Heading9"/>
    <w:semiHidden/>
    <w:rsid w:val="00213724"/>
    <w:rPr>
      <w:rFonts w:eastAsia="Times New Roman" w:cs="Arial"/>
      <w:sz w:val="22"/>
      <w:szCs w:val="22"/>
    </w:rPr>
  </w:style>
  <w:style w:type="character" w:customStyle="1" w:styleId="Heading3Char1">
    <w:name w:val="Heading 3 Char1"/>
    <w:link w:val="Heading3"/>
    <w:semiHidden/>
    <w:rsid w:val="00213724"/>
    <w:rPr>
      <w:rFonts w:eastAsia="Times New Roman"/>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BodyTextL25Char">
    <w:name w:val="Body Text L25 Char"/>
    <w:basedOn w:val="DefaultParagraphFont"/>
    <w:link w:val="BodyTextL25"/>
    <w:rsid w:val="00213724"/>
    <w:rPr>
      <w:szCs w:val="22"/>
    </w:rPr>
  </w:style>
  <w:style w:type="paragraph" w:styleId="Title">
    <w:name w:val="Title"/>
    <w:basedOn w:val="TableTitle"/>
    <w:link w:val="TitleChar"/>
    <w:qFormat/>
    <w:rsid w:val="00250BAC"/>
    <w:pPr>
      <w:ind w:left="0"/>
    </w:pPr>
  </w:style>
  <w:style w:type="character" w:customStyle="1" w:styleId="TitleChar">
    <w:name w:val="Title Char"/>
    <w:basedOn w:val="DefaultParagraphFont"/>
    <w:link w:val="Title"/>
    <w:rsid w:val="00250BAC"/>
    <w:rPr>
      <w:rFonts w:eastAsia="Times New Roman"/>
      <w:b/>
    </w:rPr>
  </w:style>
  <w:style w:type="character" w:styleId="Hyperlink">
    <w:name w:val="Hyperlink"/>
    <w:rsid w:val="00250BAC"/>
    <w:rPr>
      <w:color w:val="0000FF"/>
      <w:u w:val="single"/>
    </w:rPr>
  </w:style>
  <w:style w:type="paragraph" w:styleId="DocumentMap">
    <w:name w:val="Document Map"/>
    <w:basedOn w:val="Normal"/>
    <w:link w:val="DocumentMapChar"/>
    <w:semiHidden/>
    <w:unhideWhenUsed/>
    <w:rsid w:val="004A7A51"/>
    <w:rPr>
      <w:rFonts w:ascii="Tahoma" w:hAnsi="Tahoma" w:cs="Tahoma"/>
      <w:sz w:val="16"/>
      <w:szCs w:val="16"/>
    </w:rPr>
  </w:style>
  <w:style w:type="character" w:customStyle="1" w:styleId="DocumentMapChar">
    <w:name w:val="Document Map Char"/>
    <w:basedOn w:val="DefaultParagraphFont"/>
    <w:link w:val="DocumentMap"/>
    <w:semiHidden/>
    <w:rsid w:val="004A7A51"/>
    <w:rPr>
      <w:rFonts w:ascii="Tahoma" w:hAnsi="Tahoma" w:cs="Tahoma"/>
      <w:sz w:val="16"/>
      <w:szCs w:val="16"/>
    </w:rPr>
  </w:style>
  <w:style w:type="paragraph" w:styleId="Revision">
    <w:name w:val="Revision"/>
    <w:hidden/>
    <w:uiPriority w:val="99"/>
    <w:semiHidden/>
    <w:rsid w:val="001F357E"/>
    <w:rPr>
      <w:sz w:val="22"/>
      <w:szCs w:val="22"/>
    </w:rPr>
  </w:style>
  <w:style w:type="character" w:styleId="FollowedHyperlink">
    <w:name w:val="FollowedHyperlink"/>
    <w:basedOn w:val="DefaultParagraphFont"/>
    <w:semiHidden/>
    <w:unhideWhenUsed/>
    <w:rsid w:val="001836CF"/>
    <w:rPr>
      <w:color w:val="800080" w:themeColor="followedHyperlink"/>
      <w:u w:val="single"/>
    </w:rPr>
  </w:style>
  <w:style w:type="paragraph" w:styleId="NormalWeb">
    <w:name w:val="Normal (Web)"/>
    <w:basedOn w:val="Normal"/>
    <w:uiPriority w:val="99"/>
    <w:unhideWhenUsed/>
    <w:rsid w:val="00AF347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60094">
      <w:bodyDiv w:val="1"/>
      <w:marLeft w:val="0"/>
      <w:marRight w:val="0"/>
      <w:marTop w:val="0"/>
      <w:marBottom w:val="0"/>
      <w:divBdr>
        <w:top w:val="none" w:sz="0" w:space="0" w:color="auto"/>
        <w:left w:val="none" w:sz="0" w:space="0" w:color="auto"/>
        <w:bottom w:val="none" w:sz="0" w:space="0" w:color="auto"/>
        <w:right w:val="none" w:sz="0" w:space="0" w:color="auto"/>
      </w:divBdr>
    </w:div>
    <w:div w:id="591207472">
      <w:bodyDiv w:val="1"/>
      <w:marLeft w:val="0"/>
      <w:marRight w:val="0"/>
      <w:marTop w:val="0"/>
      <w:marBottom w:val="0"/>
      <w:divBdr>
        <w:top w:val="none" w:sz="0" w:space="0" w:color="auto"/>
        <w:left w:val="none" w:sz="0" w:space="0" w:color="auto"/>
        <w:bottom w:val="none" w:sz="0" w:space="0" w:color="auto"/>
        <w:right w:val="none" w:sz="0" w:space="0" w:color="auto"/>
      </w:divBdr>
      <w:divsChild>
        <w:div w:id="36854724">
          <w:marLeft w:val="374"/>
          <w:marRight w:val="0"/>
          <w:marTop w:val="40"/>
          <w:marBottom w:val="4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415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hiark.greenend.org.uk/~sgtatham/putty/download.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eader" Target="header1.xml"/><Relationship Id="rId30"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L:\work\Development\CCNA-security\en\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5A408-7669-4F29-AD6F-F50359C3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3</TotalTime>
  <Pages>23</Pages>
  <Words>6300</Words>
  <Characters>35914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dholzing</cp:lastModifiedBy>
  <cp:revision>3</cp:revision>
  <cp:lastPrinted>2014-06-30T15:53:00Z</cp:lastPrinted>
  <dcterms:created xsi:type="dcterms:W3CDTF">2015-07-07T18:29:00Z</dcterms:created>
  <dcterms:modified xsi:type="dcterms:W3CDTF">2015-07-07T18:32:00Z</dcterms:modified>
</cp:coreProperties>
</file>