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8E382" w14:textId="77777777" w:rsidR="003A19DC" w:rsidRPr="00476BA9" w:rsidRDefault="002D6C2A" w:rsidP="005510BA">
      <w:pPr>
        <w:pStyle w:val="LabSection"/>
      </w:pPr>
      <w:r w:rsidRPr="00476BA9">
        <w:t>CCNA</w:t>
      </w:r>
      <w:r w:rsidR="00476BA9">
        <w:t xml:space="preserve"> Security</w:t>
      </w:r>
    </w:p>
    <w:p w14:paraId="527CDB33" w14:textId="787C7A15" w:rsidR="00947AE4" w:rsidRPr="009A1CF4" w:rsidRDefault="002D6C2A" w:rsidP="00947AE4">
      <w:pPr>
        <w:pStyle w:val="LabTitle"/>
      </w:pPr>
      <w:r w:rsidRPr="00476BA9">
        <w:t xml:space="preserve">Lab </w:t>
      </w:r>
      <w:r w:rsidR="00C20196">
        <w:t xml:space="preserve">- </w:t>
      </w:r>
      <w:r w:rsidR="00617089" w:rsidRPr="000C525D">
        <w:t>Researching Network Attacks and Security Audit Tools</w:t>
      </w:r>
      <w:r w:rsidR="00530CBD">
        <w:t>/Attack Tools</w:t>
      </w:r>
      <w:r w:rsidR="004D36D7" w:rsidRPr="00FD4A68">
        <w:t xml:space="preserve"> </w:t>
      </w:r>
    </w:p>
    <w:p w14:paraId="55B7E122" w14:textId="77777777" w:rsidR="009D2C27" w:rsidRPr="00AD6A50" w:rsidRDefault="009D2C27" w:rsidP="0014219C">
      <w:pPr>
        <w:pStyle w:val="LabSection"/>
        <w:rPr>
          <w:noProof/>
        </w:rPr>
      </w:pPr>
      <w:r w:rsidRPr="00AD6A50">
        <w:rPr>
          <w:noProof/>
        </w:rPr>
        <w:t>Objective</w:t>
      </w:r>
      <w:r w:rsidR="006E6581" w:rsidRPr="00AD6A50">
        <w:rPr>
          <w:noProof/>
        </w:rPr>
        <w:t>s</w:t>
      </w:r>
    </w:p>
    <w:p w14:paraId="0A44C8E5" w14:textId="77777777" w:rsidR="00662ED6" w:rsidRPr="00AD6A50" w:rsidRDefault="00662ED6" w:rsidP="00662ED6">
      <w:pPr>
        <w:pStyle w:val="BodyTextL25Bold"/>
        <w:rPr>
          <w:noProof/>
        </w:rPr>
      </w:pPr>
      <w:r w:rsidRPr="00AD6A50">
        <w:rPr>
          <w:noProof/>
        </w:rPr>
        <w:t>Part 1: Researching Network Attacks</w:t>
      </w:r>
    </w:p>
    <w:p w14:paraId="0BDBB01E" w14:textId="77777777" w:rsidR="00662ED6" w:rsidRPr="00AD6A50" w:rsidRDefault="00662ED6" w:rsidP="00662ED6">
      <w:pPr>
        <w:pStyle w:val="Bulletlevel1"/>
        <w:rPr>
          <w:noProof/>
        </w:rPr>
      </w:pPr>
      <w:r w:rsidRPr="00AD6A50">
        <w:rPr>
          <w:noProof/>
        </w:rPr>
        <w:t>Research network attacks that have occurred.</w:t>
      </w:r>
    </w:p>
    <w:p w14:paraId="060027D9" w14:textId="77777777" w:rsidR="00662ED6" w:rsidRPr="00AD6A50" w:rsidRDefault="00662ED6" w:rsidP="00662ED6">
      <w:pPr>
        <w:pStyle w:val="Bulletlevel1"/>
        <w:rPr>
          <w:noProof/>
        </w:rPr>
      </w:pPr>
      <w:r w:rsidRPr="00AD6A50">
        <w:rPr>
          <w:noProof/>
        </w:rPr>
        <w:t>Select a network attack and develop a report for presentation to the class.</w:t>
      </w:r>
    </w:p>
    <w:p w14:paraId="4F05651B" w14:textId="5CD88DED" w:rsidR="00662ED6" w:rsidRPr="00AD6A50" w:rsidRDefault="00662ED6" w:rsidP="00662ED6">
      <w:pPr>
        <w:pStyle w:val="BodyTextL25Bold"/>
        <w:rPr>
          <w:noProof/>
        </w:rPr>
      </w:pPr>
      <w:r w:rsidRPr="00AD6A50">
        <w:rPr>
          <w:noProof/>
        </w:rPr>
        <w:t xml:space="preserve">Part 2: Researching </w:t>
      </w:r>
      <w:r w:rsidR="00530CBD">
        <w:rPr>
          <w:noProof/>
        </w:rPr>
        <w:t xml:space="preserve">Network </w:t>
      </w:r>
      <w:r w:rsidRPr="00AD6A50">
        <w:rPr>
          <w:noProof/>
        </w:rPr>
        <w:t>Security Audit Tools</w:t>
      </w:r>
      <w:r w:rsidR="00530CBD">
        <w:rPr>
          <w:noProof/>
        </w:rPr>
        <w:t xml:space="preserve"> and Attack Tools</w:t>
      </w:r>
    </w:p>
    <w:p w14:paraId="1D049C45" w14:textId="77777777" w:rsidR="00662ED6" w:rsidRPr="00AD6A50" w:rsidRDefault="00662ED6" w:rsidP="00662ED6">
      <w:pPr>
        <w:pStyle w:val="Bulletlevel1"/>
        <w:rPr>
          <w:noProof/>
        </w:rPr>
      </w:pPr>
      <w:r w:rsidRPr="00AD6A50">
        <w:rPr>
          <w:noProof/>
        </w:rPr>
        <w:t>Research network security audit tools.</w:t>
      </w:r>
    </w:p>
    <w:p w14:paraId="54EBC647" w14:textId="77777777" w:rsidR="00662ED6" w:rsidRPr="00AD6A50" w:rsidRDefault="00662ED6" w:rsidP="00662ED6">
      <w:pPr>
        <w:pStyle w:val="Bulletlevel1"/>
        <w:rPr>
          <w:noProof/>
        </w:rPr>
      </w:pPr>
      <w:r w:rsidRPr="00AD6A50">
        <w:rPr>
          <w:noProof/>
        </w:rPr>
        <w:t>Select a tool and develop a report for presentation to the class.</w:t>
      </w:r>
    </w:p>
    <w:p w14:paraId="74226902" w14:textId="77777777" w:rsidR="00231DCA" w:rsidRPr="008402F2" w:rsidRDefault="00231DCA" w:rsidP="008402F2">
      <w:pPr>
        <w:pStyle w:val="LabSection"/>
        <w:rPr>
          <w:rFonts w:eastAsia="Arial"/>
        </w:rPr>
      </w:pPr>
      <w:r w:rsidRPr="00AD6A50">
        <w:rPr>
          <w:rFonts w:eastAsia="Arial"/>
          <w:noProof/>
        </w:rPr>
        <w:t>Background</w:t>
      </w:r>
      <w:r w:rsidR="008402F2" w:rsidRPr="00AD6A50">
        <w:rPr>
          <w:noProof/>
        </w:rPr>
        <w:t xml:space="preserve"> / Scenario</w:t>
      </w:r>
    </w:p>
    <w:p w14:paraId="67235C0C" w14:textId="77777777" w:rsidR="00662ED6" w:rsidRDefault="00662ED6" w:rsidP="00662ED6">
      <w:pPr>
        <w:pStyle w:val="BodyTextL25"/>
      </w:pPr>
      <w:r>
        <w:t>Attackers have developed many tools over the years to attack and compromise networks</w:t>
      </w:r>
      <w:r w:rsidR="002933F9">
        <w:t xml:space="preserve">. </w:t>
      </w:r>
      <w:r w:rsidR="002933F9" w:rsidRPr="00AD6A50">
        <w:rPr>
          <w:noProof/>
        </w:rPr>
        <w:t>T</w:t>
      </w:r>
      <w:r w:rsidRPr="00AD6A50">
        <w:rPr>
          <w:noProof/>
        </w:rPr>
        <w:t>hese attacks take many forms, but in most cases, they seek to obtain sensitive information, destroy resources, or deny legitimate users access to resources.</w:t>
      </w:r>
      <w:r w:rsidR="006C0E62" w:rsidRPr="006C0E62">
        <w:t xml:space="preserve"> </w:t>
      </w:r>
      <w:r w:rsidR="006C0E62">
        <w:t>When network resources are inaccessible, worker productivity can suffer, and business income may be lost.</w:t>
      </w:r>
    </w:p>
    <w:p w14:paraId="528F2EF8" w14:textId="1C080EF0" w:rsidR="00662ED6" w:rsidRDefault="00662ED6" w:rsidP="00662ED6">
      <w:pPr>
        <w:pStyle w:val="BodyTextL25"/>
      </w:pPr>
      <w:r w:rsidRPr="00AD6A50">
        <w:rPr>
          <w:noProof/>
        </w:rPr>
        <w:t>To understand how to defend a network against attacks, an administrator must</w:t>
      </w:r>
      <w:r>
        <w:t xml:space="preserve"> identify network vulnerabilities. Specialized security audit software</w:t>
      </w:r>
      <w:r w:rsidR="006C0E62">
        <w:t>,</w:t>
      </w:r>
      <w:r>
        <w:t xml:space="preserve"> developed by equipment and software manufacturers</w:t>
      </w:r>
      <w:r w:rsidR="006C0E62">
        <w:t>,</w:t>
      </w:r>
      <w:r>
        <w:t xml:space="preserve"> can be used to help identify potential weaknesses. </w:t>
      </w:r>
      <w:r w:rsidR="00230CDC">
        <w:t>These</w:t>
      </w:r>
      <w:r>
        <w:t xml:space="preserve"> same tools used by </w:t>
      </w:r>
      <w:r w:rsidR="006C0E62">
        <w:t>individuals to atta</w:t>
      </w:r>
      <w:r w:rsidR="00D54099">
        <w:t>ck networks</w:t>
      </w:r>
      <w:r>
        <w:t xml:space="preserve"> can </w:t>
      </w:r>
      <w:r w:rsidR="006C0E62">
        <w:t xml:space="preserve">also </w:t>
      </w:r>
      <w:r>
        <w:t>be used</w:t>
      </w:r>
      <w:r w:rsidR="006C0E62">
        <w:t xml:space="preserve"> by network professionals</w:t>
      </w:r>
      <w:r>
        <w:t xml:space="preserve"> </w:t>
      </w:r>
      <w:r w:rsidRPr="00AD6A50">
        <w:rPr>
          <w:noProof/>
        </w:rPr>
        <w:t>to test the ability of a network to mitigate an attack. After the vulnerabilities are</w:t>
      </w:r>
      <w:r>
        <w:t xml:space="preserve"> </w:t>
      </w:r>
      <w:r w:rsidR="00230CDC">
        <w:t>discovered</w:t>
      </w:r>
      <w:r>
        <w:t xml:space="preserve">, steps can be taken to help </w:t>
      </w:r>
      <w:r w:rsidR="002933F9">
        <w:t>protect the network</w:t>
      </w:r>
      <w:r>
        <w:t>.</w:t>
      </w:r>
    </w:p>
    <w:p w14:paraId="5A09CE89" w14:textId="7C31D2CB" w:rsidR="00662ED6" w:rsidRDefault="00662ED6" w:rsidP="00662ED6">
      <w:pPr>
        <w:pStyle w:val="BodyTextL25"/>
      </w:pPr>
      <w:r w:rsidRPr="00AD6A50">
        <w:rPr>
          <w:noProof/>
        </w:rPr>
        <w:t>This lab provides a structured research project that is divided into two parts: Researching Network Attacks and Researching Security Audit Tools.</w:t>
      </w:r>
      <w:r>
        <w:t xml:space="preserve"> </w:t>
      </w:r>
      <w:r w:rsidR="00B44847">
        <w:t xml:space="preserve">Inform your instructor about </w:t>
      </w:r>
      <w:r w:rsidR="00230CDC">
        <w:t>which network attack(s) and network security audit tool(s) you have chosen to research</w:t>
      </w:r>
      <w:r w:rsidR="00B44847">
        <w:t>.</w:t>
      </w:r>
      <w:r w:rsidR="006073E4">
        <w:t xml:space="preserve"> </w:t>
      </w:r>
      <w:r w:rsidR="002933F9">
        <w:t xml:space="preserve">This will </w:t>
      </w:r>
      <w:r>
        <w:t>ensure that a variety of network attacks and vulnerability tools are reported on by the members of the class.</w:t>
      </w:r>
    </w:p>
    <w:p w14:paraId="454553EE" w14:textId="2CACCB23" w:rsidR="00662ED6" w:rsidRDefault="00662ED6" w:rsidP="00662ED6">
      <w:pPr>
        <w:pStyle w:val="BodyTextL25"/>
      </w:pPr>
      <w:r>
        <w:rPr>
          <w:rFonts w:eastAsia="Arial"/>
        </w:rPr>
        <w:t xml:space="preserve">In Part 1, research </w:t>
      </w:r>
      <w:r>
        <w:t>network attack</w:t>
      </w:r>
      <w:r w:rsidR="00D54099">
        <w:t>s that have actually occurred. S</w:t>
      </w:r>
      <w:r>
        <w:t>elect one of these</w:t>
      </w:r>
      <w:r w:rsidR="002933F9">
        <w:t xml:space="preserve"> attacks</w:t>
      </w:r>
      <w:r>
        <w:t xml:space="preserve"> and describe how the attack was perpetrated and </w:t>
      </w:r>
      <w:r w:rsidR="00230CDC">
        <w:t>the extent of the</w:t>
      </w:r>
      <w:r>
        <w:t xml:space="preserve"> network outage or damage. </w:t>
      </w:r>
      <w:r w:rsidR="00D54099">
        <w:t>Next,</w:t>
      </w:r>
      <w:r>
        <w:t xml:space="preserve"> investigate how the attack could have been mitigated</w:t>
      </w:r>
      <w:r w:rsidR="00230CDC">
        <w:t>,</w:t>
      </w:r>
      <w:r>
        <w:t xml:space="preserve"> or what mitigation techniques might have been implemented to prevent future attacks. </w:t>
      </w:r>
      <w:r w:rsidR="00D54099">
        <w:t>Finally, prepare a report based on the</w:t>
      </w:r>
      <w:r>
        <w:t xml:space="preserve"> form included </w:t>
      </w:r>
      <w:r w:rsidRPr="00AD6A50">
        <w:rPr>
          <w:noProof/>
        </w:rPr>
        <w:t>in</w:t>
      </w:r>
      <w:r>
        <w:t xml:space="preserve"> th</w:t>
      </w:r>
      <w:r w:rsidR="002933F9">
        <w:t>is</w:t>
      </w:r>
      <w:r>
        <w:t xml:space="preserve"> lab.</w:t>
      </w:r>
    </w:p>
    <w:p w14:paraId="0FB1BC76" w14:textId="4AD7B0E3" w:rsidR="00662ED6" w:rsidRPr="00AD6A50" w:rsidRDefault="00662ED6" w:rsidP="00662ED6">
      <w:pPr>
        <w:pStyle w:val="BodyTextL25"/>
        <w:rPr>
          <w:noProof/>
        </w:rPr>
      </w:pPr>
      <w:r>
        <w:rPr>
          <w:rFonts w:eastAsia="Arial"/>
        </w:rPr>
        <w:t xml:space="preserve">In Part 2, </w:t>
      </w:r>
      <w:r w:rsidR="00D54099">
        <w:rPr>
          <w:rFonts w:eastAsia="Arial"/>
        </w:rPr>
        <w:t>r</w:t>
      </w:r>
      <w:r>
        <w:rPr>
          <w:rFonts w:eastAsia="Arial"/>
        </w:rPr>
        <w:t xml:space="preserve">esearch </w:t>
      </w:r>
      <w:r>
        <w:t xml:space="preserve">network security audit tools and </w:t>
      </w:r>
      <w:r w:rsidR="00530CBD">
        <w:t>attack tools. I</w:t>
      </w:r>
      <w:r>
        <w:t xml:space="preserve">nvestigate one that can be used to identify host or network device vulnerabilities. </w:t>
      </w:r>
      <w:r w:rsidR="00D54099" w:rsidRPr="00AD6A50">
        <w:rPr>
          <w:noProof/>
        </w:rPr>
        <w:t>C</w:t>
      </w:r>
      <w:r w:rsidRPr="00AD6A50">
        <w:rPr>
          <w:noProof/>
        </w:rPr>
        <w:t>reate a one-page summary of the tool based on</w:t>
      </w:r>
      <w:r>
        <w:t xml:space="preserve"> </w:t>
      </w:r>
      <w:r w:rsidR="00C61199">
        <w:t xml:space="preserve">the </w:t>
      </w:r>
      <w:r>
        <w:t xml:space="preserve">form included </w:t>
      </w:r>
      <w:r w:rsidR="00D54099">
        <w:t>with</w:t>
      </w:r>
      <w:r w:rsidR="002933F9">
        <w:t>in this</w:t>
      </w:r>
      <w:r>
        <w:t xml:space="preserve"> lab. </w:t>
      </w:r>
      <w:r w:rsidR="00D54099">
        <w:t>P</w:t>
      </w:r>
      <w:r>
        <w:t xml:space="preserve">repare a short (5–10 minute) presentation to </w:t>
      </w:r>
      <w:r w:rsidR="00FE4F50">
        <w:t>give</w:t>
      </w:r>
      <w:r>
        <w:t xml:space="preserve"> </w:t>
      </w:r>
      <w:r w:rsidRPr="00AD6A50">
        <w:rPr>
          <w:noProof/>
        </w:rPr>
        <w:t>to the class.</w:t>
      </w:r>
    </w:p>
    <w:p w14:paraId="3097BD08" w14:textId="2B58E064" w:rsidR="003206C0" w:rsidRPr="00AD6A50" w:rsidRDefault="00662ED6" w:rsidP="003206C0">
      <w:pPr>
        <w:pStyle w:val="BodyTextL25"/>
        <w:rPr>
          <w:noProof/>
        </w:rPr>
      </w:pPr>
      <w:r w:rsidRPr="00AD6A50">
        <w:rPr>
          <w:rFonts w:eastAsia="Arial"/>
          <w:noProof/>
        </w:rPr>
        <w:t>Yo</w:t>
      </w:r>
      <w:r w:rsidR="00D54099" w:rsidRPr="00AD6A50">
        <w:rPr>
          <w:rFonts w:eastAsia="Arial"/>
          <w:noProof/>
        </w:rPr>
        <w:t xml:space="preserve">u may work in teams of two, with </w:t>
      </w:r>
      <w:r w:rsidRPr="00AD6A50">
        <w:rPr>
          <w:rFonts w:eastAsia="Arial"/>
          <w:noProof/>
        </w:rPr>
        <w:t>one person reporting on the network attack and the other reporting on the</w:t>
      </w:r>
      <w:r>
        <w:rPr>
          <w:rFonts w:eastAsia="Arial"/>
        </w:rPr>
        <w:t xml:space="preserve"> </w:t>
      </w:r>
      <w:r w:rsidRPr="00AD6A50">
        <w:rPr>
          <w:noProof/>
        </w:rPr>
        <w:t>tools. All team members deliver a short overview</w:t>
      </w:r>
      <w:r>
        <w:t xml:space="preserve"> </w:t>
      </w:r>
      <w:r w:rsidRPr="00AD6A50">
        <w:rPr>
          <w:noProof/>
        </w:rPr>
        <w:t>of their findings. You can use live demonstrations or PowerPoint</w:t>
      </w:r>
      <w:r w:rsidR="00B44847" w:rsidRPr="00AD6A50">
        <w:rPr>
          <w:noProof/>
        </w:rPr>
        <w:t>,</w:t>
      </w:r>
      <w:r w:rsidRPr="00AD6A50">
        <w:rPr>
          <w:noProof/>
        </w:rPr>
        <w:t xml:space="preserve"> to summarize your findings.</w:t>
      </w:r>
    </w:p>
    <w:p w14:paraId="483B9E4B" w14:textId="77777777" w:rsidR="00231DCA" w:rsidRPr="00AD6A50" w:rsidRDefault="008402F2" w:rsidP="003206C0">
      <w:pPr>
        <w:pStyle w:val="LabSection"/>
        <w:rPr>
          <w:noProof/>
        </w:rPr>
      </w:pPr>
      <w:r w:rsidRPr="00AD6A50">
        <w:rPr>
          <w:noProof/>
        </w:rPr>
        <w:t>Required Resources</w:t>
      </w:r>
    </w:p>
    <w:p w14:paraId="32347A8A" w14:textId="77777777" w:rsidR="003206C0" w:rsidRPr="00AD6A50" w:rsidRDefault="003206C0" w:rsidP="003206C0">
      <w:pPr>
        <w:pStyle w:val="Bulletlevel1"/>
        <w:rPr>
          <w:noProof/>
        </w:rPr>
      </w:pPr>
      <w:r w:rsidRPr="00AD6A50">
        <w:rPr>
          <w:noProof/>
        </w:rPr>
        <w:t>Computer wi</w:t>
      </w:r>
      <w:r w:rsidR="00D54099" w:rsidRPr="00AD6A50">
        <w:rPr>
          <w:noProof/>
        </w:rPr>
        <w:t>th Internet access for research</w:t>
      </w:r>
    </w:p>
    <w:p w14:paraId="224DCB10" w14:textId="77777777" w:rsidR="003206C0" w:rsidRPr="00AD6A50" w:rsidRDefault="003206C0" w:rsidP="003206C0">
      <w:pPr>
        <w:pStyle w:val="Bulletlevel1"/>
        <w:rPr>
          <w:noProof/>
        </w:rPr>
      </w:pPr>
      <w:r w:rsidRPr="00AD6A50">
        <w:rPr>
          <w:noProof/>
        </w:rPr>
        <w:t>Presentation computer with PowerPoint or other presentation software installed</w:t>
      </w:r>
    </w:p>
    <w:p w14:paraId="1D73F0DE" w14:textId="77777777" w:rsidR="003206C0" w:rsidRPr="00AD6A50" w:rsidRDefault="003206C0" w:rsidP="003206C0">
      <w:pPr>
        <w:pStyle w:val="Bulletlevel1"/>
        <w:rPr>
          <w:noProof/>
        </w:rPr>
      </w:pPr>
      <w:r w:rsidRPr="00AD6A50">
        <w:rPr>
          <w:noProof/>
        </w:rPr>
        <w:t>Video projector and screen for d</w:t>
      </w:r>
      <w:r w:rsidR="00D54099" w:rsidRPr="00AD6A50">
        <w:rPr>
          <w:noProof/>
        </w:rPr>
        <w:t>emonstrations and presentations</w:t>
      </w:r>
    </w:p>
    <w:p w14:paraId="17E5AD1E" w14:textId="77777777" w:rsidR="00515E33" w:rsidRPr="000C525D" w:rsidRDefault="00515E33" w:rsidP="008E00FF">
      <w:pPr>
        <w:pStyle w:val="PartHead"/>
        <w:rPr>
          <w:highlight w:val="cyan"/>
        </w:rPr>
      </w:pPr>
      <w:r w:rsidRPr="000C525D">
        <w:rPr>
          <w:highlight w:val="cyan"/>
        </w:rPr>
        <w:lastRenderedPageBreak/>
        <w:t>Researching Network Attacks</w:t>
      </w:r>
    </w:p>
    <w:p w14:paraId="612F078D" w14:textId="3A751DD5" w:rsidR="00515E33" w:rsidRDefault="00515E33" w:rsidP="00515E33">
      <w:pPr>
        <w:pStyle w:val="BodyTextL25"/>
      </w:pPr>
      <w:r>
        <w:t xml:space="preserve">In Part 1 of this lab, </w:t>
      </w:r>
      <w:r w:rsidR="006073E4">
        <w:t xml:space="preserve">you will </w:t>
      </w:r>
      <w:r>
        <w:rPr>
          <w:rFonts w:eastAsia="Arial"/>
        </w:rPr>
        <w:t xml:space="preserve">research </w:t>
      </w:r>
      <w:r w:rsidR="00FE4F50">
        <w:rPr>
          <w:rFonts w:eastAsia="Arial"/>
        </w:rPr>
        <w:t xml:space="preserve">real </w:t>
      </w:r>
      <w:r>
        <w:t xml:space="preserve">network attacks </w:t>
      </w:r>
      <w:r w:rsidRPr="00AD6A50">
        <w:rPr>
          <w:noProof/>
        </w:rPr>
        <w:t>and select one on which to report. Fill in the form below based on your findings.</w:t>
      </w:r>
    </w:p>
    <w:p w14:paraId="64419A24" w14:textId="77777777" w:rsidR="00515E33" w:rsidRPr="00515E33" w:rsidRDefault="00515E33" w:rsidP="00515E33">
      <w:pPr>
        <w:pStyle w:val="StepHead"/>
      </w:pPr>
      <w:r w:rsidRPr="00515E33">
        <w:t>Research various network attacks.</w:t>
      </w:r>
    </w:p>
    <w:p w14:paraId="43C342D3" w14:textId="77777777" w:rsidR="00515E33" w:rsidRDefault="00515E33" w:rsidP="00515E33">
      <w:pPr>
        <w:pStyle w:val="BodyTextL25"/>
      </w:pPr>
      <w:r>
        <w:t>List some of the attacks you identified in your search.</w:t>
      </w:r>
    </w:p>
    <w:p w14:paraId="34E77A23" w14:textId="77777777" w:rsidR="003206C0" w:rsidRDefault="003206C0" w:rsidP="00515E33">
      <w:pPr>
        <w:pStyle w:val="BodyTextL25"/>
      </w:pPr>
      <w:r>
        <w:t>_______________________________________________________________________________________</w:t>
      </w:r>
    </w:p>
    <w:p w14:paraId="2F455041" w14:textId="77777777" w:rsidR="003206C0" w:rsidRDefault="003206C0" w:rsidP="003206C0">
      <w:pPr>
        <w:pStyle w:val="BodyTextL25"/>
      </w:pPr>
      <w:r>
        <w:t>_______________________________________________________________________________________</w:t>
      </w:r>
    </w:p>
    <w:p w14:paraId="1124A8A8" w14:textId="77777777" w:rsidR="003206C0" w:rsidRDefault="003206C0" w:rsidP="003206C0">
      <w:pPr>
        <w:pStyle w:val="BodyTextL25"/>
      </w:pPr>
      <w:r>
        <w:t>_______________________________________________________________________________________</w:t>
      </w:r>
    </w:p>
    <w:p w14:paraId="4666DCBE" w14:textId="77777777" w:rsidR="003206C0" w:rsidRDefault="003206C0" w:rsidP="003206C0">
      <w:pPr>
        <w:pStyle w:val="BodyTextL25"/>
      </w:pPr>
      <w:r>
        <w:t>_______________________________________________________________________________________</w:t>
      </w:r>
    </w:p>
    <w:p w14:paraId="728059F8" w14:textId="77777777" w:rsidR="00515E33" w:rsidRPr="00AD6A50" w:rsidRDefault="00515E33" w:rsidP="00515E33">
      <w:pPr>
        <w:pStyle w:val="StepHead"/>
        <w:rPr>
          <w:noProof/>
        </w:rPr>
      </w:pPr>
      <w:r w:rsidRPr="00AD6A50">
        <w:rPr>
          <w:noProof/>
        </w:rPr>
        <w:t>Fill in the following form for the network attack selected.</w:t>
      </w:r>
    </w:p>
    <w:tbl>
      <w:tblPr>
        <w:tblW w:w="0" w:type="auto"/>
        <w:tblInd w:w="45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00"/>
        <w:gridCol w:w="5510"/>
      </w:tblGrid>
      <w:tr w:rsidR="00515E33" w:rsidRPr="00AD6A50" w14:paraId="6FD66116" w14:textId="77777777" w:rsidTr="003206C0"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884EA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Name of attack: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FEEBA" w14:textId="5A646A1E" w:rsidR="00515E33" w:rsidRPr="00AD6A50" w:rsidRDefault="00515E33" w:rsidP="003206C0">
            <w:pPr>
              <w:pStyle w:val="TableText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41249ABD" w14:textId="77777777" w:rsidTr="003206C0"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76B3A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Type of attack: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48A4" w14:textId="5947EFB7" w:rsidR="00515E33" w:rsidRPr="00AD6A50" w:rsidRDefault="00515E33" w:rsidP="003206C0">
            <w:pPr>
              <w:pStyle w:val="TableText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45FAFD16" w14:textId="77777777" w:rsidTr="003206C0"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1125D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Dates of attacks: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A3B20" w14:textId="37C4321F" w:rsidR="00515E33" w:rsidRPr="00AD6A50" w:rsidRDefault="00515E33" w:rsidP="003206C0">
            <w:pPr>
              <w:pStyle w:val="TableText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4924DAA9" w14:textId="77777777" w:rsidTr="003206C0"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C1340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Computers / Organizations affected: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B6B6B" w14:textId="7CC3A5A7" w:rsidR="00515E33" w:rsidRPr="00AD6A50" w:rsidRDefault="00515E33" w:rsidP="003206C0">
            <w:pPr>
              <w:pStyle w:val="TableText"/>
              <w:rPr>
                <w:noProof/>
              </w:rPr>
            </w:pPr>
          </w:p>
        </w:tc>
      </w:tr>
      <w:tr w:rsidR="00515E33" w:rsidRPr="00AD6A50" w14:paraId="6D15C05C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569BA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How it works and what it did:</w:t>
            </w:r>
          </w:p>
        </w:tc>
      </w:tr>
      <w:tr w:rsidR="00515E33" w:rsidRPr="00AD6A50" w14:paraId="1FEC4A98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774E2" w14:textId="77777777" w:rsidR="00515E33" w:rsidRDefault="00515E33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37FBD772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538505FB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314358A8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7FAD0323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2B5E5B50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5DE1E0CE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3D7A2962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129279AF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4D570F21" w14:textId="0440FE46" w:rsidR="00947AE4" w:rsidRPr="00AD6A50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760F5628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6862" w14:textId="77777777" w:rsidR="00515E33" w:rsidRPr="00AD6A50" w:rsidRDefault="00515E33" w:rsidP="000F748B">
            <w:pPr>
              <w:pStyle w:val="TableTitle"/>
              <w:tabs>
                <w:tab w:val="clear" w:pos="1080"/>
              </w:tabs>
              <w:ind w:left="-5"/>
              <w:rPr>
                <w:noProof/>
              </w:rPr>
            </w:pPr>
            <w:r w:rsidRPr="00AD6A50">
              <w:rPr>
                <w:noProof/>
              </w:rPr>
              <w:t>Mitigation options:</w:t>
            </w:r>
          </w:p>
        </w:tc>
      </w:tr>
      <w:tr w:rsidR="00515E33" w:rsidRPr="00AD6A50" w14:paraId="729EFAC8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BC32" w14:textId="77777777" w:rsidR="00515E33" w:rsidRDefault="00515E33" w:rsidP="000F748B">
            <w:pPr>
              <w:pStyle w:val="TableText"/>
              <w:rPr>
                <w:noProof/>
                <w:shd w:val="clear" w:color="auto" w:fill="C0C0C0"/>
              </w:rPr>
            </w:pPr>
          </w:p>
          <w:p w14:paraId="45694593" w14:textId="1852E354" w:rsidR="00947AE4" w:rsidRPr="00AD6A50" w:rsidRDefault="00947AE4" w:rsidP="000F748B">
            <w:pPr>
              <w:pStyle w:val="TableText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3B15AD17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7B773" w14:textId="77777777" w:rsidR="00515E33" w:rsidRPr="00AD6A50" w:rsidRDefault="00515E33" w:rsidP="000F748B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References and info links:</w:t>
            </w:r>
          </w:p>
        </w:tc>
      </w:tr>
      <w:tr w:rsidR="00515E33" w:rsidRPr="00AD6A50" w14:paraId="47B62FBA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E214D" w14:textId="77777777" w:rsidR="00515E33" w:rsidRDefault="00515E33" w:rsidP="000F748B">
            <w:pPr>
              <w:pStyle w:val="TableText"/>
              <w:rPr>
                <w:noProof/>
                <w:u w:val="single"/>
                <w:shd w:val="clear" w:color="auto" w:fill="C0C0C0"/>
              </w:rPr>
            </w:pPr>
          </w:p>
          <w:p w14:paraId="45C06396" w14:textId="77777777" w:rsidR="00947AE4" w:rsidRDefault="00947AE4" w:rsidP="000F748B">
            <w:pPr>
              <w:pStyle w:val="TableText"/>
              <w:rPr>
                <w:noProof/>
                <w:u w:val="single"/>
                <w:shd w:val="clear" w:color="auto" w:fill="C0C0C0"/>
              </w:rPr>
            </w:pPr>
          </w:p>
          <w:p w14:paraId="139EA1E9" w14:textId="5B2BAA39" w:rsidR="00947AE4" w:rsidRPr="00AD6A50" w:rsidRDefault="00947AE4" w:rsidP="000F748B">
            <w:pPr>
              <w:pStyle w:val="TableText"/>
              <w:rPr>
                <w:noProof/>
                <w:u w:val="single"/>
                <w:shd w:val="clear" w:color="auto" w:fill="C0C0C0"/>
              </w:rPr>
            </w:pPr>
          </w:p>
        </w:tc>
      </w:tr>
      <w:tr w:rsidR="00515E33" w:rsidRPr="00AD6A50" w14:paraId="629A7B25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1C25F" w14:textId="77777777" w:rsidR="00515E33" w:rsidRPr="00AD6A50" w:rsidRDefault="00515E33" w:rsidP="000F748B">
            <w:pPr>
              <w:pStyle w:val="TableTitle"/>
              <w:tabs>
                <w:tab w:val="clear" w:pos="1080"/>
              </w:tabs>
              <w:ind w:left="-5" w:firstLine="5"/>
              <w:rPr>
                <w:noProof/>
              </w:rPr>
            </w:pPr>
            <w:r w:rsidRPr="00AD6A50">
              <w:rPr>
                <w:noProof/>
              </w:rPr>
              <w:t>Presentation support graphics (include PowerPoint filename or web links):</w:t>
            </w:r>
          </w:p>
        </w:tc>
      </w:tr>
      <w:tr w:rsidR="00515E33" w14:paraId="10C9B3FA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76E24" w14:textId="77777777" w:rsidR="00515E33" w:rsidRDefault="00515E33" w:rsidP="008729AF">
            <w:pPr>
              <w:pStyle w:val="TableText"/>
            </w:pPr>
          </w:p>
          <w:p w14:paraId="6B11467A" w14:textId="00B93874" w:rsidR="00947AE4" w:rsidRDefault="00947AE4" w:rsidP="008729AF">
            <w:pPr>
              <w:pStyle w:val="TableText"/>
            </w:pPr>
          </w:p>
        </w:tc>
      </w:tr>
    </w:tbl>
    <w:p w14:paraId="250A48D3" w14:textId="05B9FAD0" w:rsidR="00515E33" w:rsidRPr="000C525D" w:rsidRDefault="000F748B" w:rsidP="000F748B">
      <w:pPr>
        <w:pStyle w:val="PartHead"/>
        <w:rPr>
          <w:highlight w:val="cyan"/>
        </w:rPr>
      </w:pPr>
      <w:r>
        <w:rPr>
          <w:highlight w:val="cyan"/>
        </w:rPr>
        <w:t>R</w:t>
      </w:r>
      <w:r w:rsidR="00515E33" w:rsidRPr="000C525D">
        <w:rPr>
          <w:highlight w:val="cyan"/>
        </w:rPr>
        <w:t xml:space="preserve">esearching </w:t>
      </w:r>
      <w:r w:rsidR="00530CBD">
        <w:rPr>
          <w:highlight w:val="cyan"/>
        </w:rPr>
        <w:t xml:space="preserve">Network </w:t>
      </w:r>
      <w:r w:rsidR="00515E33" w:rsidRPr="000C525D">
        <w:rPr>
          <w:highlight w:val="cyan"/>
        </w:rPr>
        <w:t>Security Audit Tools</w:t>
      </w:r>
      <w:r w:rsidR="00530CBD">
        <w:rPr>
          <w:highlight w:val="cyan"/>
        </w:rPr>
        <w:t xml:space="preserve"> and Attack Tools</w:t>
      </w:r>
    </w:p>
    <w:p w14:paraId="169899AD" w14:textId="36D6A0AE" w:rsidR="00515E33" w:rsidRDefault="00515E33" w:rsidP="00515E33">
      <w:pPr>
        <w:pStyle w:val="BodyTextL25"/>
      </w:pPr>
      <w:r>
        <w:t xml:space="preserve">In Part 2 of this lab, </w:t>
      </w:r>
      <w:r w:rsidR="00D54099">
        <w:t>r</w:t>
      </w:r>
      <w:r>
        <w:rPr>
          <w:rFonts w:eastAsia="Arial"/>
        </w:rPr>
        <w:t xml:space="preserve">esearch </w:t>
      </w:r>
      <w:r>
        <w:t>network security audit tools</w:t>
      </w:r>
      <w:r w:rsidR="00530CBD">
        <w:t xml:space="preserve"> and attack tools</w:t>
      </w:r>
      <w:r w:rsidR="0005195A">
        <w:t>.</w:t>
      </w:r>
      <w:r>
        <w:t xml:space="preserve"> </w:t>
      </w:r>
      <w:r w:rsidR="0005195A" w:rsidRPr="00AD6A50">
        <w:rPr>
          <w:noProof/>
        </w:rPr>
        <w:t>I</w:t>
      </w:r>
      <w:r w:rsidRPr="00AD6A50">
        <w:rPr>
          <w:noProof/>
        </w:rPr>
        <w:t>nvestigate one that can be used to identify host or network device vulnerabilities. Fill in the report below based on your findings.</w:t>
      </w:r>
    </w:p>
    <w:p w14:paraId="774C3F36" w14:textId="62DF0EEC" w:rsidR="00515E33" w:rsidRPr="00AD6A50" w:rsidRDefault="00515E33" w:rsidP="00515E33">
      <w:pPr>
        <w:pStyle w:val="StepHead"/>
        <w:rPr>
          <w:noProof/>
        </w:rPr>
      </w:pPr>
      <w:r w:rsidRPr="00611B0E">
        <w:rPr>
          <w:noProof/>
        </w:rPr>
        <w:t xml:space="preserve">Research various </w:t>
      </w:r>
      <w:r w:rsidR="00AD6A50">
        <w:rPr>
          <w:noProof/>
        </w:rPr>
        <w:t xml:space="preserve">network </w:t>
      </w:r>
      <w:r w:rsidRPr="00611B0E">
        <w:rPr>
          <w:noProof/>
        </w:rPr>
        <w:t xml:space="preserve">security audit </w:t>
      </w:r>
      <w:r w:rsidRPr="00AD6A50">
        <w:rPr>
          <w:noProof/>
        </w:rPr>
        <w:t>tools</w:t>
      </w:r>
      <w:r w:rsidR="00530CBD">
        <w:rPr>
          <w:noProof/>
        </w:rPr>
        <w:t xml:space="preserve"> and attack tools</w:t>
      </w:r>
      <w:r w:rsidRPr="00AD6A50">
        <w:rPr>
          <w:noProof/>
        </w:rPr>
        <w:t>.</w:t>
      </w:r>
    </w:p>
    <w:p w14:paraId="4321F1C1" w14:textId="77777777" w:rsidR="00515E33" w:rsidRPr="00AD6A50" w:rsidRDefault="00515E33" w:rsidP="00515E33">
      <w:pPr>
        <w:pStyle w:val="BodyTextL25"/>
        <w:rPr>
          <w:noProof/>
        </w:rPr>
      </w:pPr>
      <w:r w:rsidRPr="00AD6A50">
        <w:rPr>
          <w:noProof/>
        </w:rPr>
        <w:t>List some of the tools that you identified in your search.</w:t>
      </w:r>
    </w:p>
    <w:p w14:paraId="08444BC3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3F1B38BA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125C1CF4" w14:textId="77777777" w:rsidR="00606C8A" w:rsidRPr="00AD6A50" w:rsidRDefault="00606C8A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72CF66E6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19AB707B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6106D9F3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EE4331D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250A797A" w14:textId="224C5A2A" w:rsidR="00515E33" w:rsidRPr="00A9540F" w:rsidRDefault="00515E33" w:rsidP="000F748B">
      <w:pPr>
        <w:pStyle w:val="StepHead"/>
        <w:rPr>
          <w:noProof/>
          <w:lang w:val="sv-SE"/>
        </w:rPr>
      </w:pPr>
      <w:r w:rsidRPr="00AD6A50">
        <w:rPr>
          <w:noProof/>
        </w:rPr>
        <w:t xml:space="preserve">Fill in the following form for the </w:t>
      </w:r>
      <w:r w:rsidR="00AD6A50" w:rsidRPr="00AD6A50">
        <w:rPr>
          <w:noProof/>
        </w:rPr>
        <w:t>network</w:t>
      </w:r>
      <w:r w:rsidR="00AD6A50">
        <w:rPr>
          <w:noProof/>
        </w:rPr>
        <w:t xml:space="preserve"> </w:t>
      </w:r>
      <w:r w:rsidRPr="00A9540F">
        <w:rPr>
          <w:noProof/>
        </w:rPr>
        <w:t>security audit tool</w:t>
      </w:r>
      <w:r w:rsidR="00530CBD">
        <w:rPr>
          <w:noProof/>
        </w:rPr>
        <w:t>/attack tool</w:t>
      </w:r>
      <w:r w:rsidRPr="00A9540F">
        <w:rPr>
          <w:noProof/>
        </w:rPr>
        <w:t xml:space="preserve"> selected.</w:t>
      </w:r>
    </w:p>
    <w:tbl>
      <w:tblPr>
        <w:tblW w:w="0" w:type="auto"/>
        <w:tblInd w:w="45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148"/>
        <w:gridCol w:w="4162"/>
      </w:tblGrid>
      <w:tr w:rsidR="00515E33" w14:paraId="7A9AE08D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30195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 w:rsidRPr="00A9540F">
              <w:rPr>
                <w:noProof/>
              </w:rPr>
              <w:t>Name of tool: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076D0" w14:textId="0409372C" w:rsidR="00515E33" w:rsidRDefault="00515E33" w:rsidP="00DE2453">
            <w:pPr>
              <w:pStyle w:val="TableText"/>
              <w:keepNext w:val="0"/>
              <w:widowControl w:val="0"/>
            </w:pPr>
          </w:p>
        </w:tc>
      </w:tr>
      <w:tr w:rsidR="00515E33" w14:paraId="016D3CE9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57D02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t>Developer: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96BE6" w14:textId="709634A0" w:rsidR="00515E33" w:rsidRDefault="00515E33" w:rsidP="00DE2453">
            <w:pPr>
              <w:pStyle w:val="TableText"/>
              <w:keepNext w:val="0"/>
              <w:widowControl w:val="0"/>
              <w:rPr>
                <w:shd w:val="clear" w:color="auto" w:fill="C0C0C0"/>
              </w:rPr>
            </w:pPr>
          </w:p>
        </w:tc>
      </w:tr>
      <w:tr w:rsidR="00515E33" w14:paraId="712572E5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66EC4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t>Type of tool (character-based or GUI):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30EB" w14:textId="4D6DCD51" w:rsidR="00515E33" w:rsidRDefault="00515E33" w:rsidP="00410F0F">
            <w:pPr>
              <w:pStyle w:val="TableText"/>
              <w:keepNext w:val="0"/>
              <w:widowControl w:val="0"/>
              <w:rPr>
                <w:shd w:val="clear" w:color="auto" w:fill="C0C0C0"/>
              </w:rPr>
            </w:pPr>
          </w:p>
        </w:tc>
      </w:tr>
      <w:tr w:rsidR="00515E33" w14:paraId="6A6FFACB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5BEFE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t>Used on (network device or computer host):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CDD3C" w14:textId="086A8B8C" w:rsidR="00515E33" w:rsidRDefault="00515E33" w:rsidP="00DE2453">
            <w:pPr>
              <w:pStyle w:val="TableText"/>
              <w:keepNext w:val="0"/>
              <w:widowControl w:val="0"/>
              <w:rPr>
                <w:shd w:val="clear" w:color="auto" w:fill="C0C0C0"/>
              </w:rPr>
            </w:pPr>
          </w:p>
        </w:tc>
      </w:tr>
      <w:tr w:rsidR="00515E33" w14:paraId="0CAC0064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54032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t>Cost: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CA112" w14:textId="7A783BA5" w:rsidR="00515E33" w:rsidRDefault="00515E33" w:rsidP="00DE2453">
            <w:pPr>
              <w:pStyle w:val="TableText"/>
              <w:keepNext w:val="0"/>
              <w:widowControl w:val="0"/>
              <w:rPr>
                <w:shd w:val="clear" w:color="auto" w:fill="C0C0C0"/>
              </w:rPr>
            </w:pPr>
          </w:p>
        </w:tc>
      </w:tr>
      <w:tr w:rsidR="00515E33" w14:paraId="7F31E427" w14:textId="77777777" w:rsidTr="00DE245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7AF6E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 w:rsidRPr="00AD6A50">
              <w:rPr>
                <w:noProof/>
              </w:rPr>
              <w:t>Description of key features and capabilities of product or tool:</w:t>
            </w:r>
          </w:p>
        </w:tc>
      </w:tr>
      <w:tr w:rsidR="00515E33" w14:paraId="0518D298" w14:textId="77777777" w:rsidTr="00DE245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BA496" w14:textId="77777777" w:rsidR="00515E33" w:rsidRDefault="00515E33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shd w:val="clear" w:color="auto" w:fill="BFBFBF"/>
              </w:rPr>
            </w:pPr>
          </w:p>
          <w:p w14:paraId="79C604F3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shd w:val="clear" w:color="auto" w:fill="BFBFBF"/>
              </w:rPr>
            </w:pPr>
          </w:p>
          <w:p w14:paraId="29E9B02F" w14:textId="71951536" w:rsidR="00947AE4" w:rsidRPr="00134994" w:rsidRDefault="00947AE4" w:rsidP="00947AE4">
            <w:pPr>
              <w:pStyle w:val="Bulletlevel1"/>
              <w:numPr>
                <w:ilvl w:val="0"/>
                <w:numId w:val="0"/>
              </w:numPr>
              <w:rPr>
                <w:shd w:val="clear" w:color="auto" w:fill="BFBFBF"/>
              </w:rPr>
            </w:pPr>
          </w:p>
        </w:tc>
      </w:tr>
      <w:tr w:rsidR="00515E33" w14:paraId="3F4CE424" w14:textId="77777777" w:rsidTr="00DE245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3D631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t>References and info links:</w:t>
            </w:r>
          </w:p>
        </w:tc>
      </w:tr>
      <w:tr w:rsidR="00515E33" w14:paraId="364C4A76" w14:textId="77777777" w:rsidTr="00DE245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5247B" w14:textId="77777777" w:rsidR="00410F0F" w:rsidRDefault="00410F0F" w:rsidP="00DE2453">
            <w:pPr>
              <w:pStyle w:val="TableText"/>
              <w:keepNext w:val="0"/>
              <w:widowControl w:val="0"/>
              <w:rPr>
                <w:rStyle w:val="AnswerGray"/>
              </w:rPr>
            </w:pPr>
          </w:p>
          <w:p w14:paraId="03D8FC1B" w14:textId="1C3E9ACB" w:rsidR="00947AE4" w:rsidRPr="00410F0F" w:rsidRDefault="00947AE4" w:rsidP="00DE2453">
            <w:pPr>
              <w:pStyle w:val="TableText"/>
              <w:keepNext w:val="0"/>
              <w:widowControl w:val="0"/>
              <w:rPr>
                <w:rStyle w:val="AnswerGray"/>
              </w:rPr>
            </w:pPr>
          </w:p>
        </w:tc>
      </w:tr>
    </w:tbl>
    <w:p w14:paraId="27D1629E" w14:textId="77777777" w:rsidR="00515E33" w:rsidRPr="00515E33" w:rsidRDefault="00515E33" w:rsidP="000F748B">
      <w:pPr>
        <w:pStyle w:val="LabSection"/>
      </w:pPr>
      <w:r w:rsidRPr="00515E33">
        <w:t>Reflection</w:t>
      </w:r>
    </w:p>
    <w:p w14:paraId="26C10165" w14:textId="0BA52F21" w:rsidR="00515E33" w:rsidRPr="00AD6A50" w:rsidRDefault="00515E33" w:rsidP="000F748B">
      <w:pPr>
        <w:pStyle w:val="ReflectionQ"/>
        <w:rPr>
          <w:noProof/>
        </w:rPr>
      </w:pPr>
      <w:r w:rsidRPr="00A9540F">
        <w:rPr>
          <w:noProof/>
        </w:rPr>
        <w:t xml:space="preserve">What is the impact </w:t>
      </w:r>
      <w:r w:rsidR="00AD6A50">
        <w:rPr>
          <w:noProof/>
        </w:rPr>
        <w:t xml:space="preserve">of network attacks </w:t>
      </w:r>
      <w:r w:rsidRPr="00A9540F">
        <w:rPr>
          <w:noProof/>
        </w:rPr>
        <w:t>on the operation of an organization</w:t>
      </w:r>
      <w:r>
        <w:t xml:space="preserve">? </w:t>
      </w:r>
      <w:r w:rsidRPr="00AD6A50">
        <w:rPr>
          <w:noProof/>
        </w:rPr>
        <w:t>What are some key steps organizations can take to help protect their networks and resources?</w:t>
      </w:r>
    </w:p>
    <w:p w14:paraId="555F49CB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439EE33D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4180639E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757A70AC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7541733D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6AEED5A2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2035EB61" w14:textId="39006914" w:rsidR="00515E33" w:rsidRPr="00AD6A50" w:rsidRDefault="00515E33" w:rsidP="000F748B">
      <w:pPr>
        <w:pStyle w:val="ReflectionQ"/>
        <w:rPr>
          <w:noProof/>
        </w:rPr>
      </w:pPr>
      <w:r w:rsidRPr="00AD6A50">
        <w:rPr>
          <w:noProof/>
        </w:rPr>
        <w:t xml:space="preserve">Have you actually worked for an organization or know of one where the network was compromised? If so, what was the impact </w:t>
      </w:r>
      <w:r w:rsidR="00AD6A50" w:rsidRPr="00AD6A50">
        <w:rPr>
          <w:noProof/>
        </w:rPr>
        <w:t>on</w:t>
      </w:r>
      <w:r w:rsidRPr="00AD6A50">
        <w:rPr>
          <w:noProof/>
        </w:rPr>
        <w:t xml:space="preserve"> the organization and what did</w:t>
      </w:r>
      <w:r>
        <w:t xml:space="preserve"> it </w:t>
      </w:r>
      <w:r w:rsidRPr="00AD6A50">
        <w:rPr>
          <w:noProof/>
        </w:rPr>
        <w:t>do about it?</w:t>
      </w:r>
    </w:p>
    <w:p w14:paraId="4F93A1B5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6DAF82CE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013A01D1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29644E79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08233D7F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4AFADF54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3358CBD1" w14:textId="77777777" w:rsidR="000F748B" w:rsidRPr="00AD6A50" w:rsidRDefault="00515E33" w:rsidP="000F748B">
      <w:pPr>
        <w:pStyle w:val="ReflectionQ"/>
        <w:rPr>
          <w:noProof/>
        </w:rPr>
      </w:pPr>
      <w:r w:rsidRPr="00AD6A50">
        <w:rPr>
          <w:noProof/>
        </w:rPr>
        <w:t>What steps can you take to protect your own PC or laptop computer?</w:t>
      </w:r>
    </w:p>
    <w:p w14:paraId="708FD46F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8D5996A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156B515A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11C9501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08D20C1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12E5A56" w14:textId="77777777" w:rsidR="00EA36C2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  <w:bookmarkStart w:id="0" w:name="_GoBack"/>
      <w:bookmarkEnd w:id="0"/>
    </w:p>
    <w:sectPr w:rsidR="00EA36C2" w:rsidRPr="00AD6A50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E854AA" w15:done="0"/>
  <w15:commentEx w15:paraId="0304B668" w15:done="0"/>
  <w15:commentEx w15:paraId="2D5887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B58F5" w14:textId="77777777" w:rsidR="003902BD" w:rsidRDefault="003902BD" w:rsidP="0090659A">
      <w:pPr>
        <w:spacing w:after="0" w:line="240" w:lineRule="auto"/>
      </w:pPr>
      <w:r>
        <w:separator/>
      </w:r>
    </w:p>
    <w:p w14:paraId="134098E1" w14:textId="77777777" w:rsidR="003902BD" w:rsidRDefault="003902BD"/>
    <w:p w14:paraId="3035BC77" w14:textId="77777777" w:rsidR="003902BD" w:rsidRDefault="003902BD"/>
    <w:p w14:paraId="188BFB12" w14:textId="77777777" w:rsidR="003902BD" w:rsidRDefault="003902BD"/>
    <w:p w14:paraId="4D2BB336" w14:textId="77777777" w:rsidR="003902BD" w:rsidRDefault="003902BD"/>
    <w:p w14:paraId="2086F802" w14:textId="77777777" w:rsidR="003902BD" w:rsidRDefault="003902BD"/>
  </w:endnote>
  <w:endnote w:type="continuationSeparator" w:id="0">
    <w:p w14:paraId="17E08665" w14:textId="77777777" w:rsidR="003902BD" w:rsidRDefault="003902BD" w:rsidP="0090659A">
      <w:pPr>
        <w:spacing w:after="0" w:line="240" w:lineRule="auto"/>
      </w:pPr>
      <w:r>
        <w:continuationSeparator/>
      </w:r>
    </w:p>
    <w:p w14:paraId="1B909CBF" w14:textId="77777777" w:rsidR="003902BD" w:rsidRDefault="003902BD"/>
    <w:p w14:paraId="15DA0CE0" w14:textId="77777777" w:rsidR="003902BD" w:rsidRDefault="003902BD"/>
    <w:p w14:paraId="692CBDC5" w14:textId="77777777" w:rsidR="003902BD" w:rsidRDefault="003902BD"/>
    <w:p w14:paraId="74792AF2" w14:textId="77777777" w:rsidR="003902BD" w:rsidRDefault="003902BD"/>
    <w:p w14:paraId="677173D5" w14:textId="77777777" w:rsidR="003902BD" w:rsidRDefault="003902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6453" w14:textId="77777777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021723">
      <w:fldChar w:fldCharType="begin"/>
    </w:r>
    <w:r w:rsidR="00021723">
      <w:instrText xml:space="preserve"> DATE  \@ "yyyy"  \* MERGEFORMAT </w:instrText>
    </w:r>
    <w:r w:rsidR="00021723">
      <w:fldChar w:fldCharType="separate"/>
    </w:r>
    <w:r w:rsidR="00947AE4">
      <w:rPr>
        <w:noProof/>
      </w:rPr>
      <w:t>2015</w:t>
    </w:r>
    <w:r w:rsidR="00021723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00DD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00DD1" w:rsidRPr="0090659A">
      <w:rPr>
        <w:b/>
        <w:szCs w:val="16"/>
      </w:rPr>
      <w:fldChar w:fldCharType="separate"/>
    </w:r>
    <w:r w:rsidR="00947AE4">
      <w:rPr>
        <w:b/>
        <w:noProof/>
        <w:szCs w:val="16"/>
      </w:rPr>
      <w:t>2</w:t>
    </w:r>
    <w:r w:rsidR="00E00DD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00DD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00DD1" w:rsidRPr="0090659A">
      <w:rPr>
        <w:b/>
        <w:szCs w:val="16"/>
      </w:rPr>
      <w:fldChar w:fldCharType="separate"/>
    </w:r>
    <w:r w:rsidR="00947AE4">
      <w:rPr>
        <w:b/>
        <w:noProof/>
        <w:szCs w:val="16"/>
      </w:rPr>
      <w:t>4</w:t>
    </w:r>
    <w:r w:rsidR="00E00DD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52598" w14:textId="77777777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021723">
      <w:fldChar w:fldCharType="begin"/>
    </w:r>
    <w:r w:rsidR="00021723">
      <w:instrText xml:space="preserve"> DATE  \@ "yyyy"  \* MERGEFORMAT </w:instrText>
    </w:r>
    <w:r w:rsidR="00021723">
      <w:fldChar w:fldCharType="separate"/>
    </w:r>
    <w:r w:rsidR="00947AE4">
      <w:rPr>
        <w:noProof/>
      </w:rPr>
      <w:t>2015</w:t>
    </w:r>
    <w:r w:rsidR="00021723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00DD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00DD1" w:rsidRPr="0090659A">
      <w:rPr>
        <w:b/>
        <w:szCs w:val="16"/>
      </w:rPr>
      <w:fldChar w:fldCharType="separate"/>
    </w:r>
    <w:r w:rsidR="003902BD">
      <w:rPr>
        <w:b/>
        <w:noProof/>
        <w:szCs w:val="16"/>
      </w:rPr>
      <w:t>1</w:t>
    </w:r>
    <w:r w:rsidR="00E00DD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00DD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00DD1" w:rsidRPr="0090659A">
      <w:rPr>
        <w:b/>
        <w:szCs w:val="16"/>
      </w:rPr>
      <w:fldChar w:fldCharType="separate"/>
    </w:r>
    <w:r w:rsidR="003902BD">
      <w:rPr>
        <w:b/>
        <w:noProof/>
        <w:szCs w:val="16"/>
      </w:rPr>
      <w:t>1</w:t>
    </w:r>
    <w:r w:rsidR="00E00DD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25257" w14:textId="77777777" w:rsidR="003902BD" w:rsidRDefault="003902BD" w:rsidP="0090659A">
      <w:pPr>
        <w:spacing w:after="0" w:line="240" w:lineRule="auto"/>
      </w:pPr>
      <w:r>
        <w:separator/>
      </w:r>
    </w:p>
    <w:p w14:paraId="678D9325" w14:textId="77777777" w:rsidR="003902BD" w:rsidRDefault="003902BD"/>
    <w:p w14:paraId="3D52E47C" w14:textId="77777777" w:rsidR="003902BD" w:rsidRDefault="003902BD"/>
    <w:p w14:paraId="30142E0F" w14:textId="77777777" w:rsidR="003902BD" w:rsidRDefault="003902BD"/>
    <w:p w14:paraId="1137B418" w14:textId="77777777" w:rsidR="003902BD" w:rsidRDefault="003902BD"/>
    <w:p w14:paraId="2104AA81" w14:textId="77777777" w:rsidR="003902BD" w:rsidRDefault="003902BD"/>
  </w:footnote>
  <w:footnote w:type="continuationSeparator" w:id="0">
    <w:p w14:paraId="6AFE5E70" w14:textId="77777777" w:rsidR="003902BD" w:rsidRDefault="003902BD" w:rsidP="0090659A">
      <w:pPr>
        <w:spacing w:after="0" w:line="240" w:lineRule="auto"/>
      </w:pPr>
      <w:r>
        <w:continuationSeparator/>
      </w:r>
    </w:p>
    <w:p w14:paraId="3B79ED2B" w14:textId="77777777" w:rsidR="003902BD" w:rsidRDefault="003902BD"/>
    <w:p w14:paraId="4F8C5579" w14:textId="77777777" w:rsidR="003902BD" w:rsidRDefault="003902BD"/>
    <w:p w14:paraId="55B7EE67" w14:textId="77777777" w:rsidR="003902BD" w:rsidRDefault="003902BD"/>
    <w:p w14:paraId="0C41D165" w14:textId="77777777" w:rsidR="003902BD" w:rsidRDefault="003902BD"/>
    <w:p w14:paraId="540AB95A" w14:textId="77777777" w:rsidR="003902BD" w:rsidRDefault="003902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8C9C5" w14:textId="77777777" w:rsidR="00926CB2" w:rsidRDefault="00C20196" w:rsidP="008402F2">
    <w:pPr>
      <w:pStyle w:val="PageHead"/>
    </w:pPr>
    <w:r w:rsidRPr="00476BA9">
      <w:t xml:space="preserve">Lab </w:t>
    </w:r>
    <w:r>
      <w:t xml:space="preserve">- </w:t>
    </w:r>
    <w:r w:rsidRPr="000C525D">
      <w:t>Researching Network Attacks and Security Audit Tools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A718F" w14:textId="77777777" w:rsidR="00926CB2" w:rsidRDefault="00175C51">
    <w:r>
      <w:rPr>
        <w:noProof/>
      </w:rPr>
      <w:drawing>
        <wp:anchor distT="0" distB="0" distL="114300" distR="114300" simplePos="0" relativeHeight="251657728" behindDoc="0" locked="0" layoutInCell="1" allowOverlap="1" wp14:anchorId="0C01B53B" wp14:editId="3892538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5834700" w14:textId="77777777"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>
    <w:nsid w:val="00601865"/>
    <w:multiLevelType w:val="multilevel"/>
    <w:tmpl w:val="010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B70C52"/>
    <w:multiLevelType w:val="hybridMultilevel"/>
    <w:tmpl w:val="F1D885E6"/>
    <w:lvl w:ilvl="0" w:tplc="9620B78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E27067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C21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A4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C3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8A0F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204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609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008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E8C6352"/>
    <w:multiLevelType w:val="hybridMultilevel"/>
    <w:tmpl w:val="70722C2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rnadette O'Brien">
    <w15:presenceInfo w15:providerId="Windows Live" w15:userId="df8d8df1aa7b0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CzNLM0tjA3NTAGAiUdpeDU4uLM/DyQAsNaAGXJnHgsAAAA"/>
    <w:docVar w:name="__grammarly61__i" w:val="H4sIAAAAAAAEAKtWckksSQxILCpxzi/NK1GyMqwFAAEhoTITAAAA"/>
    <w:docVar w:name="__grammarly61_1" w:val="H4sIAAAAAAAEAKtWcslPLs1NzSvxTFGyUjIwSEo0Nkiz0E2ySDPQNTE2MtG1SDEw1LW0NEs2SkpLTjQzSFbSUQpOLS7OzM8DaTGsBQBEeKLjQwAAAA=="/>
  </w:docVars>
  <w:rsids>
    <w:rsidRoot w:val="00515E3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723"/>
    <w:rsid w:val="00021B9A"/>
    <w:rsid w:val="000242D6"/>
    <w:rsid w:val="00024EE5"/>
    <w:rsid w:val="00041AF6"/>
    <w:rsid w:val="00044E62"/>
    <w:rsid w:val="00050BA4"/>
    <w:rsid w:val="00051738"/>
    <w:rsid w:val="0005195A"/>
    <w:rsid w:val="00052548"/>
    <w:rsid w:val="000548F2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0F748B"/>
    <w:rsid w:val="001006C2"/>
    <w:rsid w:val="00101BE8"/>
    <w:rsid w:val="00107B2B"/>
    <w:rsid w:val="00112AC5"/>
    <w:rsid w:val="001133DD"/>
    <w:rsid w:val="00120CBE"/>
    <w:rsid w:val="00121BAE"/>
    <w:rsid w:val="001261C4"/>
    <w:rsid w:val="001314FB"/>
    <w:rsid w:val="001331C9"/>
    <w:rsid w:val="00134994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5C51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093E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540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0CDC"/>
    <w:rsid w:val="00231DCA"/>
    <w:rsid w:val="00242E3A"/>
    <w:rsid w:val="002506CF"/>
    <w:rsid w:val="0025107F"/>
    <w:rsid w:val="00260CD4"/>
    <w:rsid w:val="00262145"/>
    <w:rsid w:val="002639D8"/>
    <w:rsid w:val="00265F77"/>
    <w:rsid w:val="00266C83"/>
    <w:rsid w:val="002768DC"/>
    <w:rsid w:val="00283FD0"/>
    <w:rsid w:val="002933F9"/>
    <w:rsid w:val="00294C8F"/>
    <w:rsid w:val="002A66C2"/>
    <w:rsid w:val="002A6C56"/>
    <w:rsid w:val="002B7F21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6C0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65A"/>
    <w:rsid w:val="003860A6"/>
    <w:rsid w:val="003902BD"/>
    <w:rsid w:val="00392C65"/>
    <w:rsid w:val="00392ED5"/>
    <w:rsid w:val="003A19DC"/>
    <w:rsid w:val="003A1B45"/>
    <w:rsid w:val="003A220C"/>
    <w:rsid w:val="003B38F2"/>
    <w:rsid w:val="003B46FC"/>
    <w:rsid w:val="003B5767"/>
    <w:rsid w:val="003B7605"/>
    <w:rsid w:val="003C08AA"/>
    <w:rsid w:val="003C2A7B"/>
    <w:rsid w:val="003C6BCA"/>
    <w:rsid w:val="003C7902"/>
    <w:rsid w:val="003D0BFF"/>
    <w:rsid w:val="003D6EF1"/>
    <w:rsid w:val="003E235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10F0F"/>
    <w:rsid w:val="004131B0"/>
    <w:rsid w:val="00416C42"/>
    <w:rsid w:val="00422476"/>
    <w:rsid w:val="0042385C"/>
    <w:rsid w:val="00431654"/>
    <w:rsid w:val="0043388D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0823"/>
    <w:rsid w:val="004E6152"/>
    <w:rsid w:val="004F344A"/>
    <w:rsid w:val="004F7CB1"/>
    <w:rsid w:val="00504ED4"/>
    <w:rsid w:val="00510639"/>
    <w:rsid w:val="00515E33"/>
    <w:rsid w:val="00516142"/>
    <w:rsid w:val="00520027"/>
    <w:rsid w:val="0052093C"/>
    <w:rsid w:val="00521B31"/>
    <w:rsid w:val="00522469"/>
    <w:rsid w:val="0052400A"/>
    <w:rsid w:val="00530CBD"/>
    <w:rsid w:val="00536277"/>
    <w:rsid w:val="00536F43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45B5"/>
    <w:rsid w:val="00596998"/>
    <w:rsid w:val="005A6E62"/>
    <w:rsid w:val="005B2FB3"/>
    <w:rsid w:val="005C51D2"/>
    <w:rsid w:val="005C72ED"/>
    <w:rsid w:val="005D1428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6C8A"/>
    <w:rsid w:val="006073E4"/>
    <w:rsid w:val="006116F4"/>
    <w:rsid w:val="00611B0E"/>
    <w:rsid w:val="006131CE"/>
    <w:rsid w:val="0061336B"/>
    <w:rsid w:val="00617089"/>
    <w:rsid w:val="00617D6E"/>
    <w:rsid w:val="00622D61"/>
    <w:rsid w:val="00624198"/>
    <w:rsid w:val="00630C72"/>
    <w:rsid w:val="00636C28"/>
    <w:rsid w:val="006428E5"/>
    <w:rsid w:val="00644958"/>
    <w:rsid w:val="00650C98"/>
    <w:rsid w:val="00662ED6"/>
    <w:rsid w:val="00666E60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0E62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2FC3"/>
    <w:rsid w:val="006E372B"/>
    <w:rsid w:val="006E6581"/>
    <w:rsid w:val="006E71DF"/>
    <w:rsid w:val="006F1CC4"/>
    <w:rsid w:val="006F2A86"/>
    <w:rsid w:val="006F3163"/>
    <w:rsid w:val="006F34C7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18DD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3520A"/>
    <w:rsid w:val="0083576B"/>
    <w:rsid w:val="008402F2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29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00FF"/>
    <w:rsid w:val="008E5B64"/>
    <w:rsid w:val="008E7DAA"/>
    <w:rsid w:val="008F0094"/>
    <w:rsid w:val="008F03EF"/>
    <w:rsid w:val="008F340F"/>
    <w:rsid w:val="008F6429"/>
    <w:rsid w:val="00903523"/>
    <w:rsid w:val="0090659A"/>
    <w:rsid w:val="009074AF"/>
    <w:rsid w:val="00911080"/>
    <w:rsid w:val="0091350B"/>
    <w:rsid w:val="00915986"/>
    <w:rsid w:val="0091709B"/>
    <w:rsid w:val="00917624"/>
    <w:rsid w:val="00926CB2"/>
    <w:rsid w:val="00930386"/>
    <w:rsid w:val="009309F5"/>
    <w:rsid w:val="00933237"/>
    <w:rsid w:val="00933F28"/>
    <w:rsid w:val="00941950"/>
    <w:rsid w:val="009476C0"/>
    <w:rsid w:val="00947AE4"/>
    <w:rsid w:val="00963E34"/>
    <w:rsid w:val="00964DFA"/>
    <w:rsid w:val="0098155C"/>
    <w:rsid w:val="00981FA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5D83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540F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A50"/>
    <w:rsid w:val="00AE56C0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4847"/>
    <w:rsid w:val="00B458E8"/>
    <w:rsid w:val="00B5397B"/>
    <w:rsid w:val="00B53EE9"/>
    <w:rsid w:val="00B6183E"/>
    <w:rsid w:val="00B62809"/>
    <w:rsid w:val="00B62C9A"/>
    <w:rsid w:val="00B7675A"/>
    <w:rsid w:val="00B81898"/>
    <w:rsid w:val="00B82DED"/>
    <w:rsid w:val="00B8606B"/>
    <w:rsid w:val="00B878E7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CAC"/>
    <w:rsid w:val="00BD6D76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196"/>
    <w:rsid w:val="00C23E16"/>
    <w:rsid w:val="00C27E37"/>
    <w:rsid w:val="00C32713"/>
    <w:rsid w:val="00C341B0"/>
    <w:rsid w:val="00C351B8"/>
    <w:rsid w:val="00C410D9"/>
    <w:rsid w:val="00C44DB7"/>
    <w:rsid w:val="00C4510A"/>
    <w:rsid w:val="00C452DA"/>
    <w:rsid w:val="00C47F2E"/>
    <w:rsid w:val="00C52BA6"/>
    <w:rsid w:val="00C57A1A"/>
    <w:rsid w:val="00C57F62"/>
    <w:rsid w:val="00C60BBD"/>
    <w:rsid w:val="00C61199"/>
    <w:rsid w:val="00C6258F"/>
    <w:rsid w:val="00C62C41"/>
    <w:rsid w:val="00C63DF6"/>
    <w:rsid w:val="00C63E58"/>
    <w:rsid w:val="00C6495E"/>
    <w:rsid w:val="00C670EE"/>
    <w:rsid w:val="00C67518"/>
    <w:rsid w:val="00C67E3B"/>
    <w:rsid w:val="00C71C84"/>
    <w:rsid w:val="00C76529"/>
    <w:rsid w:val="00C8718B"/>
    <w:rsid w:val="00C872E4"/>
    <w:rsid w:val="00C90311"/>
    <w:rsid w:val="00C91C26"/>
    <w:rsid w:val="00CA73D5"/>
    <w:rsid w:val="00CB0E41"/>
    <w:rsid w:val="00CB5068"/>
    <w:rsid w:val="00CC1C87"/>
    <w:rsid w:val="00CC3000"/>
    <w:rsid w:val="00CC4859"/>
    <w:rsid w:val="00CC7A35"/>
    <w:rsid w:val="00CD072A"/>
    <w:rsid w:val="00CD1FD6"/>
    <w:rsid w:val="00CD7F73"/>
    <w:rsid w:val="00CE26C5"/>
    <w:rsid w:val="00CE36AF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4099"/>
    <w:rsid w:val="00D56A0E"/>
    <w:rsid w:val="00D57AD3"/>
    <w:rsid w:val="00D62F25"/>
    <w:rsid w:val="00D635FE"/>
    <w:rsid w:val="00D66A7B"/>
    <w:rsid w:val="00D729DE"/>
    <w:rsid w:val="00D75B6A"/>
    <w:rsid w:val="00D84BDA"/>
    <w:rsid w:val="00D86D9E"/>
    <w:rsid w:val="00D87013"/>
    <w:rsid w:val="00D876A8"/>
    <w:rsid w:val="00D87F26"/>
    <w:rsid w:val="00D93063"/>
    <w:rsid w:val="00D933B0"/>
    <w:rsid w:val="00D951FC"/>
    <w:rsid w:val="00D96389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2453"/>
    <w:rsid w:val="00DE649F"/>
    <w:rsid w:val="00DE6F44"/>
    <w:rsid w:val="00DF1B58"/>
    <w:rsid w:val="00DF5504"/>
    <w:rsid w:val="00E009DA"/>
    <w:rsid w:val="00E00DD1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506A"/>
    <w:rsid w:val="00E53F99"/>
    <w:rsid w:val="00E56510"/>
    <w:rsid w:val="00E62EA8"/>
    <w:rsid w:val="00E63885"/>
    <w:rsid w:val="00E67A6E"/>
    <w:rsid w:val="00E71B43"/>
    <w:rsid w:val="00E81612"/>
    <w:rsid w:val="00E87D18"/>
    <w:rsid w:val="00E87D62"/>
    <w:rsid w:val="00E96F20"/>
    <w:rsid w:val="00E97333"/>
    <w:rsid w:val="00EA36C2"/>
    <w:rsid w:val="00EA486E"/>
    <w:rsid w:val="00EA4FA3"/>
    <w:rsid w:val="00EB001B"/>
    <w:rsid w:val="00EB3082"/>
    <w:rsid w:val="00EB6C33"/>
    <w:rsid w:val="00EC3D35"/>
    <w:rsid w:val="00ED218D"/>
    <w:rsid w:val="00ED6019"/>
    <w:rsid w:val="00ED7830"/>
    <w:rsid w:val="00EE3909"/>
    <w:rsid w:val="00EF188C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E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67EDA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929"/>
    <w:rsid w:val="00FB4D43"/>
    <w:rsid w:val="00FB5FD9"/>
    <w:rsid w:val="00FD16D0"/>
    <w:rsid w:val="00FD33AB"/>
    <w:rsid w:val="00FD4724"/>
    <w:rsid w:val="00FD4A68"/>
    <w:rsid w:val="00FD68ED"/>
    <w:rsid w:val="00FE23C5"/>
    <w:rsid w:val="00FE2824"/>
    <w:rsid w:val="00FE2F0E"/>
    <w:rsid w:val="00FE4F50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25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01BD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12C22"/>
    <w:pPr>
      <w:keepNext/>
      <w:numPr>
        <w:ilvl w:val="2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5945B5"/>
    <w:pPr>
      <w:spacing w:before="0" w:after="0" w:line="240" w:lineRule="auto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0F748B"/>
    <w:rPr>
      <w:color w:val="800080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0F748B"/>
    <w:rPr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515E3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31DCA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31DCA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31DCA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31DCA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31DCA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231DCA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rsid w:val="00231DCA"/>
    <w:rPr>
      <w:rFonts w:eastAsia="Times New Roman" w:cs="Arial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customStyle="1" w:styleId="TableTitle">
    <w:name w:val="Table Title"/>
    <w:basedOn w:val="Normal"/>
    <w:next w:val="Normal"/>
    <w:rsid w:val="00231DCA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character" w:styleId="Hyperlink">
    <w:name w:val="Hyperlink"/>
    <w:rsid w:val="00515E3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0F748B"/>
  </w:style>
  <w:style w:type="paragraph" w:styleId="Revision">
    <w:name w:val="Revision"/>
    <w:hidden/>
    <w:uiPriority w:val="99"/>
    <w:semiHidden/>
    <w:rsid w:val="000F748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B4D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001BD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12C22"/>
    <w:pPr>
      <w:keepNext/>
      <w:numPr>
        <w:ilvl w:val="2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5945B5"/>
    <w:pPr>
      <w:spacing w:before="0" w:after="0" w:line="240" w:lineRule="auto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0F748B"/>
    <w:rPr>
      <w:color w:val="800080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0F748B"/>
    <w:rPr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515E3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31DCA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31DCA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31DCA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31DCA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31DCA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231DCA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rsid w:val="00231DCA"/>
    <w:rPr>
      <w:rFonts w:eastAsia="Times New Roman" w:cs="Arial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customStyle="1" w:styleId="TableTitle">
    <w:name w:val="Table Title"/>
    <w:basedOn w:val="Normal"/>
    <w:next w:val="Normal"/>
    <w:rsid w:val="00231DCA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character" w:styleId="Hyperlink">
    <w:name w:val="Hyperlink"/>
    <w:rsid w:val="00515E3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0F748B"/>
  </w:style>
  <w:style w:type="paragraph" w:styleId="Revision">
    <w:name w:val="Revision"/>
    <w:hidden/>
    <w:uiPriority w:val="99"/>
    <w:semiHidden/>
    <w:rsid w:val="000F748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B4D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28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%20Security\1.2\Labs\CCNA_Security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7BB82-C8DE-45EB-9A52-BE497918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CCNA_Security_Lab-Template.dotx</Template>
  <TotalTime>0</TotalTime>
  <Pages>4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dholzing</cp:lastModifiedBy>
  <cp:revision>2</cp:revision>
  <cp:lastPrinted>2014-07-02T20:13:00Z</cp:lastPrinted>
  <dcterms:created xsi:type="dcterms:W3CDTF">2015-07-06T22:57:00Z</dcterms:created>
  <dcterms:modified xsi:type="dcterms:W3CDTF">2015-07-06T22:57:00Z</dcterms:modified>
</cp:coreProperties>
</file>