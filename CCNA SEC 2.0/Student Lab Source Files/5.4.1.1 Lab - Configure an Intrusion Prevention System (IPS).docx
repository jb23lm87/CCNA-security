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0842F" w14:textId="77777777" w:rsidR="003A19DC" w:rsidRPr="00476BA9" w:rsidRDefault="002D6C2A" w:rsidP="005510BA">
      <w:pPr>
        <w:pStyle w:val="LabSection"/>
      </w:pPr>
      <w:r w:rsidRPr="00476BA9">
        <w:t>CCNA</w:t>
      </w:r>
      <w:r w:rsidR="00476BA9">
        <w:t xml:space="preserve"> Security</w:t>
      </w:r>
    </w:p>
    <w:p w14:paraId="492BD278" w14:textId="450C72E4" w:rsidR="004D36D7" w:rsidRPr="00FD4A68" w:rsidRDefault="002D6C2A" w:rsidP="0089299B">
      <w:pPr>
        <w:pStyle w:val="LabTitle"/>
        <w:rPr>
          <w:rStyle w:val="LabTitleInstVersred"/>
          <w:b/>
          <w:color w:val="auto"/>
        </w:rPr>
      </w:pPr>
      <w:r w:rsidRPr="00476BA9">
        <w:t xml:space="preserve">Lab </w:t>
      </w:r>
      <w:r w:rsidR="00E2542A">
        <w:t>-</w:t>
      </w:r>
      <w:r w:rsidRPr="00FD4A68">
        <w:t xml:space="preserve"> </w:t>
      </w:r>
      <w:r w:rsidR="0028390C">
        <w:t>Configure</w:t>
      </w:r>
      <w:r w:rsidR="00F14CB4" w:rsidRPr="00EC7C4F">
        <w:t xml:space="preserve"> an Intrusion Prevention Sy</w:t>
      </w:r>
      <w:r w:rsidR="0028390C">
        <w:t>stem (IPS)</w:t>
      </w:r>
    </w:p>
    <w:p w14:paraId="05550C02" w14:textId="77777777" w:rsidR="003C6BCA" w:rsidRDefault="001E38E0" w:rsidP="0014219C">
      <w:pPr>
        <w:pStyle w:val="LabSection"/>
      </w:pPr>
      <w:r>
        <w:t>Topology</w:t>
      </w:r>
    </w:p>
    <w:p w14:paraId="2ABA56BC" w14:textId="77777777" w:rsidR="008402F2" w:rsidRPr="0009147A" w:rsidRDefault="00483D61" w:rsidP="002F4878">
      <w:pPr>
        <w:pStyle w:val="Visual"/>
      </w:pPr>
      <w:r>
        <w:rPr>
          <w:noProof/>
        </w:rPr>
        <w:drawing>
          <wp:inline distT="0" distB="0" distL="0" distR="0" wp14:anchorId="5FBD439D" wp14:editId="7AD7B94B">
            <wp:extent cx="5077748" cy="4343400"/>
            <wp:effectExtent l="0" t="0" r="889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77748" cy="4343400"/>
                    </a:xfrm>
                    <a:prstGeom prst="rect">
                      <a:avLst/>
                    </a:prstGeom>
                    <a:noFill/>
                    <a:ln>
                      <a:noFill/>
                    </a:ln>
                  </pic:spPr>
                </pic:pic>
              </a:graphicData>
            </a:graphic>
          </wp:inline>
        </w:drawing>
      </w:r>
    </w:p>
    <w:p w14:paraId="499E3201" w14:textId="77777777" w:rsidR="00AE56C0" w:rsidRPr="00BB73FF" w:rsidRDefault="00121BAE" w:rsidP="0009147A">
      <w:pPr>
        <w:pStyle w:val="LabSection"/>
      </w:pPr>
      <w:r>
        <w:lastRenderedPageBreak/>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14:paraId="72A130E1" w14:textId="77777777" w:rsidTr="00F1755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4F123AF" w14:textId="77777777"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1F2C9D0" w14:textId="77777777"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351738" w14:textId="77777777"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C86CFB" w14:textId="77777777"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097E0D" w14:textId="77777777"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64357A49" w14:textId="77777777" w:rsidR="00F17559" w:rsidRPr="00E87D62" w:rsidRDefault="00F17559" w:rsidP="00E87D62">
            <w:pPr>
              <w:pStyle w:val="TableHeading"/>
            </w:pPr>
            <w:r>
              <w:t>Switch Port</w:t>
            </w:r>
          </w:p>
        </w:tc>
      </w:tr>
      <w:tr w:rsidR="00F17559" w14:paraId="3EE98652" w14:textId="77777777" w:rsidTr="00F17559">
        <w:trPr>
          <w:cantSplit/>
          <w:jc w:val="center"/>
        </w:trPr>
        <w:tc>
          <w:tcPr>
            <w:tcW w:w="1260" w:type="dxa"/>
            <w:vMerge w:val="restart"/>
            <w:vAlign w:val="center"/>
          </w:tcPr>
          <w:p w14:paraId="2CDD2A31" w14:textId="77777777" w:rsidR="00F17559" w:rsidRPr="00E87D62" w:rsidRDefault="00F17559" w:rsidP="00F17559">
            <w:pPr>
              <w:pStyle w:val="TableText"/>
            </w:pPr>
            <w:r>
              <w:t>R1</w:t>
            </w:r>
          </w:p>
        </w:tc>
        <w:tc>
          <w:tcPr>
            <w:tcW w:w="1620" w:type="dxa"/>
            <w:vAlign w:val="bottom"/>
          </w:tcPr>
          <w:p w14:paraId="3BA8566B" w14:textId="77777777" w:rsidR="00F17559" w:rsidRPr="00E87D62" w:rsidRDefault="002F4878" w:rsidP="009F4C2E">
            <w:pPr>
              <w:pStyle w:val="TableText"/>
            </w:pPr>
            <w:r>
              <w:t>G</w:t>
            </w:r>
            <w:r w:rsidR="00F17559" w:rsidRPr="00E87D62">
              <w:t>0/1</w:t>
            </w:r>
          </w:p>
        </w:tc>
        <w:tc>
          <w:tcPr>
            <w:tcW w:w="1710" w:type="dxa"/>
            <w:vAlign w:val="bottom"/>
          </w:tcPr>
          <w:p w14:paraId="44081EB0" w14:textId="77777777" w:rsidR="00F17559" w:rsidRPr="00E87D62" w:rsidRDefault="00F17559" w:rsidP="009F4C2E">
            <w:pPr>
              <w:pStyle w:val="TableText"/>
            </w:pPr>
            <w:r w:rsidRPr="00E87D62">
              <w:t>192.168.1.1</w:t>
            </w:r>
          </w:p>
        </w:tc>
        <w:tc>
          <w:tcPr>
            <w:tcW w:w="1800" w:type="dxa"/>
            <w:vAlign w:val="bottom"/>
          </w:tcPr>
          <w:p w14:paraId="068E1B49" w14:textId="77777777" w:rsidR="00F17559" w:rsidRPr="00E87D62" w:rsidRDefault="00F17559" w:rsidP="009F4C2E">
            <w:pPr>
              <w:pStyle w:val="TableText"/>
            </w:pPr>
            <w:r w:rsidRPr="00E87D62">
              <w:t>255.255.255.0</w:t>
            </w:r>
          </w:p>
        </w:tc>
        <w:tc>
          <w:tcPr>
            <w:tcW w:w="1800" w:type="dxa"/>
            <w:vAlign w:val="bottom"/>
          </w:tcPr>
          <w:p w14:paraId="14B96EBA" w14:textId="77777777" w:rsidR="00F17559" w:rsidRPr="00E87D62" w:rsidRDefault="00F17559" w:rsidP="009F4C2E">
            <w:pPr>
              <w:pStyle w:val="TableText"/>
            </w:pPr>
            <w:r w:rsidRPr="00E87D62">
              <w:t>N/A</w:t>
            </w:r>
          </w:p>
        </w:tc>
        <w:tc>
          <w:tcPr>
            <w:tcW w:w="1800" w:type="dxa"/>
          </w:tcPr>
          <w:p w14:paraId="28D999AF" w14:textId="77777777" w:rsidR="00F17559" w:rsidRPr="00E87D62" w:rsidRDefault="00F17559" w:rsidP="009F4C2E">
            <w:pPr>
              <w:pStyle w:val="TableText"/>
            </w:pPr>
            <w:r>
              <w:t>S1 F0/5</w:t>
            </w:r>
          </w:p>
        </w:tc>
      </w:tr>
      <w:tr w:rsidR="00F17559" w14:paraId="6783AC4A" w14:textId="77777777" w:rsidTr="00F17559">
        <w:trPr>
          <w:cantSplit/>
          <w:jc w:val="center"/>
        </w:trPr>
        <w:tc>
          <w:tcPr>
            <w:tcW w:w="1260" w:type="dxa"/>
            <w:vMerge/>
            <w:vAlign w:val="bottom"/>
          </w:tcPr>
          <w:p w14:paraId="1FD2D706" w14:textId="77777777" w:rsidR="00F17559" w:rsidRPr="00E87D62" w:rsidRDefault="00F17559" w:rsidP="00E87D62">
            <w:pPr>
              <w:pStyle w:val="TableText"/>
            </w:pPr>
          </w:p>
        </w:tc>
        <w:tc>
          <w:tcPr>
            <w:tcW w:w="1620" w:type="dxa"/>
            <w:vAlign w:val="bottom"/>
          </w:tcPr>
          <w:p w14:paraId="768FD5D8" w14:textId="77777777" w:rsidR="00F17559" w:rsidRPr="00E87D62" w:rsidRDefault="00F17559" w:rsidP="00E87D62">
            <w:pPr>
              <w:pStyle w:val="TableText"/>
            </w:pPr>
            <w:r w:rsidRPr="00E87D62">
              <w:t>S0/0/0 (DCE)</w:t>
            </w:r>
          </w:p>
        </w:tc>
        <w:tc>
          <w:tcPr>
            <w:tcW w:w="1710" w:type="dxa"/>
            <w:vAlign w:val="bottom"/>
          </w:tcPr>
          <w:p w14:paraId="070BC96A" w14:textId="77777777" w:rsidR="00F17559" w:rsidRPr="00E87D62" w:rsidRDefault="00F17559" w:rsidP="00E87D62">
            <w:pPr>
              <w:pStyle w:val="TableText"/>
            </w:pPr>
            <w:r w:rsidRPr="00E87D62">
              <w:t>10.1.1.1</w:t>
            </w:r>
          </w:p>
        </w:tc>
        <w:tc>
          <w:tcPr>
            <w:tcW w:w="1800" w:type="dxa"/>
            <w:vAlign w:val="bottom"/>
          </w:tcPr>
          <w:p w14:paraId="6A3AAA6B" w14:textId="77777777" w:rsidR="00F17559" w:rsidRPr="00E87D62" w:rsidRDefault="00F17559" w:rsidP="00E87D62">
            <w:pPr>
              <w:pStyle w:val="TableText"/>
            </w:pPr>
            <w:r w:rsidRPr="00E87D62">
              <w:t>255.255.255.252</w:t>
            </w:r>
          </w:p>
        </w:tc>
        <w:tc>
          <w:tcPr>
            <w:tcW w:w="1800" w:type="dxa"/>
            <w:vAlign w:val="bottom"/>
          </w:tcPr>
          <w:p w14:paraId="67A8AC93" w14:textId="77777777" w:rsidR="00F17559" w:rsidRPr="00E87D62" w:rsidRDefault="00F17559" w:rsidP="00E87D62">
            <w:pPr>
              <w:pStyle w:val="TableText"/>
            </w:pPr>
            <w:r w:rsidRPr="00E87D62">
              <w:t>N/A</w:t>
            </w:r>
          </w:p>
        </w:tc>
        <w:tc>
          <w:tcPr>
            <w:tcW w:w="1800" w:type="dxa"/>
          </w:tcPr>
          <w:p w14:paraId="4CF17E36" w14:textId="77777777" w:rsidR="00F17559" w:rsidRPr="00E87D62" w:rsidRDefault="00F17559" w:rsidP="00E87D62">
            <w:pPr>
              <w:pStyle w:val="TableText"/>
            </w:pPr>
            <w:r>
              <w:t>N/A</w:t>
            </w:r>
          </w:p>
        </w:tc>
      </w:tr>
      <w:tr w:rsidR="00F17559" w14:paraId="44BBAF76" w14:textId="77777777" w:rsidTr="00F17559">
        <w:trPr>
          <w:cantSplit/>
          <w:jc w:val="center"/>
        </w:trPr>
        <w:tc>
          <w:tcPr>
            <w:tcW w:w="1260" w:type="dxa"/>
            <w:vMerge w:val="restart"/>
            <w:vAlign w:val="center"/>
          </w:tcPr>
          <w:p w14:paraId="41758872" w14:textId="77777777" w:rsidR="00F17559" w:rsidRPr="00E87D62" w:rsidRDefault="00F17559" w:rsidP="00F17559">
            <w:pPr>
              <w:pStyle w:val="TableText"/>
            </w:pPr>
            <w:r w:rsidRPr="00E87D62">
              <w:t>R2</w:t>
            </w:r>
          </w:p>
        </w:tc>
        <w:tc>
          <w:tcPr>
            <w:tcW w:w="1620" w:type="dxa"/>
            <w:vAlign w:val="bottom"/>
          </w:tcPr>
          <w:p w14:paraId="55005707" w14:textId="77777777" w:rsidR="00F17559" w:rsidRPr="00E87D62" w:rsidRDefault="00F17559" w:rsidP="00E87D62">
            <w:pPr>
              <w:pStyle w:val="TableText"/>
            </w:pPr>
            <w:r w:rsidRPr="00E87D62">
              <w:t>S0/0/0</w:t>
            </w:r>
          </w:p>
        </w:tc>
        <w:tc>
          <w:tcPr>
            <w:tcW w:w="1710" w:type="dxa"/>
            <w:vAlign w:val="bottom"/>
          </w:tcPr>
          <w:p w14:paraId="09178AAD" w14:textId="77777777" w:rsidR="00F17559" w:rsidRPr="00E87D62" w:rsidRDefault="00F17559" w:rsidP="00E87D62">
            <w:pPr>
              <w:pStyle w:val="TableText"/>
            </w:pPr>
            <w:r w:rsidRPr="00E87D62">
              <w:t>10.1.1.2</w:t>
            </w:r>
          </w:p>
        </w:tc>
        <w:tc>
          <w:tcPr>
            <w:tcW w:w="1800" w:type="dxa"/>
            <w:vAlign w:val="bottom"/>
          </w:tcPr>
          <w:p w14:paraId="672FCE3C" w14:textId="77777777" w:rsidR="00F17559" w:rsidRPr="00E87D62" w:rsidRDefault="00F17559" w:rsidP="00E87D62">
            <w:pPr>
              <w:pStyle w:val="TableText"/>
            </w:pPr>
            <w:r w:rsidRPr="00E87D62">
              <w:t>255.255.255.252</w:t>
            </w:r>
          </w:p>
        </w:tc>
        <w:tc>
          <w:tcPr>
            <w:tcW w:w="1800" w:type="dxa"/>
            <w:vAlign w:val="bottom"/>
          </w:tcPr>
          <w:p w14:paraId="3007C743" w14:textId="77777777" w:rsidR="00F17559" w:rsidRPr="00E87D62" w:rsidRDefault="00F17559" w:rsidP="00E87D62">
            <w:pPr>
              <w:pStyle w:val="TableText"/>
            </w:pPr>
            <w:r w:rsidRPr="00E87D62">
              <w:t>N/A</w:t>
            </w:r>
          </w:p>
        </w:tc>
        <w:tc>
          <w:tcPr>
            <w:tcW w:w="1800" w:type="dxa"/>
          </w:tcPr>
          <w:p w14:paraId="35742BA9" w14:textId="77777777" w:rsidR="00F17559" w:rsidRPr="00E87D62" w:rsidRDefault="00F17559" w:rsidP="00E87D62">
            <w:pPr>
              <w:pStyle w:val="TableText"/>
            </w:pPr>
            <w:r>
              <w:t>N/A</w:t>
            </w:r>
          </w:p>
        </w:tc>
      </w:tr>
      <w:tr w:rsidR="00F17559" w14:paraId="1A7BE73A" w14:textId="77777777" w:rsidTr="00F17559">
        <w:trPr>
          <w:cantSplit/>
          <w:jc w:val="center"/>
        </w:trPr>
        <w:tc>
          <w:tcPr>
            <w:tcW w:w="1260" w:type="dxa"/>
            <w:vMerge/>
            <w:vAlign w:val="bottom"/>
          </w:tcPr>
          <w:p w14:paraId="6F471D21" w14:textId="77777777" w:rsidR="00F17559" w:rsidRPr="00E87D62" w:rsidRDefault="00F17559" w:rsidP="00E87D62">
            <w:pPr>
              <w:pStyle w:val="TableText"/>
            </w:pPr>
          </w:p>
        </w:tc>
        <w:tc>
          <w:tcPr>
            <w:tcW w:w="1620" w:type="dxa"/>
            <w:vAlign w:val="bottom"/>
          </w:tcPr>
          <w:p w14:paraId="16355DF9" w14:textId="77777777" w:rsidR="00F17559" w:rsidRPr="00E87D62" w:rsidRDefault="00F17559" w:rsidP="00E87D62">
            <w:pPr>
              <w:pStyle w:val="TableText"/>
            </w:pPr>
            <w:r w:rsidRPr="00E87D62">
              <w:t>S0/0/1 (DCE)</w:t>
            </w:r>
          </w:p>
        </w:tc>
        <w:tc>
          <w:tcPr>
            <w:tcW w:w="1710" w:type="dxa"/>
            <w:vAlign w:val="bottom"/>
          </w:tcPr>
          <w:p w14:paraId="1862CAFD" w14:textId="77777777" w:rsidR="00F17559" w:rsidRPr="00E87D62" w:rsidRDefault="00F17559" w:rsidP="00E87D62">
            <w:pPr>
              <w:pStyle w:val="TableText"/>
            </w:pPr>
            <w:r w:rsidRPr="00E87D62">
              <w:t>10.2.2.2</w:t>
            </w:r>
          </w:p>
        </w:tc>
        <w:tc>
          <w:tcPr>
            <w:tcW w:w="1800" w:type="dxa"/>
            <w:vAlign w:val="bottom"/>
          </w:tcPr>
          <w:p w14:paraId="211201DC" w14:textId="77777777" w:rsidR="00F17559" w:rsidRPr="00E87D62" w:rsidRDefault="00F17559" w:rsidP="00E87D62">
            <w:pPr>
              <w:pStyle w:val="TableText"/>
            </w:pPr>
            <w:r w:rsidRPr="00E87D62">
              <w:t>255.255.255.252</w:t>
            </w:r>
          </w:p>
        </w:tc>
        <w:tc>
          <w:tcPr>
            <w:tcW w:w="1800" w:type="dxa"/>
            <w:vAlign w:val="bottom"/>
          </w:tcPr>
          <w:p w14:paraId="4ADE265E" w14:textId="77777777" w:rsidR="00F17559" w:rsidRPr="00E87D62" w:rsidRDefault="00F17559" w:rsidP="00E87D62">
            <w:pPr>
              <w:pStyle w:val="TableText"/>
            </w:pPr>
            <w:r w:rsidRPr="00E87D62">
              <w:t>N/A</w:t>
            </w:r>
          </w:p>
        </w:tc>
        <w:tc>
          <w:tcPr>
            <w:tcW w:w="1800" w:type="dxa"/>
          </w:tcPr>
          <w:p w14:paraId="4772CEFF" w14:textId="77777777" w:rsidR="00F17559" w:rsidRPr="00E87D62" w:rsidRDefault="00F17559" w:rsidP="00E87D62">
            <w:pPr>
              <w:pStyle w:val="TableText"/>
            </w:pPr>
            <w:r>
              <w:t>N/A</w:t>
            </w:r>
          </w:p>
        </w:tc>
      </w:tr>
      <w:tr w:rsidR="00F17559" w14:paraId="661CE689" w14:textId="77777777" w:rsidTr="00F17559">
        <w:trPr>
          <w:cantSplit/>
          <w:jc w:val="center"/>
        </w:trPr>
        <w:tc>
          <w:tcPr>
            <w:tcW w:w="1260" w:type="dxa"/>
            <w:vMerge w:val="restart"/>
            <w:vAlign w:val="center"/>
          </w:tcPr>
          <w:p w14:paraId="1E6266B4" w14:textId="77777777" w:rsidR="00F17559" w:rsidRPr="00E87D62" w:rsidRDefault="00F17559" w:rsidP="00F17559">
            <w:pPr>
              <w:pStyle w:val="TableText"/>
            </w:pPr>
            <w:r>
              <w:t>R3</w:t>
            </w:r>
          </w:p>
        </w:tc>
        <w:tc>
          <w:tcPr>
            <w:tcW w:w="1620" w:type="dxa"/>
            <w:vAlign w:val="bottom"/>
          </w:tcPr>
          <w:p w14:paraId="400AB792" w14:textId="77777777" w:rsidR="00F17559" w:rsidRPr="00E87D62" w:rsidRDefault="002F4878" w:rsidP="009F4C2E">
            <w:pPr>
              <w:pStyle w:val="TableText"/>
            </w:pPr>
            <w:r>
              <w:t>G</w:t>
            </w:r>
            <w:r w:rsidR="00F17559" w:rsidRPr="00E87D62">
              <w:t>0/1</w:t>
            </w:r>
          </w:p>
        </w:tc>
        <w:tc>
          <w:tcPr>
            <w:tcW w:w="1710" w:type="dxa"/>
            <w:vAlign w:val="bottom"/>
          </w:tcPr>
          <w:p w14:paraId="76312E02" w14:textId="77777777" w:rsidR="00F17559" w:rsidRPr="00E87D62" w:rsidRDefault="00F17559" w:rsidP="009F4C2E">
            <w:pPr>
              <w:pStyle w:val="TableText"/>
            </w:pPr>
            <w:r w:rsidRPr="00E87D62">
              <w:t>192.168.3.1</w:t>
            </w:r>
          </w:p>
        </w:tc>
        <w:tc>
          <w:tcPr>
            <w:tcW w:w="1800" w:type="dxa"/>
            <w:vAlign w:val="bottom"/>
          </w:tcPr>
          <w:p w14:paraId="57BEF7FD" w14:textId="77777777" w:rsidR="00F17559" w:rsidRPr="00E87D62" w:rsidRDefault="00F17559" w:rsidP="009F4C2E">
            <w:pPr>
              <w:pStyle w:val="TableText"/>
            </w:pPr>
            <w:r w:rsidRPr="00E87D62">
              <w:t>255.255.255.0</w:t>
            </w:r>
          </w:p>
        </w:tc>
        <w:tc>
          <w:tcPr>
            <w:tcW w:w="1800" w:type="dxa"/>
            <w:vAlign w:val="bottom"/>
          </w:tcPr>
          <w:p w14:paraId="543C8917" w14:textId="77777777" w:rsidR="00F17559" w:rsidRPr="00E87D62" w:rsidRDefault="00F17559" w:rsidP="009F4C2E">
            <w:pPr>
              <w:pStyle w:val="TableText"/>
            </w:pPr>
            <w:r w:rsidRPr="00E87D62">
              <w:t>N/A</w:t>
            </w:r>
          </w:p>
        </w:tc>
        <w:tc>
          <w:tcPr>
            <w:tcW w:w="1800" w:type="dxa"/>
          </w:tcPr>
          <w:p w14:paraId="31640B93" w14:textId="77777777" w:rsidR="00F17559" w:rsidRPr="00E87D62" w:rsidRDefault="00F17559" w:rsidP="009F4C2E">
            <w:pPr>
              <w:pStyle w:val="TableText"/>
            </w:pPr>
            <w:r>
              <w:t>S3 F0/5</w:t>
            </w:r>
          </w:p>
        </w:tc>
      </w:tr>
      <w:tr w:rsidR="00F17559" w14:paraId="5847498D" w14:textId="77777777" w:rsidTr="00F17559">
        <w:trPr>
          <w:cantSplit/>
          <w:jc w:val="center"/>
        </w:trPr>
        <w:tc>
          <w:tcPr>
            <w:tcW w:w="1260" w:type="dxa"/>
            <w:vMerge/>
            <w:vAlign w:val="bottom"/>
          </w:tcPr>
          <w:p w14:paraId="7DC4F154" w14:textId="77777777" w:rsidR="00F17559" w:rsidRPr="00E87D62" w:rsidRDefault="00F17559" w:rsidP="00E87D62">
            <w:pPr>
              <w:pStyle w:val="TableText"/>
            </w:pPr>
          </w:p>
        </w:tc>
        <w:tc>
          <w:tcPr>
            <w:tcW w:w="1620" w:type="dxa"/>
            <w:vAlign w:val="bottom"/>
          </w:tcPr>
          <w:p w14:paraId="076B225F" w14:textId="77777777" w:rsidR="00F17559" w:rsidRPr="00E87D62" w:rsidRDefault="00F17559" w:rsidP="00E87D62">
            <w:pPr>
              <w:pStyle w:val="TableText"/>
            </w:pPr>
            <w:r>
              <w:t>S0/0/1</w:t>
            </w:r>
          </w:p>
        </w:tc>
        <w:tc>
          <w:tcPr>
            <w:tcW w:w="1710" w:type="dxa"/>
            <w:vAlign w:val="bottom"/>
          </w:tcPr>
          <w:p w14:paraId="34125DEB" w14:textId="77777777" w:rsidR="00F17559" w:rsidRPr="00E87D62" w:rsidRDefault="00F17559" w:rsidP="00E87D62">
            <w:pPr>
              <w:pStyle w:val="TableText"/>
            </w:pPr>
            <w:r w:rsidRPr="00E87D62">
              <w:t>10.2.2.1</w:t>
            </w:r>
          </w:p>
        </w:tc>
        <w:tc>
          <w:tcPr>
            <w:tcW w:w="1800" w:type="dxa"/>
            <w:vAlign w:val="bottom"/>
          </w:tcPr>
          <w:p w14:paraId="3FA9DE2F" w14:textId="77777777" w:rsidR="00F17559" w:rsidRPr="00E87D62" w:rsidRDefault="00F17559" w:rsidP="00E87D62">
            <w:pPr>
              <w:pStyle w:val="TableText"/>
            </w:pPr>
            <w:r w:rsidRPr="00E87D62">
              <w:t>255.255.255.252</w:t>
            </w:r>
          </w:p>
        </w:tc>
        <w:tc>
          <w:tcPr>
            <w:tcW w:w="1800" w:type="dxa"/>
            <w:vAlign w:val="bottom"/>
          </w:tcPr>
          <w:p w14:paraId="72BD746F" w14:textId="77777777" w:rsidR="00F17559" w:rsidRPr="00E87D62" w:rsidRDefault="00F17559" w:rsidP="00E87D62">
            <w:pPr>
              <w:pStyle w:val="TableText"/>
            </w:pPr>
            <w:r w:rsidRPr="00E87D62">
              <w:t>N/A</w:t>
            </w:r>
          </w:p>
        </w:tc>
        <w:tc>
          <w:tcPr>
            <w:tcW w:w="1800" w:type="dxa"/>
          </w:tcPr>
          <w:p w14:paraId="6928AB7A" w14:textId="77777777" w:rsidR="00F17559" w:rsidRPr="00E87D62" w:rsidRDefault="00F17559" w:rsidP="00E87D62">
            <w:pPr>
              <w:pStyle w:val="TableText"/>
            </w:pPr>
            <w:r>
              <w:t>N/A</w:t>
            </w:r>
          </w:p>
        </w:tc>
      </w:tr>
      <w:tr w:rsidR="00F17559" w14:paraId="113FD429" w14:textId="77777777" w:rsidTr="00F17559">
        <w:trPr>
          <w:cantSplit/>
          <w:jc w:val="center"/>
        </w:trPr>
        <w:tc>
          <w:tcPr>
            <w:tcW w:w="1260" w:type="dxa"/>
            <w:vAlign w:val="bottom"/>
          </w:tcPr>
          <w:p w14:paraId="41DD8515" w14:textId="77777777" w:rsidR="00F17559" w:rsidRPr="00E87D62" w:rsidRDefault="00F17559" w:rsidP="00E87D62">
            <w:pPr>
              <w:pStyle w:val="TableText"/>
            </w:pPr>
            <w:r w:rsidRPr="00E87D62">
              <w:t>PC-A</w:t>
            </w:r>
          </w:p>
        </w:tc>
        <w:tc>
          <w:tcPr>
            <w:tcW w:w="1620" w:type="dxa"/>
            <w:vAlign w:val="bottom"/>
          </w:tcPr>
          <w:p w14:paraId="6A474ED1" w14:textId="77777777" w:rsidR="00F17559" w:rsidRPr="00E87D62" w:rsidRDefault="00F17559" w:rsidP="00E87D62">
            <w:pPr>
              <w:pStyle w:val="TableText"/>
            </w:pPr>
            <w:r w:rsidRPr="00E87D62">
              <w:t>NIC</w:t>
            </w:r>
          </w:p>
        </w:tc>
        <w:tc>
          <w:tcPr>
            <w:tcW w:w="1710" w:type="dxa"/>
            <w:vAlign w:val="bottom"/>
          </w:tcPr>
          <w:p w14:paraId="4CA7A01C" w14:textId="77777777" w:rsidR="00F17559" w:rsidRPr="00E87D62" w:rsidRDefault="00F17559" w:rsidP="00E87D62">
            <w:pPr>
              <w:pStyle w:val="TableText"/>
            </w:pPr>
            <w:r w:rsidRPr="00E87D62">
              <w:t>192.168.1.3</w:t>
            </w:r>
          </w:p>
        </w:tc>
        <w:tc>
          <w:tcPr>
            <w:tcW w:w="1800" w:type="dxa"/>
            <w:vAlign w:val="bottom"/>
          </w:tcPr>
          <w:p w14:paraId="55B6397F" w14:textId="77777777" w:rsidR="00F17559" w:rsidRPr="00E87D62" w:rsidRDefault="00F17559" w:rsidP="00E87D62">
            <w:pPr>
              <w:pStyle w:val="TableText"/>
            </w:pPr>
            <w:r w:rsidRPr="00E87D62">
              <w:t>255.255.255.0</w:t>
            </w:r>
          </w:p>
        </w:tc>
        <w:tc>
          <w:tcPr>
            <w:tcW w:w="1800" w:type="dxa"/>
            <w:vAlign w:val="bottom"/>
          </w:tcPr>
          <w:p w14:paraId="4AC8A97C" w14:textId="77777777" w:rsidR="00F17559" w:rsidRPr="00E87D62" w:rsidRDefault="00F17559" w:rsidP="00E87D62">
            <w:pPr>
              <w:pStyle w:val="TableText"/>
            </w:pPr>
            <w:r w:rsidRPr="00E87D62">
              <w:t>192.168.1.1</w:t>
            </w:r>
          </w:p>
        </w:tc>
        <w:tc>
          <w:tcPr>
            <w:tcW w:w="1800" w:type="dxa"/>
          </w:tcPr>
          <w:p w14:paraId="0F1AC68D" w14:textId="77777777" w:rsidR="00F17559" w:rsidRPr="00E87D62" w:rsidRDefault="00F17559" w:rsidP="00E87D62">
            <w:pPr>
              <w:pStyle w:val="TableText"/>
            </w:pPr>
            <w:r>
              <w:t>S1 F0/6</w:t>
            </w:r>
          </w:p>
        </w:tc>
      </w:tr>
      <w:tr w:rsidR="00F17559" w14:paraId="4704C62C" w14:textId="77777777" w:rsidTr="00F17559">
        <w:trPr>
          <w:cantSplit/>
          <w:jc w:val="center"/>
        </w:trPr>
        <w:tc>
          <w:tcPr>
            <w:tcW w:w="1260" w:type="dxa"/>
            <w:vAlign w:val="bottom"/>
          </w:tcPr>
          <w:p w14:paraId="58BAE091" w14:textId="77777777" w:rsidR="00F17559" w:rsidRPr="00E87D62" w:rsidRDefault="00F17559" w:rsidP="003013AB">
            <w:pPr>
              <w:pStyle w:val="TableText"/>
              <w:keepNext w:val="0"/>
            </w:pPr>
            <w:r w:rsidRPr="00E87D62">
              <w:t>PC-C</w:t>
            </w:r>
          </w:p>
        </w:tc>
        <w:tc>
          <w:tcPr>
            <w:tcW w:w="1620" w:type="dxa"/>
            <w:vAlign w:val="bottom"/>
          </w:tcPr>
          <w:p w14:paraId="1445F2F2" w14:textId="77777777" w:rsidR="00F17559" w:rsidRPr="00E87D62" w:rsidRDefault="00F17559" w:rsidP="00E87D62">
            <w:pPr>
              <w:pStyle w:val="TableText"/>
            </w:pPr>
            <w:r w:rsidRPr="00E87D62">
              <w:t>NIC</w:t>
            </w:r>
          </w:p>
        </w:tc>
        <w:tc>
          <w:tcPr>
            <w:tcW w:w="1710" w:type="dxa"/>
            <w:vAlign w:val="bottom"/>
          </w:tcPr>
          <w:p w14:paraId="5A85E057" w14:textId="77777777" w:rsidR="00F17559" w:rsidRPr="00E87D62" w:rsidRDefault="00F17559" w:rsidP="00E87D62">
            <w:pPr>
              <w:pStyle w:val="TableText"/>
            </w:pPr>
            <w:r w:rsidRPr="00E87D62">
              <w:t>192.168.3.3</w:t>
            </w:r>
          </w:p>
        </w:tc>
        <w:tc>
          <w:tcPr>
            <w:tcW w:w="1800" w:type="dxa"/>
            <w:vAlign w:val="bottom"/>
          </w:tcPr>
          <w:p w14:paraId="5CFC4CCF" w14:textId="77777777" w:rsidR="00F17559" w:rsidRPr="00E87D62" w:rsidRDefault="00F17559" w:rsidP="00E87D62">
            <w:pPr>
              <w:pStyle w:val="TableText"/>
            </w:pPr>
            <w:r w:rsidRPr="00E87D62">
              <w:t>255.255.255.0</w:t>
            </w:r>
          </w:p>
        </w:tc>
        <w:tc>
          <w:tcPr>
            <w:tcW w:w="1800" w:type="dxa"/>
            <w:vAlign w:val="bottom"/>
          </w:tcPr>
          <w:p w14:paraId="561B8DEB" w14:textId="77777777" w:rsidR="00F17559" w:rsidRPr="00E87D62" w:rsidRDefault="00F17559" w:rsidP="00E87D62">
            <w:pPr>
              <w:pStyle w:val="TableText"/>
            </w:pPr>
            <w:r w:rsidRPr="00E87D62">
              <w:t>192.168.3.1</w:t>
            </w:r>
          </w:p>
        </w:tc>
        <w:tc>
          <w:tcPr>
            <w:tcW w:w="1800" w:type="dxa"/>
          </w:tcPr>
          <w:p w14:paraId="7A205FB6" w14:textId="77777777" w:rsidR="00F17559" w:rsidRPr="00E87D62" w:rsidRDefault="00F17559" w:rsidP="00E87D62">
            <w:pPr>
              <w:pStyle w:val="TableText"/>
            </w:pPr>
            <w:r>
              <w:t>S3 F0/18</w:t>
            </w:r>
          </w:p>
        </w:tc>
      </w:tr>
    </w:tbl>
    <w:p w14:paraId="1D3365F8" w14:textId="77777777" w:rsidR="009D2C27" w:rsidRPr="00BB73FF" w:rsidRDefault="009D2C27" w:rsidP="0014219C">
      <w:pPr>
        <w:pStyle w:val="LabSection"/>
      </w:pPr>
      <w:r w:rsidRPr="00BB73FF">
        <w:t>Objective</w:t>
      </w:r>
      <w:r w:rsidR="006E6581">
        <w:t>s</w:t>
      </w:r>
    </w:p>
    <w:p w14:paraId="57DBA8B8" w14:textId="77777777" w:rsidR="00580B83" w:rsidRDefault="002A3479">
      <w:pPr>
        <w:pStyle w:val="BodyTextL25Bold"/>
      </w:pPr>
      <w:r w:rsidRPr="001F017F">
        <w:t>Par</w:t>
      </w:r>
      <w:r w:rsidR="00752063">
        <w:t xml:space="preserve">t 1: </w:t>
      </w:r>
      <w:r w:rsidR="00890DEB">
        <w:t xml:space="preserve">Configure </w:t>
      </w:r>
      <w:r w:rsidR="00752063">
        <w:t xml:space="preserve">Basic Router </w:t>
      </w:r>
      <w:r w:rsidR="00890DEB">
        <w:t>Settings</w:t>
      </w:r>
    </w:p>
    <w:p w14:paraId="20E47B94" w14:textId="77777777" w:rsidR="00580B83" w:rsidRPr="000401ED" w:rsidRDefault="002A3479">
      <w:pPr>
        <w:pStyle w:val="Bulletlevel1"/>
        <w:rPr>
          <w:noProof/>
        </w:rPr>
      </w:pPr>
      <w:r w:rsidRPr="000401ED">
        <w:rPr>
          <w:noProof/>
        </w:rPr>
        <w:t>Configure hostname, interface IP addresses</w:t>
      </w:r>
      <w:r w:rsidR="007368C9" w:rsidRPr="000401ED">
        <w:rPr>
          <w:noProof/>
        </w:rPr>
        <w:t>,</w:t>
      </w:r>
      <w:r w:rsidRPr="000401ED">
        <w:rPr>
          <w:noProof/>
        </w:rPr>
        <w:t xml:space="preserve"> and access passwords.</w:t>
      </w:r>
    </w:p>
    <w:p w14:paraId="7865A358" w14:textId="77777777" w:rsidR="00580B83" w:rsidRPr="000401ED" w:rsidRDefault="002A3479">
      <w:pPr>
        <w:pStyle w:val="Bulletlevel1"/>
        <w:rPr>
          <w:noProof/>
        </w:rPr>
      </w:pPr>
      <w:r w:rsidRPr="000401ED">
        <w:rPr>
          <w:noProof/>
        </w:rPr>
        <w:t>Configure the static routing.</w:t>
      </w:r>
    </w:p>
    <w:p w14:paraId="6E386B37" w14:textId="77777777" w:rsidR="00580B83" w:rsidRDefault="002A3479">
      <w:pPr>
        <w:pStyle w:val="BodyTextL25Bold"/>
      </w:pPr>
      <w:r w:rsidRPr="000401ED">
        <w:rPr>
          <w:noProof/>
        </w:rPr>
        <w:t xml:space="preserve">Part 2: Use CLI to </w:t>
      </w:r>
      <w:r w:rsidR="002A0765" w:rsidRPr="000401ED">
        <w:rPr>
          <w:noProof/>
        </w:rPr>
        <w:t>C</w:t>
      </w:r>
      <w:r w:rsidRPr="000401ED">
        <w:rPr>
          <w:noProof/>
        </w:rPr>
        <w:t>onfigure an IOS</w:t>
      </w:r>
      <w:r w:rsidRPr="001F017F">
        <w:t xml:space="preserve"> </w:t>
      </w:r>
      <w:r w:rsidR="00752063">
        <w:t>IPS</w:t>
      </w:r>
    </w:p>
    <w:p w14:paraId="05760DC0" w14:textId="65D84333" w:rsidR="00580B83" w:rsidRDefault="002A3479">
      <w:pPr>
        <w:pStyle w:val="Bulletlevel1"/>
      </w:pPr>
      <w:r w:rsidRPr="000401ED">
        <w:rPr>
          <w:noProof/>
        </w:rPr>
        <w:t>Configure IOS IPS using CLI.</w:t>
      </w:r>
    </w:p>
    <w:p w14:paraId="1CFA4077" w14:textId="3496EFAB" w:rsidR="00580B83" w:rsidRDefault="002A3479">
      <w:pPr>
        <w:pStyle w:val="Bulletlevel1"/>
      </w:pPr>
      <w:r w:rsidRPr="001F017F">
        <w:t xml:space="preserve">Modify IPS </w:t>
      </w:r>
      <w:r w:rsidR="001028FF">
        <w:t>s</w:t>
      </w:r>
      <w:r w:rsidRPr="001F017F">
        <w:t>ignatures.</w:t>
      </w:r>
    </w:p>
    <w:p w14:paraId="4787D42C" w14:textId="77777777" w:rsidR="00580B83" w:rsidRDefault="002A3479">
      <w:pPr>
        <w:pStyle w:val="Bulletlevel1"/>
      </w:pPr>
      <w:r w:rsidRPr="001F017F">
        <w:t>Examine the resulting IPS configuration.</w:t>
      </w:r>
    </w:p>
    <w:p w14:paraId="40E365A4" w14:textId="77777777" w:rsidR="00580B83" w:rsidRDefault="002A3479">
      <w:pPr>
        <w:pStyle w:val="Bulletlevel1"/>
      </w:pPr>
      <w:r w:rsidRPr="001F017F">
        <w:t>Verify IPS functionality.</w:t>
      </w:r>
    </w:p>
    <w:p w14:paraId="6EBF0D42" w14:textId="77777777" w:rsidR="00580B83" w:rsidRDefault="002A3479">
      <w:pPr>
        <w:pStyle w:val="Bulletlevel1"/>
      </w:pPr>
      <w:r w:rsidRPr="001F017F">
        <w:t>Log IPS messages to a syslog server.</w:t>
      </w:r>
    </w:p>
    <w:p w14:paraId="326C7E29" w14:textId="77777777" w:rsidR="00580B83" w:rsidRDefault="002A3479" w:rsidP="00F3339C">
      <w:pPr>
        <w:pStyle w:val="BodyTextL25Bold"/>
      </w:pPr>
      <w:r w:rsidRPr="001F017F">
        <w:t xml:space="preserve">Part 3: </w:t>
      </w:r>
      <w:r w:rsidR="00715119">
        <w:t>Simulate an Attack</w:t>
      </w:r>
    </w:p>
    <w:p w14:paraId="0730B501" w14:textId="77777777" w:rsidR="00580B83" w:rsidRDefault="002A3479" w:rsidP="00F3339C">
      <w:pPr>
        <w:pStyle w:val="Bulletlevel1"/>
      </w:pPr>
      <w:r w:rsidRPr="000401ED">
        <w:rPr>
          <w:noProof/>
        </w:rPr>
        <w:t>Use a scanning tool to simulate an attack.</w:t>
      </w:r>
    </w:p>
    <w:p w14:paraId="729C8D20" w14:textId="3575A94D" w:rsidR="00231DCA" w:rsidRPr="008402F2" w:rsidRDefault="00231DCA" w:rsidP="008402F2">
      <w:pPr>
        <w:pStyle w:val="LabSection"/>
        <w:rPr>
          <w:rFonts w:eastAsia="Arial"/>
        </w:rPr>
      </w:pPr>
      <w:r w:rsidRPr="008402F2">
        <w:rPr>
          <w:rFonts w:eastAsia="Arial"/>
        </w:rPr>
        <w:t>Background</w:t>
      </w:r>
      <w:r w:rsidR="008402F2">
        <w:t>/Scenario</w:t>
      </w:r>
    </w:p>
    <w:p w14:paraId="7ADEF371" w14:textId="79CA4156" w:rsidR="00580B83" w:rsidRDefault="00752063">
      <w:pPr>
        <w:pStyle w:val="BodyTextL25"/>
      </w:pPr>
      <w:bookmarkStart w:id="0" w:name="_Toc492961008"/>
      <w:bookmarkStart w:id="1" w:name="_Toc492974528"/>
      <w:bookmarkStart w:id="2" w:name="_Toc492974581"/>
      <w:bookmarkStart w:id="3" w:name="_Toc494171525"/>
      <w:r w:rsidRPr="00DE77E8">
        <w:t xml:space="preserve">In this lab, you </w:t>
      </w:r>
      <w:r w:rsidR="001B6524">
        <w:t xml:space="preserve">will </w:t>
      </w:r>
      <w:r w:rsidRPr="000401ED">
        <w:rPr>
          <w:noProof/>
        </w:rPr>
        <w:t>configure the Cisco IOS IPS, which is part of the Cisco IOS Firewall feature set. IPS examines certain attack patterns and alerts or mitigates when those patterns occur. IPS alone is not enough to make a router into a secure Internet firewall, but</w:t>
      </w:r>
      <w:r w:rsidRPr="00DE77E8">
        <w:t xml:space="preserve"> </w:t>
      </w:r>
      <w:r w:rsidR="001028FF">
        <w:t>when added</w:t>
      </w:r>
      <w:r w:rsidRPr="00DE77E8">
        <w:t xml:space="preserve"> to other security features</w:t>
      </w:r>
      <w:r>
        <w:t>,</w:t>
      </w:r>
      <w:r w:rsidRPr="00DE77E8">
        <w:t xml:space="preserve"> it can be a powerful defense.</w:t>
      </w:r>
    </w:p>
    <w:p w14:paraId="562E28C4" w14:textId="77777777" w:rsidR="00580B83" w:rsidRPr="000401ED" w:rsidRDefault="00752063">
      <w:pPr>
        <w:pStyle w:val="BodyTextL25"/>
        <w:rPr>
          <w:noProof/>
        </w:rPr>
      </w:pPr>
      <w:r w:rsidRPr="001F017F">
        <w:t>You will configure IPS</w:t>
      </w:r>
      <w:r w:rsidR="00C17D07">
        <w:t xml:space="preserve"> using the Cisco IOS CLI</w:t>
      </w:r>
      <w:r w:rsidRPr="001F017F">
        <w:t xml:space="preserve"> and then test I</w:t>
      </w:r>
      <w:r w:rsidR="00C17D07">
        <w:t>PS functionality</w:t>
      </w:r>
      <w:r w:rsidRPr="001F017F">
        <w:t xml:space="preserve">. </w:t>
      </w:r>
      <w:r w:rsidRPr="000401ED">
        <w:rPr>
          <w:noProof/>
        </w:rPr>
        <w:t>You will load the IPS Signature package from a TFTP server and configure the public crypto key</w:t>
      </w:r>
      <w:r w:rsidR="00C17D07" w:rsidRPr="000401ED">
        <w:rPr>
          <w:noProof/>
        </w:rPr>
        <w:t xml:space="preserve"> using the Cisco IOS</w:t>
      </w:r>
      <w:r w:rsidRPr="000401ED">
        <w:rPr>
          <w:noProof/>
        </w:rPr>
        <w:t>.</w:t>
      </w:r>
    </w:p>
    <w:p w14:paraId="43DEC4A4" w14:textId="444EA412" w:rsidR="00231DCA" w:rsidRDefault="00231DCA" w:rsidP="00231DCA">
      <w:pPr>
        <w:pStyle w:val="BodyTextL25"/>
      </w:pPr>
      <w:r w:rsidRPr="000401ED">
        <w:rPr>
          <w:b/>
          <w:noProof/>
        </w:rPr>
        <w:t>Note</w:t>
      </w:r>
      <w:r w:rsidRPr="000401ED">
        <w:rPr>
          <w:noProof/>
        </w:rPr>
        <w:t>: The router commands and output</w:t>
      </w:r>
      <w:r w:rsidR="007131E3" w:rsidRPr="000401ED">
        <w:rPr>
          <w:noProof/>
        </w:rPr>
        <w:t xml:space="preserve"> in this lab are from a Cisco</w:t>
      </w:r>
      <w:r w:rsidR="007131E3">
        <w:t xml:space="preserve"> 19</w:t>
      </w:r>
      <w:r w:rsidRPr="00A86660">
        <w:t>41</w:t>
      </w:r>
      <w:r w:rsidR="002A0765">
        <w:t xml:space="preserve"> router</w:t>
      </w:r>
      <w:r w:rsidRPr="00A86660">
        <w:t xml:space="preserve"> with </w:t>
      </w:r>
      <w:r>
        <w:t xml:space="preserve">Cisco </w:t>
      </w:r>
      <w:r w:rsidRPr="00A86660">
        <w:t xml:space="preserve">IOS </w:t>
      </w:r>
      <w:r>
        <w:t xml:space="preserve">Release </w:t>
      </w:r>
      <w:r w:rsidR="007131E3">
        <w:t>15.4(3</w:t>
      </w:r>
      <w:r w:rsidR="009D7CA2">
        <w:t>)M</w:t>
      </w:r>
      <w:r w:rsidR="007131E3">
        <w:t>2</w:t>
      </w:r>
      <w:r w:rsidRPr="00A86660">
        <w:t xml:space="preserve">. </w:t>
      </w:r>
      <w:r w:rsidRPr="00FE2B75">
        <w:rPr>
          <w:noProof/>
        </w:rPr>
        <w:t>Other routers and Cisco IOS versions can be used. Se</w:t>
      </w:r>
      <w:r w:rsidR="005D3E53" w:rsidRPr="00FE2B75">
        <w:rPr>
          <w:noProof/>
        </w:rPr>
        <w:t>e the Router Interface Summary T</w:t>
      </w:r>
      <w:r w:rsidRPr="00FE2B75">
        <w:rPr>
          <w:noProof/>
        </w:rPr>
        <w:t xml:space="preserve">able at the end of the lab to determine which interface identifiers to use based on the equipment in the lab. </w:t>
      </w:r>
      <w:r w:rsidR="001028FF">
        <w:t>T</w:t>
      </w:r>
      <w:r w:rsidRPr="00A86660">
        <w:t xml:space="preserve">he commands available and output produced </w:t>
      </w:r>
      <w:r w:rsidR="001028FF">
        <w:t xml:space="preserve">are determined by the router model and Cisco IOS version used. Therefore, they </w:t>
      </w:r>
      <w:r w:rsidRPr="00A86660">
        <w:t>might vary from what is shown in this lab.</w:t>
      </w:r>
    </w:p>
    <w:bookmarkEnd w:id="0"/>
    <w:bookmarkEnd w:id="1"/>
    <w:bookmarkEnd w:id="2"/>
    <w:bookmarkEnd w:id="3"/>
    <w:p w14:paraId="542A8E76" w14:textId="77777777" w:rsidR="00231DCA" w:rsidRDefault="00231DCA" w:rsidP="008402F2">
      <w:pPr>
        <w:pStyle w:val="BodyTextL25"/>
      </w:pPr>
      <w:r w:rsidRPr="00FE2B75">
        <w:rPr>
          <w:b/>
          <w:bCs/>
          <w:noProof/>
        </w:rPr>
        <w:t>Note</w:t>
      </w:r>
      <w:r w:rsidRPr="00FE2B75">
        <w:rPr>
          <w:bCs/>
          <w:noProof/>
        </w:rPr>
        <w:t xml:space="preserve">: </w:t>
      </w:r>
      <w:r w:rsidR="001B6524" w:rsidRPr="00FE2B75">
        <w:rPr>
          <w:noProof/>
        </w:rPr>
        <w:t>En</w:t>
      </w:r>
      <w:r w:rsidRPr="00FE2B75">
        <w:rPr>
          <w:noProof/>
        </w:rPr>
        <w:t>sure that the routers and switches have been erased and have no startup configurations.</w:t>
      </w:r>
    </w:p>
    <w:p w14:paraId="6EB7A28C" w14:textId="77777777" w:rsidR="00231DCA" w:rsidRPr="008402F2" w:rsidRDefault="008402F2" w:rsidP="008402F2">
      <w:pPr>
        <w:pStyle w:val="LabSection"/>
      </w:pPr>
      <w:r>
        <w:lastRenderedPageBreak/>
        <w:t>Required Resources</w:t>
      </w:r>
    </w:p>
    <w:p w14:paraId="15E3B765" w14:textId="17F91059" w:rsidR="009D7CA2" w:rsidRPr="00E63EF7" w:rsidRDefault="009D7CA2" w:rsidP="009D7CA2">
      <w:pPr>
        <w:pStyle w:val="Bulletlevel1"/>
      </w:pPr>
      <w:r>
        <w:t xml:space="preserve">3 </w:t>
      </w:r>
      <w:r w:rsidR="001028FF">
        <w:t>r</w:t>
      </w:r>
      <w:r w:rsidRPr="00035962">
        <w:t>outers (</w:t>
      </w:r>
      <w:r>
        <w:t xml:space="preserve">Cisco </w:t>
      </w:r>
      <w:r w:rsidR="007131E3">
        <w:t>19</w:t>
      </w:r>
      <w:r w:rsidRPr="00035962">
        <w:t xml:space="preserve">41 with </w:t>
      </w:r>
      <w:r>
        <w:t xml:space="preserve">Cisco </w:t>
      </w:r>
      <w:r w:rsidRPr="00035962">
        <w:t xml:space="preserve">IOS </w:t>
      </w:r>
      <w:r w:rsidR="007131E3">
        <w:t>Release 15.4(3)M2</w:t>
      </w:r>
      <w:r w:rsidR="001028FF">
        <w:t>)</w:t>
      </w:r>
    </w:p>
    <w:p w14:paraId="5BFF4BC5" w14:textId="48F4D696" w:rsidR="009D7CA2" w:rsidRPr="00003FE9" w:rsidRDefault="009D7CA2" w:rsidP="009D7CA2">
      <w:pPr>
        <w:pStyle w:val="Bulletlevel1"/>
      </w:pPr>
      <w:r w:rsidRPr="00003FE9">
        <w:t xml:space="preserve">2 </w:t>
      </w:r>
      <w:r w:rsidR="001028FF">
        <w:t>s</w:t>
      </w:r>
      <w:r w:rsidRPr="00003FE9">
        <w:t>witches (Cisco 2960 or comparable)</w:t>
      </w:r>
    </w:p>
    <w:p w14:paraId="6C0AB99A" w14:textId="09BE7BA8" w:rsidR="00231DCA" w:rsidRPr="00C06A88" w:rsidRDefault="005D3E53" w:rsidP="008402F2">
      <w:pPr>
        <w:pStyle w:val="Bulletlevel1"/>
      </w:pPr>
      <w:r>
        <w:t xml:space="preserve">2 PCs (Windows </w:t>
      </w:r>
      <w:r w:rsidR="007131E3">
        <w:t>Vista or Windows 7</w:t>
      </w:r>
      <w:r w:rsidRPr="003C4F15">
        <w:t>,</w:t>
      </w:r>
      <w:r w:rsidR="00752063">
        <w:t xml:space="preserve"> </w:t>
      </w:r>
      <w:r w:rsidR="00EF11FB">
        <w:t>TFTP</w:t>
      </w:r>
      <w:r w:rsidR="00752063">
        <w:t xml:space="preserve"> server, </w:t>
      </w:r>
      <w:r w:rsidR="00F13EF7">
        <w:t>Nmap/Zenmap</w:t>
      </w:r>
      <w:r w:rsidR="009D7CA2">
        <w:t>,</w:t>
      </w:r>
      <w:r w:rsidR="009D7CA2" w:rsidRPr="009D7CA2">
        <w:t xml:space="preserve"> </w:t>
      </w:r>
      <w:r w:rsidR="001028FF">
        <w:t xml:space="preserve">the </w:t>
      </w:r>
      <w:r w:rsidR="009D7CA2">
        <w:t xml:space="preserve">latest </w:t>
      </w:r>
      <w:r w:rsidR="009D7CA2" w:rsidRPr="003C4F15">
        <w:t>version</w:t>
      </w:r>
      <w:r w:rsidR="009D7CA2">
        <w:t xml:space="preserve"> of Java,</w:t>
      </w:r>
      <w:r w:rsidR="009D7CA2" w:rsidRPr="003C4F15">
        <w:t xml:space="preserve"> Internet Explorer</w:t>
      </w:r>
      <w:r w:rsidR="009D7CA2">
        <w:t>,</w:t>
      </w:r>
      <w:r w:rsidR="009D7CA2" w:rsidRPr="003C4F15">
        <w:t xml:space="preserve"> and Flash </w:t>
      </w:r>
      <w:r w:rsidR="009D7CA2">
        <w:rPr>
          <w:szCs w:val="20"/>
        </w:rPr>
        <w:t>Player</w:t>
      </w:r>
      <w:r>
        <w:rPr>
          <w:szCs w:val="20"/>
        </w:rPr>
        <w:t>)</w:t>
      </w:r>
    </w:p>
    <w:p w14:paraId="727F3E81" w14:textId="2AF9B2B0" w:rsidR="00231DCA" w:rsidRPr="00C06A88" w:rsidRDefault="00231DCA" w:rsidP="008402F2">
      <w:pPr>
        <w:pStyle w:val="Bulletlevel1"/>
      </w:pPr>
      <w:r w:rsidRPr="000401ED">
        <w:rPr>
          <w:noProof/>
        </w:rPr>
        <w:t>Serial and Ethernet cables as shown in the topology</w:t>
      </w:r>
    </w:p>
    <w:p w14:paraId="168DDAEB" w14:textId="77777777" w:rsidR="00231DCA" w:rsidRDefault="009D7CA2" w:rsidP="008402F2">
      <w:pPr>
        <w:pStyle w:val="Bulletlevel1"/>
      </w:pPr>
      <w:r>
        <w:t>Console cables to configure</w:t>
      </w:r>
      <w:r w:rsidRPr="00C06A88">
        <w:t xml:space="preserve"> </w:t>
      </w:r>
      <w:r>
        <w:t>Cisco networking devices</w:t>
      </w:r>
    </w:p>
    <w:p w14:paraId="5B142D2E" w14:textId="00DBAB29" w:rsidR="00752063" w:rsidRPr="00FE2B75" w:rsidRDefault="00752063" w:rsidP="00752063">
      <w:pPr>
        <w:pStyle w:val="Bulletlevel1"/>
        <w:rPr>
          <w:noProof/>
        </w:rPr>
      </w:pPr>
      <w:r w:rsidRPr="000401ED">
        <w:rPr>
          <w:noProof/>
        </w:rPr>
        <w:t>IPS Signature package and public crypto key files on PC-A and PC-C (provided by</w:t>
      </w:r>
      <w:r w:rsidR="000401ED">
        <w:t xml:space="preserve"> the</w:t>
      </w:r>
      <w:r w:rsidRPr="009B68EB">
        <w:t xml:space="preserve"> </w:t>
      </w:r>
      <w:r w:rsidRPr="00FE2B75">
        <w:rPr>
          <w:noProof/>
        </w:rPr>
        <w:t>instructor)</w:t>
      </w:r>
    </w:p>
    <w:p w14:paraId="25A2A1F5" w14:textId="77777777" w:rsidR="00580B83" w:rsidRPr="00890DEB" w:rsidRDefault="00890DEB">
      <w:pPr>
        <w:pStyle w:val="PartHead"/>
        <w:rPr>
          <w:highlight w:val="cyan"/>
        </w:rPr>
      </w:pPr>
      <w:r w:rsidRPr="00890DEB">
        <w:rPr>
          <w:highlight w:val="cyan"/>
        </w:rPr>
        <w:t>Configure Basic Router Settings</w:t>
      </w:r>
      <w:bookmarkStart w:id="4" w:name="wp9000215"/>
      <w:bookmarkStart w:id="5" w:name="wp9000217"/>
      <w:bookmarkStart w:id="6" w:name="wp9000222"/>
      <w:bookmarkStart w:id="7" w:name="wp9000223"/>
      <w:bookmarkStart w:id="8" w:name="wp9000224"/>
      <w:bookmarkStart w:id="9" w:name="wp9000221"/>
      <w:bookmarkStart w:id="10" w:name="OLE_LINK2"/>
      <w:bookmarkEnd w:id="4"/>
      <w:bookmarkEnd w:id="5"/>
      <w:bookmarkEnd w:id="6"/>
      <w:bookmarkEnd w:id="7"/>
      <w:bookmarkEnd w:id="8"/>
      <w:bookmarkEnd w:id="9"/>
    </w:p>
    <w:bookmarkEnd w:id="10"/>
    <w:p w14:paraId="6B2BFF01" w14:textId="77777777" w:rsidR="00B84D40" w:rsidRPr="003F5726" w:rsidRDefault="00B84D40" w:rsidP="0089299B">
      <w:pPr>
        <w:pStyle w:val="BodyTextL25"/>
      </w:pPr>
      <w:r>
        <w:t>In Part 1</w:t>
      </w:r>
      <w:r w:rsidRPr="003F5726">
        <w:t xml:space="preserve">, you </w:t>
      </w:r>
      <w:r w:rsidR="001B6524">
        <w:t xml:space="preserve">will </w:t>
      </w:r>
      <w:r w:rsidRPr="003F5726">
        <w:t>set up the network topology and configure basic settings</w:t>
      </w:r>
      <w:r w:rsidR="001B6524">
        <w:t>,</w:t>
      </w:r>
      <w:r w:rsidRPr="003F5726">
        <w:t xml:space="preserve"> such as hostnames, interface IP addresses, static routing, device access, and passwords.</w:t>
      </w:r>
    </w:p>
    <w:p w14:paraId="11E2C2C0" w14:textId="00378453" w:rsidR="00B84D40" w:rsidRPr="00B8279D" w:rsidRDefault="00B84D40" w:rsidP="0089299B">
      <w:pPr>
        <w:pStyle w:val="BodyTextL25"/>
      </w:pPr>
      <w:r w:rsidRPr="003F5726">
        <w:rPr>
          <w:b/>
        </w:rPr>
        <w:t>Note</w:t>
      </w:r>
      <w:r w:rsidRPr="009A33C9">
        <w:t>:</w:t>
      </w:r>
      <w:r w:rsidRPr="003F5726">
        <w:t xml:space="preserve"> Perfo</w:t>
      </w:r>
      <w:r>
        <w:t xml:space="preserve">rm </w:t>
      </w:r>
      <w:r w:rsidR="00ED3B1F">
        <w:t xml:space="preserve">the </w:t>
      </w:r>
      <w:r w:rsidR="00C84E0A">
        <w:t xml:space="preserve">steps listed in Part 1 on all three </w:t>
      </w:r>
      <w:r w:rsidR="00C84E0A" w:rsidRPr="000401ED">
        <w:rPr>
          <w:noProof/>
        </w:rPr>
        <w:t>routers</w:t>
      </w:r>
      <w:r w:rsidR="000401ED" w:rsidRPr="000401ED">
        <w:rPr>
          <w:noProof/>
        </w:rPr>
        <w:t>.</w:t>
      </w:r>
      <w:r w:rsidR="00C84E0A">
        <w:t xml:space="preserve"> </w:t>
      </w:r>
      <w:r w:rsidR="00ED3B1F">
        <w:t>O</w:t>
      </w:r>
      <w:r w:rsidR="00C84E0A">
        <w:t>nly R1 is shown below.</w:t>
      </w:r>
    </w:p>
    <w:p w14:paraId="4355FD1E" w14:textId="77777777" w:rsidR="00B84D40" w:rsidRPr="000401ED" w:rsidRDefault="00B84D40" w:rsidP="00E44752">
      <w:pPr>
        <w:pStyle w:val="StepHead"/>
        <w:rPr>
          <w:noProof/>
        </w:rPr>
      </w:pPr>
      <w:r w:rsidRPr="000401ED">
        <w:rPr>
          <w:noProof/>
        </w:rPr>
        <w:t>Cable the network as shown in the topology.</w:t>
      </w:r>
    </w:p>
    <w:p w14:paraId="54DC38AC" w14:textId="77777777" w:rsidR="00B84D40" w:rsidRPr="007111DC" w:rsidRDefault="00B84D40" w:rsidP="00E44752">
      <w:pPr>
        <w:pStyle w:val="BodyTextL25"/>
      </w:pPr>
      <w:r w:rsidRPr="000401ED">
        <w:rPr>
          <w:noProof/>
        </w:rPr>
        <w:t>Attach the devices</w:t>
      </w:r>
      <w:r w:rsidR="001B6524" w:rsidRPr="000401ED">
        <w:rPr>
          <w:noProof/>
        </w:rPr>
        <w:t>,</w:t>
      </w:r>
      <w:r w:rsidRPr="007111DC">
        <w:t xml:space="preserve"> </w:t>
      </w:r>
      <w:r w:rsidR="00E44752">
        <w:t xml:space="preserve">as </w:t>
      </w:r>
      <w:r w:rsidRPr="007111DC">
        <w:t>shown in the topology diagram</w:t>
      </w:r>
      <w:r w:rsidR="001B6524">
        <w:t>,</w:t>
      </w:r>
      <w:r w:rsidRPr="007111DC">
        <w:t xml:space="preserve"> and cable as necessary.</w:t>
      </w:r>
    </w:p>
    <w:p w14:paraId="1F76F0FC" w14:textId="77777777" w:rsidR="00B84D40" w:rsidRPr="001F4F1B" w:rsidRDefault="00B84D40" w:rsidP="00E44752">
      <w:pPr>
        <w:pStyle w:val="StepHead"/>
      </w:pPr>
      <w:r>
        <w:t>C</w:t>
      </w:r>
      <w:r w:rsidRPr="001F4F1B">
        <w:t xml:space="preserve">onfigure </w:t>
      </w:r>
      <w:r>
        <w:t xml:space="preserve">the </w:t>
      </w:r>
      <w:r w:rsidRPr="001F4F1B">
        <w:t>basic settings for each router</w:t>
      </w:r>
      <w:r>
        <w:t>.</w:t>
      </w:r>
    </w:p>
    <w:p w14:paraId="3107A680" w14:textId="77777777" w:rsidR="00B84D40" w:rsidRPr="000401ED" w:rsidRDefault="00B84D40" w:rsidP="0062285D">
      <w:pPr>
        <w:pStyle w:val="SubStepAlpha"/>
        <w:rPr>
          <w:noProof/>
        </w:rPr>
      </w:pPr>
      <w:r w:rsidRPr="00AA707B">
        <w:t>Co</w:t>
      </w:r>
      <w:r w:rsidRPr="00445455">
        <w:t xml:space="preserve">nfigure </w:t>
      </w:r>
      <w:r>
        <w:t xml:space="preserve">the </w:t>
      </w:r>
      <w:r w:rsidRPr="00445455">
        <w:t>hostnames</w:t>
      </w:r>
      <w:r w:rsidR="007368C9">
        <w:t>,</w:t>
      </w:r>
      <w:r w:rsidRPr="00445455">
        <w:t xml:space="preserve"> </w:t>
      </w:r>
      <w:r w:rsidRPr="000401ED">
        <w:rPr>
          <w:noProof/>
        </w:rPr>
        <w:t>as shown in the topology.</w:t>
      </w:r>
    </w:p>
    <w:p w14:paraId="0D8B43C3" w14:textId="77777777" w:rsidR="00B84D40" w:rsidRPr="000401ED" w:rsidRDefault="00B84D40" w:rsidP="0062285D">
      <w:pPr>
        <w:pStyle w:val="SubStepAlpha"/>
        <w:rPr>
          <w:noProof/>
        </w:rPr>
      </w:pPr>
      <w:r w:rsidRPr="000401ED">
        <w:rPr>
          <w:noProof/>
        </w:rPr>
        <w:t>Configure the interface IP addresses</w:t>
      </w:r>
      <w:r w:rsidR="007368C9" w:rsidRPr="000401ED">
        <w:rPr>
          <w:noProof/>
        </w:rPr>
        <w:t>,</w:t>
      </w:r>
      <w:r w:rsidRPr="000401ED">
        <w:rPr>
          <w:noProof/>
        </w:rPr>
        <w:t xml:space="preserve"> as shown in the IP </w:t>
      </w:r>
      <w:r w:rsidR="00A31B29" w:rsidRPr="000401ED">
        <w:rPr>
          <w:noProof/>
        </w:rPr>
        <w:t>A</w:t>
      </w:r>
      <w:r w:rsidRPr="000401ED">
        <w:rPr>
          <w:noProof/>
        </w:rPr>
        <w:t xml:space="preserve">ddressing </w:t>
      </w:r>
      <w:r w:rsidR="001B6524" w:rsidRPr="000401ED">
        <w:rPr>
          <w:noProof/>
        </w:rPr>
        <w:t>table</w:t>
      </w:r>
      <w:r w:rsidRPr="000401ED">
        <w:rPr>
          <w:noProof/>
        </w:rPr>
        <w:t>.</w:t>
      </w:r>
    </w:p>
    <w:p w14:paraId="32B3395A" w14:textId="77777777" w:rsidR="00B84D40" w:rsidRPr="000401ED" w:rsidRDefault="00B84D40" w:rsidP="0062285D">
      <w:pPr>
        <w:pStyle w:val="SubStepAlpha"/>
        <w:rPr>
          <w:noProof/>
        </w:rPr>
      </w:pPr>
      <w:r w:rsidRPr="000401ED">
        <w:rPr>
          <w:noProof/>
        </w:rPr>
        <w:t>Configure a clock rate for serial router interfaces with a DCE serial cable attached.</w:t>
      </w:r>
    </w:p>
    <w:p w14:paraId="20ABFD4D" w14:textId="77777777" w:rsidR="00B84D40" w:rsidRPr="000401ED" w:rsidRDefault="00B84D40" w:rsidP="0089299B">
      <w:pPr>
        <w:pStyle w:val="CMD"/>
        <w:rPr>
          <w:b/>
          <w:noProof/>
        </w:rPr>
      </w:pPr>
      <w:r w:rsidRPr="000401ED">
        <w:rPr>
          <w:noProof/>
        </w:rPr>
        <w:t xml:space="preserve">R1(config)# </w:t>
      </w:r>
      <w:r w:rsidRPr="000401ED">
        <w:rPr>
          <w:b/>
          <w:noProof/>
        </w:rPr>
        <w:t>interface S0/0/0</w:t>
      </w:r>
    </w:p>
    <w:p w14:paraId="01213104" w14:textId="77777777" w:rsidR="00B84D40" w:rsidRDefault="00B84D40" w:rsidP="0089299B">
      <w:pPr>
        <w:pStyle w:val="CMD"/>
      </w:pPr>
      <w:r w:rsidRPr="000401ED">
        <w:rPr>
          <w:noProof/>
        </w:rPr>
        <w:t xml:space="preserve">R1(config-if)# </w:t>
      </w:r>
      <w:r w:rsidRPr="000401ED">
        <w:rPr>
          <w:b/>
          <w:noProof/>
        </w:rPr>
        <w:t>clock rate 64000</w:t>
      </w:r>
    </w:p>
    <w:p w14:paraId="71622936" w14:textId="538041C8" w:rsidR="00B84D40" w:rsidRDefault="00BF6211" w:rsidP="0062285D">
      <w:pPr>
        <w:pStyle w:val="SubStepAlpha"/>
      </w:pPr>
      <w:r>
        <w:t>Disable DNS lookup t</w:t>
      </w:r>
      <w:r w:rsidR="00B84D40">
        <w:t>o prevent the router from attempting to translate incorrectly entere</w:t>
      </w:r>
      <w:r w:rsidR="00E44752">
        <w:t>d commands.</w:t>
      </w:r>
    </w:p>
    <w:p w14:paraId="5DD3F6C0" w14:textId="77777777" w:rsidR="00B84D40" w:rsidRPr="0089299B" w:rsidRDefault="00B84D40" w:rsidP="0089299B">
      <w:pPr>
        <w:pStyle w:val="CMD"/>
        <w:rPr>
          <w:b/>
        </w:rPr>
      </w:pPr>
      <w:r w:rsidRPr="0057529C">
        <w:t>R1(config)#</w:t>
      </w:r>
      <w:r>
        <w:t xml:space="preserve"> </w:t>
      </w:r>
      <w:r w:rsidRPr="0089299B">
        <w:rPr>
          <w:b/>
        </w:rPr>
        <w:t>no ip domain-lookup</w:t>
      </w:r>
    </w:p>
    <w:p w14:paraId="27AE0BFA" w14:textId="77777777" w:rsidR="00B84D40" w:rsidRPr="001F4F1B" w:rsidRDefault="00B84D40" w:rsidP="00E44752">
      <w:pPr>
        <w:pStyle w:val="StepHead"/>
      </w:pPr>
      <w:r w:rsidRPr="00D15417">
        <w:t xml:space="preserve">Configure </w:t>
      </w:r>
      <w:r>
        <w:t xml:space="preserve">static </w:t>
      </w:r>
      <w:r w:rsidRPr="00D15417">
        <w:t>routing on the routers.</w:t>
      </w:r>
    </w:p>
    <w:p w14:paraId="5B0E42B2" w14:textId="1305F2C3" w:rsidR="00B84D40" w:rsidRPr="000401ED" w:rsidRDefault="00B84D40" w:rsidP="0062285D">
      <w:pPr>
        <w:pStyle w:val="SubStepAlpha"/>
        <w:rPr>
          <w:noProof/>
        </w:rPr>
      </w:pPr>
      <w:r w:rsidRPr="00605B4B">
        <w:t xml:space="preserve">Configure a static default route </w:t>
      </w:r>
      <w:r w:rsidR="00FC6C55">
        <w:t xml:space="preserve">using </w:t>
      </w:r>
      <w:r w:rsidR="000649CF" w:rsidRPr="000649CF">
        <w:t>a next-hop IPv4 addre</w:t>
      </w:r>
      <w:r w:rsidR="000649CF">
        <w:t>ss</w:t>
      </w:r>
      <w:r w:rsidR="007159D4">
        <w:rPr>
          <w:color w:val="0000FF"/>
        </w:rPr>
        <w:t xml:space="preserve"> </w:t>
      </w:r>
      <w:r w:rsidRPr="000401ED">
        <w:rPr>
          <w:noProof/>
        </w:rPr>
        <w:t>from R1 to R2 and from R3 to R2.</w:t>
      </w:r>
    </w:p>
    <w:p w14:paraId="4D218E70" w14:textId="348C2F90" w:rsidR="00B84D40" w:rsidRPr="00605B4B" w:rsidRDefault="00B84D40" w:rsidP="0062285D">
      <w:pPr>
        <w:pStyle w:val="SubStepAlpha"/>
      </w:pPr>
      <w:r w:rsidRPr="000401ED">
        <w:rPr>
          <w:noProof/>
        </w:rPr>
        <w:t>Configure a static route from R2 to the R1 LAN</w:t>
      </w:r>
      <w:r>
        <w:t xml:space="preserve"> </w:t>
      </w:r>
      <w:r w:rsidR="00FC6C55">
        <w:t xml:space="preserve">(192.168.1.0) </w:t>
      </w:r>
      <w:r w:rsidRPr="00605B4B">
        <w:t xml:space="preserve">and from R2 to </w:t>
      </w:r>
      <w:r>
        <w:t xml:space="preserve">the </w:t>
      </w:r>
      <w:r w:rsidRPr="00605B4B">
        <w:t>R3</w:t>
      </w:r>
      <w:r>
        <w:t xml:space="preserve"> LAN</w:t>
      </w:r>
      <w:r w:rsidR="00FC6C55">
        <w:t xml:space="preserve"> (192.168.3.0)</w:t>
      </w:r>
      <w:r w:rsidR="000649CF">
        <w:t xml:space="preserve"> using the appropriate next-hop IPv4 address</w:t>
      </w:r>
      <w:r w:rsidRPr="00605B4B">
        <w:t>.</w:t>
      </w:r>
      <w:r w:rsidR="00FC6C55">
        <w:t xml:space="preserve"> </w:t>
      </w:r>
    </w:p>
    <w:p w14:paraId="1B624E7C" w14:textId="77777777" w:rsidR="00B84D40" w:rsidRPr="000401ED" w:rsidRDefault="00B84D40" w:rsidP="00E44752">
      <w:pPr>
        <w:pStyle w:val="StepHead"/>
        <w:rPr>
          <w:noProof/>
        </w:rPr>
      </w:pPr>
      <w:r w:rsidRPr="000401ED">
        <w:rPr>
          <w:noProof/>
        </w:rPr>
        <w:t>Configure PC host IP settings.</w:t>
      </w:r>
    </w:p>
    <w:p w14:paraId="25699ED3" w14:textId="77777777" w:rsidR="00B84D40" w:rsidRPr="00D15417" w:rsidRDefault="00B84D40" w:rsidP="0089299B">
      <w:pPr>
        <w:pStyle w:val="BodyTextL25"/>
      </w:pPr>
      <w:r w:rsidRPr="000401ED">
        <w:rPr>
          <w:noProof/>
        </w:rPr>
        <w:t xml:space="preserve">Configure a static IP address, subnet mask, and default gateway for PC-A and PC-C, as shown in the IP </w:t>
      </w:r>
      <w:r w:rsidR="001B6524" w:rsidRPr="000401ED">
        <w:rPr>
          <w:noProof/>
        </w:rPr>
        <w:t>A</w:t>
      </w:r>
      <w:r w:rsidRPr="000401ED">
        <w:rPr>
          <w:noProof/>
        </w:rPr>
        <w:t>ddressing table.</w:t>
      </w:r>
    </w:p>
    <w:p w14:paraId="5FFECBD5" w14:textId="77777777" w:rsidR="00B84D40" w:rsidRDefault="00B84D40" w:rsidP="00E44752">
      <w:pPr>
        <w:pStyle w:val="StepHead"/>
      </w:pPr>
      <w:r w:rsidRPr="00D15417">
        <w:t>Verify basic network connectivity.</w:t>
      </w:r>
    </w:p>
    <w:p w14:paraId="4CDE99A6" w14:textId="77777777" w:rsidR="00B84D40" w:rsidRPr="00605B4B" w:rsidRDefault="00B84D40" w:rsidP="0062285D">
      <w:pPr>
        <w:pStyle w:val="SubStepAlpha"/>
      </w:pPr>
      <w:r w:rsidRPr="00605B4B">
        <w:t xml:space="preserve">Ping from </w:t>
      </w:r>
      <w:r>
        <w:t xml:space="preserve">R1 </w:t>
      </w:r>
      <w:r w:rsidRPr="00605B4B">
        <w:t>to R</w:t>
      </w:r>
      <w:r>
        <w:t>3</w:t>
      </w:r>
      <w:r w:rsidRPr="00605B4B">
        <w:t>.</w:t>
      </w:r>
    </w:p>
    <w:p w14:paraId="12B94508" w14:textId="77777777" w:rsidR="00B84D40" w:rsidRPr="007E4125" w:rsidRDefault="00B84D40" w:rsidP="0089299B">
      <w:pPr>
        <w:pStyle w:val="BodyTextL50"/>
      </w:pPr>
      <w:r w:rsidRPr="00D15417">
        <w:t xml:space="preserve">If the pings are </w:t>
      </w:r>
      <w:r w:rsidR="001B6524">
        <w:t>un</w:t>
      </w:r>
      <w:r w:rsidRPr="00D15417">
        <w:t>successful, troubleshoot the basic device configurations before continuing.</w:t>
      </w:r>
    </w:p>
    <w:p w14:paraId="689A0192" w14:textId="77777777" w:rsidR="00B84D40" w:rsidRPr="00605B4B" w:rsidRDefault="00B84D40" w:rsidP="0062285D">
      <w:pPr>
        <w:pStyle w:val="SubStepAlpha"/>
      </w:pPr>
      <w:r w:rsidRPr="00605B4B">
        <w:t xml:space="preserve">Ping from PC-A </w:t>
      </w:r>
      <w:r>
        <w:t xml:space="preserve">on the R1 LAN </w:t>
      </w:r>
      <w:r w:rsidRPr="00605B4B">
        <w:t xml:space="preserve">to </w:t>
      </w:r>
      <w:r>
        <w:t xml:space="preserve">PC-C on the </w:t>
      </w:r>
      <w:r w:rsidRPr="00605B4B">
        <w:t>R3</w:t>
      </w:r>
      <w:r>
        <w:t xml:space="preserve"> LAN</w:t>
      </w:r>
      <w:r w:rsidRPr="00605B4B">
        <w:t>.</w:t>
      </w:r>
    </w:p>
    <w:p w14:paraId="773B2AAF" w14:textId="77777777" w:rsidR="00B84D40" w:rsidRPr="000401ED" w:rsidRDefault="00B84D40" w:rsidP="0089299B">
      <w:pPr>
        <w:pStyle w:val="BodyTextL50"/>
        <w:rPr>
          <w:noProof/>
        </w:rPr>
      </w:pPr>
      <w:r w:rsidRPr="00D15417">
        <w:t xml:space="preserve">If the pings are </w:t>
      </w:r>
      <w:r w:rsidR="001B6524">
        <w:t>un</w:t>
      </w:r>
      <w:r w:rsidRPr="00D15417">
        <w:t xml:space="preserve">successful, </w:t>
      </w:r>
      <w:r w:rsidRPr="000401ED">
        <w:rPr>
          <w:noProof/>
        </w:rPr>
        <w:t>troubleshoot the basic device configurations before continuing.</w:t>
      </w:r>
    </w:p>
    <w:p w14:paraId="33E163F3" w14:textId="77777777" w:rsidR="00580B83" w:rsidRDefault="00B84D40">
      <w:pPr>
        <w:pStyle w:val="BodyTextL25"/>
      </w:pPr>
      <w:r w:rsidRPr="000401ED">
        <w:rPr>
          <w:b/>
          <w:noProof/>
        </w:rPr>
        <w:lastRenderedPageBreak/>
        <w:t>Note</w:t>
      </w:r>
      <w:r w:rsidR="00EE237F" w:rsidRPr="000401ED">
        <w:rPr>
          <w:noProof/>
        </w:rPr>
        <w:t>:</w:t>
      </w:r>
      <w:r w:rsidRPr="000401ED">
        <w:rPr>
          <w:noProof/>
        </w:rPr>
        <w:t xml:space="preserve"> If you can ping from PC-A to PC-C, you have demonstrated that the static routing protocol is configured and functioning correctly. If you cannot ping</w:t>
      </w:r>
      <w:r w:rsidR="001B6524" w:rsidRPr="000401ED">
        <w:rPr>
          <w:noProof/>
        </w:rPr>
        <w:t>,</w:t>
      </w:r>
      <w:r w:rsidRPr="000401ED">
        <w:rPr>
          <w:noProof/>
        </w:rPr>
        <w:t xml:space="preserve"> but the device interfaces are up and IP addresses are correct, use the </w:t>
      </w:r>
      <w:r w:rsidR="00EE237F" w:rsidRPr="000401ED">
        <w:rPr>
          <w:b/>
          <w:noProof/>
        </w:rPr>
        <w:t>show run</w:t>
      </w:r>
      <w:r w:rsidRPr="000401ED">
        <w:rPr>
          <w:noProof/>
        </w:rPr>
        <w:t xml:space="preserve"> and </w:t>
      </w:r>
      <w:r w:rsidR="00EE237F" w:rsidRPr="000401ED">
        <w:rPr>
          <w:b/>
          <w:noProof/>
        </w:rPr>
        <w:t>show ip route</w:t>
      </w:r>
      <w:r w:rsidRPr="000401ED">
        <w:rPr>
          <w:noProof/>
        </w:rPr>
        <w:t xml:space="preserve"> commands to identify routing protocol-related problems.</w:t>
      </w:r>
    </w:p>
    <w:p w14:paraId="68C43C2A" w14:textId="7AE3789B" w:rsidR="00B84D40" w:rsidRDefault="00F3678F" w:rsidP="00E44752">
      <w:pPr>
        <w:pStyle w:val="StepHead"/>
      </w:pPr>
      <w:r>
        <w:t xml:space="preserve">Configure a user account, encrypted </w:t>
      </w:r>
      <w:r w:rsidRPr="000401ED">
        <w:rPr>
          <w:noProof/>
        </w:rPr>
        <w:t>passwords</w:t>
      </w:r>
      <w:r w:rsidR="00BF6211" w:rsidRPr="000401ED">
        <w:rPr>
          <w:noProof/>
        </w:rPr>
        <w:t>,</w:t>
      </w:r>
      <w:r>
        <w:t xml:space="preserve"> and crypto keys for SSH</w:t>
      </w:r>
      <w:r w:rsidR="00B84D40" w:rsidRPr="0087310F">
        <w:t>.</w:t>
      </w:r>
    </w:p>
    <w:p w14:paraId="4B44FDC2" w14:textId="0109686E" w:rsidR="00B84D40" w:rsidRPr="000401ED" w:rsidRDefault="00B84D40" w:rsidP="0089299B">
      <w:pPr>
        <w:pStyle w:val="BodyTextL25"/>
        <w:rPr>
          <w:noProof/>
        </w:rPr>
      </w:pPr>
      <w:r w:rsidRPr="000401ED">
        <w:rPr>
          <w:b/>
          <w:noProof/>
        </w:rPr>
        <w:t>Note</w:t>
      </w:r>
      <w:r w:rsidR="00EE237F" w:rsidRPr="000401ED">
        <w:rPr>
          <w:noProof/>
        </w:rPr>
        <w:t>:</w:t>
      </w:r>
      <w:r w:rsidRPr="000401ED">
        <w:rPr>
          <w:noProof/>
        </w:rPr>
        <w:t xml:space="preserve"> Passwords in this task are set to a minimum of 10 characters but are relatively simple for the benefit of performing the lab. More complex passwords are recommended in a production network.</w:t>
      </w:r>
    </w:p>
    <w:p w14:paraId="30C7E7E6" w14:textId="77777777" w:rsidR="00B84D40" w:rsidRPr="000401ED" w:rsidRDefault="00B84D40" w:rsidP="0062285D">
      <w:pPr>
        <w:pStyle w:val="SubStepAlpha"/>
        <w:rPr>
          <w:noProof/>
        </w:rPr>
      </w:pPr>
      <w:r w:rsidRPr="000401ED">
        <w:rPr>
          <w:noProof/>
        </w:rPr>
        <w:t xml:space="preserve">Configure a minimum password length using the </w:t>
      </w:r>
      <w:r w:rsidR="00EE237F" w:rsidRPr="000401ED">
        <w:rPr>
          <w:b/>
          <w:noProof/>
        </w:rPr>
        <w:t>security passwords</w:t>
      </w:r>
      <w:r w:rsidRPr="000401ED">
        <w:rPr>
          <w:noProof/>
        </w:rPr>
        <w:t xml:space="preserve"> command to set a minimum password length of 10 characters.</w:t>
      </w:r>
    </w:p>
    <w:p w14:paraId="00183607" w14:textId="77777777" w:rsidR="00B84D40" w:rsidRPr="000401ED" w:rsidRDefault="00B84D40" w:rsidP="0089299B">
      <w:pPr>
        <w:pStyle w:val="CMD"/>
        <w:rPr>
          <w:b/>
          <w:noProof/>
        </w:rPr>
      </w:pPr>
      <w:r w:rsidRPr="000401ED">
        <w:rPr>
          <w:noProof/>
        </w:rPr>
        <w:t xml:space="preserve">R1(config)# </w:t>
      </w:r>
      <w:r w:rsidRPr="000401ED">
        <w:rPr>
          <w:b/>
          <w:noProof/>
        </w:rPr>
        <w:t>security passwords min-length 10</w:t>
      </w:r>
    </w:p>
    <w:p w14:paraId="3BDD6B5B" w14:textId="77777777" w:rsidR="00F3678F" w:rsidRDefault="00F3678F" w:rsidP="00F3678F">
      <w:pPr>
        <w:pStyle w:val="SubStepAlpha"/>
      </w:pPr>
      <w:r w:rsidRPr="000401ED">
        <w:rPr>
          <w:noProof/>
        </w:rPr>
        <w:t>Configure a</w:t>
      </w:r>
      <w:r>
        <w:t xml:space="preserve"> domain name.</w:t>
      </w:r>
    </w:p>
    <w:p w14:paraId="386C6078" w14:textId="77777777" w:rsidR="00F3678F" w:rsidRDefault="00F3678F" w:rsidP="00F3678F">
      <w:pPr>
        <w:pStyle w:val="CMD"/>
        <w:rPr>
          <w:b/>
        </w:rPr>
      </w:pPr>
      <w:r w:rsidRPr="0057529C">
        <w:t>R1(config)#</w:t>
      </w:r>
      <w:r>
        <w:t xml:space="preserve"> </w:t>
      </w:r>
      <w:r>
        <w:rPr>
          <w:b/>
        </w:rPr>
        <w:t>ip domain-name ccnasecurity.com</w:t>
      </w:r>
    </w:p>
    <w:p w14:paraId="30BDBDFA" w14:textId="77777777" w:rsidR="00F3678F" w:rsidRDefault="00F3678F" w:rsidP="00F3678F">
      <w:pPr>
        <w:pStyle w:val="SubStepAlpha"/>
      </w:pPr>
      <w:r w:rsidRPr="00D830E8">
        <w:t>Con</w:t>
      </w:r>
      <w:r>
        <w:t>figure crypto keys for SSH</w:t>
      </w:r>
    </w:p>
    <w:p w14:paraId="7A2DE640" w14:textId="77777777" w:rsidR="00F3678F" w:rsidRDefault="00F3678F" w:rsidP="00F3678F">
      <w:pPr>
        <w:pStyle w:val="CMD"/>
        <w:rPr>
          <w:b/>
        </w:rPr>
      </w:pPr>
      <w:r w:rsidRPr="000401ED">
        <w:rPr>
          <w:noProof/>
        </w:rPr>
        <w:t xml:space="preserve">R1(config)# </w:t>
      </w:r>
      <w:r w:rsidRPr="000401ED">
        <w:rPr>
          <w:b/>
          <w:noProof/>
        </w:rPr>
        <w:t>crypto key generate rsa general-keys modulus 1024</w:t>
      </w:r>
    </w:p>
    <w:p w14:paraId="4DE71B90" w14:textId="77777777" w:rsidR="009215AE" w:rsidRDefault="009215AE" w:rsidP="009215AE">
      <w:pPr>
        <w:pStyle w:val="SubStepAlpha"/>
      </w:pPr>
      <w:r w:rsidRPr="00D830E8">
        <w:t>Con</w:t>
      </w:r>
      <w:r>
        <w:t xml:space="preserve">figure an admin01 user account using </w:t>
      </w:r>
      <w:r w:rsidRPr="009215AE">
        <w:rPr>
          <w:b/>
        </w:rPr>
        <w:t>algorithm-type scrypt</w:t>
      </w:r>
      <w:r>
        <w:t xml:space="preserve"> for encryption and a password of cisco12345.</w:t>
      </w:r>
    </w:p>
    <w:p w14:paraId="361935F6" w14:textId="77777777" w:rsidR="009215AE" w:rsidRPr="009215AE" w:rsidRDefault="009215AE" w:rsidP="009215AE">
      <w:pPr>
        <w:pStyle w:val="CMD"/>
        <w:rPr>
          <w:b/>
        </w:rPr>
      </w:pPr>
      <w:r w:rsidRPr="0057529C">
        <w:t>R1(config)#</w:t>
      </w:r>
      <w:r>
        <w:t xml:space="preserve"> </w:t>
      </w:r>
      <w:r>
        <w:rPr>
          <w:b/>
        </w:rPr>
        <w:t>username admin01 algorithm-type scrypt secret cisco12345</w:t>
      </w:r>
    </w:p>
    <w:p w14:paraId="0037DF42" w14:textId="60F7F184" w:rsidR="00B84D40" w:rsidRPr="000401ED" w:rsidRDefault="00F3678F" w:rsidP="0062285D">
      <w:pPr>
        <w:pStyle w:val="SubStepAlpha"/>
        <w:rPr>
          <w:noProof/>
        </w:rPr>
      </w:pPr>
      <w:r>
        <w:t>Configure line console 0 to use the local user database for logins</w:t>
      </w:r>
      <w:r w:rsidR="00B84D40" w:rsidRPr="00E13E3F">
        <w:t xml:space="preserve">. </w:t>
      </w:r>
      <w:r w:rsidR="00B84D40" w:rsidRPr="000401ED">
        <w:rPr>
          <w:noProof/>
        </w:rPr>
        <w:t xml:space="preserve">For additional security, the </w:t>
      </w:r>
      <w:r w:rsidR="00EE237F" w:rsidRPr="000401ED">
        <w:rPr>
          <w:b/>
          <w:noProof/>
        </w:rPr>
        <w:t>exec-timeout</w:t>
      </w:r>
      <w:r w:rsidR="00B84D40" w:rsidRPr="000401ED">
        <w:rPr>
          <w:rFonts w:ascii="Courier New" w:hAnsi="Courier New"/>
          <w:noProof/>
        </w:rPr>
        <w:t xml:space="preserve"> </w:t>
      </w:r>
      <w:r w:rsidR="00B84D40" w:rsidRPr="000401ED">
        <w:rPr>
          <w:noProof/>
        </w:rPr>
        <w:t>command causes the line to log out after</w:t>
      </w:r>
      <w:r w:rsidR="00B84D40" w:rsidRPr="00E13E3F">
        <w:t xml:space="preserve"> </w:t>
      </w:r>
      <w:r w:rsidR="00BF6211">
        <w:t>five</w:t>
      </w:r>
      <w:r w:rsidR="00B84D40" w:rsidRPr="00E13E3F">
        <w:t xml:space="preserve"> </w:t>
      </w:r>
      <w:r w:rsidR="00B84D40" w:rsidRPr="000401ED">
        <w:rPr>
          <w:noProof/>
        </w:rPr>
        <w:t xml:space="preserve">minutes of inactivity. The </w:t>
      </w:r>
      <w:r w:rsidR="00EE237F" w:rsidRPr="000401ED">
        <w:rPr>
          <w:b/>
          <w:noProof/>
        </w:rPr>
        <w:t>logging synchronous</w:t>
      </w:r>
      <w:r w:rsidR="00B84D40" w:rsidRPr="000401ED">
        <w:rPr>
          <w:noProof/>
        </w:rPr>
        <w:t xml:space="preserve"> command prevents console messages from interrupting command entry.</w:t>
      </w:r>
    </w:p>
    <w:p w14:paraId="7A7CA5FD" w14:textId="22CF9CFC" w:rsidR="00B84D40" w:rsidRDefault="00B84D40" w:rsidP="0089299B">
      <w:pPr>
        <w:pStyle w:val="BodyTextL50"/>
      </w:pPr>
      <w:r w:rsidRPr="000401ED">
        <w:rPr>
          <w:b/>
          <w:noProof/>
        </w:rPr>
        <w:t>Note</w:t>
      </w:r>
      <w:r w:rsidR="00EE237F" w:rsidRPr="000401ED">
        <w:rPr>
          <w:noProof/>
        </w:rPr>
        <w:t>:</w:t>
      </w:r>
      <w:r w:rsidRPr="000401ED">
        <w:rPr>
          <w:noProof/>
        </w:rPr>
        <w:t xml:space="preserve"> To avoid repetitive logins during this lab, the </w:t>
      </w:r>
      <w:r w:rsidRPr="000401ED">
        <w:rPr>
          <w:b/>
          <w:noProof/>
        </w:rPr>
        <w:t>exec-timeout</w:t>
      </w:r>
      <w:r w:rsidRPr="000401ED">
        <w:rPr>
          <w:noProof/>
        </w:rPr>
        <w:t xml:space="preserve"> command can be set to </w:t>
      </w:r>
      <w:r w:rsidRPr="000401ED">
        <w:rPr>
          <w:b/>
          <w:noProof/>
        </w:rPr>
        <w:t>0 0</w:t>
      </w:r>
      <w:r w:rsidRPr="000401ED">
        <w:rPr>
          <w:noProof/>
        </w:rPr>
        <w:t>, which prevents it from expiring</w:t>
      </w:r>
      <w:r w:rsidR="00BF6211" w:rsidRPr="000401ED">
        <w:rPr>
          <w:noProof/>
        </w:rPr>
        <w:t>.</w:t>
      </w:r>
      <w:r w:rsidR="00CC613F">
        <w:t xml:space="preserve"> </w:t>
      </w:r>
      <w:r w:rsidR="00BF6211">
        <w:t>H</w:t>
      </w:r>
      <w:r>
        <w:t>owever, this is not considered a good security practice.</w:t>
      </w:r>
    </w:p>
    <w:p w14:paraId="1AF8D1E6" w14:textId="77777777" w:rsidR="00B84D40" w:rsidRPr="0057529C" w:rsidRDefault="00B84D40" w:rsidP="0089299B">
      <w:pPr>
        <w:pStyle w:val="CMD"/>
      </w:pPr>
      <w:r w:rsidRPr="0057529C">
        <w:t>R1(config)#</w:t>
      </w:r>
      <w:r>
        <w:t xml:space="preserve"> </w:t>
      </w:r>
      <w:r w:rsidRPr="0089299B">
        <w:rPr>
          <w:b/>
        </w:rPr>
        <w:t>line console 0</w:t>
      </w:r>
    </w:p>
    <w:p w14:paraId="56993780" w14:textId="77777777" w:rsidR="00B84D40" w:rsidRPr="0057529C" w:rsidRDefault="00B84D40" w:rsidP="0089299B">
      <w:pPr>
        <w:pStyle w:val="CMD"/>
      </w:pPr>
      <w:r w:rsidRPr="0057529C">
        <w:t>R1(config-line)#</w:t>
      </w:r>
      <w:r>
        <w:t xml:space="preserve"> </w:t>
      </w:r>
      <w:r w:rsidR="009215AE">
        <w:rPr>
          <w:b/>
        </w:rPr>
        <w:t>login local</w:t>
      </w:r>
    </w:p>
    <w:p w14:paraId="4EF30643" w14:textId="77777777" w:rsidR="00B84D40" w:rsidRPr="009215AE" w:rsidRDefault="00B84D40" w:rsidP="009215AE">
      <w:pPr>
        <w:pStyle w:val="CMD"/>
      </w:pPr>
      <w:r w:rsidRPr="0057529C">
        <w:t>R1(config-line)#</w:t>
      </w:r>
      <w:r>
        <w:t xml:space="preserve"> </w:t>
      </w:r>
      <w:r w:rsidR="00EE237F" w:rsidRPr="00EE237F">
        <w:rPr>
          <w:b/>
        </w:rPr>
        <w:t>exec-timeout 5 0</w:t>
      </w:r>
    </w:p>
    <w:p w14:paraId="5C440D3B" w14:textId="77777777" w:rsidR="00B84D40" w:rsidRDefault="00B84D40" w:rsidP="0089299B">
      <w:pPr>
        <w:pStyle w:val="CMD"/>
      </w:pPr>
      <w:r w:rsidRPr="0057529C">
        <w:t>R1(config-line)#</w:t>
      </w:r>
      <w:r>
        <w:t xml:space="preserve"> </w:t>
      </w:r>
      <w:r w:rsidRPr="0089299B">
        <w:rPr>
          <w:b/>
        </w:rPr>
        <w:t>logging synchronous</w:t>
      </w:r>
    </w:p>
    <w:p w14:paraId="39BC88EB" w14:textId="77777777" w:rsidR="00B84D40" w:rsidRPr="00B3524E" w:rsidRDefault="00F3678F" w:rsidP="0062285D">
      <w:pPr>
        <w:pStyle w:val="SubStepAlpha"/>
      </w:pPr>
      <w:r>
        <w:t>Configure line aux 0 to use the local user database for logins</w:t>
      </w:r>
      <w:r w:rsidR="00B84D40" w:rsidRPr="00B3524E">
        <w:t>.</w:t>
      </w:r>
    </w:p>
    <w:p w14:paraId="10DD7C36" w14:textId="77777777" w:rsidR="00B84D40" w:rsidRPr="0057529C" w:rsidRDefault="00B84D40" w:rsidP="0089299B">
      <w:pPr>
        <w:pStyle w:val="CMD"/>
      </w:pPr>
      <w:r w:rsidRPr="0057529C">
        <w:t>R1(config)#</w:t>
      </w:r>
      <w:r>
        <w:t xml:space="preserve"> </w:t>
      </w:r>
      <w:r w:rsidRPr="0089299B">
        <w:rPr>
          <w:b/>
        </w:rPr>
        <w:t>line aux 0</w:t>
      </w:r>
    </w:p>
    <w:p w14:paraId="1BF2D91E" w14:textId="77777777" w:rsidR="00B84D40" w:rsidRPr="0057529C" w:rsidRDefault="00B84D40" w:rsidP="0089299B">
      <w:pPr>
        <w:pStyle w:val="CMD"/>
      </w:pPr>
      <w:r w:rsidRPr="0057529C">
        <w:t>R1(config-line)#</w:t>
      </w:r>
      <w:r>
        <w:t xml:space="preserve"> </w:t>
      </w:r>
      <w:r w:rsidR="009215AE">
        <w:rPr>
          <w:b/>
        </w:rPr>
        <w:t>login local</w:t>
      </w:r>
    </w:p>
    <w:p w14:paraId="4E8021E6" w14:textId="77777777" w:rsidR="00B84D40" w:rsidRPr="00B3524E" w:rsidRDefault="00B84D40" w:rsidP="009215AE">
      <w:pPr>
        <w:pStyle w:val="CMD"/>
      </w:pPr>
      <w:r w:rsidRPr="0057529C">
        <w:t>R1(config-line)#</w:t>
      </w:r>
      <w:r>
        <w:t xml:space="preserve"> </w:t>
      </w:r>
      <w:r w:rsidR="00EE237F" w:rsidRPr="00EE237F">
        <w:rPr>
          <w:b/>
        </w:rPr>
        <w:t>exec-timeout 5 0</w:t>
      </w:r>
    </w:p>
    <w:p w14:paraId="24A151C4" w14:textId="11C63442" w:rsidR="00B84D40" w:rsidRPr="00B3524E" w:rsidRDefault="00B84D40" w:rsidP="0062285D">
      <w:pPr>
        <w:pStyle w:val="SubStepAlpha"/>
      </w:pPr>
      <w:r w:rsidRPr="00B3524E">
        <w:t>C</w:t>
      </w:r>
      <w:r w:rsidR="00F3678F">
        <w:t xml:space="preserve">onfigure </w:t>
      </w:r>
      <w:r w:rsidR="00F3678F" w:rsidRPr="000401ED">
        <w:rPr>
          <w:noProof/>
        </w:rPr>
        <w:t>line</w:t>
      </w:r>
      <w:r w:rsidR="00F3678F">
        <w:t xml:space="preserve"> vty 0 4 to use the local user database for logins and restrict access to </w:t>
      </w:r>
      <w:r w:rsidR="00BF6211">
        <w:t xml:space="preserve">only </w:t>
      </w:r>
      <w:r w:rsidR="00F3678F">
        <w:t>SSH connections</w:t>
      </w:r>
      <w:r w:rsidRPr="00B3524E">
        <w:t>.</w:t>
      </w:r>
    </w:p>
    <w:p w14:paraId="5BCAA48B" w14:textId="77777777" w:rsidR="00B84D40" w:rsidRPr="00E44752" w:rsidRDefault="00EE237F" w:rsidP="00E44752">
      <w:pPr>
        <w:pStyle w:val="CMD"/>
      </w:pPr>
      <w:r w:rsidRPr="00EE237F">
        <w:t xml:space="preserve">R1(config)# </w:t>
      </w:r>
      <w:r w:rsidR="00B84D40" w:rsidRPr="00E44752">
        <w:rPr>
          <w:b/>
        </w:rPr>
        <w:t>line vty 0 4</w:t>
      </w:r>
    </w:p>
    <w:p w14:paraId="08174842" w14:textId="77777777" w:rsidR="00B84D40" w:rsidRDefault="00EE237F" w:rsidP="00E44752">
      <w:pPr>
        <w:pStyle w:val="CMD"/>
        <w:rPr>
          <w:b/>
        </w:rPr>
      </w:pPr>
      <w:r w:rsidRPr="00EE237F">
        <w:t xml:space="preserve">R1(config-line)# </w:t>
      </w:r>
      <w:r w:rsidR="009215AE">
        <w:rPr>
          <w:b/>
        </w:rPr>
        <w:t>login local</w:t>
      </w:r>
    </w:p>
    <w:p w14:paraId="003BC4B4" w14:textId="77777777" w:rsidR="00F3678F" w:rsidRPr="00E44752" w:rsidRDefault="00F3678F" w:rsidP="00E44752">
      <w:pPr>
        <w:pStyle w:val="CMD"/>
      </w:pPr>
      <w:r>
        <w:t>R</w:t>
      </w:r>
      <w:r w:rsidRPr="00EE237F">
        <w:t xml:space="preserve">1(config-line)# </w:t>
      </w:r>
      <w:r>
        <w:rPr>
          <w:b/>
        </w:rPr>
        <w:t>transport input ssh</w:t>
      </w:r>
    </w:p>
    <w:p w14:paraId="0FF5CDC3" w14:textId="77777777" w:rsidR="00B84D40" w:rsidRPr="00D61813" w:rsidRDefault="00B84D40" w:rsidP="009215AE">
      <w:pPr>
        <w:pStyle w:val="CMD"/>
      </w:pPr>
      <w:r w:rsidRPr="0057529C">
        <w:t>R1(config-line)#</w:t>
      </w:r>
      <w:r>
        <w:t xml:space="preserve"> </w:t>
      </w:r>
      <w:r w:rsidR="00EE237F" w:rsidRPr="00EE237F">
        <w:rPr>
          <w:b/>
        </w:rPr>
        <w:t>exec-timeout 5 0</w:t>
      </w:r>
    </w:p>
    <w:p w14:paraId="63E3774C" w14:textId="77777777" w:rsidR="00B84D40" w:rsidRDefault="009215AE" w:rsidP="0062285D">
      <w:pPr>
        <w:pStyle w:val="SubStepAlpha"/>
      </w:pPr>
      <w:r>
        <w:t>Configure the enable password with strong encryption</w:t>
      </w:r>
      <w:r w:rsidR="00B84D40">
        <w:t>.</w:t>
      </w:r>
    </w:p>
    <w:p w14:paraId="2864956E" w14:textId="77777777" w:rsidR="00580B83" w:rsidRDefault="00B84D40" w:rsidP="004A0DE8">
      <w:pPr>
        <w:pStyle w:val="CMD"/>
      </w:pPr>
      <w:r w:rsidRPr="0089299B">
        <w:t xml:space="preserve">R1(config)# </w:t>
      </w:r>
      <w:r w:rsidR="009215AE">
        <w:rPr>
          <w:b/>
        </w:rPr>
        <w:t>enable algorithm-type scrypt secret class12345</w:t>
      </w:r>
    </w:p>
    <w:p w14:paraId="35C55B74" w14:textId="77777777" w:rsidR="00B84D40" w:rsidRPr="000401ED" w:rsidRDefault="00B84D40" w:rsidP="00E44752">
      <w:pPr>
        <w:pStyle w:val="StepHead"/>
        <w:rPr>
          <w:noProof/>
        </w:rPr>
      </w:pPr>
      <w:r w:rsidRPr="000401ED">
        <w:rPr>
          <w:noProof/>
        </w:rPr>
        <w:t>Save the basic configurations for all three routers.</w:t>
      </w:r>
    </w:p>
    <w:p w14:paraId="6F523759" w14:textId="77777777" w:rsidR="00B84D40" w:rsidRPr="001F7151" w:rsidRDefault="00B84D40" w:rsidP="003013AB">
      <w:pPr>
        <w:pStyle w:val="BodyTextL25"/>
        <w:keepNext/>
      </w:pPr>
      <w:r w:rsidRPr="000401ED">
        <w:rPr>
          <w:noProof/>
        </w:rPr>
        <w:t>Save the running configuration to the startup configuration from the privileged EXEC</w:t>
      </w:r>
      <w:r w:rsidRPr="001F7151">
        <w:t xml:space="preserve"> </w:t>
      </w:r>
      <w:r w:rsidR="001B6524">
        <w:t xml:space="preserve">mode </w:t>
      </w:r>
      <w:r w:rsidRPr="001F7151">
        <w:t>prompt.</w:t>
      </w:r>
    </w:p>
    <w:p w14:paraId="402232BD" w14:textId="77777777" w:rsidR="00B84D40" w:rsidRPr="00E44752" w:rsidRDefault="00EE237F" w:rsidP="00E44752">
      <w:pPr>
        <w:pStyle w:val="CMD"/>
      </w:pPr>
      <w:r w:rsidRPr="00EE237F">
        <w:t xml:space="preserve">R1# </w:t>
      </w:r>
      <w:r w:rsidR="00B84D40" w:rsidRPr="00E44752">
        <w:rPr>
          <w:b/>
        </w:rPr>
        <w:t>copy running-config startup-config</w:t>
      </w:r>
    </w:p>
    <w:p w14:paraId="7B015B97" w14:textId="77777777" w:rsidR="00B84D40" w:rsidRPr="008449BC" w:rsidRDefault="00B84D40" w:rsidP="00431CB9">
      <w:pPr>
        <w:pStyle w:val="PartHead"/>
        <w:rPr>
          <w:highlight w:val="cyan"/>
        </w:rPr>
      </w:pPr>
      <w:bookmarkStart w:id="11" w:name="OLE_LINK4"/>
      <w:r w:rsidRPr="00FF518E">
        <w:rPr>
          <w:highlight w:val="cyan"/>
        </w:rPr>
        <w:lastRenderedPageBreak/>
        <w:t xml:space="preserve">Configuring IPS Using the </w:t>
      </w:r>
      <w:r w:rsidRPr="008449BC">
        <w:rPr>
          <w:highlight w:val="cyan"/>
        </w:rPr>
        <w:t>Cisco IOS CLI</w:t>
      </w:r>
    </w:p>
    <w:bookmarkEnd w:id="11"/>
    <w:p w14:paraId="7E23B560" w14:textId="77777777" w:rsidR="00B84D40" w:rsidRPr="004D6436" w:rsidRDefault="00B84D40" w:rsidP="0089299B">
      <w:pPr>
        <w:pStyle w:val="BodyTextL25"/>
      </w:pPr>
      <w:r w:rsidRPr="000401ED">
        <w:rPr>
          <w:noProof/>
        </w:rPr>
        <w:t xml:space="preserve">In Part 2 of this lab, you </w:t>
      </w:r>
      <w:r w:rsidR="001B6524" w:rsidRPr="000401ED">
        <w:rPr>
          <w:noProof/>
        </w:rPr>
        <w:t>will</w:t>
      </w:r>
      <w:r w:rsidR="001B6524">
        <w:t xml:space="preserve"> </w:t>
      </w:r>
      <w:r w:rsidRPr="000401ED">
        <w:rPr>
          <w:noProof/>
        </w:rPr>
        <w:t>configure IPS on R1 using the Cisco IOS CLI. You then review and test the resulting configuration.</w:t>
      </w:r>
    </w:p>
    <w:p w14:paraId="3AF21817" w14:textId="10EA776E" w:rsidR="000126F0" w:rsidRDefault="00B84D40">
      <w:pPr>
        <w:pStyle w:val="TaskHead"/>
      </w:pPr>
      <w:r w:rsidRPr="004D6436">
        <w:t xml:space="preserve">Verify </w:t>
      </w:r>
      <w:r>
        <w:t>A</w:t>
      </w:r>
      <w:r w:rsidRPr="004D6436">
        <w:t>ccess to the R1 LAN from R2</w:t>
      </w:r>
    </w:p>
    <w:p w14:paraId="7492F9B4" w14:textId="7BCF911A" w:rsidR="00B84D40" w:rsidRPr="000401ED" w:rsidRDefault="00B84D40" w:rsidP="0089299B">
      <w:pPr>
        <w:pStyle w:val="BodyTextL25"/>
        <w:rPr>
          <w:noProof/>
        </w:rPr>
      </w:pPr>
      <w:r>
        <w:t xml:space="preserve">In this task, you </w:t>
      </w:r>
      <w:r w:rsidR="001B6524">
        <w:t xml:space="preserve">will </w:t>
      </w:r>
      <w:r w:rsidRPr="000401ED">
        <w:rPr>
          <w:noProof/>
        </w:rPr>
        <w:t>verify that without IPS configured, the external R2 can ping the R1 S0/0/0 interface and PC-A on the R1 internal LAN.</w:t>
      </w:r>
    </w:p>
    <w:p w14:paraId="458255F1" w14:textId="77777777" w:rsidR="00B84D40" w:rsidRPr="000401ED" w:rsidRDefault="00B84D40" w:rsidP="00E44752">
      <w:pPr>
        <w:pStyle w:val="StepHead"/>
        <w:rPr>
          <w:noProof/>
        </w:rPr>
      </w:pPr>
      <w:r w:rsidRPr="000401ED">
        <w:rPr>
          <w:noProof/>
        </w:rPr>
        <w:t>Ping from R2 to R1.</w:t>
      </w:r>
    </w:p>
    <w:p w14:paraId="3427D997" w14:textId="77777777" w:rsidR="00580B83" w:rsidRPr="000401ED" w:rsidRDefault="00B84D40">
      <w:pPr>
        <w:pStyle w:val="BodyTextL25"/>
        <w:rPr>
          <w:noProof/>
        </w:rPr>
      </w:pPr>
      <w:r w:rsidRPr="000401ED">
        <w:rPr>
          <w:noProof/>
        </w:rPr>
        <w:t>From R2, ping R1 interface S0/0/0 at IP address 10.1.1.1.</w:t>
      </w:r>
    </w:p>
    <w:p w14:paraId="77D343ED" w14:textId="77777777" w:rsidR="00B84D40" w:rsidRPr="003E4273" w:rsidRDefault="00B84D40" w:rsidP="0089299B">
      <w:pPr>
        <w:pStyle w:val="CMD"/>
      </w:pPr>
      <w:r w:rsidRPr="000401ED">
        <w:rPr>
          <w:noProof/>
        </w:rPr>
        <w:t xml:space="preserve">R2# </w:t>
      </w:r>
      <w:r w:rsidRPr="000401ED">
        <w:rPr>
          <w:b/>
          <w:noProof/>
        </w:rPr>
        <w:t>ping 10.1.1.1</w:t>
      </w:r>
    </w:p>
    <w:p w14:paraId="7EE1E5A3" w14:textId="77777777" w:rsidR="00580B83" w:rsidRDefault="00B84D40">
      <w:pPr>
        <w:pStyle w:val="BodyTextL25"/>
      </w:pPr>
      <w:r>
        <w:t xml:space="preserve">If the pings are </w:t>
      </w:r>
      <w:r w:rsidR="001B6524">
        <w:t>un</w:t>
      </w:r>
      <w:r>
        <w:t>successful, troubleshoot the basic device configurations before continuing.</w:t>
      </w:r>
    </w:p>
    <w:p w14:paraId="3B3398E0" w14:textId="77777777" w:rsidR="00B84D40" w:rsidRPr="000401ED" w:rsidRDefault="00B84D40" w:rsidP="00E44752">
      <w:pPr>
        <w:pStyle w:val="StepHead"/>
        <w:rPr>
          <w:noProof/>
        </w:rPr>
      </w:pPr>
      <w:r w:rsidRPr="000401ED">
        <w:rPr>
          <w:noProof/>
        </w:rPr>
        <w:t>Ping from R2 to PC-A on the R1 LAN.</w:t>
      </w:r>
    </w:p>
    <w:p w14:paraId="457C8A30" w14:textId="77777777" w:rsidR="00580B83" w:rsidRPr="000401ED" w:rsidRDefault="00B84D40">
      <w:pPr>
        <w:pStyle w:val="BodyTextL25"/>
        <w:rPr>
          <w:noProof/>
        </w:rPr>
      </w:pPr>
      <w:r w:rsidRPr="000401ED">
        <w:rPr>
          <w:noProof/>
        </w:rPr>
        <w:t>From R2, ping PC-A on the R1 LAN at IP address 192.168.1.3.</w:t>
      </w:r>
    </w:p>
    <w:p w14:paraId="55CE31D9" w14:textId="77777777" w:rsidR="00B84D40" w:rsidRPr="003E4273" w:rsidRDefault="00B84D40" w:rsidP="0089299B">
      <w:pPr>
        <w:pStyle w:val="CMD"/>
      </w:pPr>
      <w:r w:rsidRPr="000401ED">
        <w:rPr>
          <w:noProof/>
        </w:rPr>
        <w:t xml:space="preserve">R2# </w:t>
      </w:r>
      <w:r w:rsidRPr="000401ED">
        <w:rPr>
          <w:b/>
          <w:noProof/>
        </w:rPr>
        <w:t>ping 192.168.1.3</w:t>
      </w:r>
    </w:p>
    <w:p w14:paraId="625B2693" w14:textId="77777777" w:rsidR="00580B83" w:rsidRDefault="00B84D40">
      <w:pPr>
        <w:pStyle w:val="BodyTextL25"/>
      </w:pPr>
      <w:r>
        <w:t xml:space="preserve">If the pings are </w:t>
      </w:r>
      <w:r w:rsidR="001B6524">
        <w:t>un</w:t>
      </w:r>
      <w:r>
        <w:t>successful, troubleshoot the basic device configurations before continuing.</w:t>
      </w:r>
    </w:p>
    <w:p w14:paraId="5DE3BFF3" w14:textId="77777777" w:rsidR="00B84D40" w:rsidRPr="000401ED" w:rsidRDefault="00B84D40" w:rsidP="00E44752">
      <w:pPr>
        <w:pStyle w:val="StepHead"/>
        <w:rPr>
          <w:noProof/>
        </w:rPr>
      </w:pPr>
      <w:r>
        <w:t>Display the R1 running config</w:t>
      </w:r>
      <w:r w:rsidR="001B6524">
        <w:t>uration</w:t>
      </w:r>
      <w:r>
        <w:t xml:space="preserve"> </w:t>
      </w:r>
      <w:r w:rsidRPr="000401ED">
        <w:rPr>
          <w:noProof/>
        </w:rPr>
        <w:t>prior to configuring IPS.</w:t>
      </w:r>
    </w:p>
    <w:p w14:paraId="0547B25C" w14:textId="77777777" w:rsidR="00580B83" w:rsidRPr="000401ED" w:rsidRDefault="00B84D40">
      <w:pPr>
        <w:pStyle w:val="BodyTextL25"/>
        <w:rPr>
          <w:noProof/>
        </w:rPr>
      </w:pPr>
      <w:r w:rsidRPr="000401ED">
        <w:rPr>
          <w:noProof/>
        </w:rPr>
        <w:t xml:space="preserve">Issue the </w:t>
      </w:r>
      <w:r w:rsidR="00EE237F" w:rsidRPr="000401ED">
        <w:rPr>
          <w:b/>
          <w:noProof/>
        </w:rPr>
        <w:t>show run</w:t>
      </w:r>
      <w:r w:rsidRPr="000401ED">
        <w:rPr>
          <w:noProof/>
        </w:rPr>
        <w:t xml:space="preserve"> command to review the current basic configuration on R1.</w:t>
      </w:r>
    </w:p>
    <w:p w14:paraId="2A92282C" w14:textId="77777777" w:rsidR="00580B83" w:rsidRPr="000401ED" w:rsidRDefault="00B84D40" w:rsidP="005E0A62">
      <w:pPr>
        <w:pStyle w:val="BodyTextL25"/>
        <w:keepNext/>
        <w:rPr>
          <w:noProof/>
        </w:rPr>
      </w:pPr>
      <w:r w:rsidRPr="000401ED">
        <w:rPr>
          <w:noProof/>
        </w:rPr>
        <w:t>Are there any security commands related to IPS?</w:t>
      </w:r>
    </w:p>
    <w:p w14:paraId="441BF507" w14:textId="77777777" w:rsidR="00580B83" w:rsidRPr="000401ED" w:rsidRDefault="00D23005" w:rsidP="005E0A62">
      <w:pPr>
        <w:pStyle w:val="BodyTextL25"/>
        <w:keepNext/>
        <w:rPr>
          <w:noProof/>
        </w:rPr>
      </w:pPr>
      <w:r w:rsidRPr="000401ED">
        <w:rPr>
          <w:noProof/>
        </w:rPr>
        <w:t>____________________________________________________________________________________</w:t>
      </w:r>
      <w:r w:rsidR="00452A0D" w:rsidRPr="000401ED">
        <w:rPr>
          <w:noProof/>
        </w:rPr>
        <w:t>___</w:t>
      </w:r>
    </w:p>
    <w:p w14:paraId="7F93ED99" w14:textId="77777777" w:rsidR="00580B83" w:rsidRPr="000401ED" w:rsidRDefault="00D23005" w:rsidP="005E0A62">
      <w:pPr>
        <w:pStyle w:val="BodyTextL25"/>
        <w:keepNext/>
        <w:rPr>
          <w:noProof/>
        </w:rPr>
      </w:pPr>
      <w:r w:rsidRPr="000401ED">
        <w:rPr>
          <w:noProof/>
        </w:rPr>
        <w:t>____________________________________________________________________________________</w:t>
      </w:r>
      <w:r w:rsidR="00452A0D" w:rsidRPr="000401ED">
        <w:rPr>
          <w:noProof/>
        </w:rPr>
        <w:t>___</w:t>
      </w:r>
    </w:p>
    <w:p w14:paraId="690F018A" w14:textId="77777777" w:rsidR="00580B83" w:rsidRPr="000401ED" w:rsidRDefault="00D23005">
      <w:pPr>
        <w:pStyle w:val="BodyTextL25"/>
        <w:rPr>
          <w:noProof/>
        </w:rPr>
      </w:pPr>
      <w:r w:rsidRPr="000401ED">
        <w:rPr>
          <w:noProof/>
        </w:rPr>
        <w:t>____________________________________________________________________________________</w:t>
      </w:r>
      <w:r w:rsidR="00452A0D" w:rsidRPr="000401ED">
        <w:rPr>
          <w:noProof/>
        </w:rPr>
        <w:t>___</w:t>
      </w:r>
    </w:p>
    <w:p w14:paraId="405C3137" w14:textId="2A18B528" w:rsidR="00B84D40" w:rsidRPr="004D6436" w:rsidRDefault="00B84D40" w:rsidP="0062285D">
      <w:pPr>
        <w:pStyle w:val="TaskHead"/>
      </w:pPr>
      <w:r w:rsidRPr="004D6436">
        <w:t xml:space="preserve">Prepare the </w:t>
      </w:r>
      <w:r>
        <w:t>R</w:t>
      </w:r>
      <w:r w:rsidRPr="004D6436">
        <w:t xml:space="preserve">outer and TFTP </w:t>
      </w:r>
      <w:r>
        <w:t>S</w:t>
      </w:r>
      <w:r w:rsidRPr="004D6436">
        <w:t>erver</w:t>
      </w:r>
    </w:p>
    <w:p w14:paraId="2BD8E139" w14:textId="77777777" w:rsidR="00B84D40" w:rsidRPr="000401ED" w:rsidRDefault="00B84D40" w:rsidP="00E44752">
      <w:pPr>
        <w:pStyle w:val="StepHead"/>
        <w:rPr>
          <w:noProof/>
          <w:szCs w:val="20"/>
        </w:rPr>
      </w:pPr>
      <w:r w:rsidRPr="000401ED">
        <w:rPr>
          <w:noProof/>
        </w:rPr>
        <w:t xml:space="preserve">Verify the availability of Cisco </w:t>
      </w:r>
      <w:r w:rsidRPr="000401ED">
        <w:rPr>
          <w:noProof/>
          <w:szCs w:val="18"/>
        </w:rPr>
        <w:t>IOS IPS files</w:t>
      </w:r>
      <w:r w:rsidRPr="000401ED">
        <w:rPr>
          <w:noProof/>
          <w:szCs w:val="20"/>
        </w:rPr>
        <w:t>.</w:t>
      </w:r>
    </w:p>
    <w:p w14:paraId="3A45242B" w14:textId="77777777" w:rsidR="00B84D40" w:rsidRPr="000401ED" w:rsidRDefault="00B84D40" w:rsidP="0089299B">
      <w:pPr>
        <w:pStyle w:val="BodyTextL25"/>
        <w:rPr>
          <w:noProof/>
        </w:rPr>
      </w:pPr>
      <w:r w:rsidRPr="000401ED">
        <w:rPr>
          <w:noProof/>
        </w:rPr>
        <w:t>To configure Cisco IOS IPS 5.x, the IOS IPS Signature package file and public crypto key file must be available on PC-A. Check with your instructor if these files are not on the PC. These files can be downloaded from</w:t>
      </w:r>
      <w:r>
        <w:t xml:space="preserve"> </w:t>
      </w:r>
      <w:r w:rsidR="001B6524">
        <w:t>www.</w:t>
      </w:r>
      <w:r w:rsidR="001B6524" w:rsidRPr="000401ED">
        <w:rPr>
          <w:noProof/>
        </w:rPr>
        <w:t>cisco</w:t>
      </w:r>
      <w:r w:rsidRPr="000401ED">
        <w:rPr>
          <w:noProof/>
        </w:rPr>
        <w:t>.com with a valid user account that has proper authorization.</w:t>
      </w:r>
    </w:p>
    <w:p w14:paraId="09896502" w14:textId="77777777" w:rsidR="00B84D40" w:rsidRPr="000401ED" w:rsidRDefault="00B84D40" w:rsidP="0062285D">
      <w:pPr>
        <w:pStyle w:val="SubStepAlpha"/>
        <w:rPr>
          <w:noProof/>
        </w:rPr>
      </w:pPr>
      <w:r w:rsidRPr="000401ED">
        <w:rPr>
          <w:noProof/>
        </w:rPr>
        <w:t>Verify that the IOS-S</w:t>
      </w:r>
      <w:r w:rsidRPr="000401ED">
        <w:rPr>
          <w:i/>
          <w:noProof/>
        </w:rPr>
        <w:t>xxx</w:t>
      </w:r>
      <w:r w:rsidRPr="000401ED">
        <w:rPr>
          <w:noProof/>
        </w:rPr>
        <w:t xml:space="preserve">-CLI.pkg file is in a TFTP folder. This is the signature package. The </w:t>
      </w:r>
      <w:r w:rsidRPr="000401ED">
        <w:rPr>
          <w:i/>
          <w:noProof/>
        </w:rPr>
        <w:t>xxx</w:t>
      </w:r>
      <w:r w:rsidRPr="000401ED">
        <w:rPr>
          <w:noProof/>
        </w:rPr>
        <w:t xml:space="preserve"> is the version number and varies depending on which file was downloaded.</w:t>
      </w:r>
    </w:p>
    <w:p w14:paraId="76F4B9F7" w14:textId="77777777" w:rsidR="00B84D40" w:rsidRPr="000401ED" w:rsidRDefault="00B84D40" w:rsidP="0062285D">
      <w:pPr>
        <w:pStyle w:val="SubStepAlpha"/>
        <w:rPr>
          <w:noProof/>
        </w:rPr>
      </w:pPr>
      <w:r w:rsidRPr="000401ED">
        <w:rPr>
          <w:noProof/>
        </w:rPr>
        <w:t>Verify that the realm-cisco.pub.key.txt file is available and note its location on PC-A. This is the public crypto key used by IOS IPS.</w:t>
      </w:r>
    </w:p>
    <w:p w14:paraId="258F3A6F" w14:textId="77777777" w:rsidR="00B84D40" w:rsidRDefault="00B84D40" w:rsidP="00E44752">
      <w:pPr>
        <w:pStyle w:val="StepHead"/>
      </w:pPr>
      <w:r w:rsidRPr="000401ED">
        <w:rPr>
          <w:noProof/>
        </w:rPr>
        <w:t>Verify or create the IPS directory in router flash on R1.</w:t>
      </w:r>
    </w:p>
    <w:p w14:paraId="02C177FD" w14:textId="77777777" w:rsidR="00B84D40" w:rsidRPr="000401ED" w:rsidRDefault="00B84D40" w:rsidP="0062285D">
      <w:pPr>
        <w:pStyle w:val="SubStepAlpha"/>
        <w:rPr>
          <w:noProof/>
        </w:rPr>
      </w:pPr>
      <w:r>
        <w:t xml:space="preserve">In this step, you </w:t>
      </w:r>
      <w:r w:rsidR="001B6524">
        <w:t xml:space="preserve">will </w:t>
      </w:r>
      <w:r w:rsidRPr="000401ED">
        <w:rPr>
          <w:noProof/>
        </w:rPr>
        <w:t>verify the existence of, or create a directory in, the router flash memory where the required signature files and configurations will be stored.</w:t>
      </w:r>
    </w:p>
    <w:p w14:paraId="5324D936" w14:textId="77777777" w:rsidR="00580B83" w:rsidRPr="000401ED" w:rsidRDefault="00B84D40">
      <w:pPr>
        <w:pStyle w:val="BodyTextL50"/>
        <w:rPr>
          <w:noProof/>
        </w:rPr>
      </w:pPr>
      <w:r w:rsidRPr="000401ED">
        <w:rPr>
          <w:b/>
          <w:noProof/>
        </w:rPr>
        <w:t>Note</w:t>
      </w:r>
      <w:r w:rsidR="00EE237F" w:rsidRPr="000401ED">
        <w:rPr>
          <w:noProof/>
        </w:rPr>
        <w:t>:</w:t>
      </w:r>
      <w:r w:rsidRPr="000401ED">
        <w:rPr>
          <w:noProof/>
        </w:rPr>
        <w:t xml:space="preserve"> Alternatively, you can use a USB flash drive connected to the router USB port to store the signature files and configurations. The USB flash drive</w:t>
      </w:r>
      <w:r w:rsidRPr="00394E68">
        <w:t xml:space="preserve"> </w:t>
      </w:r>
      <w:r w:rsidR="001B6524">
        <w:t>must</w:t>
      </w:r>
      <w:r w:rsidRPr="00394E68">
        <w:t xml:space="preserve"> remain connected to the router </w:t>
      </w:r>
      <w:r w:rsidRPr="000401ED">
        <w:rPr>
          <w:noProof/>
        </w:rPr>
        <w:t>USB port if it is used as the IOS IPS configuration directory location. IOS IPS also supports any Cisco IOS file system as its configuration location with proper write access.</w:t>
      </w:r>
    </w:p>
    <w:p w14:paraId="47ADBE37" w14:textId="77777777" w:rsidR="00580B83" w:rsidRPr="000401ED" w:rsidRDefault="00B84D40">
      <w:pPr>
        <w:pStyle w:val="SubStepAlpha"/>
        <w:rPr>
          <w:noProof/>
        </w:rPr>
      </w:pPr>
      <w:r w:rsidRPr="000401ED">
        <w:rPr>
          <w:noProof/>
        </w:rPr>
        <w:lastRenderedPageBreak/>
        <w:t>From the R1 CLI, display the</w:t>
      </w:r>
      <w:r>
        <w:t xml:space="preserve"> contents </w:t>
      </w:r>
      <w:r w:rsidRPr="000401ED">
        <w:rPr>
          <w:noProof/>
        </w:rPr>
        <w:t xml:space="preserve">of flash memory using the </w:t>
      </w:r>
      <w:r w:rsidRPr="000401ED">
        <w:rPr>
          <w:b/>
          <w:noProof/>
        </w:rPr>
        <w:t>show flash</w:t>
      </w:r>
      <w:r w:rsidRPr="000401ED">
        <w:rPr>
          <w:noProof/>
        </w:rPr>
        <w:t xml:space="preserve"> command and check for the </w:t>
      </w:r>
      <w:r w:rsidRPr="000401ED">
        <w:rPr>
          <w:b/>
          <w:iCs/>
          <w:noProof/>
        </w:rPr>
        <w:t>ipsdir</w:t>
      </w:r>
      <w:r w:rsidRPr="000401ED">
        <w:rPr>
          <w:i/>
          <w:iCs/>
          <w:noProof/>
        </w:rPr>
        <w:t xml:space="preserve"> </w:t>
      </w:r>
      <w:r w:rsidRPr="000401ED">
        <w:rPr>
          <w:noProof/>
        </w:rPr>
        <w:t>directory.</w:t>
      </w:r>
    </w:p>
    <w:p w14:paraId="6F672D67" w14:textId="77777777" w:rsidR="00B84D40" w:rsidRPr="000401ED" w:rsidRDefault="00B84D40" w:rsidP="0089299B">
      <w:pPr>
        <w:pStyle w:val="CMD"/>
        <w:rPr>
          <w:b/>
          <w:noProof/>
        </w:rPr>
      </w:pPr>
      <w:r w:rsidRPr="000401ED">
        <w:rPr>
          <w:noProof/>
        </w:rPr>
        <w:t xml:space="preserve">R1# </w:t>
      </w:r>
      <w:r w:rsidRPr="000401ED">
        <w:rPr>
          <w:b/>
          <w:noProof/>
        </w:rPr>
        <w:t>show flash</w:t>
      </w:r>
    </w:p>
    <w:p w14:paraId="6445B80F" w14:textId="77777777" w:rsidR="00B84D40" w:rsidRPr="000401ED" w:rsidRDefault="00B84D40" w:rsidP="00452A0D">
      <w:pPr>
        <w:pStyle w:val="SubStepAlpha"/>
        <w:rPr>
          <w:noProof/>
        </w:rPr>
      </w:pPr>
      <w:r w:rsidRPr="000401ED">
        <w:rPr>
          <w:noProof/>
        </w:rPr>
        <w:t xml:space="preserve">If the </w:t>
      </w:r>
      <w:r w:rsidRPr="000401ED">
        <w:rPr>
          <w:b/>
          <w:noProof/>
        </w:rPr>
        <w:t>ipsdir</w:t>
      </w:r>
      <w:r w:rsidRPr="000401ED">
        <w:rPr>
          <w:noProof/>
        </w:rPr>
        <w:t xml:space="preserve"> directory is not listed, create it </w:t>
      </w:r>
      <w:r w:rsidRPr="000401ED">
        <w:rPr>
          <w:bCs/>
          <w:noProof/>
        </w:rPr>
        <w:t>in privileged EXEC</w:t>
      </w:r>
      <w:r w:rsidRPr="000401ED">
        <w:rPr>
          <w:noProof/>
        </w:rPr>
        <w:t xml:space="preserve"> mode.</w:t>
      </w:r>
    </w:p>
    <w:p w14:paraId="61B30A2A" w14:textId="77777777" w:rsidR="00580B83" w:rsidRPr="000401ED" w:rsidRDefault="00B84D40">
      <w:pPr>
        <w:pStyle w:val="CMD"/>
        <w:rPr>
          <w:noProof/>
        </w:rPr>
      </w:pPr>
      <w:r w:rsidRPr="000401ED">
        <w:rPr>
          <w:noProof/>
        </w:rPr>
        <w:t xml:space="preserve">R1# </w:t>
      </w:r>
      <w:r w:rsidR="00EE237F" w:rsidRPr="000401ED">
        <w:rPr>
          <w:b/>
          <w:noProof/>
        </w:rPr>
        <w:t>mkdir ipsdir</w:t>
      </w:r>
    </w:p>
    <w:p w14:paraId="2C99CA9F" w14:textId="77777777" w:rsidR="00580B83" w:rsidRDefault="00B84D40">
      <w:pPr>
        <w:pStyle w:val="CMD"/>
      </w:pPr>
      <w:r w:rsidRPr="000401ED">
        <w:rPr>
          <w:noProof/>
        </w:rPr>
        <w:t>Create directory filename [ipsdir</w:t>
      </w:r>
      <w:r w:rsidRPr="0089299B">
        <w:t xml:space="preserve">]? </w:t>
      </w:r>
      <w:r w:rsidR="00DE7307">
        <w:t>&lt;</w:t>
      </w:r>
      <w:r w:rsidR="00EE237F" w:rsidRPr="00EE237F">
        <w:rPr>
          <w:b/>
        </w:rPr>
        <w:t>Enter</w:t>
      </w:r>
      <w:r w:rsidR="00DE7307" w:rsidRPr="00C14380">
        <w:t>&gt;</w:t>
      </w:r>
    </w:p>
    <w:p w14:paraId="22FEF5AD" w14:textId="77777777" w:rsidR="00580B83" w:rsidRDefault="00B84D40">
      <w:pPr>
        <w:pStyle w:val="CMD"/>
      </w:pPr>
      <w:r w:rsidRPr="0089299B">
        <w:t>Created dir flash:ipsdir</w:t>
      </w:r>
    </w:p>
    <w:p w14:paraId="2A23C55E" w14:textId="77777777" w:rsidR="000126F0" w:rsidRPr="000401ED" w:rsidRDefault="00B84D40" w:rsidP="004346F0">
      <w:pPr>
        <w:pStyle w:val="SubStepAlpha"/>
        <w:rPr>
          <w:noProof/>
        </w:rPr>
      </w:pPr>
      <w:r w:rsidRPr="000401ED">
        <w:rPr>
          <w:noProof/>
        </w:rPr>
        <w:t>If the directory already exists, the following message displays</w:t>
      </w:r>
      <w:r w:rsidR="00563E1E" w:rsidRPr="000401ED">
        <w:rPr>
          <w:noProof/>
        </w:rPr>
        <w:t>:</w:t>
      </w:r>
    </w:p>
    <w:p w14:paraId="3957609F" w14:textId="77777777" w:rsidR="00580B83" w:rsidRDefault="00B84D40">
      <w:pPr>
        <w:pStyle w:val="CMDOutput"/>
      </w:pPr>
      <w:r w:rsidRPr="000401ED">
        <w:rPr>
          <w:noProof/>
        </w:rPr>
        <w:t>%Error Creating dir flash:ipsdir (Can't create a file that exists</w:t>
      </w:r>
      <w:r w:rsidRPr="0089299B">
        <w:t>)</w:t>
      </w:r>
    </w:p>
    <w:p w14:paraId="68227373" w14:textId="77777777" w:rsidR="000126F0" w:rsidRDefault="00DE7307" w:rsidP="004346F0">
      <w:pPr>
        <w:pStyle w:val="BodyTextL50"/>
      </w:pPr>
      <w:r>
        <w:t>Use</w:t>
      </w:r>
      <w:r w:rsidR="00270421">
        <w:t xml:space="preserve"> the</w:t>
      </w:r>
      <w:r>
        <w:t xml:space="preserve"> </w:t>
      </w:r>
      <w:r w:rsidR="000C6C35" w:rsidRPr="004346F0">
        <w:rPr>
          <w:b/>
        </w:rPr>
        <w:t>delete</w:t>
      </w:r>
      <w:r>
        <w:t xml:space="preserve"> command to erase t</w:t>
      </w:r>
      <w:r w:rsidR="00195234">
        <w:t xml:space="preserve">he content of </w:t>
      </w:r>
      <w:r w:rsidR="00195234" w:rsidRPr="00CC613F">
        <w:rPr>
          <w:b/>
        </w:rPr>
        <w:t>ipsdir</w:t>
      </w:r>
      <w:r w:rsidR="00195234">
        <w:t xml:space="preserve"> directory.</w:t>
      </w:r>
    </w:p>
    <w:p w14:paraId="0CB3EBC1" w14:textId="77777777" w:rsidR="000126F0" w:rsidRDefault="00DE7307" w:rsidP="004346F0">
      <w:pPr>
        <w:pStyle w:val="CMD"/>
      </w:pPr>
      <w:r>
        <w:t xml:space="preserve">R1# </w:t>
      </w:r>
      <w:r w:rsidR="000C6C35" w:rsidRPr="004346F0">
        <w:rPr>
          <w:b/>
        </w:rPr>
        <w:t>delete flash:ipsdir/*</w:t>
      </w:r>
    </w:p>
    <w:p w14:paraId="6D6810F2" w14:textId="77777777" w:rsidR="000126F0" w:rsidRDefault="00195234" w:rsidP="004346F0">
      <w:pPr>
        <w:pStyle w:val="CMDOutput"/>
      </w:pPr>
      <w:r>
        <w:t>Delete filename [/ipsdir/*]?</w:t>
      </w:r>
    </w:p>
    <w:p w14:paraId="4C5EF8D8" w14:textId="77777777" w:rsidR="000126F0" w:rsidRDefault="00270421" w:rsidP="004346F0">
      <w:pPr>
        <w:pStyle w:val="CMDOutput"/>
      </w:pPr>
      <w:r>
        <w:t>Delete flash:/ipsdir/R1-sigdef-default.xml? [confirm]</w:t>
      </w:r>
    </w:p>
    <w:p w14:paraId="727D43B8" w14:textId="77777777" w:rsidR="000126F0" w:rsidRDefault="00270421" w:rsidP="004346F0">
      <w:pPr>
        <w:pStyle w:val="CMDOutput"/>
      </w:pPr>
      <w:r>
        <w:t>Delete flash:/ipsdir/R1-sigdef-delta.xml? [confirm]</w:t>
      </w:r>
    </w:p>
    <w:p w14:paraId="4A9BCE19" w14:textId="77777777" w:rsidR="000126F0" w:rsidRDefault="00270421" w:rsidP="004346F0">
      <w:pPr>
        <w:pStyle w:val="CMDOutput"/>
      </w:pPr>
      <w:r>
        <w:t>Delete flash:/ipsdir/R1-sigdef-typedef.xml? [confirm]</w:t>
      </w:r>
    </w:p>
    <w:p w14:paraId="563E706B" w14:textId="77777777" w:rsidR="000126F0" w:rsidRDefault="00270421" w:rsidP="004346F0">
      <w:pPr>
        <w:pStyle w:val="CMDOutput"/>
      </w:pPr>
      <w:r>
        <w:t>Delete flash:/ipsdir/R1-sigdef-category.xml? [confirm]</w:t>
      </w:r>
    </w:p>
    <w:p w14:paraId="346BA2D2" w14:textId="77777777" w:rsidR="000126F0" w:rsidRDefault="00270421" w:rsidP="004346F0">
      <w:pPr>
        <w:pStyle w:val="CMDOutput"/>
      </w:pPr>
      <w:r>
        <w:t>Delete flash:/ipsdir/R1-seap-delta.xml? [confirm]</w:t>
      </w:r>
    </w:p>
    <w:p w14:paraId="205225FC" w14:textId="77777777" w:rsidR="001A111C" w:rsidRDefault="00270421">
      <w:pPr>
        <w:pStyle w:val="CMDOutput"/>
      </w:pPr>
      <w:r>
        <w:t>Delete flash:/ipsdir/R1-seap-typedef.xml? [confirm]</w:t>
      </w:r>
    </w:p>
    <w:p w14:paraId="0A880A45" w14:textId="77777777" w:rsidR="000126F0" w:rsidRDefault="00563E1E" w:rsidP="004346F0">
      <w:pPr>
        <w:pStyle w:val="BodyTextL50"/>
      </w:pPr>
      <w:r>
        <w:rPr>
          <w:b/>
        </w:rPr>
        <w:t>Note</w:t>
      </w:r>
      <w:r>
        <w:t xml:space="preserve">: Use this command with caution. If there </w:t>
      </w:r>
      <w:r w:rsidR="007368C9">
        <w:t xml:space="preserve">are </w:t>
      </w:r>
      <w:r>
        <w:t xml:space="preserve">no files in the </w:t>
      </w:r>
      <w:r w:rsidRPr="00CC613F">
        <w:rPr>
          <w:b/>
        </w:rPr>
        <w:t>ipsdir</w:t>
      </w:r>
      <w:r>
        <w:t xml:space="preserve"> directory, the following message displays:</w:t>
      </w:r>
    </w:p>
    <w:p w14:paraId="1FFEA4C0" w14:textId="77777777" w:rsidR="000126F0" w:rsidRDefault="00563E1E" w:rsidP="004346F0">
      <w:pPr>
        <w:pStyle w:val="CMD"/>
      </w:pPr>
      <w:r>
        <w:t xml:space="preserve">R1# </w:t>
      </w:r>
      <w:r w:rsidR="000C6C35" w:rsidRPr="004346F0">
        <w:rPr>
          <w:b/>
        </w:rPr>
        <w:t>delete flash:ipsdir/*</w:t>
      </w:r>
    </w:p>
    <w:p w14:paraId="07032F9F" w14:textId="77777777" w:rsidR="000126F0" w:rsidRDefault="00563E1E" w:rsidP="004346F0">
      <w:pPr>
        <w:pStyle w:val="CMDOutput"/>
      </w:pPr>
      <w:r>
        <w:t>Delete filename [/ipsdir/*]?</w:t>
      </w:r>
    </w:p>
    <w:p w14:paraId="2046A062" w14:textId="77777777" w:rsidR="001A111C" w:rsidRDefault="00563E1E">
      <w:pPr>
        <w:pStyle w:val="CMDOutput"/>
      </w:pPr>
      <w:r>
        <w:t>No such file</w:t>
      </w:r>
    </w:p>
    <w:p w14:paraId="50839D3A" w14:textId="77777777" w:rsidR="00B84D40" w:rsidRPr="000401ED" w:rsidRDefault="00B84D40" w:rsidP="0062285D">
      <w:pPr>
        <w:pStyle w:val="SubStepAlpha"/>
        <w:rPr>
          <w:noProof/>
        </w:rPr>
      </w:pPr>
      <w:r w:rsidRPr="000401ED">
        <w:rPr>
          <w:noProof/>
        </w:rPr>
        <w:t xml:space="preserve">From the R1 CLI, verify that the directory is present using the </w:t>
      </w:r>
      <w:r w:rsidR="00EE237F" w:rsidRPr="000401ED">
        <w:rPr>
          <w:b/>
          <w:noProof/>
        </w:rPr>
        <w:t>dir flash:</w:t>
      </w:r>
      <w:r w:rsidRPr="000401ED">
        <w:rPr>
          <w:noProof/>
        </w:rPr>
        <w:t xml:space="preserve"> or </w:t>
      </w:r>
      <w:r w:rsidR="00EE237F" w:rsidRPr="000401ED">
        <w:rPr>
          <w:b/>
          <w:noProof/>
        </w:rPr>
        <w:t>dir flash:ipsdir</w:t>
      </w:r>
      <w:r w:rsidRPr="000401ED">
        <w:rPr>
          <w:noProof/>
        </w:rPr>
        <w:t xml:space="preserve"> command.</w:t>
      </w:r>
    </w:p>
    <w:p w14:paraId="64339ACD" w14:textId="77777777" w:rsidR="00B84D40" w:rsidRPr="000401ED" w:rsidRDefault="00B84D40" w:rsidP="0089299B">
      <w:pPr>
        <w:pStyle w:val="CMD"/>
        <w:rPr>
          <w:noProof/>
        </w:rPr>
      </w:pPr>
      <w:r w:rsidRPr="000401ED">
        <w:rPr>
          <w:noProof/>
        </w:rPr>
        <w:t xml:space="preserve">R1# </w:t>
      </w:r>
      <w:r w:rsidRPr="000401ED">
        <w:rPr>
          <w:b/>
          <w:noProof/>
        </w:rPr>
        <w:t>dir flash:</w:t>
      </w:r>
    </w:p>
    <w:p w14:paraId="2AC6976C" w14:textId="77777777" w:rsidR="00580B83" w:rsidRDefault="00B84D40">
      <w:pPr>
        <w:pStyle w:val="CMDOutput"/>
      </w:pPr>
      <w:r w:rsidRPr="000401ED">
        <w:rPr>
          <w:noProof/>
        </w:rPr>
        <w:t>Directory of flash:</w:t>
      </w:r>
      <w:r>
        <w:t>/</w:t>
      </w:r>
    </w:p>
    <w:p w14:paraId="1FABC1C2" w14:textId="77777777" w:rsidR="00580B83" w:rsidRDefault="00580B83">
      <w:pPr>
        <w:pStyle w:val="CMDOutput"/>
      </w:pPr>
    </w:p>
    <w:p w14:paraId="1B34F9CF" w14:textId="77777777" w:rsidR="00580B83" w:rsidRDefault="00FC6C55">
      <w:pPr>
        <w:pStyle w:val="CMDOutput"/>
      </w:pPr>
      <w:r>
        <w:t xml:space="preserve">    1  -rw-    75551300  Feb 16 2015 01:53:10 +00:00  c1900-univeralk9-mz.SPA.154-3.M2</w:t>
      </w:r>
      <w:r w:rsidR="00B84D40" w:rsidRPr="001766EF">
        <w:t>.bin</w:t>
      </w:r>
    </w:p>
    <w:p w14:paraId="5A6034DE" w14:textId="77777777" w:rsidR="00580B83" w:rsidRPr="000401ED" w:rsidRDefault="00FC6C55">
      <w:pPr>
        <w:pStyle w:val="CMDOutput"/>
        <w:rPr>
          <w:noProof/>
        </w:rPr>
      </w:pPr>
      <w:r>
        <w:t xml:space="preserve">    2  drw-           0  Mar 8  2015 12:38</w:t>
      </w:r>
      <w:r w:rsidR="00B84D40" w:rsidRPr="000C5AAC">
        <w:t>:</w:t>
      </w:r>
      <w:r w:rsidR="00B84D40" w:rsidRPr="000401ED">
        <w:rPr>
          <w:noProof/>
        </w:rPr>
        <w:t>14 +00:00  ipsdir</w:t>
      </w:r>
    </w:p>
    <w:p w14:paraId="37D90B1B" w14:textId="77777777" w:rsidR="00B84D40" w:rsidRPr="000401ED" w:rsidRDefault="00B84D40" w:rsidP="0089299B">
      <w:pPr>
        <w:pStyle w:val="BodyTextL50"/>
        <w:rPr>
          <w:noProof/>
        </w:rPr>
      </w:pPr>
      <w:r w:rsidRPr="000401ED">
        <w:rPr>
          <w:noProof/>
        </w:rPr>
        <w:t>or</w:t>
      </w:r>
    </w:p>
    <w:p w14:paraId="1C8BD836" w14:textId="77777777" w:rsidR="00B84D40" w:rsidRPr="000401ED" w:rsidRDefault="00B84D40" w:rsidP="0089299B">
      <w:pPr>
        <w:pStyle w:val="CMD"/>
        <w:rPr>
          <w:noProof/>
        </w:rPr>
      </w:pPr>
      <w:r w:rsidRPr="000401ED">
        <w:rPr>
          <w:noProof/>
        </w:rPr>
        <w:t xml:space="preserve">R1# </w:t>
      </w:r>
      <w:r w:rsidRPr="000401ED">
        <w:rPr>
          <w:b/>
          <w:noProof/>
        </w:rPr>
        <w:t>dir flash:ipsdir</w:t>
      </w:r>
    </w:p>
    <w:p w14:paraId="3BF25B72" w14:textId="77777777" w:rsidR="00B84D40" w:rsidRPr="000401ED" w:rsidRDefault="00B84D40" w:rsidP="0089299B">
      <w:pPr>
        <w:pStyle w:val="CMD"/>
        <w:rPr>
          <w:noProof/>
        </w:rPr>
      </w:pPr>
    </w:p>
    <w:p w14:paraId="5BAAF75C" w14:textId="77777777" w:rsidR="00580B83" w:rsidRPr="000401ED" w:rsidRDefault="00B84D40">
      <w:pPr>
        <w:pStyle w:val="CMDOutput"/>
        <w:rPr>
          <w:noProof/>
        </w:rPr>
      </w:pPr>
      <w:r w:rsidRPr="000401ED">
        <w:rPr>
          <w:noProof/>
        </w:rPr>
        <w:t>Directory of flash:/ipsdir/</w:t>
      </w:r>
    </w:p>
    <w:p w14:paraId="48E0612F" w14:textId="77777777" w:rsidR="00580B83" w:rsidRPr="000401ED" w:rsidRDefault="00580B83">
      <w:pPr>
        <w:pStyle w:val="CMDOutput"/>
        <w:rPr>
          <w:noProof/>
        </w:rPr>
      </w:pPr>
    </w:p>
    <w:p w14:paraId="62FD1CF7" w14:textId="77777777" w:rsidR="00580B83" w:rsidRPr="000401ED" w:rsidRDefault="00B84D40">
      <w:pPr>
        <w:pStyle w:val="CMDOutput"/>
        <w:rPr>
          <w:noProof/>
        </w:rPr>
      </w:pPr>
      <w:r w:rsidRPr="000401ED">
        <w:rPr>
          <w:noProof/>
        </w:rPr>
        <w:t>No files in directory</w:t>
      </w:r>
    </w:p>
    <w:p w14:paraId="234D2838" w14:textId="77777777" w:rsidR="00B84D40" w:rsidRPr="008B0DA6" w:rsidRDefault="00B84D40" w:rsidP="0089299B">
      <w:pPr>
        <w:pStyle w:val="BodyTextL50"/>
      </w:pPr>
      <w:r w:rsidRPr="000401ED">
        <w:rPr>
          <w:b/>
          <w:noProof/>
        </w:rPr>
        <w:t>Note</w:t>
      </w:r>
      <w:r w:rsidR="00EE237F" w:rsidRPr="000401ED">
        <w:rPr>
          <w:noProof/>
        </w:rPr>
        <w:t>:</w:t>
      </w:r>
      <w:r w:rsidRPr="000401ED">
        <w:rPr>
          <w:noProof/>
        </w:rPr>
        <w:t xml:space="preserve"> The directory exists, but there are currently no files in it.</w:t>
      </w:r>
    </w:p>
    <w:p w14:paraId="620CA2D1" w14:textId="64FE9D6F" w:rsidR="00B84D40" w:rsidRPr="000401ED" w:rsidRDefault="00B84D40" w:rsidP="0062285D">
      <w:pPr>
        <w:pStyle w:val="TaskHead"/>
        <w:rPr>
          <w:noProof/>
        </w:rPr>
      </w:pPr>
      <w:bookmarkStart w:id="12" w:name="wp9000226"/>
      <w:bookmarkStart w:id="13" w:name="wp9000227"/>
      <w:bookmarkEnd w:id="12"/>
      <w:bookmarkEnd w:id="13"/>
      <w:r w:rsidRPr="00A73C52">
        <w:t>Configur</w:t>
      </w:r>
      <w:r w:rsidR="00F076CF">
        <w:t>e</w:t>
      </w:r>
      <w:r w:rsidRPr="00A73C52">
        <w:t xml:space="preserve"> </w:t>
      </w:r>
      <w:r w:rsidRPr="000401ED">
        <w:rPr>
          <w:noProof/>
        </w:rPr>
        <w:t>the IPS Crypto Key</w:t>
      </w:r>
    </w:p>
    <w:p w14:paraId="19CF07CA" w14:textId="77777777" w:rsidR="00B84D40" w:rsidRDefault="00B84D40" w:rsidP="0089299B">
      <w:pPr>
        <w:pStyle w:val="BodyTextL25"/>
      </w:pPr>
      <w:bookmarkStart w:id="14" w:name="wp9000238"/>
      <w:bookmarkEnd w:id="14"/>
      <w:r w:rsidRPr="000401ED">
        <w:rPr>
          <w:noProof/>
        </w:rPr>
        <w:t>The crypto key verifies the digital signature for the master signature file (sigdef-default.xml). The contents are signed by a Cisco private key to guarantee the authenticity and integrity at every release.</w:t>
      </w:r>
    </w:p>
    <w:p w14:paraId="366A9E62" w14:textId="09A05BB7" w:rsidR="00B84D40" w:rsidRDefault="00EC1D41" w:rsidP="00E44752">
      <w:pPr>
        <w:pStyle w:val="StepHead"/>
      </w:pPr>
      <w:r>
        <w:lastRenderedPageBreak/>
        <w:t xml:space="preserve">Copy and paste </w:t>
      </w:r>
      <w:r w:rsidR="00B84D40">
        <w:t>the crypto key file</w:t>
      </w:r>
      <w:r>
        <w:t xml:space="preserve"> into R1.</w:t>
      </w:r>
    </w:p>
    <w:p w14:paraId="334AF2D0" w14:textId="4372AF56" w:rsidR="00580B83" w:rsidRDefault="0083117A" w:rsidP="005E0A62">
      <w:pPr>
        <w:pStyle w:val="BodyTextL25"/>
        <w:keepNext/>
      </w:pPr>
      <w:r>
        <w:t>In global configuration mode, s</w:t>
      </w:r>
      <w:r w:rsidR="00EC1D41">
        <w:t xml:space="preserve">elect and copy the </w:t>
      </w:r>
      <w:r w:rsidR="00B84D40" w:rsidRPr="005E0097">
        <w:t>crypto key</w:t>
      </w:r>
      <w:r w:rsidR="00B84D40">
        <w:t xml:space="preserve"> file named</w:t>
      </w:r>
      <w:r w:rsidR="00B84D40" w:rsidRPr="00FE3AC1">
        <w:t xml:space="preserve"> </w:t>
      </w:r>
      <w:r w:rsidR="00251B03" w:rsidRPr="00CC613F">
        <w:rPr>
          <w:b/>
        </w:rPr>
        <w:t>realm-cisco.pub.key.txt</w:t>
      </w:r>
      <w:r w:rsidR="00EC1D41">
        <w:t>.</w:t>
      </w:r>
    </w:p>
    <w:p w14:paraId="5D51EDE7" w14:textId="678ABBD4" w:rsidR="00B84D40" w:rsidRPr="000401ED" w:rsidRDefault="00B84D40" w:rsidP="0089299B">
      <w:pPr>
        <w:pStyle w:val="CMD"/>
        <w:rPr>
          <w:noProof/>
        </w:rPr>
      </w:pPr>
      <w:r w:rsidRPr="000401ED">
        <w:rPr>
          <w:noProof/>
        </w:rPr>
        <w:t>crypto key pubkey-chain rsa</w:t>
      </w:r>
    </w:p>
    <w:p w14:paraId="2B2096AE" w14:textId="5054AEE6" w:rsidR="00B84D40" w:rsidRPr="000401ED" w:rsidRDefault="00B84D40" w:rsidP="0089299B">
      <w:pPr>
        <w:pStyle w:val="CMD"/>
        <w:rPr>
          <w:noProof/>
        </w:rPr>
      </w:pPr>
      <w:r w:rsidRPr="000401ED">
        <w:rPr>
          <w:noProof/>
        </w:rPr>
        <w:t xml:space="preserve"> named-key realm-cisco.pub signature</w:t>
      </w:r>
    </w:p>
    <w:p w14:paraId="1C4149EF" w14:textId="5BC68332" w:rsidR="00B84D40" w:rsidRPr="000401ED" w:rsidRDefault="00B84D40" w:rsidP="0089299B">
      <w:pPr>
        <w:pStyle w:val="CMD"/>
        <w:rPr>
          <w:noProof/>
        </w:rPr>
      </w:pPr>
      <w:r w:rsidRPr="000401ED">
        <w:rPr>
          <w:noProof/>
        </w:rPr>
        <w:t xml:space="preserve">  key-string</w:t>
      </w:r>
    </w:p>
    <w:p w14:paraId="0FBE1C8F" w14:textId="69A4069A" w:rsidR="00B84D40" w:rsidRPr="000401ED" w:rsidRDefault="00B84D40" w:rsidP="0089299B">
      <w:pPr>
        <w:pStyle w:val="CMD"/>
        <w:rPr>
          <w:noProof/>
        </w:rPr>
      </w:pPr>
      <w:r w:rsidRPr="000401ED">
        <w:rPr>
          <w:noProof/>
        </w:rPr>
        <w:t xml:space="preserve">   30820122 300D0609 2A864886 F70D0101 01050003 82010F00 3082010A 02820101</w:t>
      </w:r>
    </w:p>
    <w:p w14:paraId="0B5A5F69" w14:textId="11D35E7F" w:rsidR="00B84D40" w:rsidRPr="000401ED" w:rsidRDefault="00B84D40" w:rsidP="0089299B">
      <w:pPr>
        <w:pStyle w:val="CMD"/>
        <w:rPr>
          <w:noProof/>
          <w:lang w:val="pt-BR"/>
        </w:rPr>
      </w:pPr>
      <w:r w:rsidRPr="000401ED">
        <w:rPr>
          <w:noProof/>
        </w:rPr>
        <w:t xml:space="preserve">   </w:t>
      </w:r>
      <w:r w:rsidRPr="000401ED">
        <w:rPr>
          <w:noProof/>
          <w:lang w:val="pt-BR"/>
        </w:rPr>
        <w:t>00C19E93 A8AF124A D6CC7A24 5097A975 206BE3A2 06FBA13F 6F12CB5B 4E441F16</w:t>
      </w:r>
    </w:p>
    <w:p w14:paraId="250B013C" w14:textId="57274875" w:rsidR="00B84D40" w:rsidRPr="000401ED" w:rsidRDefault="00B84D40" w:rsidP="0089299B">
      <w:pPr>
        <w:pStyle w:val="CMD"/>
        <w:rPr>
          <w:noProof/>
        </w:rPr>
      </w:pPr>
      <w:r w:rsidRPr="000401ED">
        <w:rPr>
          <w:noProof/>
          <w:lang w:val="pt-BR"/>
        </w:rPr>
        <w:t xml:space="preserve">   </w:t>
      </w:r>
      <w:r w:rsidRPr="000401ED">
        <w:rPr>
          <w:noProof/>
        </w:rPr>
        <w:t>17E630D5 C02AC252 912BE27F 37FDD9C8 11FC7AF7 DCDD81D9 43CDABC3 6007D128</w:t>
      </w:r>
    </w:p>
    <w:p w14:paraId="323B1637" w14:textId="20F0BE23" w:rsidR="00B84D40" w:rsidRPr="000401ED" w:rsidRDefault="00B84D40" w:rsidP="0089299B">
      <w:pPr>
        <w:pStyle w:val="CMD"/>
        <w:rPr>
          <w:noProof/>
          <w:lang w:val="pt-BR"/>
        </w:rPr>
      </w:pPr>
      <w:r w:rsidRPr="000401ED">
        <w:rPr>
          <w:noProof/>
        </w:rPr>
        <w:t xml:space="preserve">   </w:t>
      </w:r>
      <w:r w:rsidRPr="000401ED">
        <w:rPr>
          <w:noProof/>
          <w:lang w:val="pt-BR"/>
        </w:rPr>
        <w:t>B199ABCB D34ED0F9 085FADC1 359C189E F30AF10A C0EFB624 7E0764BF 3E53053E</w:t>
      </w:r>
    </w:p>
    <w:p w14:paraId="1FD01765" w14:textId="51B3736A" w:rsidR="00FE74F2" w:rsidRPr="000401ED" w:rsidRDefault="00FE74F2" w:rsidP="0089299B">
      <w:pPr>
        <w:pStyle w:val="CMD"/>
        <w:rPr>
          <w:noProof/>
          <w:lang w:val="pt-BR"/>
        </w:rPr>
      </w:pPr>
      <w:r w:rsidRPr="000401ED">
        <w:rPr>
          <w:noProof/>
          <w:lang w:val="pt-BR"/>
        </w:rPr>
        <w:t xml:space="preserve">   </w:t>
      </w:r>
      <w:r w:rsidR="00B84D40" w:rsidRPr="000401ED">
        <w:rPr>
          <w:noProof/>
          <w:lang w:val="pt-BR"/>
        </w:rPr>
        <w:t>5B2146A9 D7A5EDE3 0298AF03 DED7A5B8 9479039D 20F30663 9AC64B93 C0112A35</w:t>
      </w:r>
    </w:p>
    <w:p w14:paraId="0D1E4840" w14:textId="2A43FC38" w:rsidR="00B84D40" w:rsidRPr="000401ED" w:rsidRDefault="00FE74F2" w:rsidP="0089299B">
      <w:pPr>
        <w:pStyle w:val="CMD"/>
        <w:rPr>
          <w:noProof/>
          <w:lang w:val="pt-BR"/>
        </w:rPr>
      </w:pPr>
      <w:r w:rsidRPr="000401ED">
        <w:rPr>
          <w:noProof/>
          <w:lang w:val="pt-BR"/>
        </w:rPr>
        <w:t xml:space="preserve">   </w:t>
      </w:r>
      <w:r w:rsidR="00B84D40" w:rsidRPr="000401ED">
        <w:rPr>
          <w:noProof/>
          <w:lang w:val="pt-BR"/>
        </w:rPr>
        <w:t>FE3F0C87 89BCB7BB 994AE74C FA9E481D F65875D6 85EAF974 6D9CC8E3 F0B08B85</w:t>
      </w:r>
    </w:p>
    <w:p w14:paraId="5DC66876" w14:textId="0D2FA76B" w:rsidR="00B84D40" w:rsidRPr="000401ED" w:rsidRDefault="00B84D40" w:rsidP="0089299B">
      <w:pPr>
        <w:pStyle w:val="CMD"/>
        <w:rPr>
          <w:noProof/>
          <w:lang w:val="pt-BR"/>
        </w:rPr>
      </w:pPr>
      <w:r w:rsidRPr="000401ED">
        <w:rPr>
          <w:noProof/>
          <w:lang w:val="pt-BR"/>
        </w:rPr>
        <w:t xml:space="preserve">   50437722 FFBE85B9 5E4189FF CC189CB9 69C46F9C A84DFBA5 7A0AF99E AD768C36</w:t>
      </w:r>
    </w:p>
    <w:p w14:paraId="1FA24CF6" w14:textId="78367AC0" w:rsidR="00B84D40" w:rsidRPr="000401ED" w:rsidRDefault="00B84D40" w:rsidP="0089299B">
      <w:pPr>
        <w:pStyle w:val="CMD"/>
        <w:rPr>
          <w:noProof/>
          <w:lang w:val="pt-BR"/>
        </w:rPr>
      </w:pPr>
      <w:r w:rsidRPr="000401ED">
        <w:rPr>
          <w:noProof/>
          <w:lang w:val="pt-BR"/>
        </w:rPr>
        <w:t xml:space="preserve">   006CF498 079F88F8 A3B3FB1F 9FB7B3CB 5539E1D1 9693CCBB 551F78D2 892356AE</w:t>
      </w:r>
    </w:p>
    <w:p w14:paraId="306F47E5" w14:textId="5D101182" w:rsidR="00B84D40" w:rsidRPr="000401ED" w:rsidRDefault="00B84D40" w:rsidP="0089299B">
      <w:pPr>
        <w:pStyle w:val="CMD"/>
        <w:rPr>
          <w:noProof/>
          <w:lang w:val="pt-BR"/>
        </w:rPr>
      </w:pPr>
      <w:r w:rsidRPr="000401ED">
        <w:rPr>
          <w:noProof/>
          <w:lang w:val="pt-BR"/>
        </w:rPr>
        <w:t xml:space="preserve">   2F56D826 8918EF3C 80CA4F4D 87BFCA3B BFF668E9 689782A5 CF31CB6E B4B094D3</w:t>
      </w:r>
    </w:p>
    <w:p w14:paraId="3825DD74" w14:textId="608DCCB9" w:rsidR="00B84D40" w:rsidRPr="000401ED" w:rsidRDefault="00B84D40" w:rsidP="0089299B">
      <w:pPr>
        <w:pStyle w:val="CMD"/>
        <w:rPr>
          <w:noProof/>
        </w:rPr>
      </w:pPr>
      <w:r w:rsidRPr="000401ED">
        <w:rPr>
          <w:noProof/>
          <w:lang w:val="pt-BR"/>
        </w:rPr>
        <w:t xml:space="preserve">   </w:t>
      </w:r>
      <w:r w:rsidRPr="000401ED">
        <w:rPr>
          <w:noProof/>
        </w:rPr>
        <w:t>F3020301 0001</w:t>
      </w:r>
    </w:p>
    <w:p w14:paraId="1FAD8D00" w14:textId="1C41A452" w:rsidR="00B84D40" w:rsidRDefault="00B84D40" w:rsidP="0089299B">
      <w:pPr>
        <w:pStyle w:val="CMD"/>
      </w:pPr>
      <w:r w:rsidRPr="000401ED">
        <w:rPr>
          <w:noProof/>
        </w:rPr>
        <w:t xml:space="preserve">  quit</w:t>
      </w:r>
    </w:p>
    <w:p w14:paraId="6006F504" w14:textId="4C2DF491" w:rsidR="00B84D40" w:rsidRPr="005E0097" w:rsidRDefault="00B84D40" w:rsidP="00FE2B75">
      <w:pPr>
        <w:pStyle w:val="StepHead"/>
      </w:pPr>
      <w:bookmarkStart w:id="15" w:name="wp9000239"/>
      <w:bookmarkStart w:id="16" w:name="wp9000240"/>
      <w:bookmarkStart w:id="17" w:name="wp9000241"/>
      <w:bookmarkEnd w:id="15"/>
      <w:bookmarkEnd w:id="16"/>
      <w:bookmarkEnd w:id="17"/>
      <w:r>
        <w:t xml:space="preserve">Apply </w:t>
      </w:r>
      <w:r w:rsidRPr="005E0097">
        <w:t xml:space="preserve">the contents of the </w:t>
      </w:r>
      <w:r>
        <w:t xml:space="preserve">text </w:t>
      </w:r>
      <w:r w:rsidRPr="005E0097">
        <w:t>file</w:t>
      </w:r>
      <w:r>
        <w:t xml:space="preserve"> to the router.</w:t>
      </w:r>
    </w:p>
    <w:p w14:paraId="05F28741" w14:textId="77777777" w:rsidR="00B84D40" w:rsidRPr="000B343C" w:rsidRDefault="00B84D40" w:rsidP="0062285D">
      <w:pPr>
        <w:pStyle w:val="SubStepAlpha"/>
      </w:pPr>
      <w:r>
        <w:t>At th</w:t>
      </w:r>
      <w:r w:rsidRPr="000B343C">
        <w:t xml:space="preserve">e R1 privileged EXEC </w:t>
      </w:r>
      <w:r w:rsidR="008E7DC3">
        <w:t xml:space="preserve">mode </w:t>
      </w:r>
      <w:r w:rsidRPr="000B343C">
        <w:t>prompt, enter global config</w:t>
      </w:r>
      <w:r w:rsidR="00174F2D">
        <w:t>uration</w:t>
      </w:r>
      <w:r w:rsidRPr="000B343C">
        <w:t xml:space="preserve"> mode using the </w:t>
      </w:r>
      <w:r w:rsidR="00EE237F" w:rsidRPr="00EE237F">
        <w:rPr>
          <w:b/>
        </w:rPr>
        <w:t>config t</w:t>
      </w:r>
      <w:r w:rsidRPr="000B343C">
        <w:t xml:space="preserve"> command.</w:t>
      </w:r>
    </w:p>
    <w:p w14:paraId="443B7233" w14:textId="77777777" w:rsidR="00B84D40" w:rsidRDefault="00EC1D41" w:rsidP="0062285D">
      <w:pPr>
        <w:pStyle w:val="SubStepAlpha"/>
      </w:pPr>
      <w:bookmarkStart w:id="18" w:name="wp9000242"/>
      <w:bookmarkEnd w:id="18"/>
      <w:r>
        <w:t xml:space="preserve">Paste the copied crypto key content at the </w:t>
      </w:r>
      <w:r w:rsidR="00856A15">
        <w:t>global config</w:t>
      </w:r>
      <w:r w:rsidR="00174F2D">
        <w:t>uration</w:t>
      </w:r>
      <w:r w:rsidR="00856A15">
        <w:t xml:space="preserve"> </w:t>
      </w:r>
      <w:r w:rsidR="008E7DC3">
        <w:t xml:space="preserve">mode </w:t>
      </w:r>
      <w:r>
        <w:t>prompt.</w:t>
      </w:r>
    </w:p>
    <w:p w14:paraId="3798E119" w14:textId="77777777" w:rsidR="000126F0" w:rsidRDefault="00EC1D41" w:rsidP="00ED5172">
      <w:pPr>
        <w:pStyle w:val="CMD"/>
      </w:pPr>
      <w:r>
        <w:t>R1(config)#</w:t>
      </w:r>
    </w:p>
    <w:p w14:paraId="7F005C5D" w14:textId="77777777" w:rsidR="000126F0" w:rsidRDefault="00EC1D41" w:rsidP="00E45F4D">
      <w:pPr>
        <w:pStyle w:val="CMD"/>
      </w:pPr>
      <w:r>
        <w:t xml:space="preserve">R1(config)# </w:t>
      </w:r>
      <w:r w:rsidRPr="00E45F4D">
        <w:rPr>
          <w:b/>
        </w:rPr>
        <w:t>crypto key pubkey-chain rsa</w:t>
      </w:r>
    </w:p>
    <w:p w14:paraId="4BE44549" w14:textId="77777777" w:rsidR="000126F0" w:rsidRDefault="00EC1D41" w:rsidP="00E45F4D">
      <w:pPr>
        <w:pStyle w:val="CMD"/>
      </w:pPr>
      <w:r>
        <w:t xml:space="preserve">R1(config-pubkey-chain)# </w:t>
      </w:r>
      <w:r w:rsidRPr="00E45F4D">
        <w:rPr>
          <w:b/>
        </w:rPr>
        <w:t>named-key realm-cisco.pub signature</w:t>
      </w:r>
    </w:p>
    <w:p w14:paraId="0F42D1C5" w14:textId="77777777" w:rsidR="000126F0" w:rsidRPr="000401ED" w:rsidRDefault="00EC1D41" w:rsidP="00E45F4D">
      <w:pPr>
        <w:pStyle w:val="CMD"/>
        <w:rPr>
          <w:noProof/>
        </w:rPr>
      </w:pPr>
      <w:r w:rsidRPr="000401ED">
        <w:rPr>
          <w:noProof/>
        </w:rPr>
        <w:t xml:space="preserve">R1(config-pubkey-key)# </w:t>
      </w:r>
      <w:r w:rsidRPr="000401ED">
        <w:rPr>
          <w:b/>
          <w:noProof/>
        </w:rPr>
        <w:t>key-string</w:t>
      </w:r>
    </w:p>
    <w:p w14:paraId="11763AA7" w14:textId="77777777" w:rsidR="000126F0" w:rsidRDefault="00EC1D41" w:rsidP="00E45F4D">
      <w:pPr>
        <w:pStyle w:val="CMD"/>
      </w:pPr>
      <w:r w:rsidRPr="000401ED">
        <w:rPr>
          <w:noProof/>
        </w:rPr>
        <w:t>Enter a public key as a hexidecimal number .</w:t>
      </w:r>
      <w:r>
        <w:t>...</w:t>
      </w:r>
    </w:p>
    <w:p w14:paraId="7FB4C21A" w14:textId="77777777" w:rsidR="000126F0" w:rsidRPr="00856A15" w:rsidRDefault="000126F0" w:rsidP="00E45F4D">
      <w:pPr>
        <w:pStyle w:val="CMD"/>
      </w:pPr>
    </w:p>
    <w:p w14:paraId="54874A71" w14:textId="77777777" w:rsidR="000126F0" w:rsidRPr="00856A15" w:rsidRDefault="00EC1D41" w:rsidP="00E45F4D">
      <w:pPr>
        <w:pStyle w:val="CMD"/>
      </w:pPr>
      <w:r w:rsidRPr="00856A15">
        <w:t>R1(config-pubkey)#</w:t>
      </w:r>
      <w:r w:rsidRPr="00E45F4D">
        <w:rPr>
          <w:b/>
        </w:rPr>
        <w:t xml:space="preserve">$2A864886 F70D0101 01050003 82010F00 3082010A 02820101     </w:t>
      </w:r>
    </w:p>
    <w:p w14:paraId="653FB993" w14:textId="77777777" w:rsidR="000126F0" w:rsidRPr="00856A15" w:rsidRDefault="00EC1D41" w:rsidP="00E45F4D">
      <w:pPr>
        <w:pStyle w:val="CMD"/>
      </w:pPr>
      <w:r w:rsidRPr="00856A15">
        <w:t>R1(config-pubkey)#</w:t>
      </w:r>
      <w:r w:rsidRPr="00E45F4D">
        <w:rPr>
          <w:b/>
        </w:rPr>
        <w:t xml:space="preserve">$D6CC7A24 5097A975 206BE3A2 06FBA13F 6F12CB5B 4E441F16     </w:t>
      </w:r>
    </w:p>
    <w:p w14:paraId="58BF2527" w14:textId="77777777" w:rsidR="000126F0" w:rsidRPr="00856A15" w:rsidRDefault="00EC1D41" w:rsidP="00E45F4D">
      <w:pPr>
        <w:pStyle w:val="CMD"/>
      </w:pPr>
      <w:r w:rsidRPr="00856A15">
        <w:t>R1(config-pubkey)#</w:t>
      </w:r>
      <w:r w:rsidRPr="00E45F4D">
        <w:rPr>
          <w:b/>
        </w:rPr>
        <w:t xml:space="preserve">$912BE27F 37FDD9C8 11FC7AF7 DCDD81D9 43CDABC3 6007D128     </w:t>
      </w:r>
    </w:p>
    <w:p w14:paraId="38012076" w14:textId="77777777" w:rsidR="000126F0" w:rsidRPr="00A807B2" w:rsidRDefault="00EC1D41" w:rsidP="00E45F4D">
      <w:pPr>
        <w:pStyle w:val="CMD"/>
        <w:rPr>
          <w:lang w:val="it-IT"/>
        </w:rPr>
      </w:pPr>
      <w:r w:rsidRPr="00A807B2">
        <w:rPr>
          <w:lang w:val="it-IT"/>
        </w:rPr>
        <w:t>R1(config-pubkey)#</w:t>
      </w:r>
      <w:r w:rsidRPr="00A807B2">
        <w:rPr>
          <w:b/>
          <w:lang w:val="it-IT"/>
        </w:rPr>
        <w:t xml:space="preserve">$085FADC1 359C189E F30AF10A C0EFB624 7E0764BF 3E53053E     </w:t>
      </w:r>
    </w:p>
    <w:p w14:paraId="1E4719CC" w14:textId="77777777" w:rsidR="000126F0" w:rsidRPr="00856A15" w:rsidRDefault="00EC1D41" w:rsidP="00E45F4D">
      <w:pPr>
        <w:pStyle w:val="CMD"/>
      </w:pPr>
      <w:r w:rsidRPr="00856A15">
        <w:t>R1(config-pubkey)#</w:t>
      </w:r>
      <w:r w:rsidRPr="00E45F4D">
        <w:rPr>
          <w:b/>
        </w:rPr>
        <w:t xml:space="preserve">$0298AF03 DED7A5B8 9479039D 20F30663 9AC64B93 C0112A35     </w:t>
      </w:r>
    </w:p>
    <w:p w14:paraId="28B5732A" w14:textId="77777777" w:rsidR="000126F0" w:rsidRPr="00A807B2" w:rsidRDefault="00EC1D41" w:rsidP="00E45F4D">
      <w:pPr>
        <w:pStyle w:val="CMD"/>
        <w:rPr>
          <w:lang w:val="it-IT"/>
        </w:rPr>
      </w:pPr>
      <w:r w:rsidRPr="00A807B2">
        <w:rPr>
          <w:lang w:val="it-IT"/>
        </w:rPr>
        <w:t>R1(config-pubkey)#</w:t>
      </w:r>
      <w:r w:rsidRPr="00A807B2">
        <w:rPr>
          <w:b/>
          <w:lang w:val="it-IT"/>
        </w:rPr>
        <w:t xml:space="preserve">$994AE74C FA9E481D F65875D6 85EAF974 6D9CC8E3 F0B08B85     </w:t>
      </w:r>
    </w:p>
    <w:p w14:paraId="540FD3BF" w14:textId="77777777" w:rsidR="000126F0" w:rsidRPr="00A807B2" w:rsidRDefault="00EC1D41" w:rsidP="00E45F4D">
      <w:pPr>
        <w:pStyle w:val="CMD"/>
        <w:rPr>
          <w:lang w:val="it-IT"/>
        </w:rPr>
      </w:pPr>
      <w:r w:rsidRPr="00A807B2">
        <w:rPr>
          <w:lang w:val="it-IT"/>
        </w:rPr>
        <w:t>R1(config-pubkey)#</w:t>
      </w:r>
      <w:r w:rsidRPr="00A807B2">
        <w:rPr>
          <w:b/>
          <w:lang w:val="it-IT"/>
        </w:rPr>
        <w:t xml:space="preserve">$5E4189FF CC189CB9 69C46F9C A84DFBA5 7A0AF99E AD768C36     </w:t>
      </w:r>
    </w:p>
    <w:p w14:paraId="7E3B16C8" w14:textId="77777777" w:rsidR="000126F0" w:rsidRPr="00856A15" w:rsidRDefault="00EC1D41" w:rsidP="00E45F4D">
      <w:pPr>
        <w:pStyle w:val="CMD"/>
      </w:pPr>
      <w:r w:rsidRPr="00856A15">
        <w:t>R1(config-pubkey)#</w:t>
      </w:r>
      <w:r w:rsidRPr="00E45F4D">
        <w:rPr>
          <w:b/>
        </w:rPr>
        <w:t xml:space="preserve">$A3B3FB1F 9FB7B3CB 5539E1D1 9693CCBB 551F78D2 892356AE     </w:t>
      </w:r>
    </w:p>
    <w:p w14:paraId="3BE5F30A" w14:textId="77777777" w:rsidR="000126F0" w:rsidRPr="00A807B2" w:rsidRDefault="00EC1D41" w:rsidP="00E45F4D">
      <w:pPr>
        <w:pStyle w:val="CMD"/>
        <w:rPr>
          <w:lang w:val="it-IT"/>
        </w:rPr>
      </w:pPr>
      <w:r w:rsidRPr="00A807B2">
        <w:rPr>
          <w:lang w:val="it-IT"/>
        </w:rPr>
        <w:t>R1(config-pubkey)#</w:t>
      </w:r>
      <w:r w:rsidRPr="00A807B2">
        <w:rPr>
          <w:b/>
          <w:lang w:val="it-IT"/>
        </w:rPr>
        <w:t xml:space="preserve">$80CA4F4D 87BFCA3B BFF668E9 689782A5 CF31CB6E B4B094D3     </w:t>
      </w:r>
    </w:p>
    <w:p w14:paraId="7FA98E30" w14:textId="77777777" w:rsidR="000126F0" w:rsidRPr="00856A15" w:rsidRDefault="00EC1D41" w:rsidP="00E45F4D">
      <w:pPr>
        <w:pStyle w:val="CMD"/>
      </w:pPr>
      <w:r w:rsidRPr="00856A15">
        <w:t>R1(config-pubkey)#</w:t>
      </w:r>
      <w:r w:rsidRPr="00E45F4D">
        <w:rPr>
          <w:b/>
        </w:rPr>
        <w:t xml:space="preserve">   F3020301 0001</w:t>
      </w:r>
    </w:p>
    <w:p w14:paraId="26C0B330" w14:textId="77777777" w:rsidR="000126F0" w:rsidRPr="00856A15" w:rsidRDefault="00EC1D41" w:rsidP="00E45F4D">
      <w:pPr>
        <w:pStyle w:val="CMD"/>
      </w:pPr>
      <w:r w:rsidRPr="00856A15">
        <w:t>R1(config-pubkey)#</w:t>
      </w:r>
      <w:r w:rsidRPr="00E45F4D">
        <w:rPr>
          <w:b/>
        </w:rPr>
        <w:t xml:space="preserve">  quit</w:t>
      </w:r>
    </w:p>
    <w:p w14:paraId="49A6F3B5" w14:textId="77777777" w:rsidR="000126F0" w:rsidRPr="00856A15" w:rsidRDefault="00EC1D41" w:rsidP="00E45F4D">
      <w:pPr>
        <w:pStyle w:val="CMD"/>
      </w:pPr>
      <w:r w:rsidRPr="00856A15">
        <w:t>R1(config-pubkey-key)#</w:t>
      </w:r>
    </w:p>
    <w:p w14:paraId="24E0343B" w14:textId="77777777" w:rsidR="001A111C" w:rsidRDefault="00B84D40">
      <w:pPr>
        <w:pStyle w:val="SubStepAlpha"/>
      </w:pPr>
      <w:bookmarkStart w:id="19" w:name="wp9000243"/>
      <w:bookmarkEnd w:id="19"/>
      <w:r w:rsidRPr="000401ED">
        <w:rPr>
          <w:noProof/>
        </w:rPr>
        <w:t>Exit global config</w:t>
      </w:r>
      <w:r w:rsidR="008E7DC3" w:rsidRPr="000401ED">
        <w:rPr>
          <w:noProof/>
        </w:rPr>
        <w:t>uration</w:t>
      </w:r>
      <w:r w:rsidRPr="000401ED">
        <w:rPr>
          <w:noProof/>
        </w:rPr>
        <w:t xml:space="preserve"> mode and issue the </w:t>
      </w:r>
      <w:r w:rsidR="00EE237F" w:rsidRPr="000401ED">
        <w:rPr>
          <w:b/>
          <w:noProof/>
        </w:rPr>
        <w:t>show</w:t>
      </w:r>
      <w:r w:rsidR="00EE237F" w:rsidRPr="00EE237F">
        <w:rPr>
          <w:b/>
        </w:rPr>
        <w:t xml:space="preserve"> run</w:t>
      </w:r>
      <w:r w:rsidRPr="000B343C">
        <w:t xml:space="preserve"> command to confirm that the crypto key is config</w:t>
      </w:r>
      <w:r w:rsidRPr="005E0097">
        <w:t>ured.</w:t>
      </w:r>
    </w:p>
    <w:p w14:paraId="48408E3B" w14:textId="54C6BE65" w:rsidR="00B84D40" w:rsidRPr="000D62D3" w:rsidRDefault="00B84D40" w:rsidP="0062285D">
      <w:pPr>
        <w:pStyle w:val="TaskHead"/>
      </w:pPr>
      <w:bookmarkStart w:id="20" w:name="OLE_LINK5"/>
      <w:r w:rsidRPr="00CE63A4">
        <w:lastRenderedPageBreak/>
        <w:t xml:space="preserve">Configure </w:t>
      </w:r>
      <w:r w:rsidRPr="00CE63A4">
        <w:rPr>
          <w:szCs w:val="20"/>
        </w:rPr>
        <w:t>IPS</w:t>
      </w:r>
    </w:p>
    <w:bookmarkEnd w:id="20"/>
    <w:p w14:paraId="6F9D3C41" w14:textId="77777777" w:rsidR="00B84D40" w:rsidRPr="000401ED" w:rsidRDefault="00B84D40" w:rsidP="00E44752">
      <w:pPr>
        <w:pStyle w:val="StepHead"/>
        <w:rPr>
          <w:noProof/>
        </w:rPr>
      </w:pPr>
      <w:r w:rsidRPr="000401ED">
        <w:rPr>
          <w:noProof/>
        </w:rPr>
        <w:t>Create an IPS rule.</w:t>
      </w:r>
    </w:p>
    <w:p w14:paraId="7E1D8D1C" w14:textId="77777777" w:rsidR="00580B83" w:rsidRPr="000401ED" w:rsidRDefault="00B84D40">
      <w:pPr>
        <w:pStyle w:val="SubStepAlpha"/>
        <w:rPr>
          <w:noProof/>
        </w:rPr>
      </w:pPr>
      <w:r w:rsidRPr="000401ED">
        <w:rPr>
          <w:noProof/>
        </w:rPr>
        <w:t xml:space="preserve">On R1, create an IPS rule name using the </w:t>
      </w:r>
      <w:r w:rsidRPr="000401ED">
        <w:rPr>
          <w:b/>
          <w:noProof/>
        </w:rPr>
        <w:t>ip ips name name</w:t>
      </w:r>
      <w:r w:rsidRPr="000401ED">
        <w:rPr>
          <w:i/>
          <w:iCs/>
          <w:noProof/>
        </w:rPr>
        <w:t xml:space="preserve"> </w:t>
      </w:r>
      <w:r w:rsidRPr="000401ED">
        <w:rPr>
          <w:noProof/>
        </w:rPr>
        <w:t xml:space="preserve">command in global configuration mode. Name the IPS rule </w:t>
      </w:r>
      <w:r w:rsidR="00251B03" w:rsidRPr="000401ED">
        <w:rPr>
          <w:b/>
          <w:noProof/>
        </w:rPr>
        <w:t>iosips</w:t>
      </w:r>
      <w:r w:rsidRPr="000401ED">
        <w:rPr>
          <w:noProof/>
        </w:rPr>
        <w:t xml:space="preserve">. </w:t>
      </w:r>
      <w:r w:rsidRPr="000401ED">
        <w:rPr>
          <w:noProof/>
          <w:szCs w:val="18"/>
        </w:rPr>
        <w:t>This will be used later on an interface to enable IPS.</w:t>
      </w:r>
    </w:p>
    <w:p w14:paraId="4EBB62FB" w14:textId="77777777" w:rsidR="00B84D40" w:rsidRPr="000401ED" w:rsidRDefault="00B84D40" w:rsidP="0089299B">
      <w:pPr>
        <w:pStyle w:val="CMD"/>
        <w:rPr>
          <w:noProof/>
        </w:rPr>
      </w:pPr>
      <w:r w:rsidRPr="000401ED">
        <w:rPr>
          <w:noProof/>
        </w:rPr>
        <w:t xml:space="preserve">R1(config)# </w:t>
      </w:r>
      <w:r w:rsidRPr="000401ED">
        <w:rPr>
          <w:b/>
          <w:noProof/>
        </w:rPr>
        <w:t>ip ips name iosips</w:t>
      </w:r>
    </w:p>
    <w:p w14:paraId="05D1221C" w14:textId="77777777" w:rsidR="00B84D40" w:rsidRPr="000401ED" w:rsidRDefault="00B84D40" w:rsidP="0062285D">
      <w:pPr>
        <w:pStyle w:val="SubStepAlpha"/>
        <w:rPr>
          <w:noProof/>
        </w:rPr>
      </w:pPr>
      <w:r w:rsidRPr="000401ED">
        <w:rPr>
          <w:noProof/>
        </w:rPr>
        <w:t>You can specify an optional extended or standard access control list (ACL) to filter the traffic that will be scanned by this rule name. All traffic permitted by the ACL is subject to inspection by the IPS. Traffic that is denied by the ACL is not inspected by the IPS.</w:t>
      </w:r>
    </w:p>
    <w:p w14:paraId="4316475E" w14:textId="77777777" w:rsidR="00B84D40" w:rsidRPr="000401ED" w:rsidRDefault="00B84D40" w:rsidP="0062285D">
      <w:pPr>
        <w:pStyle w:val="SubStepAlpha"/>
        <w:rPr>
          <w:noProof/>
        </w:rPr>
      </w:pPr>
      <w:r w:rsidRPr="000401ED">
        <w:rPr>
          <w:noProof/>
        </w:rPr>
        <w:t xml:space="preserve">To see the options available for specifying an ACL with the rule name, use the </w:t>
      </w:r>
      <w:r w:rsidR="00EE237F" w:rsidRPr="000401ED">
        <w:rPr>
          <w:b/>
          <w:noProof/>
        </w:rPr>
        <w:t>ip ips name</w:t>
      </w:r>
      <w:r w:rsidR="00EE237F" w:rsidRPr="000401ED">
        <w:rPr>
          <w:noProof/>
        </w:rPr>
        <w:t xml:space="preserve"> </w:t>
      </w:r>
      <w:r w:rsidRPr="000401ED">
        <w:rPr>
          <w:noProof/>
        </w:rPr>
        <w:t>command and the CLI help function (</w:t>
      </w:r>
      <w:r w:rsidRPr="000401ED">
        <w:rPr>
          <w:rFonts w:ascii="Courier New" w:hAnsi="Courier New"/>
          <w:b/>
          <w:noProof/>
        </w:rPr>
        <w:t>?</w:t>
      </w:r>
      <w:r w:rsidRPr="000401ED">
        <w:rPr>
          <w:noProof/>
        </w:rPr>
        <w:t>).</w:t>
      </w:r>
    </w:p>
    <w:p w14:paraId="48BCA7A8" w14:textId="77777777" w:rsidR="00B84D40" w:rsidRPr="000401ED" w:rsidRDefault="00B84D40" w:rsidP="0089299B">
      <w:pPr>
        <w:pStyle w:val="CMD"/>
        <w:rPr>
          <w:noProof/>
        </w:rPr>
      </w:pPr>
      <w:r w:rsidRPr="000401ED">
        <w:rPr>
          <w:noProof/>
        </w:rPr>
        <w:t xml:space="preserve">R1(config)# </w:t>
      </w:r>
      <w:r w:rsidRPr="000401ED">
        <w:rPr>
          <w:b/>
          <w:noProof/>
        </w:rPr>
        <w:t>ip ips name ips list ?</w:t>
      </w:r>
    </w:p>
    <w:p w14:paraId="0878AEF4" w14:textId="77777777" w:rsidR="00B84D40" w:rsidRPr="000401ED" w:rsidRDefault="00B84D40" w:rsidP="0089299B">
      <w:pPr>
        <w:pStyle w:val="CMD"/>
        <w:rPr>
          <w:noProof/>
        </w:rPr>
      </w:pPr>
      <w:r w:rsidRPr="000401ED">
        <w:rPr>
          <w:noProof/>
        </w:rPr>
        <w:t xml:space="preserve">  &lt;1-199&gt;  Numbered access list</w:t>
      </w:r>
    </w:p>
    <w:p w14:paraId="18DC6EBB" w14:textId="77777777" w:rsidR="00B84D40" w:rsidRPr="000401ED" w:rsidRDefault="00B84D40" w:rsidP="0089299B">
      <w:pPr>
        <w:pStyle w:val="CMD"/>
        <w:rPr>
          <w:noProof/>
        </w:rPr>
      </w:pPr>
      <w:r w:rsidRPr="000401ED">
        <w:rPr>
          <w:noProof/>
        </w:rPr>
        <w:t xml:space="preserve">  WORD     Named access list</w:t>
      </w:r>
    </w:p>
    <w:p w14:paraId="5B90B63A" w14:textId="77777777" w:rsidR="00B84D40" w:rsidRPr="000401ED" w:rsidRDefault="00B84D40" w:rsidP="00E44752">
      <w:pPr>
        <w:pStyle w:val="StepHead"/>
        <w:rPr>
          <w:noProof/>
        </w:rPr>
      </w:pPr>
      <w:r w:rsidRPr="000401ED">
        <w:rPr>
          <w:noProof/>
        </w:rPr>
        <w:t>Configure the IPS Signature storage location in router flash memory.</w:t>
      </w:r>
    </w:p>
    <w:p w14:paraId="59ABB50C" w14:textId="77777777" w:rsidR="00B84D40" w:rsidRPr="000401ED" w:rsidRDefault="00B84D40" w:rsidP="005E0A62">
      <w:pPr>
        <w:pStyle w:val="BodyTextL25"/>
        <w:keepNext/>
        <w:rPr>
          <w:noProof/>
        </w:rPr>
      </w:pPr>
      <w:r w:rsidRPr="000401ED">
        <w:rPr>
          <w:noProof/>
        </w:rPr>
        <w:t xml:space="preserve">The IPS files will be stored in the </w:t>
      </w:r>
      <w:r w:rsidRPr="000401ED">
        <w:rPr>
          <w:b/>
          <w:noProof/>
        </w:rPr>
        <w:t>ipsdir</w:t>
      </w:r>
      <w:r w:rsidRPr="000401ED">
        <w:rPr>
          <w:noProof/>
        </w:rPr>
        <w:t xml:space="preserve"> directory that was created in Task 2, Step 2. Configure the location using the </w:t>
      </w:r>
      <w:r w:rsidRPr="000401ED">
        <w:rPr>
          <w:b/>
          <w:noProof/>
        </w:rPr>
        <w:t>ip ips config location</w:t>
      </w:r>
      <w:r w:rsidRPr="000401ED">
        <w:rPr>
          <w:noProof/>
          <w:szCs w:val="18"/>
        </w:rPr>
        <w:t xml:space="preserve"> command.</w:t>
      </w:r>
    </w:p>
    <w:p w14:paraId="2B4D6F5E" w14:textId="77777777" w:rsidR="00B84D40" w:rsidRPr="000401ED" w:rsidRDefault="00B84D40" w:rsidP="0089299B">
      <w:pPr>
        <w:pStyle w:val="CMD"/>
        <w:rPr>
          <w:b/>
          <w:noProof/>
        </w:rPr>
      </w:pPr>
      <w:r w:rsidRPr="000401ED">
        <w:rPr>
          <w:noProof/>
        </w:rPr>
        <w:t xml:space="preserve">R1(config)# </w:t>
      </w:r>
      <w:r w:rsidRPr="000401ED">
        <w:rPr>
          <w:b/>
          <w:noProof/>
        </w:rPr>
        <w:t>ip ips config location flash:ipsdir</w:t>
      </w:r>
    </w:p>
    <w:p w14:paraId="54B6331A" w14:textId="77777777" w:rsidR="00B84D40" w:rsidRPr="000401ED" w:rsidRDefault="00B84D40" w:rsidP="00E44752">
      <w:pPr>
        <w:pStyle w:val="StepHead"/>
        <w:rPr>
          <w:noProof/>
        </w:rPr>
      </w:pPr>
      <w:bookmarkStart w:id="21" w:name="OLE_LINK3"/>
      <w:r w:rsidRPr="000401ED">
        <w:rPr>
          <w:noProof/>
        </w:rPr>
        <w:t>Enable IPS SDEE event notification</w:t>
      </w:r>
      <w:bookmarkEnd w:id="21"/>
      <w:r w:rsidRPr="000401ED">
        <w:rPr>
          <w:noProof/>
        </w:rPr>
        <w:t>.</w:t>
      </w:r>
    </w:p>
    <w:p w14:paraId="6CD350FF" w14:textId="34CEB2E1" w:rsidR="00B84D40" w:rsidRPr="000401ED" w:rsidRDefault="00B84D40" w:rsidP="0089299B">
      <w:pPr>
        <w:pStyle w:val="BodyTextL25"/>
        <w:rPr>
          <w:noProof/>
        </w:rPr>
      </w:pPr>
      <w:r w:rsidRPr="000401ED">
        <w:rPr>
          <w:noProof/>
        </w:rPr>
        <w:t>The Cisco Security Device Event Exchange (SDEE) server is a Simple Object Access Protocol (SOAP) based, IDS alert format and transport protocol specification. SDEE replaces Cisco RDEP.</w:t>
      </w:r>
    </w:p>
    <w:p w14:paraId="01D73DB4" w14:textId="7E58437D" w:rsidR="00B84D40" w:rsidRDefault="00B84D40" w:rsidP="0089299B">
      <w:pPr>
        <w:pStyle w:val="BodyTextL25"/>
      </w:pPr>
      <w:r w:rsidRPr="000401ED">
        <w:rPr>
          <w:noProof/>
        </w:rPr>
        <w:t xml:space="preserve">To use SDEE, the HTTP server must be enabled with the </w:t>
      </w:r>
      <w:r w:rsidR="000C6C35" w:rsidRPr="000401ED">
        <w:rPr>
          <w:b/>
          <w:noProof/>
        </w:rPr>
        <w:t>ip http server</w:t>
      </w:r>
      <w:r w:rsidRPr="000401ED">
        <w:rPr>
          <w:noProof/>
        </w:rPr>
        <w:t xml:space="preserve"> command. If the HTTP server is not enabled, the router cannot respond to the SDEE clients because it cannot see the requests. SDEE notification is disabled by default</w:t>
      </w:r>
      <w:r w:rsidR="00B84569" w:rsidRPr="000401ED">
        <w:rPr>
          <w:noProof/>
        </w:rPr>
        <w:t>,</w:t>
      </w:r>
      <w:r w:rsidRPr="000401ED">
        <w:rPr>
          <w:noProof/>
        </w:rPr>
        <w:t xml:space="preserve"> and must be explicitly enabled.</w:t>
      </w:r>
    </w:p>
    <w:p w14:paraId="3966C7A1" w14:textId="77777777" w:rsidR="00B84D40" w:rsidRPr="00715119" w:rsidRDefault="00773DFF" w:rsidP="00715119">
      <w:pPr>
        <w:pStyle w:val="CMD"/>
        <w:rPr>
          <w:b/>
        </w:rPr>
      </w:pPr>
      <w:r w:rsidRPr="00432A27">
        <w:t>R1(config)#</w:t>
      </w:r>
      <w:r w:rsidR="008257F7">
        <w:t xml:space="preserve"> </w:t>
      </w:r>
      <w:r w:rsidR="008257F7">
        <w:rPr>
          <w:b/>
        </w:rPr>
        <w:t>ip http server</w:t>
      </w:r>
    </w:p>
    <w:p w14:paraId="37054FE5" w14:textId="77777777" w:rsidR="00B84D40" w:rsidRDefault="00B84D40" w:rsidP="0089299B">
      <w:pPr>
        <w:pStyle w:val="BodyTextL25"/>
      </w:pPr>
      <w:r>
        <w:t>To enable SDEE, use the following command</w:t>
      </w:r>
      <w:r w:rsidR="00B84569">
        <w:t>:</w:t>
      </w:r>
    </w:p>
    <w:p w14:paraId="61D6DDF4" w14:textId="77777777" w:rsidR="00B84D40" w:rsidRPr="0089299B" w:rsidRDefault="00B84D40" w:rsidP="0089299B">
      <w:pPr>
        <w:pStyle w:val="CMD"/>
        <w:rPr>
          <w:b/>
        </w:rPr>
      </w:pPr>
      <w:r w:rsidRPr="00432A27">
        <w:t>R1(config)#</w:t>
      </w:r>
      <w:r>
        <w:t xml:space="preserve"> </w:t>
      </w:r>
      <w:r w:rsidRPr="0089299B">
        <w:rPr>
          <w:b/>
        </w:rPr>
        <w:t>ip ips notify sdee</w:t>
      </w:r>
    </w:p>
    <w:p w14:paraId="0B0DCAB6" w14:textId="77777777" w:rsidR="00B84D40" w:rsidRPr="000401ED" w:rsidRDefault="00B84D40" w:rsidP="00E44752">
      <w:pPr>
        <w:pStyle w:val="StepHead"/>
        <w:rPr>
          <w:noProof/>
        </w:rPr>
      </w:pPr>
      <w:r w:rsidRPr="000401ED">
        <w:rPr>
          <w:noProof/>
        </w:rPr>
        <w:t>Enable IPS syslog support.</w:t>
      </w:r>
    </w:p>
    <w:p w14:paraId="2B265F44" w14:textId="77777777" w:rsidR="00B84D40" w:rsidRDefault="00B84D40" w:rsidP="0089299B">
      <w:pPr>
        <w:pStyle w:val="BodyTextL25"/>
      </w:pPr>
      <w:r w:rsidRPr="000401ED">
        <w:rPr>
          <w:noProof/>
        </w:rPr>
        <w:t>IOS IPS also supports the use of syslog to send event</w:t>
      </w:r>
      <w:r w:rsidRPr="00AE503E">
        <w:t xml:space="preserve"> notification</w:t>
      </w:r>
      <w:r w:rsidR="00B84569">
        <w:t>s</w:t>
      </w:r>
      <w:r w:rsidRPr="00AE503E">
        <w:t>. SDEE and syslog can be used independently or enabled at the same time to send IOS IPS event notification. Syslog notification is enabled by default.</w:t>
      </w:r>
    </w:p>
    <w:p w14:paraId="7A21818D" w14:textId="77777777" w:rsidR="00B84D40" w:rsidRPr="000401ED" w:rsidRDefault="00B84D40" w:rsidP="0062285D">
      <w:pPr>
        <w:pStyle w:val="SubStepAlpha"/>
        <w:rPr>
          <w:noProof/>
        </w:rPr>
      </w:pPr>
      <w:r w:rsidRPr="0070665B">
        <w:t>If console logging is enabled, IPS syslog messages</w:t>
      </w:r>
      <w:r w:rsidR="00B84569">
        <w:t xml:space="preserve"> display</w:t>
      </w:r>
      <w:r w:rsidRPr="0070665B">
        <w:t xml:space="preserve">. </w:t>
      </w:r>
      <w:r w:rsidRPr="000401ED">
        <w:rPr>
          <w:noProof/>
        </w:rPr>
        <w:t>Enable syslog if it is not enabled.</w:t>
      </w:r>
    </w:p>
    <w:p w14:paraId="7273F3DB" w14:textId="77777777" w:rsidR="00B84D40" w:rsidRPr="000401ED" w:rsidRDefault="00B84D40" w:rsidP="0089299B">
      <w:pPr>
        <w:pStyle w:val="CMD"/>
        <w:rPr>
          <w:b/>
          <w:noProof/>
        </w:rPr>
      </w:pPr>
      <w:r w:rsidRPr="000401ED">
        <w:rPr>
          <w:noProof/>
        </w:rPr>
        <w:t xml:space="preserve">R1(config)# </w:t>
      </w:r>
      <w:r w:rsidRPr="000401ED">
        <w:rPr>
          <w:b/>
          <w:noProof/>
        </w:rPr>
        <w:t>ip ips notify log</w:t>
      </w:r>
    </w:p>
    <w:p w14:paraId="655F1FA7" w14:textId="77777777" w:rsidR="00580B83" w:rsidRDefault="00B84D40">
      <w:pPr>
        <w:pStyle w:val="SubStepAlpha"/>
      </w:pPr>
      <w:r w:rsidRPr="000401ED">
        <w:rPr>
          <w:noProof/>
        </w:rPr>
        <w:t xml:space="preserve">Use the </w:t>
      </w:r>
      <w:r w:rsidRPr="000401ED">
        <w:rPr>
          <w:b/>
          <w:noProof/>
        </w:rPr>
        <w:t>show clock</w:t>
      </w:r>
      <w:r w:rsidRPr="000401ED">
        <w:rPr>
          <w:noProof/>
        </w:rPr>
        <w:t xml:space="preserve"> command to verify the current time and date for the router. Use the </w:t>
      </w:r>
      <w:r w:rsidRPr="000401ED">
        <w:rPr>
          <w:b/>
          <w:noProof/>
        </w:rPr>
        <w:t>clock set</w:t>
      </w:r>
      <w:r w:rsidRPr="000401ED">
        <w:rPr>
          <w:noProof/>
        </w:rPr>
        <w:t xml:space="preserve"> command</w:t>
      </w:r>
      <w:r w:rsidRPr="0070665B">
        <w:t xml:space="preserve"> </w:t>
      </w:r>
      <w:r w:rsidR="00B84569">
        <w:t>in</w:t>
      </w:r>
      <w:r w:rsidR="00B84569" w:rsidRPr="0070665B">
        <w:t xml:space="preserve"> </w:t>
      </w:r>
      <w:r w:rsidRPr="0070665B">
        <w:t xml:space="preserve">privileged EXEC mode to reset the clock if necessary. </w:t>
      </w:r>
      <w:r w:rsidRPr="000401ED">
        <w:rPr>
          <w:noProof/>
        </w:rPr>
        <w:t xml:space="preserve">The following example </w:t>
      </w:r>
      <w:r w:rsidR="00B84569" w:rsidRPr="000401ED">
        <w:rPr>
          <w:noProof/>
        </w:rPr>
        <w:t xml:space="preserve">shows </w:t>
      </w:r>
      <w:r w:rsidRPr="000401ED">
        <w:rPr>
          <w:noProof/>
        </w:rPr>
        <w:t>how to set the</w:t>
      </w:r>
      <w:r w:rsidRPr="0070665B">
        <w:t xml:space="preserve"> clock.</w:t>
      </w:r>
    </w:p>
    <w:p w14:paraId="0D4E36B1" w14:textId="77777777" w:rsidR="00B84D40" w:rsidRPr="00505C32" w:rsidRDefault="00B84D40" w:rsidP="0089299B">
      <w:pPr>
        <w:pStyle w:val="CMD"/>
      </w:pPr>
      <w:r w:rsidRPr="00505C32">
        <w:t>R1#</w:t>
      </w:r>
      <w:r>
        <w:t xml:space="preserve"> </w:t>
      </w:r>
      <w:r w:rsidR="005B0969">
        <w:rPr>
          <w:b/>
        </w:rPr>
        <w:t>clock set 01:20:00 8 march 2015</w:t>
      </w:r>
    </w:p>
    <w:p w14:paraId="0C94E2CB" w14:textId="77777777" w:rsidR="00B84D40" w:rsidRPr="000401ED" w:rsidRDefault="00B84D40" w:rsidP="0062285D">
      <w:pPr>
        <w:pStyle w:val="SubStepAlpha"/>
        <w:rPr>
          <w:noProof/>
        </w:rPr>
      </w:pPr>
      <w:r w:rsidRPr="000401ED">
        <w:rPr>
          <w:noProof/>
        </w:rPr>
        <w:t xml:space="preserve">Verify that the timestamp service for logging is enabled on the router using the </w:t>
      </w:r>
      <w:r w:rsidR="00EE237F" w:rsidRPr="000401ED">
        <w:rPr>
          <w:b/>
          <w:noProof/>
        </w:rPr>
        <w:t>show run</w:t>
      </w:r>
      <w:r w:rsidRPr="000401ED">
        <w:rPr>
          <w:noProof/>
        </w:rPr>
        <w:t xml:space="preserve"> command. Enable the timestamp service if it is not enabled.</w:t>
      </w:r>
    </w:p>
    <w:p w14:paraId="46CD4BF4" w14:textId="77777777" w:rsidR="00B84D40" w:rsidRPr="000401ED" w:rsidRDefault="00B84D40" w:rsidP="0089299B">
      <w:pPr>
        <w:pStyle w:val="CMD"/>
        <w:rPr>
          <w:noProof/>
          <w:szCs w:val="20"/>
        </w:rPr>
      </w:pPr>
      <w:r w:rsidRPr="000401ED">
        <w:rPr>
          <w:noProof/>
        </w:rPr>
        <w:t xml:space="preserve">R1(config)# </w:t>
      </w:r>
      <w:r w:rsidRPr="000401ED">
        <w:rPr>
          <w:b/>
          <w:noProof/>
        </w:rPr>
        <w:t>service timestamps log datetime msec</w:t>
      </w:r>
    </w:p>
    <w:p w14:paraId="4CE7B10C" w14:textId="437E09CC" w:rsidR="00B84D40" w:rsidRPr="000401ED" w:rsidRDefault="00B84D40" w:rsidP="00943620">
      <w:pPr>
        <w:pStyle w:val="SubStepAlpha"/>
        <w:keepNext/>
        <w:rPr>
          <w:noProof/>
        </w:rPr>
      </w:pPr>
      <w:r w:rsidRPr="000401ED">
        <w:rPr>
          <w:noProof/>
        </w:rPr>
        <w:lastRenderedPageBreak/>
        <w:t>To send log messages to the syslog server on PC-A, use the following command:</w:t>
      </w:r>
    </w:p>
    <w:p w14:paraId="6F7FF84A" w14:textId="77777777" w:rsidR="00B84D40" w:rsidRPr="000401ED" w:rsidRDefault="00B84D40" w:rsidP="0089299B">
      <w:pPr>
        <w:pStyle w:val="CMD"/>
        <w:rPr>
          <w:b/>
          <w:noProof/>
        </w:rPr>
      </w:pPr>
      <w:r w:rsidRPr="000401ED">
        <w:rPr>
          <w:noProof/>
        </w:rPr>
        <w:t xml:space="preserve">R1(config)# </w:t>
      </w:r>
      <w:r w:rsidRPr="000401ED">
        <w:rPr>
          <w:b/>
          <w:noProof/>
        </w:rPr>
        <w:t>logging 192.168.1.3</w:t>
      </w:r>
    </w:p>
    <w:p w14:paraId="1B653468" w14:textId="77777777" w:rsidR="00B84D40" w:rsidRPr="000401ED" w:rsidRDefault="00B84D40" w:rsidP="0062285D">
      <w:pPr>
        <w:pStyle w:val="SubStepAlpha"/>
        <w:rPr>
          <w:rFonts w:cs="Arial"/>
          <w:noProof/>
        </w:rPr>
      </w:pPr>
      <w:r w:rsidRPr="000401ED">
        <w:rPr>
          <w:noProof/>
        </w:rPr>
        <w:t xml:space="preserve">To see the type and level of logging enabled on R1, use the </w:t>
      </w:r>
      <w:r w:rsidR="00EE237F" w:rsidRPr="000401ED">
        <w:rPr>
          <w:b/>
          <w:noProof/>
        </w:rPr>
        <w:t>show logging</w:t>
      </w:r>
      <w:r w:rsidRPr="000401ED">
        <w:rPr>
          <w:rFonts w:cs="Courier New"/>
          <w:bCs/>
          <w:noProof/>
        </w:rPr>
        <w:t xml:space="preserve"> </w:t>
      </w:r>
      <w:r w:rsidRPr="000401ED">
        <w:rPr>
          <w:noProof/>
        </w:rPr>
        <w:t>command.</w:t>
      </w:r>
    </w:p>
    <w:p w14:paraId="149847A2" w14:textId="77777777" w:rsidR="00B84D40" w:rsidRPr="000401ED" w:rsidRDefault="00B84D40" w:rsidP="0089299B">
      <w:pPr>
        <w:pStyle w:val="CMD"/>
        <w:rPr>
          <w:noProof/>
        </w:rPr>
      </w:pPr>
      <w:r w:rsidRPr="000401ED">
        <w:rPr>
          <w:noProof/>
        </w:rPr>
        <w:t xml:space="preserve">R1# </w:t>
      </w:r>
      <w:r w:rsidRPr="000401ED">
        <w:rPr>
          <w:b/>
          <w:noProof/>
        </w:rPr>
        <w:t>show logging</w:t>
      </w:r>
    </w:p>
    <w:p w14:paraId="3100E120" w14:textId="77777777" w:rsidR="00B84D40" w:rsidRPr="000401ED" w:rsidRDefault="00B84D40" w:rsidP="0089299B">
      <w:pPr>
        <w:pStyle w:val="BodyTextL25"/>
        <w:rPr>
          <w:noProof/>
        </w:rPr>
      </w:pPr>
      <w:r w:rsidRPr="000401ED">
        <w:rPr>
          <w:b/>
          <w:noProof/>
        </w:rPr>
        <w:t>Note</w:t>
      </w:r>
      <w:r w:rsidR="00EE237F" w:rsidRPr="000401ED">
        <w:rPr>
          <w:noProof/>
        </w:rPr>
        <w:t>:</w:t>
      </w:r>
      <w:r w:rsidRPr="000401ED">
        <w:rPr>
          <w:noProof/>
        </w:rPr>
        <w:t xml:space="preserve"> Verify that you have connectivity between R1 and PC-A by pinging from PC-A to the R1 Fa0/1 interface IP address </w:t>
      </w:r>
      <w:r w:rsidR="00251B03" w:rsidRPr="000401ED">
        <w:rPr>
          <w:b/>
          <w:noProof/>
        </w:rPr>
        <w:t>192.168.1.1</w:t>
      </w:r>
      <w:r w:rsidRPr="000401ED">
        <w:rPr>
          <w:noProof/>
        </w:rPr>
        <w:t>. If it is not successful, troubleshoot as necessary before continuing.</w:t>
      </w:r>
    </w:p>
    <w:p w14:paraId="09C96936" w14:textId="77777777" w:rsidR="00B84D40" w:rsidRDefault="00B84D40" w:rsidP="0089299B">
      <w:pPr>
        <w:pStyle w:val="BodyTextL25"/>
      </w:pPr>
      <w:r w:rsidRPr="000401ED">
        <w:rPr>
          <w:noProof/>
        </w:rPr>
        <w:t>The next step describes how to download one of the freeware syslog servers if one is</w:t>
      </w:r>
      <w:r>
        <w:t xml:space="preserve"> </w:t>
      </w:r>
      <w:r w:rsidR="00B84569">
        <w:t>un</w:t>
      </w:r>
      <w:r>
        <w:t>available on PC-A.</w:t>
      </w:r>
    </w:p>
    <w:p w14:paraId="0ED5F544" w14:textId="77777777" w:rsidR="00B84D40" w:rsidRPr="000401ED" w:rsidRDefault="00B84D40" w:rsidP="00E44752">
      <w:pPr>
        <w:pStyle w:val="StepHead"/>
        <w:rPr>
          <w:noProof/>
        </w:rPr>
      </w:pPr>
      <w:r>
        <w:t>(</w:t>
      </w:r>
      <w:r w:rsidRPr="000401ED">
        <w:rPr>
          <w:noProof/>
        </w:rPr>
        <w:t>Optional) Download and start the syslog server.</w:t>
      </w:r>
    </w:p>
    <w:p w14:paraId="412EF178" w14:textId="393B8F37" w:rsidR="00B84D40" w:rsidRDefault="00EF11FB" w:rsidP="0089299B">
      <w:pPr>
        <w:pStyle w:val="BodyTextL25"/>
      </w:pPr>
      <w:r w:rsidRPr="00E23DF8">
        <w:t xml:space="preserve">If </w:t>
      </w:r>
      <w:r>
        <w:t xml:space="preserve">a syslog server </w:t>
      </w:r>
      <w:r w:rsidRPr="00E23DF8">
        <w:t xml:space="preserve">is not currently installed on the host, download </w:t>
      </w:r>
      <w:r>
        <w:t>a syslog server from the Internet and install it</w:t>
      </w:r>
      <w:r w:rsidRPr="00E23DF8">
        <w:t>.</w:t>
      </w:r>
      <w:r w:rsidR="00B84D40" w:rsidRPr="000401ED">
        <w:rPr>
          <w:noProof/>
        </w:rPr>
        <w:t xml:space="preserve"> If the syslog server is available on the PC, go to Step 6.</w:t>
      </w:r>
    </w:p>
    <w:p w14:paraId="40F2522C" w14:textId="77777777" w:rsidR="00B84D40" w:rsidRPr="002C2296" w:rsidRDefault="00B84D40" w:rsidP="0089299B">
      <w:pPr>
        <w:pStyle w:val="BodyTextL25"/>
      </w:pPr>
      <w:r>
        <w:t>Start the syslog server software on PC-A to send log messages to it.</w:t>
      </w:r>
    </w:p>
    <w:p w14:paraId="2B474A10" w14:textId="77777777" w:rsidR="00B84D40" w:rsidRPr="000401ED" w:rsidRDefault="00B84D40" w:rsidP="00E44752">
      <w:pPr>
        <w:pStyle w:val="StepHead"/>
        <w:rPr>
          <w:noProof/>
        </w:rPr>
      </w:pPr>
      <w:r w:rsidRPr="000401ED">
        <w:rPr>
          <w:noProof/>
        </w:rPr>
        <w:t>Configure IOS IPS to use one of the pre-defined signature categories.</w:t>
      </w:r>
    </w:p>
    <w:p w14:paraId="68F106C0" w14:textId="77777777" w:rsidR="00B84D40" w:rsidRPr="000401ED" w:rsidRDefault="00B84D40" w:rsidP="0089299B">
      <w:pPr>
        <w:pStyle w:val="BodyTextL25"/>
        <w:rPr>
          <w:noProof/>
        </w:rPr>
      </w:pPr>
      <w:r w:rsidRPr="000401ED">
        <w:rPr>
          <w:noProof/>
        </w:rPr>
        <w:t>IOS IPS with Cisco 5.x format signatures operates with signature categories, just like Cisco IPS appliances do. All signatures are pre</w:t>
      </w:r>
      <w:r w:rsidR="00174F2D" w:rsidRPr="000401ED">
        <w:rPr>
          <w:noProof/>
        </w:rPr>
        <w:t>-</w:t>
      </w:r>
      <w:r w:rsidRPr="000401ED">
        <w:rPr>
          <w:noProof/>
        </w:rPr>
        <w:t>grouped into categories, and the categories are hierarchical. This helps classify signatures for easy grouping and tuning.</w:t>
      </w:r>
    </w:p>
    <w:p w14:paraId="019CE3C6" w14:textId="52FFE677" w:rsidR="00B84D40" w:rsidRPr="000401ED" w:rsidRDefault="00B84D40" w:rsidP="0089299B">
      <w:pPr>
        <w:pStyle w:val="BodyTextL25"/>
        <w:rPr>
          <w:noProof/>
        </w:rPr>
      </w:pPr>
      <w:bookmarkStart w:id="22" w:name="wp9000273"/>
      <w:bookmarkEnd w:id="22"/>
      <w:r w:rsidRPr="000401ED">
        <w:rPr>
          <w:b/>
          <w:bCs/>
          <w:noProof/>
        </w:rPr>
        <w:t>Warning</w:t>
      </w:r>
      <w:r w:rsidR="00EE237F" w:rsidRPr="000401ED">
        <w:rPr>
          <w:bCs/>
          <w:noProof/>
        </w:rPr>
        <w:t>:</w:t>
      </w:r>
      <w:r w:rsidRPr="000401ED">
        <w:rPr>
          <w:noProof/>
        </w:rPr>
        <w:t xml:space="preserve"> The “all” signature category contains </w:t>
      </w:r>
      <w:r w:rsidRPr="000401ED">
        <w:rPr>
          <w:i/>
          <w:noProof/>
        </w:rPr>
        <w:t>all</w:t>
      </w:r>
      <w:r w:rsidRPr="000401ED">
        <w:rPr>
          <w:noProof/>
        </w:rPr>
        <w:t xml:space="preserve"> signatures in a signature release.</w:t>
      </w:r>
      <w:r w:rsidRPr="00A73C52">
        <w:t xml:space="preserve"> </w:t>
      </w:r>
      <w:r w:rsidR="00745CFC">
        <w:t>Do not unretired the “all” category b</w:t>
      </w:r>
      <w:r>
        <w:t>ecause</w:t>
      </w:r>
      <w:r w:rsidRPr="00A73C52">
        <w:t xml:space="preserve"> </w:t>
      </w:r>
      <w:r w:rsidRPr="000401ED">
        <w:rPr>
          <w:noProof/>
        </w:rPr>
        <w:t xml:space="preserve">IOS IPS cannot compile and use all the signatures contained in a signature release at one time. </w:t>
      </w:r>
      <w:r w:rsidR="00745CFC">
        <w:t>T</w:t>
      </w:r>
      <w:r w:rsidRPr="00A73C52">
        <w:t xml:space="preserve">he </w:t>
      </w:r>
      <w:r w:rsidRPr="000401ED">
        <w:rPr>
          <w:noProof/>
        </w:rPr>
        <w:t>router will run out of memory.</w:t>
      </w:r>
    </w:p>
    <w:p w14:paraId="7ADAC53E" w14:textId="77777777" w:rsidR="00B84D40" w:rsidRPr="000401ED" w:rsidRDefault="00B84D40" w:rsidP="0089299B">
      <w:pPr>
        <w:pStyle w:val="BodyTextL25"/>
        <w:rPr>
          <w:noProof/>
        </w:rPr>
      </w:pPr>
      <w:bookmarkStart w:id="23" w:name="wp9000274"/>
      <w:bookmarkEnd w:id="23"/>
      <w:r w:rsidRPr="000401ED">
        <w:rPr>
          <w:b/>
          <w:bCs/>
          <w:noProof/>
        </w:rPr>
        <w:t>Note</w:t>
      </w:r>
      <w:r w:rsidR="00EE237F" w:rsidRPr="000401ED">
        <w:rPr>
          <w:bCs/>
          <w:noProof/>
        </w:rPr>
        <w:t>:</w:t>
      </w:r>
      <w:r w:rsidRPr="000401ED">
        <w:rPr>
          <w:noProof/>
        </w:rPr>
        <w:t xml:space="preserve"> When configuring IOS IPS, it is required to first retire all the signatures in the “all” category and then unretire selected signature categories.</w:t>
      </w:r>
    </w:p>
    <w:p w14:paraId="368CFF2F" w14:textId="77777777" w:rsidR="00B84D40" w:rsidRPr="000401ED" w:rsidRDefault="00B84D40" w:rsidP="0089299B">
      <w:pPr>
        <w:pStyle w:val="BodyTextL25"/>
        <w:rPr>
          <w:noProof/>
        </w:rPr>
      </w:pPr>
      <w:bookmarkStart w:id="24" w:name="wp9000275"/>
      <w:bookmarkStart w:id="25" w:name="wp9000276"/>
      <w:bookmarkEnd w:id="24"/>
      <w:bookmarkEnd w:id="25"/>
      <w:r w:rsidRPr="000401ED">
        <w:rPr>
          <w:noProof/>
        </w:rPr>
        <w:t xml:space="preserve">In the following example, all signatures in the </w:t>
      </w:r>
      <w:r w:rsidR="00251B03" w:rsidRPr="000401ED">
        <w:rPr>
          <w:b/>
          <w:noProof/>
        </w:rPr>
        <w:t>all</w:t>
      </w:r>
      <w:r w:rsidRPr="000401ED">
        <w:rPr>
          <w:noProof/>
        </w:rPr>
        <w:t xml:space="preserve"> category are retired, and then the </w:t>
      </w:r>
      <w:r w:rsidR="00251B03" w:rsidRPr="000401ED">
        <w:rPr>
          <w:b/>
          <w:noProof/>
        </w:rPr>
        <w:t>ios_ips basic</w:t>
      </w:r>
      <w:r w:rsidRPr="000401ED">
        <w:rPr>
          <w:noProof/>
        </w:rPr>
        <w:t xml:space="preserve"> category is unretired.</w:t>
      </w:r>
    </w:p>
    <w:p w14:paraId="5A267927" w14:textId="77777777" w:rsidR="00B84D40" w:rsidRPr="000401ED" w:rsidRDefault="00B84D40" w:rsidP="0089299B">
      <w:pPr>
        <w:pStyle w:val="CMD"/>
        <w:rPr>
          <w:noProof/>
        </w:rPr>
      </w:pPr>
      <w:r w:rsidRPr="000401ED">
        <w:rPr>
          <w:noProof/>
        </w:rPr>
        <w:t xml:space="preserve">R1(config)# </w:t>
      </w:r>
      <w:r w:rsidRPr="000401ED">
        <w:rPr>
          <w:b/>
          <w:noProof/>
        </w:rPr>
        <w:t>ip ips signature-category</w:t>
      </w:r>
    </w:p>
    <w:p w14:paraId="1102A729" w14:textId="77777777" w:rsidR="00B84D40" w:rsidRPr="000401ED" w:rsidRDefault="00B84D40" w:rsidP="0089299B">
      <w:pPr>
        <w:pStyle w:val="CMD"/>
        <w:rPr>
          <w:noProof/>
        </w:rPr>
      </w:pPr>
      <w:bookmarkStart w:id="26" w:name="wp9000039"/>
      <w:bookmarkEnd w:id="26"/>
      <w:r w:rsidRPr="000401ED">
        <w:rPr>
          <w:noProof/>
        </w:rPr>
        <w:t xml:space="preserve">R1(config-ips-category)# </w:t>
      </w:r>
      <w:r w:rsidRPr="000401ED">
        <w:rPr>
          <w:b/>
          <w:noProof/>
        </w:rPr>
        <w:t>category all</w:t>
      </w:r>
    </w:p>
    <w:p w14:paraId="2DD38924" w14:textId="77777777" w:rsidR="00B84D40" w:rsidRPr="000401ED" w:rsidRDefault="00B84D40" w:rsidP="0089299B">
      <w:pPr>
        <w:pStyle w:val="CMD"/>
        <w:rPr>
          <w:noProof/>
        </w:rPr>
      </w:pPr>
      <w:bookmarkStart w:id="27" w:name="wp9000040"/>
      <w:bookmarkEnd w:id="27"/>
      <w:r w:rsidRPr="000401ED">
        <w:rPr>
          <w:noProof/>
        </w:rPr>
        <w:t xml:space="preserve">R1(config-ips-category-action)# </w:t>
      </w:r>
      <w:r w:rsidRPr="000401ED">
        <w:rPr>
          <w:b/>
          <w:noProof/>
        </w:rPr>
        <w:t>retired true</w:t>
      </w:r>
    </w:p>
    <w:p w14:paraId="2740FB3A" w14:textId="77777777" w:rsidR="00B84D40" w:rsidRPr="000401ED" w:rsidRDefault="00B84D40" w:rsidP="0089299B">
      <w:pPr>
        <w:pStyle w:val="CMD"/>
        <w:rPr>
          <w:noProof/>
        </w:rPr>
      </w:pPr>
      <w:bookmarkStart w:id="28" w:name="wp9000041"/>
      <w:bookmarkEnd w:id="28"/>
      <w:r w:rsidRPr="000401ED">
        <w:rPr>
          <w:noProof/>
        </w:rPr>
        <w:t xml:space="preserve">R1(config-ips-category-action)# </w:t>
      </w:r>
      <w:r w:rsidRPr="000401ED">
        <w:rPr>
          <w:b/>
          <w:noProof/>
        </w:rPr>
        <w:t>exit</w:t>
      </w:r>
    </w:p>
    <w:p w14:paraId="02F2AF0C" w14:textId="77777777" w:rsidR="00B84D40" w:rsidRPr="000401ED" w:rsidRDefault="00B84D40" w:rsidP="0089299B">
      <w:pPr>
        <w:pStyle w:val="CMD"/>
        <w:rPr>
          <w:noProof/>
        </w:rPr>
      </w:pPr>
      <w:bookmarkStart w:id="29" w:name="wp9000042"/>
      <w:bookmarkEnd w:id="29"/>
      <w:r w:rsidRPr="000401ED">
        <w:rPr>
          <w:noProof/>
        </w:rPr>
        <w:t xml:space="preserve">R1(config-ips-category)# </w:t>
      </w:r>
      <w:r w:rsidRPr="000401ED">
        <w:rPr>
          <w:b/>
          <w:noProof/>
        </w:rPr>
        <w:t>category ios_ips basic</w:t>
      </w:r>
    </w:p>
    <w:p w14:paraId="33322412" w14:textId="77777777" w:rsidR="00B84D40" w:rsidRPr="000401ED" w:rsidRDefault="00B84D40" w:rsidP="0089299B">
      <w:pPr>
        <w:pStyle w:val="CMD"/>
        <w:rPr>
          <w:noProof/>
        </w:rPr>
      </w:pPr>
      <w:bookmarkStart w:id="30" w:name="wp9000043"/>
      <w:bookmarkEnd w:id="30"/>
      <w:r w:rsidRPr="000401ED">
        <w:rPr>
          <w:noProof/>
        </w:rPr>
        <w:t xml:space="preserve">R1(config-ips-category-action)# </w:t>
      </w:r>
      <w:r w:rsidRPr="000401ED">
        <w:rPr>
          <w:b/>
          <w:noProof/>
        </w:rPr>
        <w:t>retired false</w:t>
      </w:r>
    </w:p>
    <w:p w14:paraId="259E8FAC" w14:textId="77777777" w:rsidR="00B84D40" w:rsidRPr="000401ED" w:rsidRDefault="00B84D40" w:rsidP="0089299B">
      <w:pPr>
        <w:pStyle w:val="CMD"/>
        <w:rPr>
          <w:noProof/>
        </w:rPr>
      </w:pPr>
      <w:bookmarkStart w:id="31" w:name="wp9000044"/>
      <w:bookmarkEnd w:id="31"/>
      <w:r w:rsidRPr="000401ED">
        <w:rPr>
          <w:noProof/>
        </w:rPr>
        <w:t xml:space="preserve">R1(config-ips-category-action)# </w:t>
      </w:r>
      <w:r w:rsidRPr="000401ED">
        <w:rPr>
          <w:b/>
          <w:noProof/>
        </w:rPr>
        <w:t>exit</w:t>
      </w:r>
    </w:p>
    <w:p w14:paraId="4EFA8EC1" w14:textId="77777777" w:rsidR="00B84D40" w:rsidRPr="000401ED" w:rsidRDefault="00B84D40" w:rsidP="0089299B">
      <w:pPr>
        <w:pStyle w:val="CMD"/>
        <w:rPr>
          <w:noProof/>
        </w:rPr>
      </w:pPr>
      <w:bookmarkStart w:id="32" w:name="wp9000045"/>
      <w:bookmarkEnd w:id="32"/>
      <w:r w:rsidRPr="000401ED">
        <w:rPr>
          <w:noProof/>
        </w:rPr>
        <w:t xml:space="preserve">R1(config-ips-category)# </w:t>
      </w:r>
      <w:r w:rsidRPr="000401ED">
        <w:rPr>
          <w:b/>
          <w:noProof/>
        </w:rPr>
        <w:t>exit</w:t>
      </w:r>
    </w:p>
    <w:p w14:paraId="7D4350B6" w14:textId="77777777" w:rsidR="00B84D40" w:rsidRPr="000401ED" w:rsidRDefault="00B84D40" w:rsidP="0089299B">
      <w:pPr>
        <w:pStyle w:val="CMD"/>
        <w:rPr>
          <w:noProof/>
        </w:rPr>
      </w:pPr>
      <w:bookmarkStart w:id="33" w:name="wp9000046"/>
      <w:bookmarkEnd w:id="33"/>
      <w:r w:rsidRPr="000401ED">
        <w:rPr>
          <w:noProof/>
        </w:rPr>
        <w:t>Do you want to accept these changes? [confirm] &lt;</w:t>
      </w:r>
      <w:r w:rsidRPr="000401ED">
        <w:rPr>
          <w:b/>
          <w:noProof/>
        </w:rPr>
        <w:t>Enter</w:t>
      </w:r>
      <w:r w:rsidRPr="000401ED">
        <w:rPr>
          <w:noProof/>
        </w:rPr>
        <w:t>&gt;</w:t>
      </w:r>
    </w:p>
    <w:p w14:paraId="1A7C44B7" w14:textId="77777777" w:rsidR="00B84D40" w:rsidRPr="000401ED" w:rsidRDefault="00B84D40" w:rsidP="0089299B">
      <w:pPr>
        <w:pStyle w:val="CMD"/>
        <w:rPr>
          <w:noProof/>
        </w:rPr>
      </w:pPr>
    </w:p>
    <w:p w14:paraId="2C64D7DB" w14:textId="77777777" w:rsidR="00B84D40" w:rsidRPr="00E43771" w:rsidRDefault="00B84D40" w:rsidP="0089299B">
      <w:pPr>
        <w:pStyle w:val="CMD"/>
        <w:rPr>
          <w:szCs w:val="18"/>
        </w:rPr>
      </w:pPr>
      <w:r w:rsidRPr="000401ED">
        <w:rPr>
          <w:noProof/>
        </w:rPr>
        <w:t>Jan  6 01:32:37.983: Applying Category configuration to signatures ...</w:t>
      </w:r>
    </w:p>
    <w:p w14:paraId="33B9A8F4" w14:textId="77777777" w:rsidR="00B84D40" w:rsidRPr="000401ED" w:rsidRDefault="00B84D40" w:rsidP="00E44752">
      <w:pPr>
        <w:pStyle w:val="StepHead"/>
        <w:rPr>
          <w:noProof/>
        </w:rPr>
      </w:pPr>
      <w:r w:rsidRPr="000401ED">
        <w:rPr>
          <w:noProof/>
        </w:rPr>
        <w:t>Apply the IPS rule to an interface.</w:t>
      </w:r>
    </w:p>
    <w:p w14:paraId="74935B8C" w14:textId="3B410D6D" w:rsidR="00B84D40" w:rsidRPr="000401ED" w:rsidRDefault="00B84D40" w:rsidP="0062285D">
      <w:pPr>
        <w:pStyle w:val="SubStepAlpha"/>
        <w:rPr>
          <w:noProof/>
        </w:rPr>
      </w:pPr>
      <w:r w:rsidRPr="000401ED">
        <w:rPr>
          <w:noProof/>
        </w:rPr>
        <w:t xml:space="preserve">Apply the IPS rule to an interface with the </w:t>
      </w:r>
      <w:r w:rsidR="000C6C35" w:rsidRPr="000401ED">
        <w:rPr>
          <w:b/>
          <w:noProof/>
        </w:rPr>
        <w:t>ip ips</w:t>
      </w:r>
      <w:r w:rsidRPr="000401ED">
        <w:rPr>
          <w:rFonts w:ascii="Courier New" w:hAnsi="Courier New"/>
          <w:b/>
          <w:noProof/>
        </w:rPr>
        <w:t xml:space="preserve"> </w:t>
      </w:r>
      <w:r w:rsidR="000C6C35" w:rsidRPr="000401ED">
        <w:rPr>
          <w:i/>
          <w:noProof/>
        </w:rPr>
        <w:t>name direction</w:t>
      </w:r>
      <w:r w:rsidRPr="000401ED">
        <w:rPr>
          <w:noProof/>
        </w:rPr>
        <w:t xml:space="preserve"> command in interface configuration mode. Apply the rule you just created </w:t>
      </w:r>
      <w:r w:rsidR="00B03FB4">
        <w:rPr>
          <w:noProof/>
        </w:rPr>
        <w:t xml:space="preserve">for </w:t>
      </w:r>
      <w:r w:rsidRPr="000401ED">
        <w:rPr>
          <w:noProof/>
        </w:rPr>
        <w:t xml:space="preserve">inbound </w:t>
      </w:r>
      <w:r w:rsidR="00B03FB4">
        <w:rPr>
          <w:noProof/>
        </w:rPr>
        <w:t xml:space="preserve">traffic </w:t>
      </w:r>
      <w:r w:rsidRPr="000401ED">
        <w:rPr>
          <w:noProof/>
        </w:rPr>
        <w:t>on the S0/0/0 interface. After you enable IPS, some log messages will be sent to the console line</w:t>
      </w:r>
      <w:r w:rsidR="00745CFC" w:rsidRPr="000401ED">
        <w:rPr>
          <w:noProof/>
        </w:rPr>
        <w:t>,</w:t>
      </w:r>
      <w:r w:rsidR="00745CFC">
        <w:t xml:space="preserve"> which</w:t>
      </w:r>
      <w:r w:rsidRPr="000D62D3">
        <w:t xml:space="preserve"> indicat</w:t>
      </w:r>
      <w:r w:rsidR="00745CFC">
        <w:t>es</w:t>
      </w:r>
      <w:r w:rsidRPr="000D62D3">
        <w:t xml:space="preserve"> </w:t>
      </w:r>
      <w:r w:rsidRPr="000401ED">
        <w:rPr>
          <w:noProof/>
        </w:rPr>
        <w:t>that the IPS engines are being initialized.</w:t>
      </w:r>
    </w:p>
    <w:p w14:paraId="542C11EE" w14:textId="77777777" w:rsidR="00B84D40" w:rsidRPr="000401ED" w:rsidRDefault="00B84D40" w:rsidP="00943620">
      <w:pPr>
        <w:pStyle w:val="BodyTextL50"/>
        <w:keepNext/>
        <w:rPr>
          <w:noProof/>
        </w:rPr>
      </w:pPr>
      <w:r w:rsidRPr="000401ED">
        <w:rPr>
          <w:b/>
          <w:noProof/>
        </w:rPr>
        <w:lastRenderedPageBreak/>
        <w:t>Note</w:t>
      </w:r>
      <w:r w:rsidR="00EE237F" w:rsidRPr="000401ED">
        <w:rPr>
          <w:noProof/>
        </w:rPr>
        <w:t>:</w:t>
      </w:r>
      <w:r w:rsidRPr="000401ED">
        <w:rPr>
          <w:noProof/>
        </w:rPr>
        <w:t xml:space="preserve"> The direction </w:t>
      </w:r>
      <w:r w:rsidR="000C6C35" w:rsidRPr="000401ED">
        <w:rPr>
          <w:b/>
          <w:noProof/>
        </w:rPr>
        <w:t>in</w:t>
      </w:r>
      <w:r w:rsidRPr="000401ED">
        <w:rPr>
          <w:noProof/>
        </w:rPr>
        <w:t xml:space="preserve"> means that IPS inspects only traffic going into the interface. Similarly, </w:t>
      </w:r>
      <w:r w:rsidR="000C6C35" w:rsidRPr="000401ED">
        <w:rPr>
          <w:b/>
          <w:noProof/>
        </w:rPr>
        <w:t>out</w:t>
      </w:r>
      <w:r w:rsidRPr="000401ED">
        <w:rPr>
          <w:noProof/>
        </w:rPr>
        <w:t xml:space="preserve"> means only traffic going out the interface. To enable IPS to inspect both in and out traffic, enter the IPS rule name for in and out separately on the same interface.</w:t>
      </w:r>
    </w:p>
    <w:p w14:paraId="39B8ABE8" w14:textId="2EC09CF3" w:rsidR="00B84D40" w:rsidRPr="000401ED" w:rsidRDefault="00B84D40" w:rsidP="00943620">
      <w:pPr>
        <w:pStyle w:val="CMD"/>
        <w:keepNext/>
        <w:rPr>
          <w:noProof/>
        </w:rPr>
      </w:pPr>
      <w:r w:rsidRPr="000401ED">
        <w:rPr>
          <w:noProof/>
        </w:rPr>
        <w:t xml:space="preserve">R1(config)# </w:t>
      </w:r>
      <w:r w:rsidRPr="000401ED">
        <w:rPr>
          <w:b/>
          <w:noProof/>
        </w:rPr>
        <w:t>interface serial0/0/0</w:t>
      </w:r>
    </w:p>
    <w:p w14:paraId="7CA7B1F4" w14:textId="77777777" w:rsidR="00B84D40" w:rsidRPr="000401ED" w:rsidRDefault="00B84D40" w:rsidP="0089299B">
      <w:pPr>
        <w:pStyle w:val="CMD"/>
        <w:rPr>
          <w:noProof/>
        </w:rPr>
      </w:pPr>
      <w:r w:rsidRPr="000401ED">
        <w:rPr>
          <w:noProof/>
        </w:rPr>
        <w:t xml:space="preserve">R1(config-if)# </w:t>
      </w:r>
      <w:r w:rsidRPr="000401ED">
        <w:rPr>
          <w:b/>
          <w:noProof/>
        </w:rPr>
        <w:t>ip ips iosips in</w:t>
      </w:r>
    </w:p>
    <w:p w14:paraId="4862D334" w14:textId="77777777" w:rsidR="00B84D40" w:rsidRPr="000401ED" w:rsidRDefault="00B84D40" w:rsidP="0089299B">
      <w:pPr>
        <w:pStyle w:val="CMD"/>
        <w:rPr>
          <w:noProof/>
        </w:rPr>
      </w:pPr>
    </w:p>
    <w:p w14:paraId="124D4B95" w14:textId="77777777" w:rsidR="00580B83" w:rsidRPr="000401ED" w:rsidRDefault="00B84D40">
      <w:pPr>
        <w:pStyle w:val="CMDOutput"/>
        <w:rPr>
          <w:noProof/>
        </w:rPr>
      </w:pPr>
      <w:r w:rsidRPr="000401ED">
        <w:rPr>
          <w:noProof/>
        </w:rPr>
        <w:t>Jan  6 03:03:30.495: %IPS-6-ENGINE_BUILDS_STARTED:  03:03:30 UTC Jan 6 200</w:t>
      </w:r>
      <w:r w:rsidR="00610D9E" w:rsidRPr="000401ED">
        <w:rPr>
          <w:noProof/>
        </w:rPr>
        <w:t>8</w:t>
      </w:r>
    </w:p>
    <w:p w14:paraId="3A5956DD" w14:textId="77777777" w:rsidR="00580B83" w:rsidRPr="000401ED" w:rsidRDefault="00B84D40">
      <w:pPr>
        <w:pStyle w:val="CMDOutput"/>
        <w:rPr>
          <w:noProof/>
        </w:rPr>
      </w:pPr>
      <w:r w:rsidRPr="000401ED">
        <w:rPr>
          <w:noProof/>
        </w:rPr>
        <w:t>Jan  6 03:03:30.495: %IPS-6-ENGINE_BUILDING: atomic-ip - 3 signatures - 1 of 13 engines</w:t>
      </w:r>
    </w:p>
    <w:p w14:paraId="10663DEC" w14:textId="77777777" w:rsidR="00580B83" w:rsidRPr="000401ED" w:rsidRDefault="00B84D40">
      <w:pPr>
        <w:pStyle w:val="CMDOutput"/>
        <w:rPr>
          <w:noProof/>
        </w:rPr>
      </w:pPr>
      <w:r w:rsidRPr="000401ED">
        <w:rPr>
          <w:noProof/>
        </w:rPr>
        <w:t>Jan  6 03:03:30.511: %IPS-6-ENGINE_READY: atomic-ip - build time 16 ms – packets for this engine will be scanned</w:t>
      </w:r>
    </w:p>
    <w:p w14:paraId="3D622DD9" w14:textId="77777777" w:rsidR="00580B83" w:rsidRPr="000401ED" w:rsidRDefault="00B84D40">
      <w:pPr>
        <w:pStyle w:val="CMDOutput"/>
        <w:rPr>
          <w:noProof/>
        </w:rPr>
      </w:pPr>
      <w:r w:rsidRPr="000401ED">
        <w:rPr>
          <w:noProof/>
        </w:rPr>
        <w:t>Jan  6 03:03:30.511: %IPS-6-ALL_ENGINE_BUILDS_COMPLETE: elapsed time 16 ms</w:t>
      </w:r>
    </w:p>
    <w:p w14:paraId="7A85B0A0" w14:textId="1113DD88" w:rsidR="008E027C" w:rsidRDefault="00B84D40" w:rsidP="008E027C">
      <w:pPr>
        <w:pStyle w:val="BodyTextL50"/>
      </w:pPr>
      <w:r w:rsidRPr="000401ED">
        <w:rPr>
          <w:noProof/>
        </w:rPr>
        <w:t xml:space="preserve">The message also displays on the </w:t>
      </w:r>
      <w:r w:rsidR="00EF11FB">
        <w:rPr>
          <w:noProof/>
        </w:rPr>
        <w:t>syslog server if it is enabled.</w:t>
      </w:r>
    </w:p>
    <w:p w14:paraId="75D5DF4F" w14:textId="14D9E4E6" w:rsidR="000126F0" w:rsidRDefault="008E027C" w:rsidP="000126F0">
      <w:pPr>
        <w:pStyle w:val="BodyTextL50"/>
      </w:pPr>
      <w:r>
        <w:rPr>
          <w:b/>
        </w:rPr>
        <w:t>Note</w:t>
      </w:r>
      <w:r>
        <w:t xml:space="preserve">: The following message may display if the router does not have </w:t>
      </w:r>
      <w:r w:rsidR="00412173">
        <w:t xml:space="preserve">a </w:t>
      </w:r>
      <w:r>
        <w:t>built-in IOS signature file.</w:t>
      </w:r>
    </w:p>
    <w:p w14:paraId="28E4DD33" w14:textId="77777777" w:rsidR="000126F0" w:rsidRDefault="008E027C" w:rsidP="00C14380">
      <w:pPr>
        <w:pStyle w:val="CMDOutput"/>
      </w:pPr>
      <w:r>
        <w:t>*******************************************************************</w:t>
      </w:r>
    </w:p>
    <w:p w14:paraId="6F06BEF9" w14:textId="77777777" w:rsidR="000126F0" w:rsidRDefault="008E027C" w:rsidP="00C14380">
      <w:pPr>
        <w:pStyle w:val="CMDOutput"/>
      </w:pPr>
      <w:r>
        <w:t>The signature package is missing or was saved by a previous version</w:t>
      </w:r>
    </w:p>
    <w:p w14:paraId="70D9414D" w14:textId="77777777" w:rsidR="000126F0" w:rsidRDefault="008E027C" w:rsidP="00C14380">
      <w:pPr>
        <w:pStyle w:val="CMDOutput"/>
      </w:pPr>
      <w:r>
        <w:t>IPS Please load a new signature package</w:t>
      </w:r>
    </w:p>
    <w:p w14:paraId="59AB2813" w14:textId="77777777" w:rsidR="000126F0" w:rsidRDefault="008E027C" w:rsidP="00C14380">
      <w:pPr>
        <w:pStyle w:val="CMDOutput"/>
      </w:pPr>
      <w:r>
        <w:t>*******************************************************************</w:t>
      </w:r>
    </w:p>
    <w:p w14:paraId="162D398C" w14:textId="77777777" w:rsidR="000126F0" w:rsidRDefault="008E027C" w:rsidP="00C14380">
      <w:pPr>
        <w:pStyle w:val="CMDOutput"/>
      </w:pPr>
      <w:r>
        <w:t xml:space="preserve">Jan  </w:t>
      </w:r>
      <w:r w:rsidRPr="000401ED">
        <w:rPr>
          <w:noProof/>
        </w:rPr>
        <w:t>6</w:t>
      </w:r>
      <w:r>
        <w:t xml:space="preserve"> 01:22:17.383: %IPS-3-SIG_UPDATE_REQUIRED: IOS IPS requires a signature update package to be loaded</w:t>
      </w:r>
    </w:p>
    <w:p w14:paraId="491153CD" w14:textId="77777777" w:rsidR="00B84D40" w:rsidRPr="000401ED" w:rsidRDefault="00B84D40" w:rsidP="0062285D">
      <w:pPr>
        <w:pStyle w:val="SubStepAlpha"/>
        <w:rPr>
          <w:noProof/>
        </w:rPr>
      </w:pPr>
      <w:r w:rsidRPr="000401ED">
        <w:rPr>
          <w:noProof/>
        </w:rPr>
        <w:t>Although the R1 Fa0/1 interface is an internal interface, configure it with IPS to respond to internal attacks. Apply the IPS rule to the R1 Fa0/1 interface in the inbound direction.</w:t>
      </w:r>
    </w:p>
    <w:p w14:paraId="38C8CE11" w14:textId="77777777" w:rsidR="00B84D40" w:rsidRDefault="00B84D40" w:rsidP="0089299B">
      <w:pPr>
        <w:pStyle w:val="CMD"/>
      </w:pPr>
      <w:r w:rsidRPr="000401ED">
        <w:rPr>
          <w:noProof/>
        </w:rPr>
        <w:t xml:space="preserve">R1(config)# </w:t>
      </w:r>
      <w:r w:rsidR="009215AE" w:rsidRPr="000401ED">
        <w:rPr>
          <w:b/>
          <w:noProof/>
        </w:rPr>
        <w:t>interface</w:t>
      </w:r>
      <w:r w:rsidR="009215AE">
        <w:rPr>
          <w:b/>
        </w:rPr>
        <w:t xml:space="preserve"> g</w:t>
      </w:r>
      <w:r w:rsidRPr="0089299B">
        <w:rPr>
          <w:b/>
        </w:rPr>
        <w:t>0/1</w:t>
      </w:r>
    </w:p>
    <w:p w14:paraId="0A963FEA" w14:textId="77777777" w:rsidR="00B84D40" w:rsidRDefault="00B84D40" w:rsidP="0089299B">
      <w:pPr>
        <w:pStyle w:val="CMD"/>
      </w:pPr>
      <w:r>
        <w:t>R1</w:t>
      </w:r>
      <w:r w:rsidRPr="007A6782">
        <w:t>(config-if)#</w:t>
      </w:r>
      <w:r>
        <w:t xml:space="preserve"> </w:t>
      </w:r>
      <w:r w:rsidRPr="0089299B">
        <w:rPr>
          <w:b/>
        </w:rPr>
        <w:t>ip ips iosips in</w:t>
      </w:r>
    </w:p>
    <w:p w14:paraId="411EB066" w14:textId="77777777" w:rsidR="00B84D40" w:rsidRDefault="00B84D40" w:rsidP="00E44752">
      <w:pPr>
        <w:pStyle w:val="StepHead"/>
      </w:pPr>
      <w:r w:rsidRPr="00C02390">
        <w:t>Save the running configuration</w:t>
      </w:r>
      <w:r>
        <w:t>.</w:t>
      </w:r>
    </w:p>
    <w:p w14:paraId="51622254" w14:textId="062F045B" w:rsidR="00580B83" w:rsidRDefault="00B84D40">
      <w:pPr>
        <w:pStyle w:val="BodyTextL25"/>
      </w:pPr>
      <w:r>
        <w:t>Enter</w:t>
      </w:r>
      <w:r w:rsidR="002562A8">
        <w:t xml:space="preserve"> privileged EXEC mode and save the running configuration to the startup-config file</w:t>
      </w:r>
      <w:r w:rsidR="00412173">
        <w:t>.</w:t>
      </w:r>
      <w:r w:rsidR="002562A8">
        <w:t xml:space="preserve"> </w:t>
      </w:r>
    </w:p>
    <w:p w14:paraId="3CCBD239" w14:textId="77777777" w:rsidR="00B84D40" w:rsidRPr="00677630" w:rsidRDefault="00B84D40" w:rsidP="0089299B">
      <w:pPr>
        <w:pStyle w:val="CMD"/>
      </w:pPr>
      <w:r w:rsidRPr="004C2570">
        <w:t>R1#</w:t>
      </w:r>
      <w:r>
        <w:t xml:space="preserve"> </w:t>
      </w:r>
      <w:r w:rsidRPr="0089299B">
        <w:rPr>
          <w:b/>
        </w:rPr>
        <w:t>copy run start</w:t>
      </w:r>
    </w:p>
    <w:p w14:paraId="724CA926" w14:textId="77777777" w:rsidR="00B84D40" w:rsidRPr="000401ED" w:rsidRDefault="00B84D40" w:rsidP="0062285D">
      <w:pPr>
        <w:pStyle w:val="TaskHead"/>
        <w:rPr>
          <w:noProof/>
        </w:rPr>
      </w:pPr>
      <w:r w:rsidRPr="000401ED">
        <w:rPr>
          <w:noProof/>
        </w:rPr>
        <w:t>Load the IOS IPS Signature Package to the Router</w:t>
      </w:r>
    </w:p>
    <w:p w14:paraId="02020BD9" w14:textId="071C1C5C" w:rsidR="00B84D40" w:rsidRDefault="00B84D40" w:rsidP="0089299B">
      <w:pPr>
        <w:pStyle w:val="BodyTextL25"/>
      </w:pPr>
      <w:r w:rsidRPr="000401ED">
        <w:rPr>
          <w:noProof/>
        </w:rPr>
        <w:t>The most common way to load the signature package to the router is to use TFTP. Refer to Step 4 for alternative methods</w:t>
      </w:r>
      <w:r w:rsidRPr="001A2278">
        <w:t xml:space="preserve"> </w:t>
      </w:r>
      <w:r w:rsidR="00412173">
        <w:t>of</w:t>
      </w:r>
      <w:r w:rsidRPr="001A2278">
        <w:t xml:space="preserve"> loading </w:t>
      </w:r>
      <w:r>
        <w:t xml:space="preserve">the </w:t>
      </w:r>
      <w:r w:rsidRPr="001A2278">
        <w:t xml:space="preserve">IOS </w:t>
      </w:r>
      <w:r>
        <w:t>IPS signature</w:t>
      </w:r>
      <w:r w:rsidRPr="001A2278">
        <w:t xml:space="preserve"> package.</w:t>
      </w:r>
      <w:r>
        <w:t xml:space="preserve"> The alternative methods include the use of FTP and a USB flash drive.</w:t>
      </w:r>
    </w:p>
    <w:p w14:paraId="238D2CD2" w14:textId="77777777" w:rsidR="00B84D40" w:rsidRPr="000401ED" w:rsidRDefault="00B84D40" w:rsidP="00E44752">
      <w:pPr>
        <w:pStyle w:val="StepHead"/>
        <w:rPr>
          <w:noProof/>
        </w:rPr>
      </w:pPr>
      <w:r>
        <w:t>(</w:t>
      </w:r>
      <w:r w:rsidRPr="000401ED">
        <w:rPr>
          <w:noProof/>
        </w:rPr>
        <w:t>Optional) Download the TFTP server.</w:t>
      </w:r>
    </w:p>
    <w:p w14:paraId="1E785DDB" w14:textId="2E9D951E" w:rsidR="00706E21" w:rsidRDefault="00706E21" w:rsidP="00706E21">
      <w:pPr>
        <w:pStyle w:val="BodyTextL25"/>
        <w:rPr>
          <w:noProof/>
        </w:rPr>
      </w:pPr>
      <w:r>
        <w:rPr>
          <w:noProof/>
        </w:rPr>
        <w:t xml:space="preserve">Free or trial versions of </w:t>
      </w:r>
      <w:r w:rsidR="00474BAE">
        <w:rPr>
          <w:noProof/>
        </w:rPr>
        <w:t>TFTP</w:t>
      </w:r>
      <w:r>
        <w:rPr>
          <w:noProof/>
        </w:rPr>
        <w:t xml:space="preserve"> server can be downloaded from the Internet. Use a web browser to search for “free windows tftp server” and refer to the software documentation for more information. Your instructor may also recommend a suitable TFTP server for classroom use.</w:t>
      </w:r>
    </w:p>
    <w:p w14:paraId="01F97B37" w14:textId="0AB5577B" w:rsidR="00B84D40" w:rsidRDefault="00706E21" w:rsidP="00706E21">
      <w:pPr>
        <w:pStyle w:val="BodyTextL25"/>
      </w:pPr>
      <w:r>
        <w:rPr>
          <w:noProof/>
        </w:rPr>
        <w:t>If a TFTP server is currently unavailable on PC-A, you can download a TFTP server from the Internet. If it is already installed, go to Step 2.</w:t>
      </w:r>
    </w:p>
    <w:p w14:paraId="5AF8A40D" w14:textId="77777777" w:rsidR="00B84D40" w:rsidRDefault="00B84D40" w:rsidP="00E44752">
      <w:pPr>
        <w:pStyle w:val="StepHead"/>
      </w:pPr>
      <w:r>
        <w:t xml:space="preserve"> Start the TFTP server on PC-A and verify the IPS file directory.</w:t>
      </w:r>
    </w:p>
    <w:p w14:paraId="0FBA73F9" w14:textId="198A4D09" w:rsidR="00B84D40" w:rsidRPr="000401ED" w:rsidRDefault="00B84D40" w:rsidP="0062285D">
      <w:pPr>
        <w:pStyle w:val="SubStepAlpha"/>
        <w:rPr>
          <w:noProof/>
        </w:rPr>
      </w:pPr>
      <w:r>
        <w:t xml:space="preserve">Verify connectivity between R1 and </w:t>
      </w:r>
      <w:r w:rsidRPr="000401ED">
        <w:rPr>
          <w:noProof/>
        </w:rPr>
        <w:t>PC-A</w:t>
      </w:r>
      <w:r w:rsidR="00412173">
        <w:t xml:space="preserve"> and</w:t>
      </w:r>
      <w:r>
        <w:t xml:space="preserve"> </w:t>
      </w:r>
      <w:r w:rsidRPr="000401ED">
        <w:rPr>
          <w:noProof/>
        </w:rPr>
        <w:t xml:space="preserve">the TFTP server using the </w:t>
      </w:r>
      <w:r w:rsidR="000C6C35" w:rsidRPr="000401ED">
        <w:rPr>
          <w:b/>
          <w:noProof/>
        </w:rPr>
        <w:t>ping</w:t>
      </w:r>
      <w:r w:rsidRPr="000401ED">
        <w:rPr>
          <w:noProof/>
        </w:rPr>
        <w:t xml:space="preserve"> command.</w:t>
      </w:r>
    </w:p>
    <w:p w14:paraId="7EFFDB7D" w14:textId="77777777" w:rsidR="00B84D40" w:rsidRPr="000401ED" w:rsidRDefault="00B84D40" w:rsidP="0062285D">
      <w:pPr>
        <w:pStyle w:val="SubStepAlpha"/>
        <w:rPr>
          <w:noProof/>
        </w:rPr>
      </w:pPr>
      <w:r w:rsidRPr="000401ED">
        <w:rPr>
          <w:noProof/>
        </w:rPr>
        <w:t>Verify that the PC has the IPS Signature</w:t>
      </w:r>
      <w:r w:rsidRPr="000401ED">
        <w:rPr>
          <w:noProof/>
          <w:color w:val="000000"/>
        </w:rPr>
        <w:t xml:space="preserve"> package file </w:t>
      </w:r>
      <w:r w:rsidRPr="000401ED">
        <w:rPr>
          <w:noProof/>
        </w:rPr>
        <w:t>in a directory on the TFTP server. This file is typically named IOS-S</w:t>
      </w:r>
      <w:r w:rsidRPr="000401ED">
        <w:rPr>
          <w:i/>
          <w:noProof/>
        </w:rPr>
        <w:t>xxx</w:t>
      </w:r>
      <w:r w:rsidRPr="000401ED">
        <w:rPr>
          <w:noProof/>
        </w:rPr>
        <w:t xml:space="preserve">-CLI.pkg, where </w:t>
      </w:r>
      <w:r w:rsidRPr="000401ED">
        <w:rPr>
          <w:i/>
          <w:noProof/>
        </w:rPr>
        <w:t>xxx</w:t>
      </w:r>
      <w:r w:rsidRPr="000401ED">
        <w:rPr>
          <w:noProof/>
        </w:rPr>
        <w:t xml:space="preserve"> is the signature file version.</w:t>
      </w:r>
    </w:p>
    <w:p w14:paraId="389447EA" w14:textId="77777777" w:rsidR="00580B83" w:rsidRPr="000401ED" w:rsidRDefault="00B84D40">
      <w:pPr>
        <w:pStyle w:val="BodyTextL50"/>
        <w:rPr>
          <w:b/>
          <w:noProof/>
        </w:rPr>
      </w:pPr>
      <w:r w:rsidRPr="000401ED">
        <w:rPr>
          <w:b/>
          <w:noProof/>
        </w:rPr>
        <w:t>Note</w:t>
      </w:r>
      <w:r w:rsidR="00EE237F" w:rsidRPr="000401ED">
        <w:rPr>
          <w:noProof/>
        </w:rPr>
        <w:t>:</w:t>
      </w:r>
      <w:r w:rsidRPr="000401ED">
        <w:rPr>
          <w:noProof/>
        </w:rPr>
        <w:t xml:space="preserve"> If this file is not present, contact your instructor before continuing.</w:t>
      </w:r>
    </w:p>
    <w:p w14:paraId="2B97BF70" w14:textId="3AE63DBC" w:rsidR="00B84D40" w:rsidRPr="000401ED" w:rsidRDefault="00B84D40" w:rsidP="0062285D">
      <w:pPr>
        <w:pStyle w:val="SubStepAlpha"/>
        <w:rPr>
          <w:rFonts w:eastAsia="Arial" w:cs="Arial"/>
          <w:noProof/>
          <w:szCs w:val="20"/>
        </w:rPr>
      </w:pPr>
      <w:r w:rsidRPr="000401ED">
        <w:rPr>
          <w:noProof/>
        </w:rPr>
        <w:lastRenderedPageBreak/>
        <w:t>Start</w:t>
      </w:r>
      <w:r w:rsidR="00706E21">
        <w:rPr>
          <w:noProof/>
        </w:rPr>
        <w:t xml:space="preserve"> the</w:t>
      </w:r>
      <w:r w:rsidRPr="000401ED">
        <w:rPr>
          <w:noProof/>
        </w:rPr>
        <w:t xml:space="preserve"> TFTP server and set </w:t>
      </w:r>
      <w:r w:rsidR="005B0969" w:rsidRPr="000401ED">
        <w:rPr>
          <w:noProof/>
        </w:rPr>
        <w:t>the</w:t>
      </w:r>
      <w:r w:rsidR="005B0969">
        <w:t xml:space="preserve"> server interface to PC-A’s network interface </w:t>
      </w:r>
      <w:r w:rsidR="00412173">
        <w:t>(</w:t>
      </w:r>
      <w:r w:rsidR="005B0969">
        <w:t>192.168.1.3</w:t>
      </w:r>
      <w:r w:rsidR="00412173">
        <w:t>)</w:t>
      </w:r>
      <w:r w:rsidR="005B0969">
        <w:t xml:space="preserve">, and set </w:t>
      </w:r>
      <w:r>
        <w:t xml:space="preserve">the default directory </w:t>
      </w:r>
      <w:r w:rsidRPr="000401ED">
        <w:rPr>
          <w:noProof/>
        </w:rPr>
        <w:t>to</w:t>
      </w:r>
      <w:r>
        <w:t xml:space="preserve"> the one with the IPS Signature</w:t>
      </w:r>
      <w:r>
        <w:rPr>
          <w:color w:val="000000"/>
        </w:rPr>
        <w:t xml:space="preserve"> package in it. </w:t>
      </w:r>
      <w:r w:rsidRPr="000401ED">
        <w:rPr>
          <w:noProof/>
        </w:rPr>
        <w:t>Take note of the filename for use in the next step.</w:t>
      </w:r>
    </w:p>
    <w:p w14:paraId="779806F2" w14:textId="3F05D88F" w:rsidR="00580B83" w:rsidRDefault="00B84D40">
      <w:pPr>
        <w:pStyle w:val="BodyTextL50"/>
        <w:rPr>
          <w:rFonts w:eastAsia="Arial" w:cs="Arial"/>
          <w:szCs w:val="20"/>
        </w:rPr>
      </w:pPr>
      <w:r w:rsidRPr="000401ED">
        <w:rPr>
          <w:b/>
          <w:noProof/>
        </w:rPr>
        <w:t>Note</w:t>
      </w:r>
      <w:r w:rsidR="00EE237F" w:rsidRPr="000401ED">
        <w:rPr>
          <w:noProof/>
        </w:rPr>
        <w:t>:</w:t>
      </w:r>
      <w:r w:rsidRPr="000401ED">
        <w:rPr>
          <w:noProof/>
        </w:rPr>
        <w:t xml:space="preserve"> It is recommended to use the latest signature file available in a production environment. However, if the amount of router flash memory is an issue in a lab environment, you may use an older version 5.x signature, which requires less memory. The S364 file is used with this lab for demonstration purposes, although newer versions are available. Consult CCO to determine the latest version.</w:t>
      </w:r>
    </w:p>
    <w:p w14:paraId="6A386ADD" w14:textId="15BDDFDF" w:rsidR="00B84D40" w:rsidRPr="000401ED" w:rsidRDefault="00B84D40" w:rsidP="00E44752">
      <w:pPr>
        <w:pStyle w:val="StepHead"/>
        <w:rPr>
          <w:noProof/>
        </w:rPr>
      </w:pPr>
      <w:r w:rsidRPr="000401ED">
        <w:rPr>
          <w:noProof/>
        </w:rPr>
        <w:t>Copy the signature package from the TFTP server to the router.</w:t>
      </w:r>
    </w:p>
    <w:p w14:paraId="1168A2F7" w14:textId="77777777" w:rsidR="00B84D40" w:rsidRPr="0097752F" w:rsidRDefault="00B84D40" w:rsidP="0089299B">
      <w:pPr>
        <w:pStyle w:val="BodyTextL25"/>
      </w:pPr>
      <w:r w:rsidRPr="000401ED">
        <w:rPr>
          <w:noProof/>
        </w:rPr>
        <w:t>If you do not have a TFTP server available</w:t>
      </w:r>
      <w:r w:rsidR="00022C63" w:rsidRPr="000401ED">
        <w:rPr>
          <w:noProof/>
        </w:rPr>
        <w:t>,</w:t>
      </w:r>
      <w:r w:rsidRPr="000401ED">
        <w:rPr>
          <w:noProof/>
        </w:rPr>
        <w:t xml:space="preserve"> and</w:t>
      </w:r>
      <w:r>
        <w:t xml:space="preserve"> </w:t>
      </w:r>
      <w:r w:rsidR="00022C63">
        <w:t xml:space="preserve">you </w:t>
      </w:r>
      <w:r>
        <w:t>are using a router with a USB port, go to Step 5 and use the procedure described there.</w:t>
      </w:r>
    </w:p>
    <w:p w14:paraId="764088D0" w14:textId="5C29C6D9" w:rsidR="00580B83" w:rsidRPr="000401ED" w:rsidRDefault="00B84D40">
      <w:pPr>
        <w:pStyle w:val="SubStepAlpha"/>
        <w:rPr>
          <w:noProof/>
        </w:rPr>
      </w:pPr>
      <w:r w:rsidRPr="00A56C6C">
        <w:t xml:space="preserve">Use the </w:t>
      </w:r>
      <w:r w:rsidRPr="0089299B">
        <w:rPr>
          <w:b/>
        </w:rPr>
        <w:t xml:space="preserve">copy tftp </w:t>
      </w:r>
      <w:r w:rsidRPr="00A56C6C">
        <w:t>command to retrieve the signature file</w:t>
      </w:r>
      <w:r w:rsidR="00E11427">
        <w:t xml:space="preserve"> </w:t>
      </w:r>
      <w:r w:rsidR="00DF6605">
        <w:t>and load it in</w:t>
      </w:r>
      <w:r w:rsidR="00E11427">
        <w:t>to the Intrusion Detection Configuration</w:t>
      </w:r>
      <w:r w:rsidRPr="00A56C6C">
        <w:t xml:space="preserve">. </w:t>
      </w:r>
      <w:r w:rsidR="00022C63" w:rsidRPr="000401ED">
        <w:rPr>
          <w:noProof/>
        </w:rPr>
        <w:t>U</w:t>
      </w:r>
      <w:r w:rsidRPr="000401ED">
        <w:rPr>
          <w:noProof/>
        </w:rPr>
        <w:t xml:space="preserve">se the </w:t>
      </w:r>
      <w:r w:rsidRPr="000401ED">
        <w:rPr>
          <w:b/>
          <w:noProof/>
        </w:rPr>
        <w:t>idconf</w:t>
      </w:r>
      <w:r w:rsidRPr="000401ED">
        <w:rPr>
          <w:noProof/>
        </w:rPr>
        <w:t xml:space="preserve"> keyword at the end of the </w:t>
      </w:r>
      <w:r w:rsidRPr="000401ED">
        <w:rPr>
          <w:b/>
          <w:noProof/>
        </w:rPr>
        <w:t>copy</w:t>
      </w:r>
      <w:r w:rsidRPr="000401ED">
        <w:rPr>
          <w:noProof/>
        </w:rPr>
        <w:t xml:space="preserve"> command.</w:t>
      </w:r>
    </w:p>
    <w:p w14:paraId="24CD7E6A" w14:textId="20F6DC80" w:rsidR="00B84D40" w:rsidRPr="006A1E3D" w:rsidRDefault="00B84D40" w:rsidP="0089299B">
      <w:pPr>
        <w:pStyle w:val="BodyTextL50"/>
      </w:pPr>
      <w:r w:rsidRPr="000401ED">
        <w:rPr>
          <w:b/>
          <w:noProof/>
        </w:rPr>
        <w:t>Note</w:t>
      </w:r>
      <w:r w:rsidR="00EE237F" w:rsidRPr="000401ED">
        <w:rPr>
          <w:noProof/>
        </w:rPr>
        <w:t>:</w:t>
      </w:r>
      <w:r w:rsidRPr="0055038F">
        <w:t xml:space="preserve"> </w:t>
      </w:r>
      <w:r w:rsidR="00412173">
        <w:t>Signature compiling begins i</w:t>
      </w:r>
      <w:r w:rsidRPr="006A1E3D">
        <w:t xml:space="preserve">mmediately </w:t>
      </w:r>
      <w:r w:rsidRPr="000401ED">
        <w:rPr>
          <w:noProof/>
        </w:rPr>
        <w:t>after the signature package is loaded to the router. You can see the messages on the router with logging level 6 or above enabled.</w:t>
      </w:r>
    </w:p>
    <w:p w14:paraId="7A775CE1" w14:textId="77777777" w:rsidR="002562A8" w:rsidRPr="002562A8" w:rsidRDefault="002562A8" w:rsidP="002562A8">
      <w:pPr>
        <w:pStyle w:val="CMDOutput"/>
        <w:rPr>
          <w:sz w:val="20"/>
          <w:lang w:val="pt-BR"/>
        </w:rPr>
      </w:pPr>
      <w:r w:rsidRPr="002562A8">
        <w:rPr>
          <w:sz w:val="20"/>
          <w:lang w:val="pt-BR"/>
        </w:rPr>
        <w:t>#</w:t>
      </w:r>
      <w:r>
        <w:rPr>
          <w:sz w:val="20"/>
          <w:lang w:val="pt-BR"/>
        </w:rPr>
        <w:t xml:space="preserve"> </w:t>
      </w:r>
      <w:r w:rsidRPr="002562A8">
        <w:rPr>
          <w:b/>
          <w:sz w:val="20"/>
          <w:lang w:val="pt-BR"/>
        </w:rPr>
        <w:t>copy tftp://192.168.1.3/IOS-S855-CLI.pkg idconf</w:t>
      </w:r>
    </w:p>
    <w:p w14:paraId="503322AB" w14:textId="77777777" w:rsidR="002562A8" w:rsidRPr="002562A8" w:rsidRDefault="002562A8" w:rsidP="002562A8">
      <w:pPr>
        <w:pStyle w:val="CMDOutput"/>
        <w:rPr>
          <w:sz w:val="20"/>
          <w:lang w:val="pt-BR"/>
        </w:rPr>
      </w:pPr>
      <w:r w:rsidRPr="002562A8">
        <w:rPr>
          <w:sz w:val="20"/>
          <w:lang w:val="pt-BR"/>
        </w:rPr>
        <w:t>Loading IOS-S855-CLI.pkg from 192.168.1.3 (via GigabitEthernet0/1): !!!!!OO!!</w:t>
      </w:r>
    </w:p>
    <w:p w14:paraId="54C5C892" w14:textId="77777777" w:rsidR="002562A8" w:rsidRPr="002562A8" w:rsidRDefault="002562A8" w:rsidP="002562A8">
      <w:pPr>
        <w:pStyle w:val="CMDOutput"/>
        <w:rPr>
          <w:sz w:val="20"/>
          <w:lang w:val="pt-BR"/>
        </w:rPr>
      </w:pPr>
      <w:r w:rsidRPr="002562A8">
        <w:rPr>
          <w:sz w:val="20"/>
          <w:lang w:val="pt-BR"/>
        </w:rPr>
        <w:t>Mar  8 03:43:59.495: %IPS-5-PACKET_UNSCANNED: atomic-ip - fail open - packets passed unscanned!!!!!!!!!!!!!!!!!!!!!!!!!!!!!!!!!!!!!!!!!!!!!!!!!!!!!!!!!!!!!!!!!!</w:t>
      </w:r>
    </w:p>
    <w:p w14:paraId="42AC69B2" w14:textId="77777777" w:rsidR="002562A8" w:rsidRPr="002562A8" w:rsidRDefault="002562A8" w:rsidP="002562A8">
      <w:pPr>
        <w:pStyle w:val="CMDOutput"/>
        <w:rPr>
          <w:sz w:val="20"/>
          <w:lang w:val="pt-BR"/>
        </w:rPr>
      </w:pPr>
      <w:r w:rsidRPr="002562A8">
        <w:rPr>
          <w:sz w:val="20"/>
          <w:lang w:val="pt-BR"/>
        </w:rPr>
        <w:t>Mar  8 03:44:59.495: %IPS-5-PACKET_UNSCANNED: atomic-ip - fail open - packets passed unscanned!!!!!!!!!!!!!!!!</w:t>
      </w:r>
    </w:p>
    <w:p w14:paraId="6B5FB7A4" w14:textId="77777777" w:rsidR="002562A8" w:rsidRPr="002562A8" w:rsidRDefault="002562A8" w:rsidP="002562A8">
      <w:pPr>
        <w:pStyle w:val="CMDOutput"/>
        <w:rPr>
          <w:sz w:val="20"/>
          <w:lang w:val="pt-BR"/>
        </w:rPr>
      </w:pPr>
      <w:r w:rsidRPr="002562A8">
        <w:rPr>
          <w:sz w:val="20"/>
          <w:lang w:val="pt-BR"/>
        </w:rPr>
        <w:t>[OK - 22561682 bytes]</w:t>
      </w:r>
    </w:p>
    <w:p w14:paraId="5214F095" w14:textId="77777777" w:rsidR="002562A8" w:rsidRPr="002562A8" w:rsidRDefault="002562A8" w:rsidP="002562A8">
      <w:pPr>
        <w:pStyle w:val="CMDOutput"/>
        <w:rPr>
          <w:sz w:val="20"/>
          <w:lang w:val="pt-BR"/>
        </w:rPr>
      </w:pPr>
    </w:p>
    <w:p w14:paraId="085E7473" w14:textId="77777777" w:rsidR="002562A8" w:rsidRPr="002562A8" w:rsidRDefault="002562A8" w:rsidP="002562A8">
      <w:pPr>
        <w:pStyle w:val="CMDOutput"/>
        <w:rPr>
          <w:sz w:val="20"/>
          <w:lang w:val="pt-BR"/>
        </w:rPr>
      </w:pPr>
      <w:r w:rsidRPr="002562A8">
        <w:rPr>
          <w:sz w:val="20"/>
          <w:lang w:val="pt-BR"/>
        </w:rPr>
        <w:t>Mar  8 03:46:06.839: %IPS-6-ENGINE_BUILDS_STARTED:  03:46:06 UTC Mar 8 2015</w:t>
      </w:r>
    </w:p>
    <w:p w14:paraId="2AA61DF8" w14:textId="77777777" w:rsidR="002562A8" w:rsidRPr="002562A8" w:rsidRDefault="002562A8" w:rsidP="002562A8">
      <w:pPr>
        <w:pStyle w:val="CMDOutput"/>
        <w:rPr>
          <w:sz w:val="20"/>
          <w:lang w:val="pt-BR"/>
        </w:rPr>
      </w:pPr>
      <w:r w:rsidRPr="002562A8">
        <w:rPr>
          <w:sz w:val="20"/>
          <w:lang w:val="pt-BR"/>
        </w:rPr>
        <w:t>Mar  8 03:46:06.847: %IPS-6-ENGINE_BUILDING: atomic-ip - 539 signatures - 1 of 13 engines</w:t>
      </w:r>
    </w:p>
    <w:p w14:paraId="41D883CB"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03:46:12.327: %IPS-6-ENGINE_READY: atomic-ip - build time 5480 ms - packets for this engine will be scanned</w:t>
      </w:r>
    </w:p>
    <w:p w14:paraId="2A44CE47" w14:textId="77777777" w:rsidR="002562A8" w:rsidRPr="002562A8" w:rsidRDefault="002562A8" w:rsidP="002562A8">
      <w:pPr>
        <w:pStyle w:val="CMDOutput"/>
        <w:rPr>
          <w:sz w:val="20"/>
          <w:lang w:val="pt-BR"/>
        </w:rPr>
      </w:pPr>
      <w:r w:rsidRPr="002562A8">
        <w:rPr>
          <w:sz w:val="20"/>
          <w:lang w:val="pt-BR"/>
        </w:rPr>
        <w:t>Mar  8 03:46:12.327: %IPS-6-ENGINE_BUILDING: normalizer - 10 signatures - 2 of 13 engines</w:t>
      </w:r>
    </w:p>
    <w:p w14:paraId="2CAA30DE"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03:46:12.331: %IPS-6-ENGINE_READY: normalizer - build time 4 ms - packets for this engine will be scanned</w:t>
      </w:r>
    </w:p>
    <w:p w14:paraId="18217B89" w14:textId="77777777" w:rsidR="002562A8" w:rsidRPr="002562A8" w:rsidRDefault="002562A8" w:rsidP="002562A8">
      <w:pPr>
        <w:pStyle w:val="CMDOutput"/>
        <w:rPr>
          <w:sz w:val="20"/>
          <w:lang w:val="pt-BR"/>
        </w:rPr>
      </w:pPr>
      <w:r w:rsidRPr="002562A8">
        <w:rPr>
          <w:sz w:val="20"/>
          <w:lang w:val="pt-BR"/>
        </w:rPr>
        <w:t>Mar  8 03:46:12.359: %IPS-6-ENGINE_BUILDING: service-http - 1837 signatures - 3 of 13 engines</w:t>
      </w:r>
    </w:p>
    <w:p w14:paraId="578CE3CD"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03:46:14.375: %IPS-6-ENGINE_READY: service-http - build time 2016 ms - packets for this engine will be scanned</w:t>
      </w:r>
    </w:p>
    <w:p w14:paraId="530C0FAE" w14:textId="77777777" w:rsidR="002562A8" w:rsidRPr="002562A8" w:rsidRDefault="002562A8" w:rsidP="002562A8">
      <w:pPr>
        <w:pStyle w:val="CMDOutput"/>
        <w:rPr>
          <w:sz w:val="20"/>
          <w:lang w:val="pt-BR"/>
        </w:rPr>
      </w:pPr>
      <w:r w:rsidRPr="002562A8">
        <w:rPr>
          <w:sz w:val="20"/>
          <w:lang w:val="pt-BR"/>
        </w:rPr>
        <w:t>Mar  8 03:46:14.379: %IPS-6-ENGINE_BUILDING: service-smb-advanced - 76 signatures - 4 of 13 engines</w:t>
      </w:r>
    </w:p>
    <w:p w14:paraId="10C268BF"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03:46:15.003: %IPS-6-ENGINE_READY: service-smb-advanced - build time 624 ms - packets for this engine will be scanned</w:t>
      </w:r>
    </w:p>
    <w:p w14:paraId="0D391565" w14:textId="77777777" w:rsidR="002562A8" w:rsidRPr="002562A8" w:rsidRDefault="002562A8" w:rsidP="002562A8">
      <w:pPr>
        <w:pStyle w:val="CMDOutput"/>
        <w:rPr>
          <w:sz w:val="20"/>
          <w:lang w:val="pt-BR"/>
        </w:rPr>
      </w:pPr>
      <w:r w:rsidRPr="002562A8">
        <w:rPr>
          <w:sz w:val="20"/>
          <w:lang w:val="pt-BR"/>
        </w:rPr>
        <w:t>Mar  8 03:46:15.003: %IPS-6-ENGINE_BUILDING: service-msrpc - 37 signatures - 5 of 13 engines</w:t>
      </w:r>
    </w:p>
    <w:p w14:paraId="61F68B65"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03:46:15.107: %IPS-6-ENGINE_READY: service-msrpc - build time 104 ms - packets for this engine will be scanned</w:t>
      </w:r>
    </w:p>
    <w:p w14:paraId="4A4E9B60" w14:textId="77777777" w:rsidR="002562A8" w:rsidRPr="002562A8" w:rsidRDefault="002562A8" w:rsidP="002562A8">
      <w:pPr>
        <w:pStyle w:val="CMDOutput"/>
        <w:rPr>
          <w:sz w:val="20"/>
          <w:lang w:val="pt-BR"/>
        </w:rPr>
      </w:pPr>
      <w:r w:rsidRPr="002562A8">
        <w:rPr>
          <w:sz w:val="20"/>
          <w:lang w:val="pt-BR"/>
        </w:rPr>
        <w:t>Mar  8 03:46:15.111: %IPS-6-ENGINE_BUILDING: state - 39 signatures - 6 of 13 engines</w:t>
      </w:r>
    </w:p>
    <w:p w14:paraId="44AB8B1D"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03:46:15.203: %IPS-6-ENGINE_READY: state - build time 92 ms - packets for this engine will be scanned</w:t>
      </w:r>
    </w:p>
    <w:p w14:paraId="0404BE31" w14:textId="77777777" w:rsidR="002562A8" w:rsidRPr="002562A8" w:rsidRDefault="002562A8" w:rsidP="002562A8">
      <w:pPr>
        <w:pStyle w:val="CMDOutput"/>
        <w:rPr>
          <w:sz w:val="20"/>
          <w:lang w:val="pt-BR"/>
        </w:rPr>
      </w:pPr>
      <w:r w:rsidRPr="002562A8">
        <w:rPr>
          <w:sz w:val="20"/>
          <w:lang w:val="pt-BR"/>
        </w:rPr>
        <w:lastRenderedPageBreak/>
        <w:t>Mar  8 03:46:15.203: %IPS-6-ENGINE_BUILDING: service-ftp - 3 signatures - 7 of 13 engines</w:t>
      </w:r>
    </w:p>
    <w:p w14:paraId="45010B6F"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03:46:15.207: %IPS-6-ENGINE_READY: service-ftp - build time 4 ms - packets for this engine will be scanned</w:t>
      </w:r>
    </w:p>
    <w:p w14:paraId="54206C8D" w14:textId="77777777" w:rsidR="002562A8" w:rsidRPr="002562A8" w:rsidRDefault="002562A8" w:rsidP="002562A8">
      <w:pPr>
        <w:pStyle w:val="CMDOutput"/>
        <w:rPr>
          <w:sz w:val="20"/>
          <w:lang w:val="pt-BR"/>
        </w:rPr>
      </w:pPr>
      <w:r w:rsidRPr="002562A8">
        <w:rPr>
          <w:sz w:val="20"/>
          <w:lang w:val="pt-BR"/>
        </w:rPr>
        <w:t>Mar  8 03:46:15.271: %IPS-6-ENGINE_BUILDING: string-tcp - 3782 signatures - 8 of 13 engines</w:t>
      </w:r>
    </w:p>
    <w:p w14:paraId="7AF14525"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03:46:19.887: %IPS-6-ENGINE_READY: string-tcp - build time 4616 ms - packets for this engine will be scanned</w:t>
      </w:r>
    </w:p>
    <w:p w14:paraId="14F69A2D" w14:textId="77777777" w:rsidR="002562A8" w:rsidRPr="002562A8" w:rsidRDefault="002562A8" w:rsidP="002562A8">
      <w:pPr>
        <w:pStyle w:val="CMDOutput"/>
        <w:rPr>
          <w:sz w:val="20"/>
          <w:lang w:val="pt-BR"/>
        </w:rPr>
      </w:pPr>
      <w:r w:rsidRPr="002562A8">
        <w:rPr>
          <w:sz w:val="20"/>
          <w:lang w:val="pt-BR"/>
        </w:rPr>
        <w:t>Mar  8 03:46:19.895: %IPS-6-ENGINE_BUILDING: service-rpc - 79 signatures - 9 of 13 engines</w:t>
      </w:r>
    </w:p>
    <w:p w14:paraId="53855C08"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03:46:19.991: %IPS-6-ENGINE_READY: service-rpc - build time 96 ms - packets for this engine will be scanned</w:t>
      </w:r>
    </w:p>
    <w:p w14:paraId="3E2874C6" w14:textId="77777777" w:rsidR="002562A8" w:rsidRPr="002562A8" w:rsidRDefault="002562A8" w:rsidP="002562A8">
      <w:pPr>
        <w:pStyle w:val="CMDOutput"/>
        <w:rPr>
          <w:sz w:val="20"/>
          <w:lang w:val="pt-BR"/>
        </w:rPr>
      </w:pPr>
      <w:r w:rsidRPr="002562A8">
        <w:rPr>
          <w:sz w:val="20"/>
          <w:lang w:val="pt-BR"/>
        </w:rPr>
        <w:t>Mar  8 03:46:19.991: %IPS-6-ENGINE_BUILDING: service-dns - 39 signatures - 10 of 13 engines</w:t>
      </w:r>
    </w:p>
    <w:p w14:paraId="3114AFEA"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03:46:20.027: %IPS-6-ENGINE_READY: service-dns - build time 36 ms - packets for this</w:t>
      </w:r>
    </w:p>
    <w:p w14:paraId="01AD71A3" w14:textId="77777777" w:rsidR="002562A8" w:rsidRPr="002562A8" w:rsidRDefault="002562A8" w:rsidP="002562A8">
      <w:pPr>
        <w:pStyle w:val="CMDOutput"/>
        <w:rPr>
          <w:sz w:val="20"/>
          <w:lang w:val="pt-BR"/>
        </w:rPr>
      </w:pPr>
      <w:r w:rsidRPr="002562A8">
        <w:rPr>
          <w:sz w:val="20"/>
          <w:lang w:val="pt-BR"/>
        </w:rPr>
        <w:t>R1#</w:t>
      </w:r>
    </w:p>
    <w:p w14:paraId="75ED3495" w14:textId="77777777" w:rsidR="002562A8" w:rsidRPr="002562A8" w:rsidRDefault="002562A8" w:rsidP="002562A8">
      <w:pPr>
        <w:pStyle w:val="CMDOutput"/>
        <w:rPr>
          <w:sz w:val="20"/>
          <w:lang w:val="pt-BR"/>
        </w:rPr>
      </w:pPr>
      <w:r w:rsidRPr="002562A8">
        <w:rPr>
          <w:sz w:val="20"/>
          <w:lang w:val="pt-BR"/>
        </w:rPr>
        <w:t>R1# engine will be scanned</w:t>
      </w:r>
    </w:p>
    <w:p w14:paraId="28072514" w14:textId="77777777" w:rsidR="002562A8" w:rsidRPr="002562A8" w:rsidRDefault="002562A8" w:rsidP="002562A8">
      <w:pPr>
        <w:pStyle w:val="CMDOutput"/>
        <w:rPr>
          <w:sz w:val="20"/>
          <w:lang w:val="pt-BR"/>
        </w:rPr>
      </w:pPr>
      <w:r w:rsidRPr="002562A8">
        <w:rPr>
          <w:sz w:val="20"/>
          <w:lang w:val="pt-BR"/>
        </w:rPr>
        <w:t>Mar  8 03:46:20.027: %IPS-6-ENGINE_BUILDING: string-udp - 80 signatures - 11 of 13 engines</w:t>
      </w:r>
    </w:p>
    <w:p w14:paraId="35263EDE"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03:46:20.087: %IPS-6-ENGINE_READY: string-udp - build time 60 ms - packets for this engine will be scanned</w:t>
      </w:r>
    </w:p>
    <w:p w14:paraId="174692E2" w14:textId="77777777" w:rsidR="002562A8" w:rsidRPr="002562A8" w:rsidRDefault="002562A8" w:rsidP="002562A8">
      <w:pPr>
        <w:pStyle w:val="CMDOutput"/>
        <w:rPr>
          <w:sz w:val="20"/>
          <w:lang w:val="pt-BR"/>
        </w:rPr>
      </w:pPr>
      <w:r w:rsidRPr="002562A8">
        <w:rPr>
          <w:sz w:val="20"/>
          <w:lang w:val="pt-BR"/>
        </w:rPr>
        <w:t>Mar  8 03:46:20.099: %IPS-6-ENGINE_BUILDING: multi-string - 614 signatures - 12 of 13 engines</w:t>
      </w:r>
    </w:p>
    <w:p w14:paraId="097D9F7A"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03:46:20.803: %IPS-6-ENGINE_READY: multi-string - build time 700 ms - packets for this engine will be scanned</w:t>
      </w:r>
    </w:p>
    <w:p w14:paraId="335BC7B7" w14:textId="77777777" w:rsidR="002562A8" w:rsidRPr="002562A8" w:rsidRDefault="002562A8" w:rsidP="002562A8">
      <w:pPr>
        <w:pStyle w:val="CMDOutput"/>
        <w:rPr>
          <w:sz w:val="20"/>
          <w:lang w:val="pt-BR"/>
        </w:rPr>
      </w:pPr>
      <w:r w:rsidRPr="002562A8">
        <w:rPr>
          <w:sz w:val="20"/>
          <w:lang w:val="pt-BR"/>
        </w:rPr>
        <w:t>Mar  8 03:46:20.803: %IPS-6-ENGINE_BUILDING: string-icmp - 3 signa</w:t>
      </w:r>
    </w:p>
    <w:p w14:paraId="63097A64" w14:textId="77777777" w:rsidR="002562A8" w:rsidRPr="002562A8" w:rsidRDefault="002562A8" w:rsidP="002562A8">
      <w:pPr>
        <w:pStyle w:val="CMDOutput"/>
        <w:rPr>
          <w:sz w:val="20"/>
          <w:lang w:val="pt-BR"/>
        </w:rPr>
      </w:pPr>
      <w:r w:rsidRPr="002562A8">
        <w:rPr>
          <w:sz w:val="20"/>
          <w:lang w:val="pt-BR"/>
        </w:rPr>
        <w:t>R1#tures - 13 of 13 engines</w:t>
      </w:r>
    </w:p>
    <w:p w14:paraId="7DA93008"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03:46:20.803: %IPS-6-ENGINE_READY: string-icmp - build time 0 ms - packets for this engine will be scanned</w:t>
      </w:r>
    </w:p>
    <w:p w14:paraId="5EA49DB6" w14:textId="77777777" w:rsidR="000126F0" w:rsidRDefault="002562A8" w:rsidP="002562A8">
      <w:pPr>
        <w:pStyle w:val="CMDOutput"/>
      </w:pPr>
      <w:r w:rsidRPr="002562A8">
        <w:rPr>
          <w:sz w:val="20"/>
          <w:lang w:val="pt-BR"/>
        </w:rPr>
        <w:t>Mar  8 03:46:20.803: %IPS-6-ALL_ENGINE_BUILDS_COMPLETE: elapsed time 13964 ms</w:t>
      </w:r>
    </w:p>
    <w:p w14:paraId="6C43443A" w14:textId="77777777" w:rsidR="00580B83" w:rsidRPr="000401ED" w:rsidRDefault="00B84D40">
      <w:pPr>
        <w:pStyle w:val="SubStepAlpha"/>
        <w:rPr>
          <w:noProof/>
        </w:rPr>
      </w:pPr>
      <w:r w:rsidRPr="000401ED">
        <w:rPr>
          <w:noProof/>
        </w:rPr>
        <w:t xml:space="preserve">Use the </w:t>
      </w:r>
      <w:r w:rsidRPr="000401ED">
        <w:rPr>
          <w:b/>
          <w:noProof/>
        </w:rPr>
        <w:t>dir flash</w:t>
      </w:r>
      <w:r w:rsidRPr="000401ED">
        <w:rPr>
          <w:noProof/>
        </w:rPr>
        <w:t xml:space="preserve"> command to see the contents of the </w:t>
      </w:r>
      <w:r w:rsidRPr="000401ED">
        <w:rPr>
          <w:b/>
          <w:noProof/>
        </w:rPr>
        <w:t>ipsdir</w:t>
      </w:r>
      <w:r w:rsidRPr="000401ED">
        <w:rPr>
          <w:noProof/>
        </w:rPr>
        <w:t xml:space="preserve"> directory created earlier. There should be six files</w:t>
      </w:r>
      <w:r w:rsidR="00022C63" w:rsidRPr="000401ED">
        <w:rPr>
          <w:noProof/>
        </w:rPr>
        <w:t>,</w:t>
      </w:r>
      <w:r w:rsidRPr="000401ED">
        <w:rPr>
          <w:noProof/>
        </w:rPr>
        <w:t xml:space="preserve"> as shown here.</w:t>
      </w:r>
    </w:p>
    <w:p w14:paraId="6B9D6199" w14:textId="77777777" w:rsidR="002562A8" w:rsidRPr="000401ED" w:rsidRDefault="00B84D40" w:rsidP="002562A8">
      <w:pPr>
        <w:pStyle w:val="CMD"/>
        <w:rPr>
          <w:b/>
          <w:noProof/>
        </w:rPr>
      </w:pPr>
      <w:r w:rsidRPr="000401ED">
        <w:rPr>
          <w:noProof/>
        </w:rPr>
        <w:t xml:space="preserve">R1# </w:t>
      </w:r>
      <w:r w:rsidR="002562A8" w:rsidRPr="000401ED">
        <w:rPr>
          <w:b/>
          <w:noProof/>
        </w:rPr>
        <w:t>dir flash:ipsdir</w:t>
      </w:r>
    </w:p>
    <w:p w14:paraId="0FB62697" w14:textId="77777777" w:rsidR="002562A8" w:rsidRPr="002562A8" w:rsidRDefault="002562A8" w:rsidP="002562A8">
      <w:pPr>
        <w:pStyle w:val="CMD"/>
      </w:pPr>
      <w:r w:rsidRPr="000401ED">
        <w:rPr>
          <w:noProof/>
        </w:rPr>
        <w:t>Directory of</w:t>
      </w:r>
      <w:r w:rsidRPr="002562A8">
        <w:t xml:space="preserve"> flash0:/ipsdir/</w:t>
      </w:r>
    </w:p>
    <w:p w14:paraId="59F33A02" w14:textId="77777777" w:rsidR="002562A8" w:rsidRPr="002562A8" w:rsidRDefault="002562A8" w:rsidP="002562A8">
      <w:pPr>
        <w:pStyle w:val="CMD"/>
      </w:pPr>
    </w:p>
    <w:p w14:paraId="63053FAF" w14:textId="77777777" w:rsidR="002562A8" w:rsidRPr="002562A8" w:rsidRDefault="002562A8" w:rsidP="002562A8">
      <w:pPr>
        <w:pStyle w:val="CMD"/>
      </w:pPr>
      <w:r w:rsidRPr="002562A8">
        <w:t xml:space="preserve">    4  -rw-         255   Mar 8 2015 02:45:40 +00:00  iosips-sig-delta.xmz</w:t>
      </w:r>
    </w:p>
    <w:p w14:paraId="5B68F80F" w14:textId="77777777" w:rsidR="002562A8" w:rsidRPr="002562A8" w:rsidRDefault="002562A8" w:rsidP="002562A8">
      <w:pPr>
        <w:pStyle w:val="CMD"/>
      </w:pPr>
      <w:r w:rsidRPr="002562A8">
        <w:t xml:space="preserve">    5  -rw-       16625   Mar 8 2015 03:43:52 +00:00  iosips-sig-typedef.xmz</w:t>
      </w:r>
    </w:p>
    <w:p w14:paraId="65014F55" w14:textId="77777777" w:rsidR="002562A8" w:rsidRPr="002562A8" w:rsidRDefault="002562A8" w:rsidP="002562A8">
      <w:pPr>
        <w:pStyle w:val="CMD"/>
      </w:pPr>
      <w:r w:rsidRPr="002562A8">
        <w:t xml:space="preserve">    6  -rw-      143832   Mar 8 2015 03:43:58 +00:00  iosips-sig-category.xmz</w:t>
      </w:r>
    </w:p>
    <w:p w14:paraId="7E4D61B1" w14:textId="77777777" w:rsidR="002562A8" w:rsidRPr="002562A8" w:rsidRDefault="002562A8" w:rsidP="002562A8">
      <w:pPr>
        <w:pStyle w:val="CMD"/>
      </w:pPr>
      <w:r w:rsidRPr="002562A8">
        <w:t xml:space="preserve">    7  -rw-         304   Mar 8 2015 02:45:42 +00:00  iosips-seap-delta.xmz</w:t>
      </w:r>
    </w:p>
    <w:p w14:paraId="79A9C021" w14:textId="77777777" w:rsidR="002562A8" w:rsidRPr="002562A8" w:rsidRDefault="002562A8" w:rsidP="002562A8">
      <w:pPr>
        <w:pStyle w:val="CMD"/>
      </w:pPr>
      <w:r w:rsidRPr="002562A8">
        <w:t xml:space="preserve">    8  -rw-         835   Mar 8 2015 02:45:42 +00:00  iosips-seap-typedef.xmz</w:t>
      </w:r>
    </w:p>
    <w:p w14:paraId="003CA382" w14:textId="77777777" w:rsidR="000126F0" w:rsidRPr="002562A8" w:rsidRDefault="002562A8" w:rsidP="002562A8">
      <w:pPr>
        <w:pStyle w:val="CMD"/>
      </w:pPr>
      <w:r w:rsidRPr="002562A8">
        <w:t xml:space="preserve">    9  -rw-     1632555   Mar 8 2015 03:45:18 +00:00  iosips-sig-default.xmz</w:t>
      </w:r>
    </w:p>
    <w:p w14:paraId="31596CE6" w14:textId="77777777" w:rsidR="00B84D40" w:rsidRPr="000401ED" w:rsidRDefault="00B84D40" w:rsidP="00E44752">
      <w:pPr>
        <w:pStyle w:val="StepHead"/>
        <w:rPr>
          <w:noProof/>
        </w:rPr>
      </w:pPr>
      <w:r w:rsidRPr="000401ED">
        <w:rPr>
          <w:noProof/>
        </w:rPr>
        <w:t>Verify that the signature package is properly compiled.</w:t>
      </w:r>
    </w:p>
    <w:p w14:paraId="4EB36FA6" w14:textId="77777777" w:rsidR="00580B83" w:rsidRPr="000401ED" w:rsidRDefault="00B84D40">
      <w:pPr>
        <w:pStyle w:val="SubStepAlpha"/>
        <w:rPr>
          <w:noProof/>
        </w:rPr>
      </w:pPr>
      <w:r w:rsidRPr="000401ED">
        <w:rPr>
          <w:noProof/>
        </w:rPr>
        <w:t xml:space="preserve">Use the </w:t>
      </w:r>
      <w:r w:rsidRPr="000401ED">
        <w:rPr>
          <w:b/>
          <w:noProof/>
        </w:rPr>
        <w:t>show ip ips signature count</w:t>
      </w:r>
      <w:r w:rsidRPr="000401ED">
        <w:rPr>
          <w:noProof/>
        </w:rPr>
        <w:t xml:space="preserve"> command to see the counts for the signature package compiled.</w:t>
      </w:r>
    </w:p>
    <w:p w14:paraId="54CF0F17" w14:textId="77777777" w:rsidR="00B84D40" w:rsidRPr="000401ED" w:rsidRDefault="00B84D40" w:rsidP="0089299B">
      <w:pPr>
        <w:pStyle w:val="CMD"/>
        <w:rPr>
          <w:noProof/>
        </w:rPr>
      </w:pPr>
      <w:r w:rsidRPr="000401ED">
        <w:rPr>
          <w:noProof/>
        </w:rPr>
        <w:t xml:space="preserve">R1# </w:t>
      </w:r>
      <w:r w:rsidRPr="000401ED">
        <w:rPr>
          <w:b/>
          <w:noProof/>
        </w:rPr>
        <w:t>show ip ips signature count</w:t>
      </w:r>
    </w:p>
    <w:p w14:paraId="2682D2C1" w14:textId="77777777" w:rsidR="00B84D40" w:rsidRPr="000401ED" w:rsidRDefault="00B84D40" w:rsidP="00E11427">
      <w:pPr>
        <w:pStyle w:val="CMDOutput"/>
        <w:rPr>
          <w:noProof/>
        </w:rPr>
      </w:pPr>
    </w:p>
    <w:p w14:paraId="03DBF116" w14:textId="77777777" w:rsidR="00B84D40" w:rsidRPr="000401ED" w:rsidRDefault="00B84D40" w:rsidP="00E11427">
      <w:pPr>
        <w:pStyle w:val="CMDOutput"/>
        <w:rPr>
          <w:noProof/>
        </w:rPr>
      </w:pPr>
      <w:r w:rsidRPr="000401ED">
        <w:rPr>
          <w:noProof/>
        </w:rPr>
        <w:lastRenderedPageBreak/>
        <w:t>Cisco SDF release version S364.0</w:t>
      </w:r>
    </w:p>
    <w:p w14:paraId="27BC8A99" w14:textId="77777777" w:rsidR="00B84D40" w:rsidRPr="000401ED" w:rsidRDefault="00B84D40" w:rsidP="00E11427">
      <w:pPr>
        <w:pStyle w:val="CMDOutput"/>
        <w:rPr>
          <w:noProof/>
        </w:rPr>
      </w:pPr>
      <w:r w:rsidRPr="000401ED">
        <w:rPr>
          <w:noProof/>
        </w:rPr>
        <w:t>Trend SDF release version V0.0</w:t>
      </w:r>
    </w:p>
    <w:p w14:paraId="071DCC81" w14:textId="77777777" w:rsidR="00B84D40" w:rsidRPr="000401ED" w:rsidRDefault="00B84D40" w:rsidP="00E11427">
      <w:pPr>
        <w:pStyle w:val="CMDOutput"/>
        <w:rPr>
          <w:noProof/>
        </w:rPr>
      </w:pPr>
    </w:p>
    <w:p w14:paraId="1D3B17D4" w14:textId="77777777" w:rsidR="00B84D40" w:rsidRPr="000401ED" w:rsidRDefault="00B84D40" w:rsidP="00E11427">
      <w:pPr>
        <w:pStyle w:val="CMDOutput"/>
        <w:rPr>
          <w:noProof/>
        </w:rPr>
      </w:pPr>
      <w:r w:rsidRPr="000401ED">
        <w:rPr>
          <w:noProof/>
        </w:rPr>
        <w:t>Signature Micro-Engine: multi-string: Total Signatures 11</w:t>
      </w:r>
    </w:p>
    <w:p w14:paraId="7F0DE4DF" w14:textId="77777777" w:rsidR="00B84D40" w:rsidRPr="000401ED" w:rsidRDefault="00B84D40" w:rsidP="00E11427">
      <w:pPr>
        <w:pStyle w:val="CMDOutput"/>
        <w:rPr>
          <w:noProof/>
        </w:rPr>
      </w:pPr>
      <w:r w:rsidRPr="000401ED">
        <w:rPr>
          <w:noProof/>
        </w:rPr>
        <w:t xml:space="preserve">      multi-string enabled signatures: 9</w:t>
      </w:r>
    </w:p>
    <w:p w14:paraId="53123C71" w14:textId="77777777" w:rsidR="00B84D40" w:rsidRPr="000401ED" w:rsidRDefault="00B84D40" w:rsidP="00E11427">
      <w:pPr>
        <w:pStyle w:val="CMDOutput"/>
        <w:rPr>
          <w:noProof/>
        </w:rPr>
      </w:pPr>
      <w:r w:rsidRPr="000401ED">
        <w:rPr>
          <w:noProof/>
        </w:rPr>
        <w:t xml:space="preserve">      multi-string retired signatures: 11</w:t>
      </w:r>
    </w:p>
    <w:p w14:paraId="0789D1E6" w14:textId="510C58CE" w:rsidR="002B03A5" w:rsidRDefault="002B03A5" w:rsidP="00943620">
      <w:pPr>
        <w:pStyle w:val="CMD"/>
        <w:rPr>
          <w:noProof/>
        </w:rPr>
      </w:pPr>
    </w:p>
    <w:p w14:paraId="54B53BD8" w14:textId="73F48B1D" w:rsidR="00B84D40" w:rsidRPr="000401ED" w:rsidRDefault="00B84D40" w:rsidP="00E11427">
      <w:pPr>
        <w:pStyle w:val="CMDOutput"/>
        <w:rPr>
          <w:noProof/>
        </w:rPr>
      </w:pPr>
      <w:r w:rsidRPr="000401ED">
        <w:rPr>
          <w:noProof/>
        </w:rPr>
        <w:t>Signature Micro-Engine: service-http: Total Signatures 662</w:t>
      </w:r>
    </w:p>
    <w:p w14:paraId="47C5AC1A" w14:textId="77777777" w:rsidR="00B84D40" w:rsidRPr="000401ED" w:rsidRDefault="00B84D40" w:rsidP="00E11427">
      <w:pPr>
        <w:pStyle w:val="CMDOutput"/>
        <w:rPr>
          <w:noProof/>
        </w:rPr>
      </w:pPr>
      <w:r w:rsidRPr="000401ED">
        <w:rPr>
          <w:noProof/>
        </w:rPr>
        <w:t xml:space="preserve">      service-http enabled signatures: 163</w:t>
      </w:r>
    </w:p>
    <w:p w14:paraId="05684B19" w14:textId="77777777" w:rsidR="00B84D40" w:rsidRPr="000401ED" w:rsidRDefault="00B84D40" w:rsidP="00E11427">
      <w:pPr>
        <w:pStyle w:val="CMDOutput"/>
        <w:rPr>
          <w:noProof/>
        </w:rPr>
      </w:pPr>
      <w:r w:rsidRPr="000401ED">
        <w:rPr>
          <w:noProof/>
        </w:rPr>
        <w:t xml:space="preserve">      service-http retired signatures: 565</w:t>
      </w:r>
    </w:p>
    <w:p w14:paraId="0D15B5E8" w14:textId="77777777" w:rsidR="00B84D40" w:rsidRPr="000401ED" w:rsidRDefault="00B84D40" w:rsidP="00E11427">
      <w:pPr>
        <w:pStyle w:val="CMDOutput"/>
        <w:rPr>
          <w:noProof/>
        </w:rPr>
      </w:pPr>
      <w:r w:rsidRPr="000401ED">
        <w:rPr>
          <w:noProof/>
        </w:rPr>
        <w:t xml:space="preserve">      service-http compiled signatures: 97</w:t>
      </w:r>
    </w:p>
    <w:p w14:paraId="14F04520" w14:textId="77777777" w:rsidR="00B84D40" w:rsidRPr="000401ED" w:rsidRDefault="00B84D40" w:rsidP="00E11427">
      <w:pPr>
        <w:pStyle w:val="CMDOutput"/>
        <w:rPr>
          <w:noProof/>
        </w:rPr>
      </w:pPr>
      <w:r w:rsidRPr="000401ED">
        <w:rPr>
          <w:noProof/>
        </w:rPr>
        <w:t xml:space="preserve">      service-http obsoleted signatures: 1</w:t>
      </w:r>
    </w:p>
    <w:p w14:paraId="609886CF" w14:textId="77777777" w:rsidR="00B84D40" w:rsidRPr="000401ED" w:rsidRDefault="00B84D40" w:rsidP="00E11427">
      <w:pPr>
        <w:pStyle w:val="CMDOutput"/>
        <w:rPr>
          <w:noProof/>
        </w:rPr>
      </w:pPr>
    </w:p>
    <w:p w14:paraId="56789727" w14:textId="77777777" w:rsidR="00B84D40" w:rsidRPr="000401ED" w:rsidRDefault="00B84D40" w:rsidP="00E11427">
      <w:pPr>
        <w:pStyle w:val="CMDOutput"/>
        <w:rPr>
          <w:noProof/>
        </w:rPr>
      </w:pPr>
      <w:r w:rsidRPr="000401ED">
        <w:rPr>
          <w:noProof/>
        </w:rPr>
        <w:t>Signature Micro-Engine: string-tcp: Total Signatures 1148</w:t>
      </w:r>
    </w:p>
    <w:p w14:paraId="6B4B98D8" w14:textId="77777777" w:rsidR="00B84D40" w:rsidRPr="000401ED" w:rsidRDefault="00B84D40" w:rsidP="00E11427">
      <w:pPr>
        <w:pStyle w:val="CMDOutput"/>
        <w:rPr>
          <w:noProof/>
        </w:rPr>
      </w:pPr>
      <w:r w:rsidRPr="000401ED">
        <w:rPr>
          <w:noProof/>
        </w:rPr>
        <w:t xml:space="preserve">      string-tcp enabled signatures: 622</w:t>
      </w:r>
    </w:p>
    <w:p w14:paraId="4E3382F7" w14:textId="77777777" w:rsidR="00B84D40" w:rsidRPr="000401ED" w:rsidRDefault="00B84D40" w:rsidP="00E11427">
      <w:pPr>
        <w:pStyle w:val="CMDOutput"/>
        <w:rPr>
          <w:noProof/>
        </w:rPr>
      </w:pPr>
      <w:r w:rsidRPr="000401ED">
        <w:rPr>
          <w:noProof/>
        </w:rPr>
        <w:t xml:space="preserve">      string-tcp retired signatures: 1031</w:t>
      </w:r>
    </w:p>
    <w:p w14:paraId="2934182C" w14:textId="77777777" w:rsidR="00B84D40" w:rsidRPr="000401ED" w:rsidRDefault="00B84D40" w:rsidP="00E11427">
      <w:pPr>
        <w:pStyle w:val="CMDOutput"/>
        <w:rPr>
          <w:noProof/>
        </w:rPr>
      </w:pPr>
      <w:r w:rsidRPr="000401ED">
        <w:rPr>
          <w:noProof/>
        </w:rPr>
        <w:t xml:space="preserve">      string-tcp compiled signatures: 117</w:t>
      </w:r>
    </w:p>
    <w:p w14:paraId="4E900CAD" w14:textId="77777777" w:rsidR="00B84D40" w:rsidRPr="000401ED" w:rsidRDefault="00B84D40" w:rsidP="00E11427">
      <w:pPr>
        <w:pStyle w:val="CMDOutput"/>
        <w:rPr>
          <w:noProof/>
        </w:rPr>
      </w:pPr>
      <w:r w:rsidRPr="000401ED">
        <w:rPr>
          <w:noProof/>
        </w:rPr>
        <w:t xml:space="preserve">      string-tcp obsoleted signatures: 21</w:t>
      </w:r>
    </w:p>
    <w:p w14:paraId="074327A3" w14:textId="77777777" w:rsidR="00B84D40" w:rsidRPr="000401ED" w:rsidRDefault="00B84D40" w:rsidP="00E11427">
      <w:pPr>
        <w:pStyle w:val="CMDOutput"/>
        <w:rPr>
          <w:noProof/>
        </w:rPr>
      </w:pPr>
    </w:p>
    <w:p w14:paraId="36544313" w14:textId="77777777" w:rsidR="00B84D40" w:rsidRPr="000401ED" w:rsidRDefault="00B84D40" w:rsidP="00E11427">
      <w:pPr>
        <w:pStyle w:val="CMDOutput"/>
        <w:rPr>
          <w:noProof/>
        </w:rPr>
      </w:pPr>
      <w:r w:rsidRPr="000401ED">
        <w:rPr>
          <w:noProof/>
        </w:rPr>
        <w:t>&lt;Output Omitted&gt;</w:t>
      </w:r>
    </w:p>
    <w:p w14:paraId="599E05D8" w14:textId="77777777" w:rsidR="00B84D40" w:rsidRPr="000401ED" w:rsidRDefault="00B84D40" w:rsidP="00E11427">
      <w:pPr>
        <w:pStyle w:val="CMDOutput"/>
        <w:rPr>
          <w:noProof/>
        </w:rPr>
      </w:pPr>
    </w:p>
    <w:p w14:paraId="1E53166C" w14:textId="77777777" w:rsidR="00B84D40" w:rsidRPr="000401ED" w:rsidRDefault="00B84D40" w:rsidP="00E11427">
      <w:pPr>
        <w:pStyle w:val="CMDOutput"/>
        <w:rPr>
          <w:noProof/>
        </w:rPr>
      </w:pPr>
      <w:r w:rsidRPr="000401ED">
        <w:rPr>
          <w:noProof/>
        </w:rPr>
        <w:t>Total Signatures: 2435</w:t>
      </w:r>
    </w:p>
    <w:p w14:paraId="748FF6BC" w14:textId="77777777" w:rsidR="00B84D40" w:rsidRPr="000401ED" w:rsidRDefault="00B84D40" w:rsidP="00E11427">
      <w:pPr>
        <w:pStyle w:val="CMDOutput"/>
        <w:rPr>
          <w:noProof/>
        </w:rPr>
      </w:pPr>
      <w:r w:rsidRPr="000401ED">
        <w:rPr>
          <w:noProof/>
        </w:rPr>
        <w:t xml:space="preserve">   Total Enabled Signatures: 1063</w:t>
      </w:r>
    </w:p>
    <w:p w14:paraId="51F991C4" w14:textId="77777777" w:rsidR="00B84D40" w:rsidRPr="000401ED" w:rsidRDefault="00B84D40" w:rsidP="00E11427">
      <w:pPr>
        <w:pStyle w:val="CMDOutput"/>
        <w:rPr>
          <w:noProof/>
        </w:rPr>
      </w:pPr>
      <w:r w:rsidRPr="000401ED">
        <w:rPr>
          <w:noProof/>
        </w:rPr>
        <w:t xml:space="preserve">   Total Retired Signatures: 2097</w:t>
      </w:r>
    </w:p>
    <w:p w14:paraId="6E59F5A0" w14:textId="77777777" w:rsidR="00B84D40" w:rsidRDefault="00B84D40" w:rsidP="00E11427">
      <w:pPr>
        <w:pStyle w:val="CMDOutput"/>
      </w:pPr>
      <w:r>
        <w:t xml:space="preserve">   Total Compiled Signatures: 338</w:t>
      </w:r>
    </w:p>
    <w:p w14:paraId="0C30EAC6" w14:textId="77777777" w:rsidR="00B84D40" w:rsidRDefault="00B84D40" w:rsidP="00E11427">
      <w:pPr>
        <w:pStyle w:val="CMDOutput"/>
      </w:pPr>
      <w:r>
        <w:t xml:space="preserve">   Total Obsoleted Signatures: 25</w:t>
      </w:r>
    </w:p>
    <w:p w14:paraId="4BAB53EB" w14:textId="77777777" w:rsidR="00B84D40" w:rsidRPr="000401ED" w:rsidRDefault="00B84D40" w:rsidP="0089299B">
      <w:pPr>
        <w:pStyle w:val="BodyTextL50"/>
        <w:rPr>
          <w:noProof/>
        </w:rPr>
      </w:pPr>
      <w:r w:rsidRPr="00B707B4">
        <w:rPr>
          <w:b/>
        </w:rPr>
        <w:t>Note</w:t>
      </w:r>
      <w:r w:rsidR="00EE237F" w:rsidRPr="00EE237F">
        <w:t>:</w:t>
      </w:r>
      <w:r w:rsidRPr="00B707B4">
        <w:t xml:space="preserve"> If you see an error message during </w:t>
      </w:r>
      <w:r w:rsidRPr="000401ED">
        <w:rPr>
          <w:noProof/>
        </w:rPr>
        <w:t>signature</w:t>
      </w:r>
      <w:r w:rsidRPr="00B707B4">
        <w:t xml:space="preserve"> compilation, such as </w:t>
      </w:r>
      <w:bookmarkStart w:id="34" w:name="wp9000299"/>
      <w:bookmarkEnd w:id="34"/>
      <w:r w:rsidR="000C6C35" w:rsidRPr="00CC613F">
        <w:t>“%IPS-3-INVALID_DIGITAL_SIGNATURE: Invalid Digital Signature found (key not found),”</w:t>
      </w:r>
      <w:r w:rsidRPr="00B707B4">
        <w:rPr>
          <w:szCs w:val="18"/>
        </w:rPr>
        <w:t xml:space="preserve"> </w:t>
      </w:r>
      <w:bookmarkStart w:id="35" w:name="wp9000300"/>
      <w:bookmarkEnd w:id="35"/>
      <w:r w:rsidRPr="00B707B4">
        <w:t>it means the public crypto key is invalid. Refer to Task 3</w:t>
      </w:r>
      <w:r>
        <w:t>,</w:t>
      </w:r>
      <w:r w:rsidRPr="00B707B4">
        <w:t xml:space="preserve"> </w:t>
      </w:r>
      <w:r w:rsidR="00022C63" w:rsidRPr="00B707B4">
        <w:t>Configur</w:t>
      </w:r>
      <w:r w:rsidR="00022C63">
        <w:t>e</w:t>
      </w:r>
      <w:r w:rsidR="00022C63" w:rsidRPr="00B707B4">
        <w:t xml:space="preserve"> </w:t>
      </w:r>
      <w:r w:rsidRPr="00B707B4">
        <w:t xml:space="preserve">the </w:t>
      </w:r>
      <w:r w:rsidRPr="000401ED">
        <w:rPr>
          <w:noProof/>
        </w:rPr>
        <w:t>IPS Crypto Key, to reconfigure the public crypto key.</w:t>
      </w:r>
    </w:p>
    <w:p w14:paraId="06BF3BBC" w14:textId="77777777" w:rsidR="00580B83" w:rsidRPr="000401ED" w:rsidRDefault="00B84D40">
      <w:pPr>
        <w:pStyle w:val="SubStepAlpha"/>
        <w:rPr>
          <w:noProof/>
        </w:rPr>
      </w:pPr>
      <w:r w:rsidRPr="000401ED">
        <w:rPr>
          <w:noProof/>
        </w:rPr>
        <w:t xml:space="preserve">Use the </w:t>
      </w:r>
      <w:r w:rsidRPr="000401ED">
        <w:rPr>
          <w:b/>
          <w:noProof/>
        </w:rPr>
        <w:t xml:space="preserve">show ip ips all </w:t>
      </w:r>
      <w:r w:rsidRPr="000401ED">
        <w:rPr>
          <w:noProof/>
        </w:rPr>
        <w:t>command to</w:t>
      </w:r>
      <w:r w:rsidRPr="00A56C6C">
        <w:t xml:space="preserve"> </w:t>
      </w:r>
      <w:r w:rsidR="00022C63">
        <w:t>view the</w:t>
      </w:r>
      <w:r w:rsidRPr="00A56C6C">
        <w:t xml:space="preserve"> </w:t>
      </w:r>
      <w:r w:rsidRPr="000401ED">
        <w:rPr>
          <w:noProof/>
        </w:rPr>
        <w:t>IPS configuration status summary. To which interfaces and in which direction is the iosips rule applied?</w:t>
      </w:r>
    </w:p>
    <w:p w14:paraId="71635B35" w14:textId="77777777" w:rsidR="00580B83" w:rsidRPr="000401ED" w:rsidRDefault="00161DC5">
      <w:pPr>
        <w:pStyle w:val="BodyTextL50"/>
        <w:rPr>
          <w:noProof/>
        </w:rPr>
      </w:pPr>
      <w:r w:rsidRPr="000401ED">
        <w:rPr>
          <w:noProof/>
        </w:rPr>
        <w:t>____________________________________________________________________________________</w:t>
      </w:r>
    </w:p>
    <w:p w14:paraId="0BAEFE23" w14:textId="77777777" w:rsidR="00580B83" w:rsidRPr="000401ED" w:rsidRDefault="00161DC5">
      <w:pPr>
        <w:pStyle w:val="BodyTextL50"/>
        <w:rPr>
          <w:noProof/>
        </w:rPr>
      </w:pPr>
      <w:r w:rsidRPr="000401ED">
        <w:rPr>
          <w:noProof/>
        </w:rPr>
        <w:t>____________________________________________________________________________________</w:t>
      </w:r>
    </w:p>
    <w:p w14:paraId="7B567720" w14:textId="77777777" w:rsidR="00B84D40" w:rsidRPr="000401ED" w:rsidRDefault="00B84D40" w:rsidP="0089299B">
      <w:pPr>
        <w:pStyle w:val="CMD"/>
        <w:rPr>
          <w:noProof/>
        </w:rPr>
      </w:pPr>
      <w:r w:rsidRPr="000401ED">
        <w:rPr>
          <w:noProof/>
        </w:rPr>
        <w:t xml:space="preserve">R1# </w:t>
      </w:r>
      <w:r w:rsidRPr="000401ED">
        <w:rPr>
          <w:b/>
          <w:noProof/>
        </w:rPr>
        <w:t>show ip ips all</w:t>
      </w:r>
    </w:p>
    <w:p w14:paraId="3F24EF9A" w14:textId="77777777" w:rsidR="00B84D40" w:rsidRPr="000401ED" w:rsidRDefault="00B84D40" w:rsidP="00E11427">
      <w:pPr>
        <w:pStyle w:val="CMDOutput"/>
        <w:rPr>
          <w:noProof/>
        </w:rPr>
      </w:pPr>
    </w:p>
    <w:p w14:paraId="0708ACDB" w14:textId="77777777" w:rsidR="00B84D40" w:rsidRPr="000401ED" w:rsidRDefault="00B84D40" w:rsidP="00E11427">
      <w:pPr>
        <w:pStyle w:val="CMDOutput"/>
        <w:rPr>
          <w:noProof/>
        </w:rPr>
      </w:pPr>
      <w:r w:rsidRPr="000401ED">
        <w:rPr>
          <w:noProof/>
        </w:rPr>
        <w:t>IPS Signature File Configuration Status</w:t>
      </w:r>
    </w:p>
    <w:p w14:paraId="72DC1317" w14:textId="77777777" w:rsidR="00B84D40" w:rsidRPr="000401ED" w:rsidRDefault="00B84D40" w:rsidP="00E11427">
      <w:pPr>
        <w:pStyle w:val="CMDOutput"/>
        <w:rPr>
          <w:noProof/>
        </w:rPr>
      </w:pPr>
      <w:r w:rsidRPr="000401ED">
        <w:rPr>
          <w:noProof/>
        </w:rPr>
        <w:t xml:space="preserve">    Configured Config Locations: flash:ipsdir/</w:t>
      </w:r>
    </w:p>
    <w:p w14:paraId="7FD548C5" w14:textId="77777777" w:rsidR="00B84D40" w:rsidRPr="000401ED" w:rsidRDefault="00B84D40" w:rsidP="00E11427">
      <w:pPr>
        <w:pStyle w:val="CMDOutput"/>
        <w:rPr>
          <w:noProof/>
        </w:rPr>
      </w:pPr>
      <w:r w:rsidRPr="000401ED">
        <w:rPr>
          <w:noProof/>
        </w:rPr>
        <w:t xml:space="preserve">    Last signature default load time: 18:47:52 UTC Jan 6 2009</w:t>
      </w:r>
    </w:p>
    <w:p w14:paraId="3455B1AB" w14:textId="77777777" w:rsidR="00B84D40" w:rsidRPr="000401ED" w:rsidRDefault="00B84D40" w:rsidP="00E11427">
      <w:pPr>
        <w:pStyle w:val="CMDOutput"/>
        <w:rPr>
          <w:noProof/>
        </w:rPr>
      </w:pPr>
      <w:r w:rsidRPr="000401ED">
        <w:rPr>
          <w:noProof/>
        </w:rPr>
        <w:t xml:space="preserve">    Last signature delta load time: 20:11:35 UTC Jan 6 2009</w:t>
      </w:r>
    </w:p>
    <w:p w14:paraId="568DA996" w14:textId="77777777" w:rsidR="00B84D40" w:rsidRPr="000401ED" w:rsidRDefault="00B84D40" w:rsidP="00E11427">
      <w:pPr>
        <w:pStyle w:val="CMDOutput"/>
        <w:rPr>
          <w:noProof/>
        </w:rPr>
      </w:pPr>
      <w:r w:rsidRPr="000401ED">
        <w:rPr>
          <w:noProof/>
        </w:rPr>
        <w:t xml:space="preserve">    Last event action (SEAP) load time: -none-</w:t>
      </w:r>
    </w:p>
    <w:p w14:paraId="13AFCFBD" w14:textId="77777777" w:rsidR="00B84D40" w:rsidRPr="000401ED" w:rsidRDefault="00B84D40" w:rsidP="00E11427">
      <w:pPr>
        <w:pStyle w:val="CMDOutput"/>
        <w:rPr>
          <w:noProof/>
        </w:rPr>
      </w:pPr>
    </w:p>
    <w:p w14:paraId="5AC13CE2" w14:textId="77777777" w:rsidR="00B84D40" w:rsidRPr="000401ED" w:rsidRDefault="00B84D40" w:rsidP="00E11427">
      <w:pPr>
        <w:pStyle w:val="CMDOutput"/>
        <w:rPr>
          <w:noProof/>
        </w:rPr>
      </w:pPr>
      <w:r w:rsidRPr="000401ED">
        <w:rPr>
          <w:noProof/>
        </w:rPr>
        <w:t xml:space="preserve">    General SEAP Config:</w:t>
      </w:r>
    </w:p>
    <w:p w14:paraId="42497EEC" w14:textId="77777777" w:rsidR="00B84D40" w:rsidRPr="000401ED" w:rsidRDefault="00B84D40" w:rsidP="00E11427">
      <w:pPr>
        <w:pStyle w:val="CMDOutput"/>
        <w:rPr>
          <w:noProof/>
        </w:rPr>
      </w:pPr>
      <w:r w:rsidRPr="000401ED">
        <w:rPr>
          <w:noProof/>
        </w:rPr>
        <w:t xml:space="preserve">    Global Deny Timeout: 3600 seconds</w:t>
      </w:r>
    </w:p>
    <w:p w14:paraId="1896EEE4" w14:textId="77777777" w:rsidR="00B84D40" w:rsidRPr="000401ED" w:rsidRDefault="00B84D40" w:rsidP="00E11427">
      <w:pPr>
        <w:pStyle w:val="CMDOutput"/>
        <w:rPr>
          <w:noProof/>
        </w:rPr>
      </w:pPr>
      <w:r w:rsidRPr="000401ED">
        <w:rPr>
          <w:noProof/>
        </w:rPr>
        <w:t xml:space="preserve">    Global Overrides Status: Enabled</w:t>
      </w:r>
    </w:p>
    <w:p w14:paraId="71575B6B" w14:textId="77777777" w:rsidR="00B84D40" w:rsidRPr="000401ED" w:rsidRDefault="00B84D40" w:rsidP="00E11427">
      <w:pPr>
        <w:pStyle w:val="CMDOutput"/>
        <w:rPr>
          <w:noProof/>
        </w:rPr>
      </w:pPr>
      <w:r w:rsidRPr="000401ED">
        <w:rPr>
          <w:noProof/>
        </w:rPr>
        <w:t xml:space="preserve">    Global Filters Status: Enabled</w:t>
      </w:r>
    </w:p>
    <w:p w14:paraId="3F5B19B9" w14:textId="77777777" w:rsidR="00B84D40" w:rsidRPr="000401ED" w:rsidRDefault="00B84D40" w:rsidP="00E11427">
      <w:pPr>
        <w:pStyle w:val="CMDOutput"/>
        <w:rPr>
          <w:noProof/>
        </w:rPr>
      </w:pPr>
    </w:p>
    <w:p w14:paraId="24F69FCE" w14:textId="77777777" w:rsidR="00B84D40" w:rsidRPr="000401ED" w:rsidRDefault="00B84D40" w:rsidP="00E11427">
      <w:pPr>
        <w:pStyle w:val="CMDOutput"/>
        <w:rPr>
          <w:noProof/>
        </w:rPr>
      </w:pPr>
      <w:r w:rsidRPr="000401ED">
        <w:rPr>
          <w:noProof/>
        </w:rPr>
        <w:t>IPS Auto Update is not currently configured</w:t>
      </w:r>
    </w:p>
    <w:p w14:paraId="245D7442" w14:textId="77777777" w:rsidR="00B84D40" w:rsidRPr="000401ED" w:rsidRDefault="00B84D40" w:rsidP="00E11427">
      <w:pPr>
        <w:pStyle w:val="CMDOutput"/>
        <w:rPr>
          <w:noProof/>
        </w:rPr>
      </w:pPr>
    </w:p>
    <w:p w14:paraId="3041DA53" w14:textId="77777777" w:rsidR="00B84D40" w:rsidRPr="000401ED" w:rsidRDefault="00B84D40" w:rsidP="00E11427">
      <w:pPr>
        <w:pStyle w:val="CMDOutput"/>
        <w:rPr>
          <w:noProof/>
        </w:rPr>
      </w:pPr>
      <w:r w:rsidRPr="000401ED">
        <w:rPr>
          <w:noProof/>
        </w:rPr>
        <w:lastRenderedPageBreak/>
        <w:t>IPS Syslog and SDEE Notification Status</w:t>
      </w:r>
    </w:p>
    <w:p w14:paraId="69616D87" w14:textId="77777777" w:rsidR="00B84D40" w:rsidRPr="000401ED" w:rsidRDefault="00B84D40" w:rsidP="00E11427">
      <w:pPr>
        <w:pStyle w:val="CMDOutput"/>
        <w:rPr>
          <w:noProof/>
        </w:rPr>
      </w:pPr>
      <w:r w:rsidRPr="000401ED">
        <w:rPr>
          <w:noProof/>
        </w:rPr>
        <w:t xml:space="preserve">    Event notification through syslog is enabled</w:t>
      </w:r>
    </w:p>
    <w:p w14:paraId="59B3C9E7" w14:textId="77777777" w:rsidR="00B84D40" w:rsidRPr="000401ED" w:rsidRDefault="00B84D40" w:rsidP="00E11427">
      <w:pPr>
        <w:pStyle w:val="CMDOutput"/>
        <w:rPr>
          <w:noProof/>
        </w:rPr>
      </w:pPr>
      <w:r w:rsidRPr="000401ED">
        <w:rPr>
          <w:noProof/>
        </w:rPr>
        <w:t xml:space="preserve">    Event notification through SDEE is enabled</w:t>
      </w:r>
    </w:p>
    <w:p w14:paraId="61559867" w14:textId="77777777" w:rsidR="00B84D40" w:rsidRPr="000401ED" w:rsidRDefault="00B84D40" w:rsidP="00E11427">
      <w:pPr>
        <w:pStyle w:val="CMDOutput"/>
        <w:rPr>
          <w:noProof/>
        </w:rPr>
      </w:pPr>
    </w:p>
    <w:p w14:paraId="2BC4A06E" w14:textId="77777777" w:rsidR="00B84D40" w:rsidRPr="000401ED" w:rsidRDefault="00B84D40" w:rsidP="00E11427">
      <w:pPr>
        <w:pStyle w:val="CMDOutput"/>
        <w:rPr>
          <w:noProof/>
        </w:rPr>
      </w:pPr>
      <w:r w:rsidRPr="000401ED">
        <w:rPr>
          <w:noProof/>
        </w:rPr>
        <w:t>IPS Signature Status</w:t>
      </w:r>
    </w:p>
    <w:p w14:paraId="314B5CDA" w14:textId="77777777" w:rsidR="00B84D40" w:rsidRPr="000401ED" w:rsidRDefault="00B84D40" w:rsidP="00E11427">
      <w:pPr>
        <w:pStyle w:val="CMDOutput"/>
        <w:rPr>
          <w:noProof/>
        </w:rPr>
      </w:pPr>
      <w:r w:rsidRPr="000401ED">
        <w:rPr>
          <w:noProof/>
        </w:rPr>
        <w:t xml:space="preserve">    Total Active Signatures: 339</w:t>
      </w:r>
    </w:p>
    <w:p w14:paraId="3335D636" w14:textId="77777777" w:rsidR="00B84D40" w:rsidRPr="000401ED" w:rsidRDefault="00B84D40" w:rsidP="00E11427">
      <w:pPr>
        <w:pStyle w:val="CMDOutput"/>
        <w:rPr>
          <w:noProof/>
        </w:rPr>
      </w:pPr>
      <w:r w:rsidRPr="000401ED">
        <w:rPr>
          <w:noProof/>
        </w:rPr>
        <w:t xml:space="preserve">    Total Inactive Signatures: 2096</w:t>
      </w:r>
    </w:p>
    <w:p w14:paraId="3367A63E" w14:textId="77777777" w:rsidR="00B84D40" w:rsidRPr="000401ED" w:rsidRDefault="00B84D40" w:rsidP="00E11427">
      <w:pPr>
        <w:pStyle w:val="CMDOutput"/>
        <w:rPr>
          <w:noProof/>
        </w:rPr>
      </w:pPr>
    </w:p>
    <w:p w14:paraId="2A615D16" w14:textId="77777777" w:rsidR="00B84D40" w:rsidRPr="000401ED" w:rsidRDefault="00B84D40" w:rsidP="00E11427">
      <w:pPr>
        <w:pStyle w:val="CMDOutput"/>
        <w:rPr>
          <w:noProof/>
        </w:rPr>
      </w:pPr>
      <w:r w:rsidRPr="000401ED">
        <w:rPr>
          <w:noProof/>
        </w:rPr>
        <w:t>IPS Packet Scanning and Interface Status</w:t>
      </w:r>
    </w:p>
    <w:p w14:paraId="743CD02F" w14:textId="77777777" w:rsidR="00B84D40" w:rsidRPr="000401ED" w:rsidRDefault="00B84D40" w:rsidP="00E11427">
      <w:pPr>
        <w:pStyle w:val="CMDOutput"/>
        <w:rPr>
          <w:noProof/>
        </w:rPr>
      </w:pPr>
      <w:r w:rsidRPr="000401ED">
        <w:rPr>
          <w:noProof/>
        </w:rPr>
        <w:t xml:space="preserve">    IPS Rule Configuration</w:t>
      </w:r>
    </w:p>
    <w:p w14:paraId="5C0B87F2" w14:textId="77777777" w:rsidR="00B84D40" w:rsidRPr="000401ED" w:rsidRDefault="00B84D40" w:rsidP="00E11427">
      <w:pPr>
        <w:pStyle w:val="CMDOutput"/>
        <w:rPr>
          <w:noProof/>
        </w:rPr>
      </w:pPr>
      <w:r w:rsidRPr="000401ED">
        <w:rPr>
          <w:noProof/>
        </w:rPr>
        <w:t xml:space="preserve">      IPS name iosips</w:t>
      </w:r>
    </w:p>
    <w:p w14:paraId="416B25E8" w14:textId="77777777" w:rsidR="00B84D40" w:rsidRPr="000401ED" w:rsidRDefault="00B84D40" w:rsidP="00E11427">
      <w:pPr>
        <w:pStyle w:val="CMDOutput"/>
        <w:rPr>
          <w:noProof/>
        </w:rPr>
      </w:pPr>
      <w:r w:rsidRPr="000401ED">
        <w:rPr>
          <w:noProof/>
        </w:rPr>
        <w:t xml:space="preserve">    IPS fail closed is disabled</w:t>
      </w:r>
    </w:p>
    <w:p w14:paraId="469A0AB3" w14:textId="77777777" w:rsidR="00B84D40" w:rsidRPr="000401ED" w:rsidRDefault="00B84D40" w:rsidP="00E11427">
      <w:pPr>
        <w:pStyle w:val="CMDOutput"/>
        <w:rPr>
          <w:noProof/>
        </w:rPr>
      </w:pPr>
      <w:r w:rsidRPr="000401ED">
        <w:rPr>
          <w:noProof/>
        </w:rPr>
        <w:t xml:space="preserve">    IPS deny-action ips-interface is false</w:t>
      </w:r>
    </w:p>
    <w:p w14:paraId="1E995191" w14:textId="77777777" w:rsidR="00B84D40" w:rsidRPr="000401ED" w:rsidRDefault="00B84D40" w:rsidP="00E11427">
      <w:pPr>
        <w:pStyle w:val="CMDOutput"/>
        <w:rPr>
          <w:noProof/>
        </w:rPr>
      </w:pPr>
      <w:r w:rsidRPr="000401ED">
        <w:rPr>
          <w:noProof/>
        </w:rPr>
        <w:t xml:space="preserve">    Interface Configuration</w:t>
      </w:r>
    </w:p>
    <w:p w14:paraId="7ADAE7A9" w14:textId="77777777" w:rsidR="00B84D40" w:rsidRPr="000401ED" w:rsidRDefault="00B84D40" w:rsidP="00E11427">
      <w:pPr>
        <w:pStyle w:val="CMDOutput"/>
        <w:rPr>
          <w:noProof/>
        </w:rPr>
      </w:pPr>
      <w:r w:rsidRPr="000401ED">
        <w:rPr>
          <w:noProof/>
        </w:rPr>
        <w:t xml:space="preserve">      Interface Serial0/0/0</w:t>
      </w:r>
    </w:p>
    <w:p w14:paraId="3AF6433E" w14:textId="77777777" w:rsidR="00B84D40" w:rsidRPr="000401ED" w:rsidRDefault="00B84D40" w:rsidP="00E11427">
      <w:pPr>
        <w:pStyle w:val="CMDOutput"/>
        <w:rPr>
          <w:noProof/>
        </w:rPr>
      </w:pPr>
      <w:r w:rsidRPr="000401ED">
        <w:rPr>
          <w:noProof/>
        </w:rPr>
        <w:t xml:space="preserve">        Inbound IPS rule is iosips</w:t>
      </w:r>
    </w:p>
    <w:p w14:paraId="147E7D50" w14:textId="77777777" w:rsidR="00B84D40" w:rsidRPr="000401ED" w:rsidRDefault="00B84D40" w:rsidP="00E11427">
      <w:pPr>
        <w:pStyle w:val="CMDOutput"/>
        <w:rPr>
          <w:noProof/>
        </w:rPr>
      </w:pPr>
      <w:r w:rsidRPr="000401ED">
        <w:rPr>
          <w:noProof/>
        </w:rPr>
        <w:t xml:space="preserve">        Outgoing IPS rule is not set</w:t>
      </w:r>
    </w:p>
    <w:p w14:paraId="539A2D18" w14:textId="77777777" w:rsidR="00B84D40" w:rsidRPr="000401ED" w:rsidRDefault="00B84D40" w:rsidP="00E11427">
      <w:pPr>
        <w:pStyle w:val="CMDOutput"/>
        <w:rPr>
          <w:noProof/>
        </w:rPr>
      </w:pPr>
      <w:r w:rsidRPr="000401ED">
        <w:rPr>
          <w:noProof/>
        </w:rPr>
        <w:t>Interface FastEthernet0/1</w:t>
      </w:r>
    </w:p>
    <w:p w14:paraId="5CC0D30D" w14:textId="77777777" w:rsidR="00B84D40" w:rsidRPr="000401ED" w:rsidRDefault="00B84D40" w:rsidP="00E11427">
      <w:pPr>
        <w:pStyle w:val="CMDOutput"/>
        <w:rPr>
          <w:noProof/>
        </w:rPr>
      </w:pPr>
      <w:r w:rsidRPr="000401ED">
        <w:rPr>
          <w:noProof/>
        </w:rPr>
        <w:t xml:space="preserve">        Inbound IPS rule is iosips</w:t>
      </w:r>
    </w:p>
    <w:p w14:paraId="6C6D71B0" w14:textId="77777777" w:rsidR="00B84D40" w:rsidRPr="000401ED" w:rsidRDefault="00B84D40" w:rsidP="00E11427">
      <w:pPr>
        <w:pStyle w:val="CMDOutput"/>
        <w:rPr>
          <w:noProof/>
        </w:rPr>
      </w:pPr>
      <w:r w:rsidRPr="000401ED">
        <w:rPr>
          <w:noProof/>
        </w:rPr>
        <w:t xml:space="preserve">        Outgoing IPS rule is not set</w:t>
      </w:r>
    </w:p>
    <w:p w14:paraId="3DAF5038" w14:textId="77777777" w:rsidR="00B84D40" w:rsidRPr="000401ED" w:rsidRDefault="00B84D40" w:rsidP="00E11427">
      <w:pPr>
        <w:pStyle w:val="CMDOutput"/>
        <w:rPr>
          <w:noProof/>
        </w:rPr>
      </w:pPr>
    </w:p>
    <w:p w14:paraId="09A541C0" w14:textId="77777777" w:rsidR="00B84D40" w:rsidRPr="000401ED" w:rsidRDefault="00B84D40" w:rsidP="00E11427">
      <w:pPr>
        <w:pStyle w:val="CMDOutput"/>
        <w:rPr>
          <w:noProof/>
        </w:rPr>
      </w:pPr>
      <w:r w:rsidRPr="000401ED">
        <w:rPr>
          <w:noProof/>
        </w:rPr>
        <w:t>IPS Category CLI Configuration:</w:t>
      </w:r>
    </w:p>
    <w:p w14:paraId="23D80837" w14:textId="77777777" w:rsidR="00B84D40" w:rsidRDefault="00B84D40" w:rsidP="00E11427">
      <w:pPr>
        <w:pStyle w:val="CMDOutput"/>
      </w:pPr>
      <w:r>
        <w:t xml:space="preserve">    Category all:</w:t>
      </w:r>
    </w:p>
    <w:p w14:paraId="31BFF8ED" w14:textId="77777777" w:rsidR="00B84D40" w:rsidRDefault="00B84D40" w:rsidP="00E11427">
      <w:pPr>
        <w:pStyle w:val="CMDOutput"/>
      </w:pPr>
      <w:r>
        <w:t xml:space="preserve">        Retire: True</w:t>
      </w:r>
    </w:p>
    <w:p w14:paraId="2CBD78DC" w14:textId="77777777" w:rsidR="00B84D40" w:rsidRDefault="00B84D40" w:rsidP="00E11427">
      <w:pPr>
        <w:pStyle w:val="CMDOutput"/>
      </w:pPr>
      <w:r>
        <w:t xml:space="preserve">    Category ios_ips basic:</w:t>
      </w:r>
    </w:p>
    <w:p w14:paraId="7BD264D0" w14:textId="77777777" w:rsidR="00B84D40" w:rsidRPr="0097752F" w:rsidRDefault="00B84D40" w:rsidP="00E11427">
      <w:pPr>
        <w:pStyle w:val="CMDOutput"/>
      </w:pPr>
      <w:r>
        <w:t xml:space="preserve">        Retire: False</w:t>
      </w:r>
    </w:p>
    <w:p w14:paraId="5172780C" w14:textId="77777777" w:rsidR="00B84D40" w:rsidRPr="000401ED" w:rsidRDefault="00B84D40" w:rsidP="00E44752">
      <w:pPr>
        <w:pStyle w:val="StepHead"/>
        <w:rPr>
          <w:noProof/>
        </w:rPr>
      </w:pPr>
      <w:r>
        <w:t>(</w:t>
      </w:r>
      <w:r w:rsidRPr="000401ED">
        <w:rPr>
          <w:noProof/>
        </w:rPr>
        <w:t>Optional) Alternative methods of copying the signature package to the router.</w:t>
      </w:r>
    </w:p>
    <w:p w14:paraId="2F744132" w14:textId="77777777" w:rsidR="00B84D40" w:rsidRPr="000401ED" w:rsidRDefault="00B84D40" w:rsidP="0089299B">
      <w:pPr>
        <w:pStyle w:val="BodyTextL25"/>
        <w:rPr>
          <w:noProof/>
        </w:rPr>
      </w:pPr>
      <w:r w:rsidRPr="000401ED">
        <w:rPr>
          <w:noProof/>
        </w:rPr>
        <w:t>If you used TFTP to copy the file and</w:t>
      </w:r>
      <w:r>
        <w:t xml:space="preserve"> </w:t>
      </w:r>
      <w:r w:rsidR="00945CC1">
        <w:t>will not</w:t>
      </w:r>
      <w:r>
        <w:t xml:space="preserve"> </w:t>
      </w:r>
      <w:r w:rsidRPr="000401ED">
        <w:rPr>
          <w:noProof/>
        </w:rPr>
        <w:t>use one of these alternative methods, read through the procedures described here to become familiar with them. If you use one of these methods instead of TFTP, return to Step 4 to verify that the signature package loaded properly.</w:t>
      </w:r>
    </w:p>
    <w:p w14:paraId="19F5F707" w14:textId="77777777" w:rsidR="00B84D40" w:rsidRPr="000401ED" w:rsidRDefault="00B84D40" w:rsidP="0089299B">
      <w:pPr>
        <w:pStyle w:val="BodyTextL25"/>
        <w:rPr>
          <w:noProof/>
        </w:rPr>
      </w:pPr>
      <w:r w:rsidRPr="000401ED">
        <w:rPr>
          <w:b/>
          <w:noProof/>
        </w:rPr>
        <w:t>FTP method</w:t>
      </w:r>
      <w:r w:rsidR="00EE237F" w:rsidRPr="000401ED">
        <w:rPr>
          <w:noProof/>
        </w:rPr>
        <w:t xml:space="preserve">: </w:t>
      </w:r>
      <w:r w:rsidRPr="000401ED">
        <w:rPr>
          <w:noProof/>
        </w:rPr>
        <w:t>Although the TFTP method is generally adequate, the signature file is rather large and FTP</w:t>
      </w:r>
      <w:r>
        <w:t xml:space="preserve"> </w:t>
      </w:r>
      <w:r w:rsidR="00D074FD">
        <w:t xml:space="preserve">can </w:t>
      </w:r>
      <w:r>
        <w:t>provide a</w:t>
      </w:r>
      <w:r w:rsidR="00D074FD">
        <w:t xml:space="preserve">nother </w:t>
      </w:r>
      <w:r w:rsidRPr="000401ED">
        <w:rPr>
          <w:noProof/>
        </w:rPr>
        <w:t xml:space="preserve">method of copying the file. You can use an FTP server to copy the signature file to the router with </w:t>
      </w:r>
      <w:bookmarkStart w:id="36" w:name="wp9000288"/>
      <w:bookmarkEnd w:id="36"/>
      <w:r w:rsidRPr="000401ED">
        <w:rPr>
          <w:noProof/>
        </w:rPr>
        <w:t>this command:</w:t>
      </w:r>
    </w:p>
    <w:p w14:paraId="0C12958C" w14:textId="77777777" w:rsidR="00580B83" w:rsidRPr="000401ED" w:rsidRDefault="00B84D40">
      <w:pPr>
        <w:pStyle w:val="CMD"/>
        <w:rPr>
          <w:noProof/>
        </w:rPr>
      </w:pPr>
      <w:r w:rsidRPr="000401ED">
        <w:rPr>
          <w:noProof/>
        </w:rPr>
        <w:t>copy ftp://&lt;ftp_user:password@Server_IP_address&gt;/&lt;signature_package&gt; idconf</w:t>
      </w:r>
    </w:p>
    <w:p w14:paraId="3FFFD2B5" w14:textId="77777777" w:rsidR="00580B83" w:rsidRPr="000401ED" w:rsidRDefault="00B84D40">
      <w:pPr>
        <w:pStyle w:val="BodyTextL25"/>
        <w:rPr>
          <w:noProof/>
        </w:rPr>
      </w:pPr>
      <w:r w:rsidRPr="000401ED">
        <w:rPr>
          <w:noProof/>
        </w:rPr>
        <w:t xml:space="preserve">In the following example, the user </w:t>
      </w:r>
      <w:r w:rsidR="000C6C35" w:rsidRPr="000401ED">
        <w:rPr>
          <w:b/>
          <w:noProof/>
        </w:rPr>
        <w:t>admin</w:t>
      </w:r>
      <w:r w:rsidRPr="000401ED">
        <w:rPr>
          <w:noProof/>
        </w:rPr>
        <w:t xml:space="preserve"> must be defined on the FTP server with a password of </w:t>
      </w:r>
      <w:r w:rsidR="00EE237F" w:rsidRPr="000401ED">
        <w:rPr>
          <w:b/>
          <w:noProof/>
        </w:rPr>
        <w:t>cisco</w:t>
      </w:r>
      <w:r w:rsidRPr="000401ED">
        <w:rPr>
          <w:noProof/>
        </w:rPr>
        <w:t>.</w:t>
      </w:r>
    </w:p>
    <w:p w14:paraId="54434218" w14:textId="77777777" w:rsidR="00B84D40" w:rsidRPr="00DD01EE" w:rsidRDefault="00B84D40" w:rsidP="0089299B">
      <w:pPr>
        <w:pStyle w:val="CMD"/>
        <w:rPr>
          <w:lang w:val="pt-BR"/>
        </w:rPr>
      </w:pPr>
      <w:r w:rsidRPr="000401ED">
        <w:rPr>
          <w:noProof/>
          <w:lang w:val="pt-BR"/>
        </w:rPr>
        <w:t xml:space="preserve">R1# </w:t>
      </w:r>
      <w:r w:rsidRPr="000401ED">
        <w:rPr>
          <w:b/>
          <w:noProof/>
        </w:rPr>
        <w:t>copy ftp://</w:t>
      </w:r>
      <w:r w:rsidR="00F85E16" w:rsidRPr="000401ED">
        <w:rPr>
          <w:b/>
          <w:noProof/>
        </w:rPr>
        <w:t>admin:cisco@192.168.1.3</w:t>
      </w:r>
      <w:r w:rsidR="00F85E16">
        <w:rPr>
          <w:b/>
        </w:rPr>
        <w:t>/IOS-S855</w:t>
      </w:r>
      <w:r w:rsidRPr="0089299B">
        <w:rPr>
          <w:b/>
        </w:rPr>
        <w:t>-CLI.pkg idconf</w:t>
      </w:r>
    </w:p>
    <w:p w14:paraId="334B727A" w14:textId="77777777" w:rsidR="00B84D40" w:rsidRPr="000401ED" w:rsidRDefault="00F85E16" w:rsidP="0089299B">
      <w:pPr>
        <w:pStyle w:val="CMD"/>
        <w:rPr>
          <w:noProof/>
        </w:rPr>
      </w:pPr>
      <w:bookmarkStart w:id="37" w:name="wp9000060"/>
      <w:bookmarkEnd w:id="37"/>
      <w:r>
        <w:t xml:space="preserve">Loading </w:t>
      </w:r>
      <w:r w:rsidRPr="000401ED">
        <w:rPr>
          <w:noProof/>
        </w:rPr>
        <w:t>IOS-S855</w:t>
      </w:r>
      <w:r w:rsidR="00B84D40" w:rsidRPr="000401ED">
        <w:rPr>
          <w:noProof/>
        </w:rPr>
        <w:t>-CLI.pkg !!!!!!!!!!!!!!!!!!!!!!!!!!!!!!</w:t>
      </w:r>
    </w:p>
    <w:p w14:paraId="70739167" w14:textId="77777777" w:rsidR="00B84D40" w:rsidRPr="000401ED" w:rsidRDefault="00B84D40" w:rsidP="0089299B">
      <w:pPr>
        <w:pStyle w:val="CMD"/>
        <w:rPr>
          <w:noProof/>
        </w:rPr>
      </w:pPr>
      <w:bookmarkStart w:id="38" w:name="wp9000061"/>
      <w:bookmarkEnd w:id="38"/>
      <w:r w:rsidRPr="000401ED">
        <w:rPr>
          <w:noProof/>
        </w:rPr>
        <w:t>[OK - 7608873/4096 bytes]</w:t>
      </w:r>
    </w:p>
    <w:p w14:paraId="1C9E0984" w14:textId="590521B0" w:rsidR="00B84D40" w:rsidRPr="000401ED" w:rsidRDefault="00B84D40" w:rsidP="0089299B">
      <w:pPr>
        <w:pStyle w:val="BodyTextL25"/>
        <w:rPr>
          <w:noProof/>
        </w:rPr>
      </w:pPr>
      <w:r w:rsidRPr="000401ED">
        <w:rPr>
          <w:b/>
          <w:noProof/>
        </w:rPr>
        <w:t>USB method</w:t>
      </w:r>
      <w:r w:rsidR="00EE237F" w:rsidRPr="000401ED">
        <w:rPr>
          <w:noProof/>
        </w:rPr>
        <w:t xml:space="preserve">: </w:t>
      </w:r>
      <w:r w:rsidRPr="000401ED">
        <w:rPr>
          <w:noProof/>
        </w:rPr>
        <w:t>If there is no access to</w:t>
      </w:r>
      <w:r w:rsidRPr="00E2058F">
        <w:t xml:space="preserve"> a</w:t>
      </w:r>
      <w:r w:rsidR="00412173">
        <w:t>n</w:t>
      </w:r>
      <w:r w:rsidRPr="00E2058F">
        <w:t xml:space="preserve"> FTP or </w:t>
      </w:r>
      <w:r w:rsidR="00412173">
        <w:t xml:space="preserve">a </w:t>
      </w:r>
      <w:r w:rsidRPr="000401ED">
        <w:rPr>
          <w:noProof/>
        </w:rPr>
        <w:t>TFTP server, you can use a USB flash drive to load the signature package to the router.</w:t>
      </w:r>
    </w:p>
    <w:p w14:paraId="75DFD269" w14:textId="77777777" w:rsidR="00B84D40" w:rsidRPr="000401ED" w:rsidRDefault="00B84D40" w:rsidP="0062285D">
      <w:pPr>
        <w:pStyle w:val="SubStepAlpha"/>
        <w:rPr>
          <w:noProof/>
        </w:rPr>
      </w:pPr>
      <w:r w:rsidRPr="000401ED">
        <w:rPr>
          <w:noProof/>
        </w:rPr>
        <w:t>Copy the signature package onto the USB drive.</w:t>
      </w:r>
    </w:p>
    <w:p w14:paraId="2697EE99" w14:textId="77777777" w:rsidR="00B84D40" w:rsidRPr="000401ED" w:rsidRDefault="00B84D40" w:rsidP="0062285D">
      <w:pPr>
        <w:pStyle w:val="SubStepAlpha"/>
        <w:rPr>
          <w:noProof/>
        </w:rPr>
      </w:pPr>
      <w:r w:rsidRPr="000401ED">
        <w:rPr>
          <w:noProof/>
        </w:rPr>
        <w:t>Connect the USB drive to one of the USB ports on the router.</w:t>
      </w:r>
    </w:p>
    <w:p w14:paraId="2DA91F27" w14:textId="77777777" w:rsidR="00DF231E" w:rsidRPr="000401ED" w:rsidRDefault="00B84D40" w:rsidP="00CC613F">
      <w:pPr>
        <w:pStyle w:val="SubStepAlpha"/>
        <w:rPr>
          <w:noProof/>
        </w:rPr>
      </w:pPr>
      <w:r w:rsidRPr="000401ED">
        <w:rPr>
          <w:noProof/>
        </w:rPr>
        <w:t xml:space="preserve">Use the </w:t>
      </w:r>
      <w:r w:rsidRPr="000401ED">
        <w:rPr>
          <w:b/>
          <w:noProof/>
        </w:rPr>
        <w:t>show file systems</w:t>
      </w:r>
      <w:r w:rsidRPr="000401ED">
        <w:rPr>
          <w:noProof/>
        </w:rPr>
        <w:t xml:space="preserve"> command to see the name of the USB drive. In the following output, a</w:t>
      </w:r>
      <w:r>
        <w:t xml:space="preserve"> 4</w:t>
      </w:r>
      <w:r w:rsidR="00945CC1">
        <w:t xml:space="preserve"> </w:t>
      </w:r>
      <w:r>
        <w:t xml:space="preserve">GB </w:t>
      </w:r>
      <w:r w:rsidRPr="000401ED">
        <w:rPr>
          <w:noProof/>
        </w:rPr>
        <w:t xml:space="preserve">USB drive is connected to the USB port on the router as file system </w:t>
      </w:r>
      <w:r w:rsidR="00C93A81" w:rsidRPr="000401ED">
        <w:rPr>
          <w:noProof/>
        </w:rPr>
        <w:t>usbflash0</w:t>
      </w:r>
      <w:r w:rsidRPr="000401ED">
        <w:rPr>
          <w:noProof/>
        </w:rPr>
        <w:t>:</w:t>
      </w:r>
    </w:p>
    <w:p w14:paraId="4C1CDE27" w14:textId="77777777" w:rsidR="00B84D40" w:rsidRPr="000401ED" w:rsidRDefault="00B84D40" w:rsidP="0089299B">
      <w:pPr>
        <w:pStyle w:val="CMD"/>
        <w:rPr>
          <w:noProof/>
        </w:rPr>
      </w:pPr>
      <w:r w:rsidRPr="000401ED">
        <w:rPr>
          <w:noProof/>
        </w:rPr>
        <w:t xml:space="preserve">R1# </w:t>
      </w:r>
      <w:r w:rsidRPr="000401ED">
        <w:rPr>
          <w:b/>
          <w:noProof/>
        </w:rPr>
        <w:t>show file systems</w:t>
      </w:r>
    </w:p>
    <w:p w14:paraId="0A8366D9" w14:textId="77777777" w:rsidR="00B84D40" w:rsidRPr="000401ED" w:rsidRDefault="00B84D40" w:rsidP="0089299B">
      <w:pPr>
        <w:pStyle w:val="CMD"/>
        <w:rPr>
          <w:noProof/>
        </w:rPr>
      </w:pPr>
      <w:r w:rsidRPr="000401ED">
        <w:rPr>
          <w:noProof/>
        </w:rPr>
        <w:lastRenderedPageBreak/>
        <w:t>File Systems:</w:t>
      </w:r>
    </w:p>
    <w:p w14:paraId="6E0D3CCA" w14:textId="77777777" w:rsidR="00B84D40" w:rsidRPr="000401ED" w:rsidRDefault="00B84D40" w:rsidP="0089299B">
      <w:pPr>
        <w:pStyle w:val="CMD"/>
        <w:rPr>
          <w:noProof/>
        </w:rPr>
      </w:pPr>
    </w:p>
    <w:p w14:paraId="0CE206CD" w14:textId="77777777" w:rsidR="00B84D40" w:rsidRPr="000401ED" w:rsidRDefault="00B84D40" w:rsidP="0089299B">
      <w:pPr>
        <w:pStyle w:val="CMD"/>
        <w:rPr>
          <w:noProof/>
        </w:rPr>
      </w:pPr>
      <w:r w:rsidRPr="000401ED">
        <w:rPr>
          <w:noProof/>
        </w:rPr>
        <w:t xml:space="preserve">       Size(b)       Free(b)      Type  Flags  Prefixes</w:t>
      </w:r>
    </w:p>
    <w:p w14:paraId="562B8BDC" w14:textId="77777777" w:rsidR="00B84D40" w:rsidRPr="000401ED" w:rsidRDefault="00B84D40" w:rsidP="0089299B">
      <w:pPr>
        <w:pStyle w:val="CMD"/>
        <w:rPr>
          <w:noProof/>
        </w:rPr>
      </w:pPr>
      <w:r w:rsidRPr="000401ED">
        <w:rPr>
          <w:noProof/>
        </w:rPr>
        <w:t xml:space="preserve">             -             -    opaque     rw   archive:</w:t>
      </w:r>
    </w:p>
    <w:p w14:paraId="5FA16943" w14:textId="77777777" w:rsidR="00B84D40" w:rsidRPr="000401ED" w:rsidRDefault="00B84D40" w:rsidP="0089299B">
      <w:pPr>
        <w:pStyle w:val="CMD"/>
        <w:rPr>
          <w:noProof/>
        </w:rPr>
      </w:pPr>
      <w:r w:rsidRPr="000401ED">
        <w:rPr>
          <w:noProof/>
        </w:rPr>
        <w:t xml:space="preserve">             -             -    opaque     rw   system:</w:t>
      </w:r>
    </w:p>
    <w:p w14:paraId="4E501039" w14:textId="77777777" w:rsidR="00B84D40" w:rsidRPr="000401ED" w:rsidRDefault="00B84D40" w:rsidP="0089299B">
      <w:pPr>
        <w:pStyle w:val="CMD"/>
        <w:rPr>
          <w:noProof/>
          <w:lang w:val="pt-BR"/>
        </w:rPr>
      </w:pPr>
      <w:r w:rsidRPr="000401ED">
        <w:rPr>
          <w:noProof/>
        </w:rPr>
        <w:t xml:space="preserve">             </w:t>
      </w:r>
      <w:r w:rsidRPr="000401ED">
        <w:rPr>
          <w:noProof/>
          <w:lang w:val="pt-BR"/>
        </w:rPr>
        <w:t>-             -    opaque     rw   tmpsys:</w:t>
      </w:r>
    </w:p>
    <w:p w14:paraId="708B2F39" w14:textId="77777777" w:rsidR="00B84D40" w:rsidRPr="000401ED" w:rsidRDefault="00B84D40" w:rsidP="0089299B">
      <w:pPr>
        <w:pStyle w:val="CMD"/>
        <w:rPr>
          <w:noProof/>
          <w:lang w:val="pt-BR"/>
        </w:rPr>
      </w:pPr>
      <w:r w:rsidRPr="000401ED">
        <w:rPr>
          <w:noProof/>
          <w:lang w:val="pt-BR"/>
        </w:rPr>
        <w:t xml:space="preserve">             -             -    opaque     rw   null:</w:t>
      </w:r>
    </w:p>
    <w:p w14:paraId="269F99B7" w14:textId="77777777" w:rsidR="00B84D40" w:rsidRPr="000401ED" w:rsidRDefault="00B84D40" w:rsidP="0089299B">
      <w:pPr>
        <w:pStyle w:val="CMD"/>
        <w:rPr>
          <w:noProof/>
        </w:rPr>
      </w:pPr>
      <w:r w:rsidRPr="000401ED">
        <w:rPr>
          <w:noProof/>
          <w:lang w:val="pt-BR"/>
        </w:rPr>
        <w:t xml:space="preserve">             </w:t>
      </w:r>
      <w:r w:rsidRPr="000401ED">
        <w:rPr>
          <w:noProof/>
        </w:rPr>
        <w:t>-             -   network     rw   tftp:</w:t>
      </w:r>
    </w:p>
    <w:p w14:paraId="53D8CCA2" w14:textId="77777777" w:rsidR="00B84D40" w:rsidRPr="000401ED" w:rsidRDefault="00B84D40" w:rsidP="0089299B">
      <w:pPr>
        <w:pStyle w:val="CMD"/>
        <w:rPr>
          <w:noProof/>
        </w:rPr>
      </w:pPr>
      <w:r w:rsidRPr="000401ED">
        <w:rPr>
          <w:noProof/>
        </w:rPr>
        <w:t xml:space="preserve">        196600        185972     nvram     rw   nvram:</w:t>
      </w:r>
    </w:p>
    <w:p w14:paraId="3F2F43CF" w14:textId="77777777" w:rsidR="00B84D40" w:rsidRPr="000401ED" w:rsidRDefault="00B84D40" w:rsidP="0089299B">
      <w:pPr>
        <w:pStyle w:val="CMD"/>
        <w:rPr>
          <w:noProof/>
        </w:rPr>
      </w:pPr>
      <w:r w:rsidRPr="000401ED">
        <w:rPr>
          <w:noProof/>
        </w:rPr>
        <w:t>*     64012288      14811136      disk     rw   flash:#</w:t>
      </w:r>
    </w:p>
    <w:p w14:paraId="134937B1" w14:textId="77777777" w:rsidR="00B84D40" w:rsidRPr="000401ED" w:rsidRDefault="00B84D40" w:rsidP="0089299B">
      <w:pPr>
        <w:pStyle w:val="CMD"/>
        <w:rPr>
          <w:noProof/>
        </w:rPr>
      </w:pPr>
      <w:r w:rsidRPr="000401ED">
        <w:rPr>
          <w:noProof/>
        </w:rPr>
        <w:t xml:space="preserve">             -             -    opaque     wo   syslog:</w:t>
      </w:r>
    </w:p>
    <w:p w14:paraId="7AEA2C75" w14:textId="77777777" w:rsidR="00B84D40" w:rsidRPr="000401ED" w:rsidRDefault="00B84D40" w:rsidP="0089299B">
      <w:pPr>
        <w:pStyle w:val="CMD"/>
        <w:rPr>
          <w:noProof/>
          <w:lang w:val="pt-BR"/>
        </w:rPr>
      </w:pPr>
      <w:r w:rsidRPr="000401ED">
        <w:rPr>
          <w:noProof/>
        </w:rPr>
        <w:t xml:space="preserve">             </w:t>
      </w:r>
      <w:r w:rsidRPr="000401ED">
        <w:rPr>
          <w:noProof/>
          <w:lang w:val="pt-BR"/>
        </w:rPr>
        <w:t>-             -    opaque     rw   xmodem:</w:t>
      </w:r>
    </w:p>
    <w:p w14:paraId="04B87653" w14:textId="77777777" w:rsidR="00B84D40" w:rsidRPr="000401ED" w:rsidRDefault="00B84D40" w:rsidP="0089299B">
      <w:pPr>
        <w:pStyle w:val="CMD"/>
        <w:rPr>
          <w:noProof/>
          <w:lang w:val="pt-BR"/>
        </w:rPr>
      </w:pPr>
      <w:r w:rsidRPr="000401ED">
        <w:rPr>
          <w:noProof/>
          <w:lang w:val="pt-BR"/>
        </w:rPr>
        <w:t xml:space="preserve">             -             -    opaque     rw   ymodem:</w:t>
      </w:r>
    </w:p>
    <w:p w14:paraId="339FFE55" w14:textId="77777777" w:rsidR="00B84D40" w:rsidRPr="000401ED" w:rsidRDefault="00B84D40" w:rsidP="0089299B">
      <w:pPr>
        <w:pStyle w:val="CMD"/>
        <w:rPr>
          <w:noProof/>
        </w:rPr>
      </w:pPr>
      <w:r w:rsidRPr="000401ED">
        <w:rPr>
          <w:noProof/>
          <w:lang w:val="pt-BR"/>
        </w:rPr>
        <w:t xml:space="preserve">             </w:t>
      </w:r>
      <w:r w:rsidRPr="000401ED">
        <w:rPr>
          <w:noProof/>
        </w:rPr>
        <w:t>-             -   network     rw   rcp:</w:t>
      </w:r>
    </w:p>
    <w:p w14:paraId="1BECD4DA" w14:textId="77777777" w:rsidR="00B84D40" w:rsidRPr="000401ED" w:rsidRDefault="00B84D40" w:rsidP="0089299B">
      <w:pPr>
        <w:pStyle w:val="CMD"/>
        <w:rPr>
          <w:noProof/>
        </w:rPr>
      </w:pPr>
      <w:r w:rsidRPr="000401ED">
        <w:rPr>
          <w:noProof/>
        </w:rPr>
        <w:t xml:space="preserve">             -             -   network     rw   pram:</w:t>
      </w:r>
    </w:p>
    <w:p w14:paraId="67AE7E18" w14:textId="77777777" w:rsidR="00B84D40" w:rsidRPr="000401ED" w:rsidRDefault="00B84D40" w:rsidP="0089299B">
      <w:pPr>
        <w:pStyle w:val="CMD"/>
        <w:rPr>
          <w:noProof/>
        </w:rPr>
      </w:pPr>
      <w:r w:rsidRPr="000401ED">
        <w:rPr>
          <w:noProof/>
        </w:rPr>
        <w:t xml:space="preserve">             -             -   network     rw   http:</w:t>
      </w:r>
    </w:p>
    <w:p w14:paraId="2C2842D3" w14:textId="77777777" w:rsidR="00B84D40" w:rsidRPr="000401ED" w:rsidRDefault="00B84D40" w:rsidP="0089299B">
      <w:pPr>
        <w:pStyle w:val="CMD"/>
        <w:rPr>
          <w:noProof/>
        </w:rPr>
      </w:pPr>
      <w:r w:rsidRPr="000401ED">
        <w:rPr>
          <w:noProof/>
        </w:rPr>
        <w:t xml:space="preserve">             -             -   network     rw   ftp:</w:t>
      </w:r>
    </w:p>
    <w:p w14:paraId="1F9865E8" w14:textId="77777777" w:rsidR="00B84D40" w:rsidRPr="000401ED" w:rsidRDefault="00B84D40" w:rsidP="0089299B">
      <w:pPr>
        <w:pStyle w:val="CMD"/>
        <w:rPr>
          <w:noProof/>
        </w:rPr>
      </w:pPr>
      <w:r w:rsidRPr="000401ED">
        <w:rPr>
          <w:noProof/>
        </w:rPr>
        <w:t xml:space="preserve">             -             -   network     rw   scp:</w:t>
      </w:r>
    </w:p>
    <w:p w14:paraId="348A332C" w14:textId="77777777" w:rsidR="00B84D40" w:rsidRPr="000401ED" w:rsidRDefault="00B84D40" w:rsidP="0089299B">
      <w:pPr>
        <w:pStyle w:val="CMD"/>
        <w:rPr>
          <w:noProof/>
        </w:rPr>
      </w:pPr>
      <w:r w:rsidRPr="000401ED">
        <w:rPr>
          <w:noProof/>
        </w:rPr>
        <w:t xml:space="preserve">             -             -    opaque     ro   tar:</w:t>
      </w:r>
    </w:p>
    <w:p w14:paraId="34D9FA2C" w14:textId="77777777" w:rsidR="00B84D40" w:rsidRPr="000401ED" w:rsidRDefault="00B84D40" w:rsidP="0089299B">
      <w:pPr>
        <w:pStyle w:val="CMD"/>
        <w:rPr>
          <w:noProof/>
        </w:rPr>
      </w:pPr>
      <w:r w:rsidRPr="000401ED">
        <w:rPr>
          <w:noProof/>
        </w:rPr>
        <w:t xml:space="preserve">             -             -   network     rw   https:</w:t>
      </w:r>
    </w:p>
    <w:p w14:paraId="295F45FF" w14:textId="77777777" w:rsidR="00B84D40" w:rsidRPr="000401ED" w:rsidRDefault="00B84D40" w:rsidP="0089299B">
      <w:pPr>
        <w:pStyle w:val="CMD"/>
        <w:rPr>
          <w:noProof/>
        </w:rPr>
      </w:pPr>
      <w:r w:rsidRPr="000401ED">
        <w:rPr>
          <w:noProof/>
        </w:rPr>
        <w:t xml:space="preserve">             -             -    opaque     ro   cns:</w:t>
      </w:r>
    </w:p>
    <w:p w14:paraId="470D2393" w14:textId="77777777" w:rsidR="00B84D40" w:rsidRPr="000401ED" w:rsidRDefault="00B84D40" w:rsidP="0089299B">
      <w:pPr>
        <w:pStyle w:val="CMD"/>
        <w:rPr>
          <w:noProof/>
        </w:rPr>
      </w:pPr>
      <w:r w:rsidRPr="000401ED">
        <w:rPr>
          <w:noProof/>
        </w:rPr>
        <w:t xml:space="preserve">    4001378304    3807461376  usbflash     rw   usbflash0:</w:t>
      </w:r>
    </w:p>
    <w:p w14:paraId="5E1A935F" w14:textId="77777777" w:rsidR="00DF231E" w:rsidRPr="000401ED" w:rsidRDefault="00B84D40" w:rsidP="002520FA">
      <w:pPr>
        <w:pStyle w:val="SubStepAlpha"/>
        <w:rPr>
          <w:noProof/>
        </w:rPr>
      </w:pPr>
      <w:r w:rsidRPr="000401ED">
        <w:rPr>
          <w:noProof/>
        </w:rPr>
        <w:t xml:space="preserve">Verify the contents of the flash drive using the </w:t>
      </w:r>
      <w:r w:rsidRPr="000401ED">
        <w:rPr>
          <w:b/>
          <w:noProof/>
        </w:rPr>
        <w:t>dir</w:t>
      </w:r>
      <w:r w:rsidRPr="000401ED">
        <w:rPr>
          <w:noProof/>
        </w:rPr>
        <w:t xml:space="preserve"> command.</w:t>
      </w:r>
    </w:p>
    <w:p w14:paraId="3C947C9A" w14:textId="77777777" w:rsidR="00F85E16" w:rsidRPr="000401ED" w:rsidRDefault="00B84D40" w:rsidP="00F85E16">
      <w:pPr>
        <w:pStyle w:val="CMD"/>
        <w:rPr>
          <w:b/>
          <w:noProof/>
        </w:rPr>
      </w:pPr>
      <w:r w:rsidRPr="000401ED">
        <w:rPr>
          <w:noProof/>
        </w:rPr>
        <w:t xml:space="preserve">R1# </w:t>
      </w:r>
      <w:r w:rsidR="00F85E16" w:rsidRPr="000401ED">
        <w:rPr>
          <w:b/>
          <w:noProof/>
        </w:rPr>
        <w:t>dir usbflash0:</w:t>
      </w:r>
    </w:p>
    <w:p w14:paraId="277CF8AA" w14:textId="77777777" w:rsidR="00F85E16" w:rsidRPr="00F85E16" w:rsidRDefault="00F85E16" w:rsidP="00F85E16">
      <w:pPr>
        <w:pStyle w:val="CMD"/>
      </w:pPr>
      <w:r w:rsidRPr="000401ED">
        <w:rPr>
          <w:noProof/>
        </w:rPr>
        <w:t>Directory of usbflash0:</w:t>
      </w:r>
      <w:r w:rsidRPr="00F85E16">
        <w:t>/</w:t>
      </w:r>
    </w:p>
    <w:p w14:paraId="005C47A3" w14:textId="77777777" w:rsidR="00F85E16" w:rsidRPr="00943620" w:rsidRDefault="00F85E16" w:rsidP="00943620">
      <w:pPr>
        <w:pStyle w:val="CMD"/>
      </w:pPr>
    </w:p>
    <w:p w14:paraId="6F34DC54" w14:textId="77777777" w:rsidR="00F85E16" w:rsidRPr="00F85E16" w:rsidRDefault="00F85E16" w:rsidP="00F85E16">
      <w:pPr>
        <w:pStyle w:val="CMD"/>
      </w:pPr>
      <w:r w:rsidRPr="00F85E16">
        <w:t xml:space="preserve">  1  -rw-         807   Mar 8 2015 13:20:12 +00:00  realm-cisco.pub.key</w:t>
      </w:r>
    </w:p>
    <w:p w14:paraId="59F5717C" w14:textId="77777777" w:rsidR="00B84D40" w:rsidRPr="00F85E16" w:rsidRDefault="00F85E16" w:rsidP="00F85E16">
      <w:pPr>
        <w:pStyle w:val="CMD"/>
      </w:pPr>
      <w:r w:rsidRPr="00F85E16">
        <w:t xml:space="preserve">  2  -rw-    22561682   Mar 8 2015 09:57:38 +00:00  IOS-S855-CLI.pkg</w:t>
      </w:r>
    </w:p>
    <w:p w14:paraId="380F8AB9" w14:textId="77777777" w:rsidR="00B84D40" w:rsidRPr="000401ED" w:rsidRDefault="00B84D40" w:rsidP="0062285D">
      <w:pPr>
        <w:pStyle w:val="SubStepAlpha"/>
        <w:rPr>
          <w:noProof/>
        </w:rPr>
      </w:pPr>
      <w:r w:rsidRPr="000401ED">
        <w:rPr>
          <w:noProof/>
        </w:rPr>
        <w:t xml:space="preserve">Use the </w:t>
      </w:r>
      <w:r w:rsidR="000C6C35" w:rsidRPr="000401ED">
        <w:rPr>
          <w:b/>
          <w:noProof/>
        </w:rPr>
        <w:t>copy</w:t>
      </w:r>
      <w:r w:rsidR="000C6C35" w:rsidRPr="000401ED">
        <w:rPr>
          <w:noProof/>
        </w:rPr>
        <w:t xml:space="preserve"> </w:t>
      </w:r>
      <w:r w:rsidRPr="000401ED">
        <w:rPr>
          <w:noProof/>
        </w:rPr>
        <w:t xml:space="preserve">command with the </w:t>
      </w:r>
      <w:r w:rsidR="000C6C35" w:rsidRPr="000401ED">
        <w:rPr>
          <w:b/>
          <w:noProof/>
        </w:rPr>
        <w:t>idconf</w:t>
      </w:r>
      <w:r w:rsidRPr="000401ED">
        <w:rPr>
          <w:noProof/>
        </w:rPr>
        <w:t xml:space="preserve"> keyword to copy the signature package to the router.</w:t>
      </w:r>
    </w:p>
    <w:p w14:paraId="4749AB88" w14:textId="77777777" w:rsidR="00B84D40" w:rsidRPr="000401ED" w:rsidRDefault="00B84D40" w:rsidP="0089299B">
      <w:pPr>
        <w:pStyle w:val="CMD"/>
        <w:rPr>
          <w:b/>
          <w:noProof/>
        </w:rPr>
      </w:pPr>
      <w:r w:rsidRPr="000401ED">
        <w:rPr>
          <w:noProof/>
        </w:rPr>
        <w:t xml:space="preserve">R1# </w:t>
      </w:r>
      <w:r w:rsidR="00F85E16" w:rsidRPr="000401ED">
        <w:rPr>
          <w:b/>
          <w:noProof/>
        </w:rPr>
        <w:t>copy usbflash0:IOS-S855</w:t>
      </w:r>
      <w:r w:rsidRPr="000401ED">
        <w:rPr>
          <w:b/>
          <w:noProof/>
        </w:rPr>
        <w:t>-CLI.pkg idconf</w:t>
      </w:r>
    </w:p>
    <w:p w14:paraId="70464F74" w14:textId="77777777" w:rsidR="00B84D40" w:rsidRPr="000401ED" w:rsidRDefault="00B84D40" w:rsidP="0089299B">
      <w:pPr>
        <w:pStyle w:val="BodyTextL50"/>
        <w:rPr>
          <w:noProof/>
        </w:rPr>
      </w:pPr>
      <w:r w:rsidRPr="000401ED">
        <w:rPr>
          <w:noProof/>
        </w:rPr>
        <w:t>The USB copy process can take 60 seconds or more, and no progress indicator</w:t>
      </w:r>
      <w:r>
        <w:t xml:space="preserve"> display</w:t>
      </w:r>
      <w:r w:rsidR="00945CC1">
        <w:t>s</w:t>
      </w:r>
      <w:r>
        <w:t xml:space="preserve">. When the copy process is complete, </w:t>
      </w:r>
      <w:r w:rsidRPr="000401ED">
        <w:rPr>
          <w:noProof/>
        </w:rPr>
        <w:t>numerous engine building messages display. These must finish before the command prompt returns.</w:t>
      </w:r>
    </w:p>
    <w:p w14:paraId="5463072E" w14:textId="77777777" w:rsidR="00B84D40" w:rsidRPr="000401ED" w:rsidRDefault="00B84D40" w:rsidP="0062285D">
      <w:pPr>
        <w:pStyle w:val="TaskHead"/>
        <w:rPr>
          <w:noProof/>
        </w:rPr>
      </w:pPr>
      <w:r w:rsidRPr="000401ED">
        <w:rPr>
          <w:noProof/>
        </w:rPr>
        <w:t>Test the IPS Rule and Modify a Signature</w:t>
      </w:r>
    </w:p>
    <w:p w14:paraId="76175B3B" w14:textId="77777777" w:rsidR="00B84D40" w:rsidRPr="000401ED" w:rsidRDefault="00B84D40" w:rsidP="0089299B">
      <w:pPr>
        <w:pStyle w:val="BodyTextL25"/>
        <w:rPr>
          <w:rFonts w:cs="Arial"/>
          <w:noProof/>
        </w:rPr>
      </w:pPr>
      <w:r w:rsidRPr="000401ED">
        <w:rPr>
          <w:noProof/>
        </w:rPr>
        <w:t>You can work with signatures in many ways. They can be retired and unretired, enabled and disabled, and their characteristics and actions can be changed. In this task, you first test the default behavior of IOS IPS by pinging it from the outside.</w:t>
      </w:r>
    </w:p>
    <w:p w14:paraId="7913D95F" w14:textId="77777777" w:rsidR="00B84D40" w:rsidRPr="000401ED" w:rsidRDefault="00B84D40" w:rsidP="00E44752">
      <w:pPr>
        <w:pStyle w:val="StepHead"/>
        <w:rPr>
          <w:noProof/>
        </w:rPr>
      </w:pPr>
      <w:r w:rsidRPr="000401ED">
        <w:rPr>
          <w:noProof/>
        </w:rPr>
        <w:t>Ping from R2 to the R1 serial 0/0/0 interface.</w:t>
      </w:r>
    </w:p>
    <w:p w14:paraId="098703EE" w14:textId="77777777" w:rsidR="00580B83" w:rsidRPr="000401ED" w:rsidRDefault="00B84D40">
      <w:pPr>
        <w:pStyle w:val="BodyTextL25"/>
        <w:rPr>
          <w:noProof/>
        </w:rPr>
      </w:pPr>
      <w:r w:rsidRPr="000401ED">
        <w:rPr>
          <w:noProof/>
        </w:rPr>
        <w:t xml:space="preserve">From the CLI on R2, ping R1 S0/0/0 at IP address </w:t>
      </w:r>
      <w:r w:rsidR="00251B03" w:rsidRPr="000401ED">
        <w:rPr>
          <w:b/>
          <w:noProof/>
        </w:rPr>
        <w:t>10.1.1.1</w:t>
      </w:r>
      <w:r w:rsidRPr="000401ED">
        <w:rPr>
          <w:noProof/>
        </w:rPr>
        <w:t>. The pings are successful because the ICMP Echo Request signature 2004:0 is retired.</w:t>
      </w:r>
    </w:p>
    <w:p w14:paraId="1BAE8307" w14:textId="77777777" w:rsidR="00B84D40" w:rsidRPr="000401ED" w:rsidRDefault="00B84D40" w:rsidP="00E44752">
      <w:pPr>
        <w:pStyle w:val="StepHead"/>
        <w:rPr>
          <w:noProof/>
        </w:rPr>
      </w:pPr>
      <w:r w:rsidRPr="000401ED">
        <w:rPr>
          <w:noProof/>
        </w:rPr>
        <w:lastRenderedPageBreak/>
        <w:t>Ping from R2 to PC-A.</w:t>
      </w:r>
    </w:p>
    <w:p w14:paraId="10E5548D" w14:textId="77777777" w:rsidR="00580B83" w:rsidRPr="000401ED" w:rsidRDefault="00B84D40">
      <w:pPr>
        <w:pStyle w:val="BodyTextL25"/>
        <w:rPr>
          <w:noProof/>
        </w:rPr>
      </w:pPr>
      <w:r w:rsidRPr="000401ED">
        <w:rPr>
          <w:noProof/>
        </w:rPr>
        <w:t xml:space="preserve">From the CLI on R2, ping PC-A at IP address </w:t>
      </w:r>
      <w:r w:rsidR="00251B03" w:rsidRPr="000401ED">
        <w:rPr>
          <w:b/>
          <w:noProof/>
        </w:rPr>
        <w:t>192.168.1.3</w:t>
      </w:r>
      <w:r w:rsidRPr="000401ED">
        <w:rPr>
          <w:noProof/>
        </w:rPr>
        <w:t xml:space="preserve">. These pings are also successful because of the retired signature. This is the default behavior of the IPS </w:t>
      </w:r>
      <w:r w:rsidR="00945CC1" w:rsidRPr="000401ED">
        <w:rPr>
          <w:noProof/>
        </w:rPr>
        <w:t>signatures</w:t>
      </w:r>
      <w:r w:rsidRPr="000401ED">
        <w:rPr>
          <w:noProof/>
        </w:rPr>
        <w:t>.</w:t>
      </w:r>
    </w:p>
    <w:p w14:paraId="48E950C1" w14:textId="77777777" w:rsidR="00B84D40" w:rsidRPr="000401ED" w:rsidRDefault="00B84D40" w:rsidP="0089299B">
      <w:pPr>
        <w:pStyle w:val="CMD"/>
        <w:rPr>
          <w:noProof/>
        </w:rPr>
      </w:pPr>
      <w:r w:rsidRPr="000401ED">
        <w:rPr>
          <w:noProof/>
        </w:rPr>
        <w:t xml:space="preserve">R2# </w:t>
      </w:r>
      <w:r w:rsidRPr="000401ED">
        <w:rPr>
          <w:b/>
          <w:noProof/>
        </w:rPr>
        <w:t>ping 192.168.1.3</w:t>
      </w:r>
    </w:p>
    <w:p w14:paraId="39CBEA69" w14:textId="77777777" w:rsidR="00B84D40" w:rsidRPr="000401ED" w:rsidRDefault="00B84D40" w:rsidP="0089299B">
      <w:pPr>
        <w:pStyle w:val="CMD"/>
        <w:rPr>
          <w:noProof/>
        </w:rPr>
      </w:pPr>
    </w:p>
    <w:p w14:paraId="5EEC8001" w14:textId="77777777" w:rsidR="00B84D40" w:rsidRPr="000401ED" w:rsidRDefault="00B84D40" w:rsidP="0089299B">
      <w:pPr>
        <w:pStyle w:val="CMD"/>
        <w:rPr>
          <w:noProof/>
        </w:rPr>
      </w:pPr>
      <w:r w:rsidRPr="000401ED">
        <w:rPr>
          <w:noProof/>
        </w:rPr>
        <w:t>Type escape sequence to abort.</w:t>
      </w:r>
    </w:p>
    <w:p w14:paraId="31F7999B" w14:textId="77777777" w:rsidR="00B84D40" w:rsidRPr="000401ED" w:rsidRDefault="00B84D40" w:rsidP="0089299B">
      <w:pPr>
        <w:pStyle w:val="CMD"/>
        <w:rPr>
          <w:noProof/>
        </w:rPr>
      </w:pPr>
      <w:r w:rsidRPr="000401ED">
        <w:rPr>
          <w:noProof/>
        </w:rPr>
        <w:t>Sending 5, 100-byte ICMP Echos to 192.168.1.3, timeout is 2 seconds:</w:t>
      </w:r>
    </w:p>
    <w:p w14:paraId="02CC90BA" w14:textId="77777777" w:rsidR="00B84D40" w:rsidRPr="000401ED" w:rsidRDefault="00B84D40" w:rsidP="0089299B">
      <w:pPr>
        <w:pStyle w:val="CMD"/>
        <w:rPr>
          <w:noProof/>
        </w:rPr>
      </w:pPr>
      <w:r w:rsidRPr="000401ED">
        <w:rPr>
          <w:noProof/>
        </w:rPr>
        <w:t>!!!!!</w:t>
      </w:r>
    </w:p>
    <w:p w14:paraId="7CD8D2A2" w14:textId="77777777" w:rsidR="00B84D40" w:rsidRPr="00A258CC" w:rsidRDefault="00B84D40" w:rsidP="0089299B">
      <w:pPr>
        <w:pStyle w:val="CMD"/>
      </w:pPr>
      <w:r w:rsidRPr="000401ED">
        <w:rPr>
          <w:noProof/>
        </w:rPr>
        <w:t>Success rate is 100 percent (5/5), round-trip min/avg/max = 1/1/4 ms</w:t>
      </w:r>
    </w:p>
    <w:p w14:paraId="2515915C" w14:textId="77777777" w:rsidR="00B84D40" w:rsidRDefault="00B84D40" w:rsidP="00E44752">
      <w:pPr>
        <w:pStyle w:val="StepHead"/>
      </w:pPr>
      <w:r w:rsidRPr="00572872">
        <w:t xml:space="preserve">Modify </w:t>
      </w:r>
      <w:r>
        <w:t xml:space="preserve">the </w:t>
      </w:r>
      <w:r w:rsidRPr="00572872">
        <w:t>signature.</w:t>
      </w:r>
    </w:p>
    <w:p w14:paraId="47762E3E" w14:textId="77777777" w:rsidR="00B84D40" w:rsidRPr="000401ED" w:rsidRDefault="00B84D40" w:rsidP="0089299B">
      <w:pPr>
        <w:pStyle w:val="BodyTextL25"/>
        <w:rPr>
          <w:noProof/>
        </w:rPr>
      </w:pPr>
      <w:r w:rsidRPr="00572872">
        <w:t xml:space="preserve">You can use </w:t>
      </w:r>
      <w:r w:rsidR="00945CC1">
        <w:t xml:space="preserve">the </w:t>
      </w:r>
      <w:r w:rsidRPr="000401ED">
        <w:rPr>
          <w:noProof/>
        </w:rPr>
        <w:t>Cisco IOS CLI to change signature status and actions for one signature or a group of signatures based on signature categories.</w:t>
      </w:r>
    </w:p>
    <w:p w14:paraId="1BD8E6BA" w14:textId="77777777" w:rsidR="00B84D40" w:rsidRPr="000401ED" w:rsidRDefault="00B84D40" w:rsidP="0089299B">
      <w:pPr>
        <w:pStyle w:val="BodyTextL25"/>
        <w:rPr>
          <w:noProof/>
        </w:rPr>
      </w:pPr>
      <w:r w:rsidRPr="000401ED">
        <w:rPr>
          <w:noProof/>
        </w:rPr>
        <w:t>The following example shows how to</w:t>
      </w:r>
      <w:r>
        <w:t xml:space="preserve"> unretire </w:t>
      </w:r>
      <w:r w:rsidRPr="000401ED">
        <w:rPr>
          <w:noProof/>
        </w:rPr>
        <w:t>the echo request signature, enable it, change the signature action to alert, and drop and reset for signature 2004 with a subsig ID of 0.</w:t>
      </w:r>
    </w:p>
    <w:p w14:paraId="6B183E1E" w14:textId="77777777" w:rsidR="00B84D40" w:rsidRPr="000401ED" w:rsidRDefault="00B84D40" w:rsidP="0089299B">
      <w:pPr>
        <w:pStyle w:val="CMD"/>
        <w:rPr>
          <w:noProof/>
        </w:rPr>
      </w:pPr>
      <w:r w:rsidRPr="000401ED">
        <w:rPr>
          <w:noProof/>
        </w:rPr>
        <w:t xml:space="preserve">R1(config)# </w:t>
      </w:r>
      <w:r w:rsidRPr="000401ED">
        <w:rPr>
          <w:b/>
          <w:noProof/>
        </w:rPr>
        <w:t>ip ips signature-definition</w:t>
      </w:r>
    </w:p>
    <w:p w14:paraId="1C13E8DB" w14:textId="77777777" w:rsidR="00B84D40" w:rsidRPr="000401ED" w:rsidRDefault="00B84D40" w:rsidP="0089299B">
      <w:pPr>
        <w:pStyle w:val="CMD"/>
        <w:rPr>
          <w:b/>
          <w:noProof/>
        </w:rPr>
      </w:pPr>
      <w:r w:rsidRPr="000401ED">
        <w:rPr>
          <w:noProof/>
        </w:rPr>
        <w:t xml:space="preserve">R1(config-sigdef)# </w:t>
      </w:r>
      <w:r w:rsidRPr="000401ED">
        <w:rPr>
          <w:b/>
          <w:noProof/>
        </w:rPr>
        <w:t>signature 2004 0</w:t>
      </w:r>
    </w:p>
    <w:p w14:paraId="42D8D906" w14:textId="77777777" w:rsidR="00B84D40" w:rsidRPr="000401ED" w:rsidRDefault="00B84D40" w:rsidP="0089299B">
      <w:pPr>
        <w:pStyle w:val="CMD"/>
        <w:rPr>
          <w:b/>
          <w:noProof/>
        </w:rPr>
      </w:pPr>
      <w:r w:rsidRPr="000401ED">
        <w:rPr>
          <w:noProof/>
        </w:rPr>
        <w:t>R1(config-sigdef-sig)#</w:t>
      </w:r>
      <w:r w:rsidRPr="000401ED">
        <w:rPr>
          <w:b/>
          <w:noProof/>
        </w:rPr>
        <w:t>status</w:t>
      </w:r>
    </w:p>
    <w:p w14:paraId="140A8F41" w14:textId="77777777" w:rsidR="00B84D40" w:rsidRPr="000401ED" w:rsidRDefault="00B84D40" w:rsidP="0089299B">
      <w:pPr>
        <w:pStyle w:val="CMD"/>
        <w:rPr>
          <w:noProof/>
        </w:rPr>
      </w:pPr>
      <w:r w:rsidRPr="000401ED">
        <w:rPr>
          <w:noProof/>
        </w:rPr>
        <w:t xml:space="preserve">R1(config-sigdef-sig-status)# </w:t>
      </w:r>
      <w:r w:rsidRPr="000401ED">
        <w:rPr>
          <w:b/>
          <w:noProof/>
        </w:rPr>
        <w:t>retired false</w:t>
      </w:r>
    </w:p>
    <w:p w14:paraId="74265C72" w14:textId="77777777" w:rsidR="00B84D40" w:rsidRPr="000401ED" w:rsidRDefault="00B84D40" w:rsidP="0089299B">
      <w:pPr>
        <w:pStyle w:val="CMD"/>
        <w:rPr>
          <w:noProof/>
        </w:rPr>
      </w:pPr>
      <w:r w:rsidRPr="000401ED">
        <w:rPr>
          <w:noProof/>
        </w:rPr>
        <w:t xml:space="preserve">R1(config-sigdef-sig-status)# </w:t>
      </w:r>
      <w:r w:rsidRPr="000401ED">
        <w:rPr>
          <w:b/>
          <w:noProof/>
        </w:rPr>
        <w:t>enabled true</w:t>
      </w:r>
    </w:p>
    <w:p w14:paraId="7EB56537" w14:textId="77777777" w:rsidR="00B84D40" w:rsidRPr="000401ED" w:rsidRDefault="00B84D40" w:rsidP="0089299B">
      <w:pPr>
        <w:pStyle w:val="CMD"/>
        <w:rPr>
          <w:b/>
          <w:noProof/>
        </w:rPr>
      </w:pPr>
      <w:r w:rsidRPr="000401ED">
        <w:rPr>
          <w:noProof/>
        </w:rPr>
        <w:t xml:space="preserve">R1(config-sigdef-sig-status)# </w:t>
      </w:r>
      <w:r w:rsidRPr="000401ED">
        <w:rPr>
          <w:b/>
          <w:noProof/>
        </w:rPr>
        <w:t>engine</w:t>
      </w:r>
    </w:p>
    <w:p w14:paraId="0FF8ED17" w14:textId="77777777" w:rsidR="00B84D40" w:rsidRPr="000401ED" w:rsidRDefault="00B84D40" w:rsidP="0089299B">
      <w:pPr>
        <w:pStyle w:val="CMD"/>
        <w:rPr>
          <w:noProof/>
        </w:rPr>
      </w:pPr>
      <w:r w:rsidRPr="000401ED">
        <w:rPr>
          <w:noProof/>
        </w:rPr>
        <w:t xml:space="preserve">R1(config-sigdef-sig-engine)# </w:t>
      </w:r>
      <w:r w:rsidRPr="000401ED">
        <w:rPr>
          <w:b/>
          <w:noProof/>
        </w:rPr>
        <w:t>event-action produce-alert</w:t>
      </w:r>
    </w:p>
    <w:p w14:paraId="5BAC3371" w14:textId="77777777" w:rsidR="00B84D40" w:rsidRPr="000401ED" w:rsidRDefault="00B84D40" w:rsidP="0089299B">
      <w:pPr>
        <w:pStyle w:val="CMD"/>
        <w:rPr>
          <w:noProof/>
        </w:rPr>
      </w:pPr>
      <w:r w:rsidRPr="000401ED">
        <w:rPr>
          <w:noProof/>
        </w:rPr>
        <w:t xml:space="preserve">R1(config-sigdef-sig-engine)# </w:t>
      </w:r>
      <w:r w:rsidRPr="000401ED">
        <w:rPr>
          <w:b/>
          <w:noProof/>
        </w:rPr>
        <w:t>event-action deny-packet-inline</w:t>
      </w:r>
    </w:p>
    <w:p w14:paraId="783E56B5" w14:textId="77777777" w:rsidR="00B84D40" w:rsidRPr="000401ED" w:rsidRDefault="00B84D40" w:rsidP="0089299B">
      <w:pPr>
        <w:pStyle w:val="CMD"/>
        <w:rPr>
          <w:noProof/>
        </w:rPr>
      </w:pPr>
      <w:r w:rsidRPr="000401ED">
        <w:rPr>
          <w:noProof/>
        </w:rPr>
        <w:t xml:space="preserve">R1(config-sigdef-sig-engine)# </w:t>
      </w:r>
      <w:r w:rsidRPr="000401ED">
        <w:rPr>
          <w:b/>
          <w:noProof/>
        </w:rPr>
        <w:t>event-action reset-tcp-connection</w:t>
      </w:r>
    </w:p>
    <w:p w14:paraId="0A9143BC" w14:textId="77777777" w:rsidR="00B84D40" w:rsidRPr="000401ED" w:rsidRDefault="00B84D40" w:rsidP="0089299B">
      <w:pPr>
        <w:pStyle w:val="CMD"/>
        <w:rPr>
          <w:b/>
          <w:noProof/>
        </w:rPr>
      </w:pPr>
      <w:r w:rsidRPr="000401ED">
        <w:rPr>
          <w:noProof/>
        </w:rPr>
        <w:t xml:space="preserve">R1(config-sigdef-sig-engine)# </w:t>
      </w:r>
      <w:r w:rsidRPr="000401ED">
        <w:rPr>
          <w:b/>
          <w:noProof/>
        </w:rPr>
        <w:t>exit</w:t>
      </w:r>
    </w:p>
    <w:p w14:paraId="01E03F05" w14:textId="77777777" w:rsidR="00B84D40" w:rsidRPr="000401ED" w:rsidRDefault="00B84D40" w:rsidP="0089299B">
      <w:pPr>
        <w:pStyle w:val="CMD"/>
        <w:rPr>
          <w:noProof/>
        </w:rPr>
      </w:pPr>
      <w:r w:rsidRPr="000401ED">
        <w:rPr>
          <w:noProof/>
        </w:rPr>
        <w:t xml:space="preserve">R1(config-sigdef-sig)# </w:t>
      </w:r>
      <w:r w:rsidRPr="000401ED">
        <w:rPr>
          <w:b/>
          <w:noProof/>
        </w:rPr>
        <w:t>exit</w:t>
      </w:r>
    </w:p>
    <w:p w14:paraId="12DE4D61" w14:textId="77777777" w:rsidR="00B84D40" w:rsidRPr="000401ED" w:rsidRDefault="00B84D40" w:rsidP="0089299B">
      <w:pPr>
        <w:pStyle w:val="CMD"/>
        <w:rPr>
          <w:b/>
          <w:noProof/>
        </w:rPr>
      </w:pPr>
      <w:r w:rsidRPr="000401ED">
        <w:rPr>
          <w:noProof/>
        </w:rPr>
        <w:t xml:space="preserve">R1(config-sigdef)# </w:t>
      </w:r>
      <w:r w:rsidRPr="000401ED">
        <w:rPr>
          <w:b/>
          <w:noProof/>
        </w:rPr>
        <w:t>exit</w:t>
      </w:r>
    </w:p>
    <w:p w14:paraId="754B3C4F" w14:textId="77777777" w:rsidR="00B84D40" w:rsidRPr="005D780D" w:rsidRDefault="00B84D40" w:rsidP="0089299B">
      <w:pPr>
        <w:pStyle w:val="CMD"/>
      </w:pPr>
      <w:r w:rsidRPr="000401ED">
        <w:rPr>
          <w:noProof/>
        </w:rPr>
        <w:t xml:space="preserve">Do you want to accept these changes? [confirm] </w:t>
      </w:r>
      <w:r w:rsidR="000C6C35" w:rsidRPr="000401ED">
        <w:rPr>
          <w:noProof/>
        </w:rPr>
        <w:t>&lt;</w:t>
      </w:r>
      <w:r w:rsidRPr="000401ED">
        <w:rPr>
          <w:b/>
          <w:noProof/>
        </w:rPr>
        <w:t>Enter</w:t>
      </w:r>
      <w:r w:rsidR="000C6C35" w:rsidRPr="00E11427">
        <w:t>&gt;</w:t>
      </w:r>
    </w:p>
    <w:p w14:paraId="62558AC6" w14:textId="77777777" w:rsidR="00B84D40" w:rsidRPr="005D780D" w:rsidRDefault="00B84D40" w:rsidP="0089299B">
      <w:pPr>
        <w:pStyle w:val="CMD"/>
      </w:pPr>
    </w:p>
    <w:p w14:paraId="06B9B350" w14:textId="77777777" w:rsidR="003C7401" w:rsidRDefault="003C7401" w:rsidP="003C7401">
      <w:pPr>
        <w:pStyle w:val="CMD"/>
      </w:pPr>
      <w:r>
        <w:t>Mar  8 05:37:45.775: %IPS-6-ENGINE_BUILDS_STARTED:  05:37:45 UTC Mar 8 2015</w:t>
      </w:r>
    </w:p>
    <w:p w14:paraId="1D20AE53" w14:textId="77777777" w:rsidR="003C7401" w:rsidRDefault="003C7401" w:rsidP="003C7401">
      <w:pPr>
        <w:pStyle w:val="CMD"/>
      </w:pPr>
      <w:r>
        <w:t>Mar  8 05:37:46.099: %IPS-6-ENGINE_BUILDING: atomic-ip - 539 signatures - 1 of 13 engines</w:t>
      </w:r>
    </w:p>
    <w:p w14:paraId="09CC6AB7" w14:textId="77777777" w:rsidR="003C7401" w:rsidRDefault="003C7401" w:rsidP="003C7401">
      <w:pPr>
        <w:pStyle w:val="CMD"/>
      </w:pPr>
      <w:r>
        <w:t>R1(config)#</w:t>
      </w:r>
    </w:p>
    <w:p w14:paraId="0226A9AE" w14:textId="77777777" w:rsidR="003C7401" w:rsidRDefault="003C7401" w:rsidP="003C7401">
      <w:pPr>
        <w:pStyle w:val="CMD"/>
      </w:pPr>
      <w:r>
        <w:t xml:space="preserve">Mar  </w:t>
      </w:r>
      <w:r w:rsidRPr="000401ED">
        <w:rPr>
          <w:noProof/>
        </w:rPr>
        <w:t>8</w:t>
      </w:r>
      <w:r>
        <w:t xml:space="preserve"> 05:37:51.219: %IPS-6-ENGINE_READY: atomic-ip - build time 5120 ms - packets for this engine will be scanned</w:t>
      </w:r>
    </w:p>
    <w:p w14:paraId="2048185C" w14:textId="77777777" w:rsidR="00B84D40" w:rsidRPr="005D780D" w:rsidRDefault="003C7401" w:rsidP="003C7401">
      <w:pPr>
        <w:pStyle w:val="CMD"/>
      </w:pPr>
      <w:r>
        <w:t>Mar  8 05:37:51.427: %IPS-6-ALL_ENGINE_BUILDS_COMPLETE: elapsed time 5652 ms</w:t>
      </w:r>
    </w:p>
    <w:p w14:paraId="08DB31FB" w14:textId="77777777" w:rsidR="00B84D40" w:rsidRDefault="00B84D40" w:rsidP="00E44752">
      <w:pPr>
        <w:pStyle w:val="StepHead"/>
      </w:pPr>
      <w:r>
        <w:t>Ping from R2 to R1 serial 0/0/0 interface.</w:t>
      </w:r>
    </w:p>
    <w:p w14:paraId="5C192946" w14:textId="77777777" w:rsidR="00B84D40" w:rsidRPr="001B298E" w:rsidRDefault="00B84D40" w:rsidP="0062285D">
      <w:pPr>
        <w:pStyle w:val="SubStepAlpha"/>
      </w:pPr>
      <w:r w:rsidRPr="001B298E">
        <w:t>Start the syslog server.</w:t>
      </w:r>
    </w:p>
    <w:p w14:paraId="4C513A05" w14:textId="3975DC23" w:rsidR="00161DC5" w:rsidRDefault="00B84D40" w:rsidP="00943620">
      <w:pPr>
        <w:pStyle w:val="SubStepAlpha"/>
        <w:keepNext/>
      </w:pPr>
      <w:r w:rsidRPr="000401ED">
        <w:rPr>
          <w:noProof/>
        </w:rPr>
        <w:t>From the CLI on R2</w:t>
      </w:r>
      <w:r w:rsidR="00945CC1" w:rsidRPr="000401ED">
        <w:rPr>
          <w:noProof/>
        </w:rPr>
        <w:t>,</w:t>
      </w:r>
      <w:r w:rsidRPr="000401ED">
        <w:rPr>
          <w:noProof/>
        </w:rPr>
        <w:t xml:space="preserve"> ping R1 S0/0/0 at IP address 10.1.1.1.</w:t>
      </w:r>
      <w:r w:rsidRPr="001B298E">
        <w:t xml:space="preserve"> Were the pings successful? </w:t>
      </w:r>
      <w:r w:rsidR="000D514E">
        <w:t>Explain.</w:t>
      </w:r>
    </w:p>
    <w:p w14:paraId="632BB89E" w14:textId="77777777" w:rsidR="00580B83" w:rsidRDefault="00161DC5" w:rsidP="00943620">
      <w:pPr>
        <w:pStyle w:val="BodyTextL50"/>
        <w:keepNext/>
      </w:pPr>
      <w:r>
        <w:t>____________________________________________________________________________________</w:t>
      </w:r>
    </w:p>
    <w:p w14:paraId="1F566755" w14:textId="77777777" w:rsidR="00580B83" w:rsidRDefault="00161DC5">
      <w:pPr>
        <w:pStyle w:val="BodyTextL50"/>
      </w:pPr>
      <w:r>
        <w:t>____________________________________________________________________________________</w:t>
      </w:r>
    </w:p>
    <w:p w14:paraId="4C454340" w14:textId="77777777" w:rsidR="00B84D40" w:rsidRPr="000401ED" w:rsidRDefault="00B84D40" w:rsidP="00E44752">
      <w:pPr>
        <w:pStyle w:val="StepHead"/>
        <w:rPr>
          <w:noProof/>
        </w:rPr>
      </w:pPr>
      <w:r w:rsidRPr="000401ED">
        <w:rPr>
          <w:noProof/>
        </w:rPr>
        <w:lastRenderedPageBreak/>
        <w:t>Ping from R2 to PC-A.</w:t>
      </w:r>
    </w:p>
    <w:p w14:paraId="1831B92E" w14:textId="77777777" w:rsidR="00161DC5" w:rsidRDefault="00B84D40" w:rsidP="00943620">
      <w:pPr>
        <w:pStyle w:val="SubStepAlpha"/>
        <w:keepNext/>
      </w:pPr>
      <w:r w:rsidRPr="000401ED">
        <w:rPr>
          <w:noProof/>
        </w:rPr>
        <w:t xml:space="preserve">From the CLI on R2, ping </w:t>
      </w:r>
      <w:r w:rsidR="00336720" w:rsidRPr="000401ED">
        <w:rPr>
          <w:noProof/>
        </w:rPr>
        <w:t>PC-A</w:t>
      </w:r>
      <w:r w:rsidRPr="000401ED">
        <w:rPr>
          <w:noProof/>
        </w:rPr>
        <w:t xml:space="preserve"> at IP address 192.168.1.3.</w:t>
      </w:r>
      <w:r w:rsidRPr="00C02390">
        <w:t xml:space="preserve"> Were the pings successful?</w:t>
      </w:r>
      <w:r w:rsidR="000D514E">
        <w:t xml:space="preserve"> Explain.</w:t>
      </w:r>
    </w:p>
    <w:p w14:paraId="4699E5C3" w14:textId="77777777" w:rsidR="00161DC5" w:rsidRDefault="00161DC5" w:rsidP="00943620">
      <w:pPr>
        <w:pStyle w:val="BodyTextL50"/>
        <w:keepNext/>
      </w:pPr>
      <w:r>
        <w:t>____________________________________________________________________________________</w:t>
      </w:r>
    </w:p>
    <w:p w14:paraId="191051B1" w14:textId="77777777" w:rsidR="00161DC5" w:rsidRDefault="00161DC5" w:rsidP="00161DC5">
      <w:pPr>
        <w:pStyle w:val="BodyTextL50"/>
      </w:pPr>
      <w:r>
        <w:t>____________________________________________________________________________________</w:t>
      </w:r>
    </w:p>
    <w:p w14:paraId="565AD86A" w14:textId="77777777" w:rsidR="00161DC5" w:rsidRPr="000401ED" w:rsidRDefault="00B84D40" w:rsidP="00943620">
      <w:pPr>
        <w:pStyle w:val="SubStepAlpha"/>
        <w:keepNext/>
        <w:rPr>
          <w:noProof/>
        </w:rPr>
      </w:pPr>
      <w:r w:rsidRPr="000401ED">
        <w:rPr>
          <w:noProof/>
        </w:rPr>
        <w:t>Notice the IPS messages from R1 on the syslog server screen below. How many messages were generated from the R2 pings to R1 and PC-A?</w:t>
      </w:r>
    </w:p>
    <w:p w14:paraId="762D5084" w14:textId="77777777" w:rsidR="00161DC5" w:rsidRPr="000401ED" w:rsidRDefault="00161DC5" w:rsidP="00943620">
      <w:pPr>
        <w:pStyle w:val="BodyTextL50"/>
        <w:keepNext/>
        <w:rPr>
          <w:noProof/>
        </w:rPr>
      </w:pPr>
      <w:r w:rsidRPr="000401ED">
        <w:rPr>
          <w:noProof/>
        </w:rPr>
        <w:t>____________________________________________________________________________________</w:t>
      </w:r>
    </w:p>
    <w:p w14:paraId="4376DB61" w14:textId="77777777" w:rsidR="00161DC5" w:rsidRPr="000401ED" w:rsidRDefault="00161DC5" w:rsidP="00943620">
      <w:pPr>
        <w:pStyle w:val="BodyTextL50"/>
        <w:keepNext/>
        <w:rPr>
          <w:noProof/>
        </w:rPr>
      </w:pPr>
      <w:r w:rsidRPr="000401ED">
        <w:rPr>
          <w:noProof/>
        </w:rPr>
        <w:t>____________________________________________________________________________________</w:t>
      </w:r>
    </w:p>
    <w:p w14:paraId="1F6B5552" w14:textId="77777777" w:rsidR="00580B83" w:rsidRPr="000401ED" w:rsidRDefault="00483D61">
      <w:pPr>
        <w:pStyle w:val="Visual"/>
        <w:rPr>
          <w:noProof/>
        </w:rPr>
      </w:pPr>
      <w:r w:rsidRPr="00A66B2A">
        <w:rPr>
          <w:noProof/>
        </w:rPr>
        <w:drawing>
          <wp:inline distT="0" distB="0" distL="0" distR="0" wp14:anchorId="3F3CF6CE" wp14:editId="20D5176D">
            <wp:extent cx="6251128"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251128" cy="2743200"/>
                    </a:xfrm>
                    <a:prstGeom prst="rect">
                      <a:avLst/>
                    </a:prstGeom>
                    <a:noFill/>
                    <a:ln>
                      <a:noFill/>
                    </a:ln>
                  </pic:spPr>
                </pic:pic>
              </a:graphicData>
            </a:graphic>
          </wp:inline>
        </w:drawing>
      </w:r>
    </w:p>
    <w:p w14:paraId="73B500E1" w14:textId="77777777" w:rsidR="0028390C" w:rsidRDefault="00B84D40" w:rsidP="0028390C">
      <w:pPr>
        <w:pStyle w:val="BodyTextL25"/>
      </w:pPr>
      <w:r w:rsidRPr="000401ED">
        <w:rPr>
          <w:b/>
          <w:noProof/>
        </w:rPr>
        <w:t>Note</w:t>
      </w:r>
      <w:r w:rsidR="00EE237F" w:rsidRPr="000401ED">
        <w:rPr>
          <w:noProof/>
        </w:rPr>
        <w:t>:</w:t>
      </w:r>
      <w:r w:rsidRPr="000401ED">
        <w:rPr>
          <w:noProof/>
        </w:rPr>
        <w:t xml:space="preserve"> The ICMP echo request IPS risk rating (severity level) is relatively low at 25. Risk rating can range from 0 to 100.</w:t>
      </w:r>
    </w:p>
    <w:p w14:paraId="01EFACA1" w14:textId="77777777" w:rsidR="0028390C" w:rsidRPr="0028390C" w:rsidRDefault="0028390C" w:rsidP="0028390C">
      <w:pPr>
        <w:pStyle w:val="PartHead"/>
        <w:rPr>
          <w:highlight w:val="cyan"/>
        </w:rPr>
      </w:pPr>
      <w:r>
        <w:rPr>
          <w:highlight w:val="cyan"/>
        </w:rPr>
        <w:t>Simulate an Attack</w:t>
      </w:r>
    </w:p>
    <w:p w14:paraId="62BE5DC0" w14:textId="77777777" w:rsidR="0028390C" w:rsidRPr="0028390C" w:rsidRDefault="00E034A7" w:rsidP="0028390C">
      <w:pPr>
        <w:pStyle w:val="TaskHead"/>
      </w:pPr>
      <w:r>
        <w:t>Verify IPS with Zenmap</w:t>
      </w:r>
    </w:p>
    <w:p w14:paraId="3C1F709C" w14:textId="798B090C" w:rsidR="00C05F2C" w:rsidRDefault="003F0DB3" w:rsidP="00C05F2C">
      <w:pPr>
        <w:pStyle w:val="BodyTextL25"/>
      </w:pPr>
      <w:r>
        <w:t>Nmap/Zenmap is a</w:t>
      </w:r>
      <w:r w:rsidR="00C05F2C">
        <w:t xml:space="preserve"> network scanning tool </w:t>
      </w:r>
      <w:r w:rsidR="00A614AB">
        <w:t xml:space="preserve">that </w:t>
      </w:r>
      <w:r w:rsidR="00C05F2C">
        <w:t xml:space="preserve">allows you to discover </w:t>
      </w:r>
      <w:r w:rsidR="00267AE0">
        <w:t>network</w:t>
      </w:r>
      <w:r w:rsidR="00C05F2C">
        <w:t xml:space="preserve"> hosts and resources</w:t>
      </w:r>
      <w:r w:rsidR="00267AE0">
        <w:t xml:space="preserve">, </w:t>
      </w:r>
      <w:r w:rsidR="00267AE0" w:rsidRPr="000401ED">
        <w:rPr>
          <w:noProof/>
        </w:rPr>
        <w:t>including services, ports, operating systems, and other fingerprinting information.</w:t>
      </w:r>
      <w:r w:rsidR="00C05F2C">
        <w:t xml:space="preserve"> Zenmap is the graphical interface for Nmap. Nmap </w:t>
      </w:r>
      <w:r w:rsidR="00C05F2C" w:rsidRPr="00957760">
        <w:rPr>
          <w:b/>
        </w:rPr>
        <w:t>should n</w:t>
      </w:r>
      <w:r w:rsidR="00C05F2C" w:rsidRPr="00E034A7">
        <w:rPr>
          <w:b/>
        </w:rPr>
        <w:t>o</w:t>
      </w:r>
      <w:r w:rsidR="000C6C35" w:rsidRPr="007A03A7">
        <w:rPr>
          <w:b/>
        </w:rPr>
        <w:t>t</w:t>
      </w:r>
      <w:r w:rsidR="00C05F2C">
        <w:t xml:space="preserve"> be used to scan networks without prior permission. The act of network scanning can be considered a form of network attack.</w:t>
      </w:r>
    </w:p>
    <w:p w14:paraId="1D2FE3B2" w14:textId="77777777" w:rsidR="00C05F2C" w:rsidRDefault="00C05F2C" w:rsidP="00C05F2C">
      <w:pPr>
        <w:pStyle w:val="BodyTextL25"/>
      </w:pPr>
      <w:r>
        <w:t xml:space="preserve">Nmap/Zenmap will test the IPS capabilities on R1. You will run the scanning program from PC-A and attempt to scan open ports on router R2 before and after applying IPS rule </w:t>
      </w:r>
      <w:r w:rsidRPr="00385C34">
        <w:t>iosips</w:t>
      </w:r>
      <w:r>
        <w:t xml:space="preserve"> on R1.</w:t>
      </w:r>
    </w:p>
    <w:p w14:paraId="513EE108" w14:textId="77777777" w:rsidR="00C05F2C" w:rsidRDefault="00C05F2C" w:rsidP="00C05F2C">
      <w:pPr>
        <w:pStyle w:val="StepHead"/>
      </w:pPr>
      <w:r>
        <w:t>Download and install Nmap/Zenmap.</w:t>
      </w:r>
    </w:p>
    <w:p w14:paraId="744BC0AD" w14:textId="77777777" w:rsidR="002A0765" w:rsidRDefault="00C05F2C">
      <w:pPr>
        <w:pStyle w:val="SubStepAlpha"/>
      </w:pPr>
      <w:r>
        <w:t xml:space="preserve">If Nmap/Zenmap is not installed on PC-A, download </w:t>
      </w:r>
      <w:r w:rsidRPr="002520FA">
        <w:rPr>
          <w:b/>
        </w:rPr>
        <w:t>Nmap/Zenmap</w:t>
      </w:r>
      <w:r>
        <w:t xml:space="preserve"> at </w:t>
      </w:r>
      <w:hyperlink r:id="rId10" w:tgtFrame="_blank" w:history="1">
        <w:r>
          <w:rPr>
            <w:rStyle w:val="Hyperlink"/>
          </w:rPr>
          <w:t>http://nmap.org/download.html</w:t>
        </w:r>
      </w:hyperlink>
      <w:r w:rsidR="00A614AB">
        <w:rPr>
          <w:rStyle w:val="Hyperlink"/>
        </w:rPr>
        <w:t>.</w:t>
      </w:r>
    </w:p>
    <w:p w14:paraId="192BA5B6" w14:textId="77777777" w:rsidR="00C05F2C" w:rsidRDefault="00C05F2C" w:rsidP="00943620">
      <w:pPr>
        <w:pStyle w:val="SubStepAlpha"/>
        <w:keepNext/>
      </w:pPr>
      <w:r>
        <w:lastRenderedPageBreak/>
        <w:t>Search for the appropriate binaries for your operating system.</w:t>
      </w:r>
    </w:p>
    <w:p w14:paraId="3A80EA25" w14:textId="77777777" w:rsidR="00C05F2C" w:rsidRDefault="00483D61" w:rsidP="00C05F2C">
      <w:pPr>
        <w:pStyle w:val="Visual"/>
      </w:pPr>
      <w:r>
        <w:rPr>
          <w:noProof/>
        </w:rPr>
        <w:drawing>
          <wp:inline distT="0" distB="0" distL="0" distR="0" wp14:anchorId="29F07B3A" wp14:editId="09B4369E">
            <wp:extent cx="4429125" cy="2593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map_download_page_cropp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429125" cy="2593853"/>
                    </a:xfrm>
                    <a:prstGeom prst="rect">
                      <a:avLst/>
                    </a:prstGeom>
                    <a:noFill/>
                    <a:ln>
                      <a:noFill/>
                    </a:ln>
                  </pic:spPr>
                </pic:pic>
              </a:graphicData>
            </a:graphic>
          </wp:inline>
        </w:drawing>
      </w:r>
    </w:p>
    <w:p w14:paraId="7EA35BAA" w14:textId="77777777" w:rsidR="00C05F2C" w:rsidRDefault="00C05F2C" w:rsidP="00C05F2C">
      <w:pPr>
        <w:pStyle w:val="SubStepAlpha"/>
      </w:pPr>
      <w:r>
        <w:t>Install Nmap/Zenmap.</w:t>
      </w:r>
    </w:p>
    <w:p w14:paraId="5C007ADF" w14:textId="77777777" w:rsidR="00C05F2C" w:rsidRDefault="00C05F2C" w:rsidP="00C05F2C">
      <w:pPr>
        <w:pStyle w:val="StepHead"/>
      </w:pPr>
      <w:r>
        <w:t>Run Nmap/Zenmap and set scanning options.</w:t>
      </w:r>
    </w:p>
    <w:p w14:paraId="1976AF6E" w14:textId="77777777" w:rsidR="00C05F2C" w:rsidRDefault="00C05F2C" w:rsidP="00C05F2C">
      <w:pPr>
        <w:pStyle w:val="SubStepAlpha"/>
      </w:pPr>
      <w:r>
        <w:t xml:space="preserve">Start </w:t>
      </w:r>
      <w:r w:rsidRPr="002520FA">
        <w:rPr>
          <w:b/>
        </w:rPr>
        <w:t>Zenmap</w:t>
      </w:r>
      <w:r>
        <w:t xml:space="preserve"> on PC-A.</w:t>
      </w:r>
    </w:p>
    <w:p w14:paraId="7934D072" w14:textId="77777777" w:rsidR="00C05F2C" w:rsidRDefault="00C05F2C" w:rsidP="00943620">
      <w:pPr>
        <w:pStyle w:val="SubStepAlpha"/>
        <w:keepNext/>
      </w:pPr>
      <w:r>
        <w:t xml:space="preserve">Enter IP address </w:t>
      </w:r>
      <w:r>
        <w:rPr>
          <w:b/>
        </w:rPr>
        <w:t>10.1.1.2</w:t>
      </w:r>
      <w:r>
        <w:t xml:space="preserve"> as the Target and verify</w:t>
      </w:r>
      <w:r w:rsidR="00A614AB">
        <w:t xml:space="preserve"> that</w:t>
      </w:r>
      <w:r>
        <w:t xml:space="preserve"> </w:t>
      </w:r>
      <w:r w:rsidRPr="009837B5">
        <w:rPr>
          <w:b/>
        </w:rPr>
        <w:t>Intense scan</w:t>
      </w:r>
      <w:r>
        <w:t xml:space="preserve"> is selected as the Profile. </w:t>
      </w:r>
      <w:r w:rsidR="00A614AB">
        <w:t>C</w:t>
      </w:r>
      <w:r>
        <w:t xml:space="preserve">lick </w:t>
      </w:r>
      <w:r>
        <w:rPr>
          <w:b/>
        </w:rPr>
        <w:t>Scan</w:t>
      </w:r>
      <w:r>
        <w:t xml:space="preserve"> to begin the scan.</w:t>
      </w:r>
    </w:p>
    <w:p w14:paraId="7A2D9C2C" w14:textId="77777777" w:rsidR="00C05F2C" w:rsidRDefault="00483D61" w:rsidP="00C05F2C">
      <w:pPr>
        <w:pStyle w:val="Visual"/>
      </w:pPr>
      <w:r>
        <w:rPr>
          <w:noProof/>
        </w:rPr>
        <w:drawing>
          <wp:inline distT="0" distB="0" distL="0" distR="0" wp14:anchorId="619FF701" wp14:editId="50D3D6A0">
            <wp:extent cx="5486400" cy="111745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p_settings"/>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01322" cy="1120495"/>
                    </a:xfrm>
                    <a:prstGeom prst="rect">
                      <a:avLst/>
                    </a:prstGeom>
                    <a:noFill/>
                    <a:ln>
                      <a:noFill/>
                    </a:ln>
                  </pic:spPr>
                </pic:pic>
              </a:graphicData>
            </a:graphic>
          </wp:inline>
        </w:drawing>
      </w:r>
    </w:p>
    <w:p w14:paraId="42CD4071" w14:textId="77777777" w:rsidR="00C05F2C" w:rsidRDefault="00C05F2C" w:rsidP="00C05F2C">
      <w:pPr>
        <w:pStyle w:val="SubStepAlpha"/>
      </w:pPr>
      <w:r w:rsidRPr="000401ED">
        <w:rPr>
          <w:noProof/>
        </w:rPr>
        <w:t>After the scan is complete, review the results</w:t>
      </w:r>
      <w:r>
        <w:t xml:space="preserve"> displayed in the </w:t>
      </w:r>
      <w:r w:rsidRPr="00B03FB4">
        <w:rPr>
          <w:b/>
        </w:rPr>
        <w:t>Nmap Output</w:t>
      </w:r>
      <w:r>
        <w:t xml:space="preserve"> tab.</w:t>
      </w:r>
    </w:p>
    <w:p w14:paraId="572DFDA6" w14:textId="77777777" w:rsidR="00C05F2C" w:rsidRDefault="00C05F2C" w:rsidP="00943620">
      <w:pPr>
        <w:pStyle w:val="SubStepAlpha"/>
        <w:keepNext/>
      </w:pPr>
      <w:r>
        <w:lastRenderedPageBreak/>
        <w:t xml:space="preserve">Click the </w:t>
      </w:r>
      <w:r>
        <w:rPr>
          <w:b/>
        </w:rPr>
        <w:t>Ports/Hosts</w:t>
      </w:r>
      <w:r>
        <w:t xml:space="preserve"> tab. H</w:t>
      </w:r>
      <w:r w:rsidRPr="009837B5">
        <w:t>ow</w:t>
      </w:r>
      <w:r>
        <w:t xml:space="preserve"> many open ports did Nmap find on R2? What are the associated port numbers and services?</w:t>
      </w:r>
    </w:p>
    <w:p w14:paraId="1A68B7E7" w14:textId="77777777" w:rsidR="00C05F2C" w:rsidRDefault="00C05F2C" w:rsidP="00943620">
      <w:pPr>
        <w:pStyle w:val="BodyTextL50"/>
        <w:keepNext/>
      </w:pPr>
      <w:r>
        <w:t>____________________________________________________________________________________</w:t>
      </w:r>
    </w:p>
    <w:p w14:paraId="3E63D04A" w14:textId="77777777" w:rsidR="00C05F2C" w:rsidRDefault="00C05F2C" w:rsidP="00943620">
      <w:pPr>
        <w:pStyle w:val="BodyTextL50"/>
        <w:keepNext/>
      </w:pPr>
      <w:r>
        <w:t>____________________________________________________________________________________</w:t>
      </w:r>
    </w:p>
    <w:p w14:paraId="5EBF1B7D" w14:textId="77777777" w:rsidR="00C05F2C" w:rsidRPr="009837B5" w:rsidRDefault="00483D61" w:rsidP="00C05F2C">
      <w:pPr>
        <w:pStyle w:val="Visual"/>
        <w:rPr>
          <w:rStyle w:val="AnswerGray"/>
        </w:rPr>
      </w:pPr>
      <w:r>
        <w:rPr>
          <w:noProof/>
          <w:sz w:val="20"/>
          <w:shd w:val="clear" w:color="auto" w:fill="BFBFBF"/>
        </w:rPr>
        <w:drawing>
          <wp:inline distT="0" distB="0" distL="0" distR="0" wp14:anchorId="69DD9C3A" wp14:editId="75BF50AF">
            <wp:extent cx="5486400" cy="1645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map_Scan_results_before_IPS_open_ports_cropp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86400" cy="1645143"/>
                    </a:xfrm>
                    <a:prstGeom prst="rect">
                      <a:avLst/>
                    </a:prstGeom>
                    <a:noFill/>
                    <a:ln>
                      <a:noFill/>
                    </a:ln>
                  </pic:spPr>
                </pic:pic>
              </a:graphicData>
            </a:graphic>
          </wp:inline>
        </w:drawing>
      </w:r>
    </w:p>
    <w:p w14:paraId="648E6C1D" w14:textId="77777777" w:rsidR="003941FA" w:rsidRPr="008456A5" w:rsidRDefault="003941FA" w:rsidP="00BE53C6">
      <w:pPr>
        <w:pStyle w:val="SubStepAlpha"/>
      </w:pPr>
      <w:r>
        <w:t>Exit Zenmap.</w:t>
      </w:r>
    </w:p>
    <w:p w14:paraId="46D68F58" w14:textId="77777777" w:rsidR="000126F0" w:rsidRPr="000401ED" w:rsidRDefault="00B84D40" w:rsidP="007A03A7">
      <w:pPr>
        <w:pStyle w:val="TaskHead"/>
        <w:rPr>
          <w:noProof/>
        </w:rPr>
      </w:pPr>
      <w:r w:rsidRPr="000401ED">
        <w:rPr>
          <w:noProof/>
        </w:rPr>
        <w:t>Observe the syslog messages on R1.</w:t>
      </w:r>
    </w:p>
    <w:p w14:paraId="3045F1A5" w14:textId="77777777" w:rsidR="00580B83" w:rsidRDefault="00B84D40" w:rsidP="00943620">
      <w:pPr>
        <w:pStyle w:val="BodyTextL25"/>
        <w:keepNext/>
      </w:pPr>
      <w:r w:rsidRPr="000401ED">
        <w:rPr>
          <w:noProof/>
        </w:rPr>
        <w:t>You should see syslog entries on the R1 console and on the syslog server if it is enabled. The descriptions should include phrases</w:t>
      </w:r>
      <w:r w:rsidR="00A614AB" w:rsidRPr="000401ED">
        <w:rPr>
          <w:noProof/>
        </w:rPr>
        <w:t>,</w:t>
      </w:r>
      <w:r w:rsidRPr="000401ED">
        <w:rPr>
          <w:noProof/>
        </w:rPr>
        <w:t xml:space="preserve"> such as</w:t>
      </w:r>
      <w:r w:rsidRPr="00BA5235">
        <w:t xml:space="preserve"> </w:t>
      </w:r>
      <w:r w:rsidR="00BE53C6">
        <w:t>TCP NULL Packet</w:t>
      </w:r>
      <w:r w:rsidRPr="00236015">
        <w:t xml:space="preserve"> and </w:t>
      </w:r>
      <w:r w:rsidR="00BE53C6">
        <w:t>TCP SYN/FIN Packet.</w:t>
      </w:r>
    </w:p>
    <w:p w14:paraId="62E23CB1" w14:textId="77777777" w:rsidR="00F3678F" w:rsidRDefault="00F3678F" w:rsidP="00F3678F">
      <w:pPr>
        <w:pStyle w:val="Visual"/>
      </w:pPr>
      <w:r w:rsidRPr="00F3678F">
        <w:rPr>
          <w:noProof/>
        </w:rPr>
        <w:drawing>
          <wp:inline distT="0" distB="0" distL="0" distR="0" wp14:anchorId="47872DD4" wp14:editId="27F5F95B">
            <wp:extent cx="6112563" cy="2286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3-08 18_47_20-Tftpd32 by Ph. Jounin.jpg"/>
                    <pic:cNvPicPr/>
                  </pic:nvPicPr>
                  <pic:blipFill>
                    <a:blip r:embed="rId14">
                      <a:extLst>
                        <a:ext uri="{28A0092B-C50C-407E-A947-70E740481C1C}">
                          <a14:useLocalDpi xmlns:a14="http://schemas.microsoft.com/office/drawing/2010/main" val="0"/>
                        </a:ext>
                      </a:extLst>
                    </a:blip>
                    <a:stretch>
                      <a:fillRect/>
                    </a:stretch>
                  </pic:blipFill>
                  <pic:spPr>
                    <a:xfrm>
                      <a:off x="0" y="0"/>
                      <a:ext cx="6151078" cy="2300404"/>
                    </a:xfrm>
                    <a:prstGeom prst="rect">
                      <a:avLst/>
                    </a:prstGeom>
                  </pic:spPr>
                </pic:pic>
              </a:graphicData>
            </a:graphic>
          </wp:inline>
        </w:drawing>
      </w:r>
    </w:p>
    <w:p w14:paraId="1C3F356F" w14:textId="77777777" w:rsidR="00BD6BB8" w:rsidRDefault="00B84D40" w:rsidP="00943620">
      <w:pPr>
        <w:pStyle w:val="SubStepAlpha"/>
        <w:keepNext/>
      </w:pPr>
      <w:r w:rsidRPr="00221050">
        <w:t xml:space="preserve">What is the IPS risk rating </w:t>
      </w:r>
      <w:r>
        <w:t xml:space="preserve">or severity level (Sev:) </w:t>
      </w:r>
      <w:r w:rsidRPr="00221050">
        <w:t xml:space="preserve">of the </w:t>
      </w:r>
      <w:r w:rsidR="00BE53C6">
        <w:t>TCP NULL Packet</w:t>
      </w:r>
      <w:r w:rsidRPr="00221050">
        <w:t xml:space="preserve">, signature </w:t>
      </w:r>
      <w:r w:rsidR="00BE53C6">
        <w:t>3040</w:t>
      </w:r>
      <w:r w:rsidRPr="00221050">
        <w:t>?</w:t>
      </w:r>
    </w:p>
    <w:p w14:paraId="3FF1A2B7" w14:textId="77777777" w:rsidR="00580B83" w:rsidRDefault="00BD6BB8">
      <w:pPr>
        <w:pStyle w:val="BodyTextL50"/>
      </w:pPr>
      <w:r>
        <w:t>____________________________________________________________________________________</w:t>
      </w:r>
    </w:p>
    <w:p w14:paraId="68881172" w14:textId="77777777" w:rsidR="00BD6BB8" w:rsidRDefault="00B84D40" w:rsidP="00943620">
      <w:pPr>
        <w:pStyle w:val="SubStepAlpha"/>
        <w:keepNext/>
      </w:pPr>
      <w:r w:rsidRPr="000401ED">
        <w:rPr>
          <w:noProof/>
        </w:rPr>
        <w:t xml:space="preserve">What is the IPS risk rating or severity level (Sev:) of the </w:t>
      </w:r>
      <w:r w:rsidR="00BE53C6" w:rsidRPr="000401ED">
        <w:rPr>
          <w:noProof/>
        </w:rPr>
        <w:t>TCP SYN/FIN</w:t>
      </w:r>
      <w:r w:rsidR="00BE53C6">
        <w:t xml:space="preserve"> packet</w:t>
      </w:r>
      <w:r w:rsidRPr="00221050">
        <w:rPr>
          <w:bCs/>
        </w:rPr>
        <w:t xml:space="preserve">, signature </w:t>
      </w:r>
      <w:r w:rsidR="00BE53C6">
        <w:rPr>
          <w:bCs/>
        </w:rPr>
        <w:t>3041</w:t>
      </w:r>
      <w:r w:rsidRPr="00221050">
        <w:t>?</w:t>
      </w:r>
    </w:p>
    <w:p w14:paraId="471225D8" w14:textId="77777777" w:rsidR="00BD6BB8" w:rsidRDefault="00BD6BB8" w:rsidP="00BD6BB8">
      <w:pPr>
        <w:pStyle w:val="BodyTextL50"/>
      </w:pPr>
      <w:r>
        <w:t>____________________________________________________________________________________</w:t>
      </w:r>
    </w:p>
    <w:p w14:paraId="7E9CAAE9" w14:textId="77777777" w:rsidR="00B84D40" w:rsidRPr="00DC1B4B" w:rsidRDefault="00B84D40" w:rsidP="0028390C">
      <w:pPr>
        <w:pStyle w:val="LabSection"/>
      </w:pPr>
      <w:r w:rsidRPr="00CE63A4">
        <w:lastRenderedPageBreak/>
        <w:t>Reflection</w:t>
      </w:r>
    </w:p>
    <w:p w14:paraId="5B55AAD3" w14:textId="7DE36EA6" w:rsidR="000126F0" w:rsidRPr="000401ED" w:rsidRDefault="00C42CED" w:rsidP="00943620">
      <w:pPr>
        <w:pStyle w:val="BodyTextL25"/>
        <w:keepNext/>
        <w:rPr>
          <w:noProof/>
        </w:rPr>
      </w:pPr>
      <w:r>
        <w:t xml:space="preserve">If changes are made to a signature while using version 5.x signature files, are they visible in the router running the </w:t>
      </w:r>
      <w:r w:rsidRPr="000401ED">
        <w:rPr>
          <w:noProof/>
        </w:rPr>
        <w:t>configuration?</w:t>
      </w:r>
    </w:p>
    <w:p w14:paraId="00873600" w14:textId="77777777" w:rsidR="00405749" w:rsidRPr="000401ED" w:rsidRDefault="00405749" w:rsidP="00943620">
      <w:pPr>
        <w:pStyle w:val="BodyTextL25"/>
        <w:keepNext/>
        <w:rPr>
          <w:noProof/>
        </w:rPr>
      </w:pPr>
      <w:r w:rsidRPr="000401ED">
        <w:rPr>
          <w:noProof/>
        </w:rPr>
        <w:t>_______________________________________________________________________________________</w:t>
      </w:r>
    </w:p>
    <w:p w14:paraId="5E2F4D34" w14:textId="77777777" w:rsidR="00405749" w:rsidRPr="000401ED" w:rsidRDefault="00405749" w:rsidP="00943620">
      <w:pPr>
        <w:pStyle w:val="BodyTextL25"/>
        <w:keepNext/>
        <w:rPr>
          <w:noProof/>
        </w:rPr>
      </w:pPr>
      <w:r w:rsidRPr="000401ED">
        <w:rPr>
          <w:noProof/>
        </w:rPr>
        <w:t>_______________________________________________________________________________________</w:t>
      </w:r>
    </w:p>
    <w:p w14:paraId="57B1AE5D" w14:textId="77777777" w:rsidR="00405749" w:rsidRPr="000401ED" w:rsidRDefault="00405749" w:rsidP="00943620">
      <w:pPr>
        <w:pStyle w:val="BodyTextL25"/>
        <w:keepNext/>
        <w:rPr>
          <w:noProof/>
        </w:rPr>
      </w:pPr>
      <w:r w:rsidRPr="000401ED">
        <w:rPr>
          <w:noProof/>
        </w:rPr>
        <w:t>_______________________________________________________________________________________</w:t>
      </w:r>
    </w:p>
    <w:p w14:paraId="567B0F5C" w14:textId="77777777" w:rsidR="00405749" w:rsidRPr="000401ED" w:rsidRDefault="00405749" w:rsidP="00943620">
      <w:pPr>
        <w:pStyle w:val="BodyTextL25"/>
        <w:keepNext/>
        <w:rPr>
          <w:noProof/>
        </w:rPr>
      </w:pPr>
      <w:r w:rsidRPr="000401ED">
        <w:rPr>
          <w:noProof/>
        </w:rPr>
        <w:t>_______________________________________________________________________________________</w:t>
      </w:r>
    </w:p>
    <w:p w14:paraId="4A0913A3" w14:textId="77777777" w:rsidR="00405749" w:rsidRPr="000401ED" w:rsidRDefault="00405749" w:rsidP="00943620">
      <w:pPr>
        <w:pStyle w:val="BodyTextL25"/>
        <w:keepNext/>
        <w:rPr>
          <w:noProof/>
        </w:rPr>
      </w:pPr>
      <w:r w:rsidRPr="000401ED">
        <w:rPr>
          <w:noProof/>
        </w:rPr>
        <w:t>_______________________________________________________________________________________</w:t>
      </w:r>
    </w:p>
    <w:p w14:paraId="59433E89" w14:textId="77777777" w:rsidR="00405749" w:rsidRPr="000401ED" w:rsidRDefault="00405749" w:rsidP="00943620">
      <w:pPr>
        <w:pStyle w:val="BodyTextL25"/>
        <w:keepNext/>
        <w:rPr>
          <w:noProof/>
        </w:rPr>
      </w:pPr>
      <w:r w:rsidRPr="000401ED">
        <w:rPr>
          <w:noProof/>
        </w:rPr>
        <w:t>_______________________________________________________________________________________</w:t>
      </w:r>
    </w:p>
    <w:p w14:paraId="03C3044F" w14:textId="77777777" w:rsidR="00405749" w:rsidRPr="000401ED" w:rsidRDefault="00405749" w:rsidP="00943620">
      <w:pPr>
        <w:pStyle w:val="BodyTextL25"/>
        <w:keepNext/>
        <w:rPr>
          <w:noProof/>
        </w:rPr>
      </w:pPr>
      <w:r w:rsidRPr="000401ED">
        <w:rPr>
          <w:noProof/>
        </w:rPr>
        <w:t>_______________________________________________________________________________________</w:t>
      </w:r>
    </w:p>
    <w:p w14:paraId="6B890BCF" w14:textId="77777777" w:rsidR="00580B83" w:rsidRPr="000401ED" w:rsidRDefault="00405749">
      <w:pPr>
        <w:pStyle w:val="BodyTextL25"/>
        <w:rPr>
          <w:noProof/>
        </w:rPr>
      </w:pPr>
      <w:r w:rsidRPr="000401ED">
        <w:rPr>
          <w:noProof/>
        </w:rPr>
        <w:t>_______________________________________________________________________________________</w:t>
      </w:r>
    </w:p>
    <w:p w14:paraId="52AD9F4E" w14:textId="77777777" w:rsidR="00097163" w:rsidRPr="000401ED" w:rsidRDefault="000242D6" w:rsidP="0014219C">
      <w:pPr>
        <w:pStyle w:val="LabSection"/>
        <w:rPr>
          <w:noProof/>
        </w:rPr>
      </w:pPr>
      <w:r w:rsidRPr="000401ED">
        <w:rPr>
          <w:noProof/>
        </w:rPr>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0401ED" w14:paraId="53E90998"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C55F61" w14:textId="77777777" w:rsidR="00A47CC2" w:rsidRPr="000401ED" w:rsidRDefault="00A47CC2" w:rsidP="006D2C28">
            <w:pPr>
              <w:pStyle w:val="TableHeading"/>
              <w:rPr>
                <w:noProof/>
              </w:rPr>
            </w:pPr>
            <w:r w:rsidRPr="000401ED">
              <w:rPr>
                <w:noProof/>
              </w:rPr>
              <w:t>Router Interface Summary</w:t>
            </w:r>
          </w:p>
        </w:tc>
      </w:tr>
      <w:tr w:rsidR="00A47CC2" w14:paraId="75518969" w14:textId="77777777" w:rsidTr="00F4135D">
        <w:trPr>
          <w:cantSplit/>
          <w:jc w:val="center"/>
        </w:trPr>
        <w:tc>
          <w:tcPr>
            <w:tcW w:w="1530" w:type="dxa"/>
          </w:tcPr>
          <w:p w14:paraId="2E21E1A3" w14:textId="77777777" w:rsidR="00A47CC2" w:rsidRPr="000401ED" w:rsidRDefault="00A47CC2" w:rsidP="00745DCE">
            <w:pPr>
              <w:pStyle w:val="TableHeading"/>
              <w:rPr>
                <w:noProof/>
              </w:rPr>
            </w:pPr>
            <w:r w:rsidRPr="000401ED">
              <w:rPr>
                <w:noProof/>
              </w:rPr>
              <w:t>Router Model</w:t>
            </w:r>
          </w:p>
        </w:tc>
        <w:tc>
          <w:tcPr>
            <w:tcW w:w="2250" w:type="dxa"/>
          </w:tcPr>
          <w:p w14:paraId="64DA06C0" w14:textId="77777777" w:rsidR="00A47CC2" w:rsidRPr="000401ED" w:rsidRDefault="00A47CC2" w:rsidP="00745DCE">
            <w:pPr>
              <w:pStyle w:val="TableHeading"/>
              <w:rPr>
                <w:noProof/>
              </w:rPr>
            </w:pPr>
            <w:r w:rsidRPr="000401ED">
              <w:rPr>
                <w:noProof/>
              </w:rPr>
              <w:t>Ethernet Interface #1</w:t>
            </w:r>
          </w:p>
        </w:tc>
        <w:tc>
          <w:tcPr>
            <w:tcW w:w="2250" w:type="dxa"/>
          </w:tcPr>
          <w:p w14:paraId="1B41DA1B" w14:textId="77777777" w:rsidR="00A47CC2" w:rsidRPr="000401ED" w:rsidRDefault="00A47CC2" w:rsidP="00745DCE">
            <w:pPr>
              <w:pStyle w:val="TableHeading"/>
              <w:rPr>
                <w:noProof/>
              </w:rPr>
            </w:pPr>
            <w:r w:rsidRPr="000401ED">
              <w:rPr>
                <w:noProof/>
              </w:rPr>
              <w:t>Ethernet Interface #2</w:t>
            </w:r>
          </w:p>
        </w:tc>
        <w:tc>
          <w:tcPr>
            <w:tcW w:w="2070" w:type="dxa"/>
          </w:tcPr>
          <w:p w14:paraId="4858F5EE" w14:textId="77777777" w:rsidR="00A47CC2" w:rsidRPr="000401ED" w:rsidRDefault="00A47CC2" w:rsidP="00745DCE">
            <w:pPr>
              <w:pStyle w:val="TableHeading"/>
              <w:rPr>
                <w:noProof/>
              </w:rPr>
            </w:pPr>
            <w:r w:rsidRPr="000401ED">
              <w:rPr>
                <w:noProof/>
              </w:rPr>
              <w:t>Serial Interface #1</w:t>
            </w:r>
          </w:p>
        </w:tc>
        <w:tc>
          <w:tcPr>
            <w:tcW w:w="2160" w:type="dxa"/>
          </w:tcPr>
          <w:p w14:paraId="17DF872D" w14:textId="77777777" w:rsidR="00A47CC2" w:rsidRPr="00763D8B" w:rsidRDefault="00A47CC2" w:rsidP="00745DCE">
            <w:pPr>
              <w:pStyle w:val="TableHeading"/>
            </w:pPr>
            <w:r w:rsidRPr="000401ED">
              <w:rPr>
                <w:noProof/>
              </w:rPr>
              <w:t>Serial Interface #2</w:t>
            </w:r>
          </w:p>
        </w:tc>
      </w:tr>
      <w:tr w:rsidR="00A47CC2" w14:paraId="26B2718A" w14:textId="77777777" w:rsidTr="00F4135D">
        <w:trPr>
          <w:cantSplit/>
          <w:jc w:val="center"/>
        </w:trPr>
        <w:tc>
          <w:tcPr>
            <w:tcW w:w="1530" w:type="dxa"/>
          </w:tcPr>
          <w:p w14:paraId="54116699" w14:textId="77777777" w:rsidR="00A47CC2" w:rsidRPr="00763D8B" w:rsidRDefault="00A47CC2" w:rsidP="00097163">
            <w:pPr>
              <w:pStyle w:val="TableText"/>
            </w:pPr>
            <w:r w:rsidRPr="00763D8B">
              <w:t>1800</w:t>
            </w:r>
          </w:p>
        </w:tc>
        <w:tc>
          <w:tcPr>
            <w:tcW w:w="2250" w:type="dxa"/>
          </w:tcPr>
          <w:p w14:paraId="3A99D353" w14:textId="77777777" w:rsidR="00A47CC2" w:rsidRPr="00763D8B" w:rsidRDefault="00A47CC2" w:rsidP="00F10819">
            <w:pPr>
              <w:pStyle w:val="TableText"/>
            </w:pPr>
            <w:r w:rsidRPr="00763D8B">
              <w:t>Fast Ethernet 0/0 (F</w:t>
            </w:r>
            <w:r w:rsidR="00D00513">
              <w:t>a</w:t>
            </w:r>
            <w:r w:rsidRPr="00763D8B">
              <w:t>0/0)</w:t>
            </w:r>
          </w:p>
        </w:tc>
        <w:tc>
          <w:tcPr>
            <w:tcW w:w="2250" w:type="dxa"/>
          </w:tcPr>
          <w:p w14:paraId="3A4CE587" w14:textId="77777777" w:rsidR="00A47CC2" w:rsidRPr="00763D8B" w:rsidRDefault="00A47CC2" w:rsidP="00F10819">
            <w:pPr>
              <w:pStyle w:val="TableText"/>
            </w:pPr>
            <w:r w:rsidRPr="00763D8B">
              <w:t>Fast Ethernet 0/1 (F</w:t>
            </w:r>
            <w:r w:rsidR="00D00513">
              <w:t>a</w:t>
            </w:r>
            <w:r w:rsidRPr="00763D8B">
              <w:t>0/1)</w:t>
            </w:r>
          </w:p>
        </w:tc>
        <w:tc>
          <w:tcPr>
            <w:tcW w:w="2070" w:type="dxa"/>
          </w:tcPr>
          <w:p w14:paraId="330E45BC" w14:textId="77777777" w:rsidR="00A47CC2" w:rsidRPr="00763D8B" w:rsidRDefault="00A47CC2" w:rsidP="00097163">
            <w:pPr>
              <w:pStyle w:val="TableText"/>
            </w:pPr>
            <w:r w:rsidRPr="00763D8B">
              <w:t>Serial 0/0/0 (S0/0/0)</w:t>
            </w:r>
          </w:p>
        </w:tc>
        <w:tc>
          <w:tcPr>
            <w:tcW w:w="2160" w:type="dxa"/>
          </w:tcPr>
          <w:p w14:paraId="45960108" w14:textId="77777777" w:rsidR="00A47CC2" w:rsidRPr="00763D8B" w:rsidRDefault="00A47CC2" w:rsidP="00097163">
            <w:pPr>
              <w:pStyle w:val="TableText"/>
            </w:pPr>
            <w:r w:rsidRPr="00763D8B">
              <w:t>Serial 0/0/1 (S0/0/1)</w:t>
            </w:r>
          </w:p>
        </w:tc>
      </w:tr>
      <w:tr w:rsidR="00A47CC2" w14:paraId="0DD67BD6" w14:textId="77777777" w:rsidTr="00F4135D">
        <w:trPr>
          <w:cantSplit/>
          <w:jc w:val="center"/>
        </w:trPr>
        <w:tc>
          <w:tcPr>
            <w:tcW w:w="1530" w:type="dxa"/>
          </w:tcPr>
          <w:p w14:paraId="26BA889C" w14:textId="77777777" w:rsidR="00A47CC2" w:rsidRPr="00763D8B" w:rsidRDefault="00A47CC2" w:rsidP="00097163">
            <w:pPr>
              <w:pStyle w:val="TableText"/>
            </w:pPr>
            <w:r w:rsidRPr="00763D8B">
              <w:t>1900</w:t>
            </w:r>
          </w:p>
        </w:tc>
        <w:tc>
          <w:tcPr>
            <w:tcW w:w="2250" w:type="dxa"/>
          </w:tcPr>
          <w:p w14:paraId="5D179B77" w14:textId="77777777" w:rsidR="00A47CC2" w:rsidRPr="00763D8B" w:rsidRDefault="00A47CC2" w:rsidP="00097163">
            <w:pPr>
              <w:pStyle w:val="TableText"/>
            </w:pPr>
            <w:r w:rsidRPr="00763D8B">
              <w:t>Gigabit Ethernet 0/0 (G0/0)</w:t>
            </w:r>
          </w:p>
        </w:tc>
        <w:tc>
          <w:tcPr>
            <w:tcW w:w="2250" w:type="dxa"/>
          </w:tcPr>
          <w:p w14:paraId="6DB4196A" w14:textId="77777777" w:rsidR="00A47CC2" w:rsidRPr="00763D8B" w:rsidRDefault="00A47CC2" w:rsidP="00097163">
            <w:pPr>
              <w:pStyle w:val="TableText"/>
            </w:pPr>
            <w:r w:rsidRPr="00763D8B">
              <w:t>Gigabit Ethernet 0/1 (G0/1)</w:t>
            </w:r>
          </w:p>
        </w:tc>
        <w:tc>
          <w:tcPr>
            <w:tcW w:w="2070" w:type="dxa"/>
          </w:tcPr>
          <w:p w14:paraId="313FFB02" w14:textId="77777777" w:rsidR="00A47CC2" w:rsidRPr="00763D8B" w:rsidRDefault="00A47CC2" w:rsidP="00097163">
            <w:pPr>
              <w:pStyle w:val="TableText"/>
            </w:pPr>
            <w:r w:rsidRPr="00763D8B">
              <w:t>Serial 0/0/0 (S0/0/0)</w:t>
            </w:r>
          </w:p>
        </w:tc>
        <w:tc>
          <w:tcPr>
            <w:tcW w:w="2160" w:type="dxa"/>
          </w:tcPr>
          <w:p w14:paraId="7E8D4D2C" w14:textId="77777777" w:rsidR="00A47CC2" w:rsidRPr="00763D8B" w:rsidRDefault="00A47CC2" w:rsidP="00097163">
            <w:pPr>
              <w:pStyle w:val="TableText"/>
            </w:pPr>
            <w:r w:rsidRPr="00763D8B">
              <w:t>Serial 0/0/1 (S0/0/1)</w:t>
            </w:r>
          </w:p>
        </w:tc>
      </w:tr>
      <w:tr w:rsidR="00C07FD9" w14:paraId="1AF97022" w14:textId="77777777" w:rsidTr="00F4135D">
        <w:trPr>
          <w:cantSplit/>
          <w:jc w:val="center"/>
        </w:trPr>
        <w:tc>
          <w:tcPr>
            <w:tcW w:w="1530" w:type="dxa"/>
          </w:tcPr>
          <w:p w14:paraId="7859751D" w14:textId="77777777" w:rsidR="00C07FD9" w:rsidRDefault="00C07FD9" w:rsidP="00097163">
            <w:pPr>
              <w:pStyle w:val="TableText"/>
            </w:pPr>
            <w:r>
              <w:t>2801</w:t>
            </w:r>
          </w:p>
        </w:tc>
        <w:tc>
          <w:tcPr>
            <w:tcW w:w="2250" w:type="dxa"/>
          </w:tcPr>
          <w:p w14:paraId="1AEED877" w14:textId="77777777" w:rsidR="00C07FD9" w:rsidRPr="00763D8B" w:rsidRDefault="00C07FD9" w:rsidP="00F10819">
            <w:pPr>
              <w:pStyle w:val="TableText"/>
            </w:pPr>
            <w:r w:rsidRPr="00763D8B">
              <w:t>Fast Ethernet 0/0 (F</w:t>
            </w:r>
            <w:r w:rsidR="00D00513">
              <w:t>a</w:t>
            </w:r>
            <w:r w:rsidRPr="00763D8B">
              <w:t>0/0)</w:t>
            </w:r>
          </w:p>
        </w:tc>
        <w:tc>
          <w:tcPr>
            <w:tcW w:w="2250" w:type="dxa"/>
          </w:tcPr>
          <w:p w14:paraId="57F31BAE" w14:textId="77777777" w:rsidR="00C07FD9" w:rsidRPr="00763D8B" w:rsidRDefault="00C07FD9" w:rsidP="00F10819">
            <w:pPr>
              <w:pStyle w:val="TableText"/>
            </w:pPr>
            <w:r w:rsidRPr="00763D8B">
              <w:t>Fast Ethernet 0/1 (F</w:t>
            </w:r>
            <w:r w:rsidR="00D00513">
              <w:t>a</w:t>
            </w:r>
            <w:r w:rsidRPr="00763D8B">
              <w:t>0/1)</w:t>
            </w:r>
          </w:p>
        </w:tc>
        <w:tc>
          <w:tcPr>
            <w:tcW w:w="2070" w:type="dxa"/>
          </w:tcPr>
          <w:p w14:paraId="2479C2DF" w14:textId="77777777" w:rsidR="00C07FD9" w:rsidRPr="00763D8B" w:rsidRDefault="00C07FD9" w:rsidP="003233A3">
            <w:pPr>
              <w:pStyle w:val="TableText"/>
            </w:pPr>
            <w:r>
              <w:t>Serial 0/1</w:t>
            </w:r>
            <w:r w:rsidR="00191F00">
              <w:t>/0 (S0/1</w:t>
            </w:r>
            <w:r w:rsidRPr="00763D8B">
              <w:t>/0)</w:t>
            </w:r>
          </w:p>
        </w:tc>
        <w:tc>
          <w:tcPr>
            <w:tcW w:w="2160" w:type="dxa"/>
          </w:tcPr>
          <w:p w14:paraId="6E35A4A0" w14:textId="77777777" w:rsidR="00C07FD9" w:rsidRPr="00763D8B" w:rsidRDefault="00C07FD9" w:rsidP="003233A3">
            <w:pPr>
              <w:pStyle w:val="TableText"/>
            </w:pPr>
            <w:r>
              <w:t>Serial 0/1</w:t>
            </w:r>
            <w:r w:rsidR="00191F00">
              <w:t>/1 (S0/1</w:t>
            </w:r>
            <w:r w:rsidRPr="00763D8B">
              <w:t>/1)</w:t>
            </w:r>
          </w:p>
        </w:tc>
      </w:tr>
      <w:tr w:rsidR="00C07FD9" w:rsidRPr="000401ED" w14:paraId="26AEBAA7" w14:textId="77777777" w:rsidTr="00F4135D">
        <w:trPr>
          <w:cantSplit/>
          <w:jc w:val="center"/>
        </w:trPr>
        <w:tc>
          <w:tcPr>
            <w:tcW w:w="1530" w:type="dxa"/>
          </w:tcPr>
          <w:p w14:paraId="6E4F924E" w14:textId="77777777" w:rsidR="00C07FD9" w:rsidRPr="00763D8B" w:rsidRDefault="00C07FD9" w:rsidP="00097163">
            <w:pPr>
              <w:pStyle w:val="TableText"/>
            </w:pPr>
            <w:r>
              <w:t>2811</w:t>
            </w:r>
          </w:p>
        </w:tc>
        <w:tc>
          <w:tcPr>
            <w:tcW w:w="2250" w:type="dxa"/>
          </w:tcPr>
          <w:p w14:paraId="7DAC9EE3" w14:textId="77777777" w:rsidR="00C07FD9" w:rsidRPr="000401ED" w:rsidRDefault="00C07FD9" w:rsidP="00F10819">
            <w:pPr>
              <w:pStyle w:val="TableText"/>
              <w:rPr>
                <w:noProof/>
              </w:rPr>
            </w:pPr>
            <w:r w:rsidRPr="000401ED">
              <w:rPr>
                <w:noProof/>
              </w:rPr>
              <w:t>Fast Ethernet 0/0 (F</w:t>
            </w:r>
            <w:r w:rsidR="00D00513" w:rsidRPr="000401ED">
              <w:rPr>
                <w:noProof/>
              </w:rPr>
              <w:t>a</w:t>
            </w:r>
            <w:r w:rsidRPr="000401ED">
              <w:rPr>
                <w:noProof/>
              </w:rPr>
              <w:t>0/0)</w:t>
            </w:r>
          </w:p>
        </w:tc>
        <w:tc>
          <w:tcPr>
            <w:tcW w:w="2250" w:type="dxa"/>
          </w:tcPr>
          <w:p w14:paraId="625861AD" w14:textId="77777777" w:rsidR="00C07FD9" w:rsidRPr="000401ED" w:rsidRDefault="00C07FD9" w:rsidP="00F10819">
            <w:pPr>
              <w:pStyle w:val="TableText"/>
              <w:rPr>
                <w:noProof/>
              </w:rPr>
            </w:pPr>
            <w:r w:rsidRPr="000401ED">
              <w:rPr>
                <w:noProof/>
              </w:rPr>
              <w:t>Fast Ethernet 0/1 (F</w:t>
            </w:r>
            <w:r w:rsidR="00D00513" w:rsidRPr="000401ED">
              <w:rPr>
                <w:noProof/>
              </w:rPr>
              <w:t>a</w:t>
            </w:r>
            <w:r w:rsidRPr="000401ED">
              <w:rPr>
                <w:noProof/>
              </w:rPr>
              <w:t>0/1)</w:t>
            </w:r>
          </w:p>
        </w:tc>
        <w:tc>
          <w:tcPr>
            <w:tcW w:w="2070" w:type="dxa"/>
          </w:tcPr>
          <w:p w14:paraId="73A80362" w14:textId="77777777" w:rsidR="00C07FD9" w:rsidRPr="000401ED" w:rsidRDefault="00C07FD9" w:rsidP="00097163">
            <w:pPr>
              <w:pStyle w:val="TableText"/>
              <w:rPr>
                <w:noProof/>
              </w:rPr>
            </w:pPr>
            <w:r w:rsidRPr="000401ED">
              <w:rPr>
                <w:noProof/>
              </w:rPr>
              <w:t>Serial 0/0/0 (S0/0/0)</w:t>
            </w:r>
          </w:p>
        </w:tc>
        <w:tc>
          <w:tcPr>
            <w:tcW w:w="2160" w:type="dxa"/>
          </w:tcPr>
          <w:p w14:paraId="0F96C921" w14:textId="77777777" w:rsidR="00C07FD9" w:rsidRPr="000401ED" w:rsidRDefault="00C07FD9" w:rsidP="00097163">
            <w:pPr>
              <w:pStyle w:val="TableText"/>
              <w:rPr>
                <w:noProof/>
              </w:rPr>
            </w:pPr>
            <w:r w:rsidRPr="000401ED">
              <w:rPr>
                <w:noProof/>
              </w:rPr>
              <w:t>Serial 0/0/1 (S0/0/1)</w:t>
            </w:r>
          </w:p>
        </w:tc>
      </w:tr>
      <w:tr w:rsidR="00C07FD9" w:rsidRPr="000401ED" w14:paraId="1AB77F3B" w14:textId="77777777" w:rsidTr="00F4135D">
        <w:trPr>
          <w:cantSplit/>
          <w:jc w:val="center"/>
        </w:trPr>
        <w:tc>
          <w:tcPr>
            <w:tcW w:w="1530" w:type="dxa"/>
          </w:tcPr>
          <w:p w14:paraId="183B4CF8" w14:textId="77777777" w:rsidR="00C07FD9" w:rsidRPr="000401ED" w:rsidRDefault="00C07FD9" w:rsidP="00097163">
            <w:pPr>
              <w:pStyle w:val="TableText"/>
              <w:rPr>
                <w:noProof/>
              </w:rPr>
            </w:pPr>
            <w:r w:rsidRPr="000401ED">
              <w:rPr>
                <w:noProof/>
              </w:rPr>
              <w:t>2900</w:t>
            </w:r>
          </w:p>
        </w:tc>
        <w:tc>
          <w:tcPr>
            <w:tcW w:w="2250" w:type="dxa"/>
          </w:tcPr>
          <w:p w14:paraId="360497B1" w14:textId="77777777" w:rsidR="00C07FD9" w:rsidRPr="000401ED" w:rsidRDefault="00C07FD9" w:rsidP="00097163">
            <w:pPr>
              <w:pStyle w:val="TableText"/>
              <w:rPr>
                <w:noProof/>
              </w:rPr>
            </w:pPr>
            <w:r w:rsidRPr="000401ED">
              <w:rPr>
                <w:noProof/>
              </w:rPr>
              <w:t>Gigabit Ethernet 0/0 (G0/0)</w:t>
            </w:r>
          </w:p>
        </w:tc>
        <w:tc>
          <w:tcPr>
            <w:tcW w:w="2250" w:type="dxa"/>
          </w:tcPr>
          <w:p w14:paraId="693C33B8" w14:textId="77777777" w:rsidR="00C07FD9" w:rsidRPr="000401ED" w:rsidRDefault="00C07FD9" w:rsidP="00097163">
            <w:pPr>
              <w:pStyle w:val="TableText"/>
              <w:rPr>
                <w:noProof/>
              </w:rPr>
            </w:pPr>
            <w:r w:rsidRPr="000401ED">
              <w:rPr>
                <w:noProof/>
              </w:rPr>
              <w:t>Gigabit Ethernet 0/1 (G0/1)</w:t>
            </w:r>
          </w:p>
        </w:tc>
        <w:tc>
          <w:tcPr>
            <w:tcW w:w="2070" w:type="dxa"/>
          </w:tcPr>
          <w:p w14:paraId="4599128E" w14:textId="77777777" w:rsidR="00C07FD9" w:rsidRPr="000401ED" w:rsidRDefault="00C07FD9" w:rsidP="00097163">
            <w:pPr>
              <w:pStyle w:val="TableText"/>
              <w:rPr>
                <w:noProof/>
              </w:rPr>
            </w:pPr>
            <w:r w:rsidRPr="000401ED">
              <w:rPr>
                <w:noProof/>
              </w:rPr>
              <w:t>Serial 0/0/0 (S0/0/0)</w:t>
            </w:r>
          </w:p>
        </w:tc>
        <w:tc>
          <w:tcPr>
            <w:tcW w:w="2160" w:type="dxa"/>
          </w:tcPr>
          <w:p w14:paraId="1C699CF7" w14:textId="77777777" w:rsidR="00C07FD9" w:rsidRPr="000401ED" w:rsidRDefault="00C07FD9" w:rsidP="00097163">
            <w:pPr>
              <w:pStyle w:val="TableText"/>
              <w:rPr>
                <w:noProof/>
              </w:rPr>
            </w:pPr>
            <w:r w:rsidRPr="000401ED">
              <w:rPr>
                <w:noProof/>
              </w:rPr>
              <w:t>Serial 0/0/1 (S0/0/1)</w:t>
            </w:r>
          </w:p>
        </w:tc>
      </w:tr>
      <w:tr w:rsidR="00C07FD9" w14:paraId="5C794598" w14:textId="77777777" w:rsidTr="00F4135D">
        <w:trPr>
          <w:cantSplit/>
          <w:jc w:val="center"/>
        </w:trPr>
        <w:tc>
          <w:tcPr>
            <w:tcW w:w="10260" w:type="dxa"/>
            <w:gridSpan w:val="5"/>
          </w:tcPr>
          <w:p w14:paraId="0C98C990" w14:textId="77777777" w:rsidR="00C07FD9" w:rsidRPr="00763D8B" w:rsidRDefault="00C07FD9" w:rsidP="00943620">
            <w:pPr>
              <w:pStyle w:val="TableText"/>
              <w:keepNext w:val="0"/>
            </w:pPr>
            <w:r w:rsidRPr="000401ED">
              <w:rPr>
                <w:b/>
                <w:noProof/>
              </w:rPr>
              <w:t>Note</w:t>
            </w:r>
            <w:r w:rsidRPr="000401ED">
              <w:rPr>
                <w:noProof/>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w:t>
            </w:r>
            <w:bookmarkStart w:id="39" w:name="_GoBack"/>
            <w:bookmarkEnd w:id="39"/>
            <w:r w:rsidRPr="000401ED">
              <w:rPr>
                <w:noProof/>
              </w:rPr>
              <w:t xml:space="preserve"> any other type of interface, even though a specific router may contain one. An example of this might be an ISDN BRI interface. The string in parenthesis is the legal abbreviation that can be used in Cisco IOS comma</w:t>
            </w:r>
            <w:r w:rsidR="008713EA" w:rsidRPr="000401ED">
              <w:rPr>
                <w:noProof/>
              </w:rPr>
              <w:t>nds to represent the interface.</w:t>
            </w:r>
          </w:p>
        </w:tc>
      </w:tr>
    </w:tbl>
    <w:p w14:paraId="3E2FEAE9" w14:textId="77777777" w:rsidR="006D2F1A" w:rsidRPr="0028390C" w:rsidRDefault="006D2F1A" w:rsidP="002B03A5">
      <w:pPr>
        <w:pStyle w:val="BodyText"/>
        <w:rPr>
          <w:shd w:val="clear" w:color="auto" w:fill="BFBFBF"/>
        </w:rPr>
      </w:pPr>
    </w:p>
    <w:sectPr w:rsidR="006D2F1A" w:rsidRPr="0028390C" w:rsidSect="008C4307">
      <w:headerReference w:type="default"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058562" w14:textId="77777777" w:rsidR="00D20D62" w:rsidRDefault="00D20D62" w:rsidP="0090659A">
      <w:pPr>
        <w:spacing w:after="0" w:line="240" w:lineRule="auto"/>
      </w:pPr>
      <w:r>
        <w:separator/>
      </w:r>
    </w:p>
    <w:p w14:paraId="77DAD199" w14:textId="77777777" w:rsidR="00D20D62" w:rsidRDefault="00D20D62"/>
    <w:p w14:paraId="20A7C1FC" w14:textId="77777777" w:rsidR="00D20D62" w:rsidRDefault="00D20D62"/>
    <w:p w14:paraId="5EC9AD7F" w14:textId="77777777" w:rsidR="00D20D62" w:rsidRDefault="00D20D62"/>
    <w:p w14:paraId="7A11CFE1" w14:textId="77777777" w:rsidR="00D20D62" w:rsidRDefault="00D20D62"/>
    <w:p w14:paraId="1860D66A" w14:textId="77777777" w:rsidR="00D20D62" w:rsidRDefault="00D20D62"/>
    <w:p w14:paraId="560E54BB" w14:textId="77777777" w:rsidR="00D20D62" w:rsidRDefault="00D20D62"/>
  </w:endnote>
  <w:endnote w:type="continuationSeparator" w:id="0">
    <w:p w14:paraId="5ED9ACA3" w14:textId="77777777" w:rsidR="00D20D62" w:rsidRDefault="00D20D62" w:rsidP="0090659A">
      <w:pPr>
        <w:spacing w:after="0" w:line="240" w:lineRule="auto"/>
      </w:pPr>
      <w:r>
        <w:continuationSeparator/>
      </w:r>
    </w:p>
    <w:p w14:paraId="5FC0E19F" w14:textId="77777777" w:rsidR="00D20D62" w:rsidRDefault="00D20D62"/>
    <w:p w14:paraId="059C8CFF" w14:textId="77777777" w:rsidR="00D20D62" w:rsidRDefault="00D20D62"/>
    <w:p w14:paraId="61D9CC41" w14:textId="77777777" w:rsidR="00D20D62" w:rsidRDefault="00D20D62"/>
    <w:p w14:paraId="7B7DCD99" w14:textId="77777777" w:rsidR="00D20D62" w:rsidRDefault="00D20D62"/>
    <w:p w14:paraId="24456DAE" w14:textId="77777777" w:rsidR="00D20D62" w:rsidRDefault="00D20D62"/>
    <w:p w14:paraId="168D72DF" w14:textId="77777777" w:rsidR="00D20D62" w:rsidRDefault="00D20D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05C3F" w14:textId="2476A637" w:rsidR="003013AB" w:rsidRDefault="003013AB" w:rsidP="00EF11FB">
    <w:pPr>
      <w:pStyle w:val="Footer"/>
    </w:pPr>
    <w:r w:rsidRPr="002A244B">
      <w:t>©</w:t>
    </w:r>
    <w:r>
      <w:t xml:space="preserve"> 2015 -</w:t>
    </w:r>
    <w:r w:rsidRPr="002A244B">
      <w:t xml:space="preserve"> </w:t>
    </w:r>
    <w:r>
      <w:fldChar w:fldCharType="begin"/>
    </w:r>
    <w:r>
      <w:instrText xml:space="preserve"> DATE  \@ "yyyy"  \* MERGEFORMAT </w:instrText>
    </w:r>
    <w:r>
      <w:fldChar w:fldCharType="separate"/>
    </w:r>
    <w:r w:rsidR="00765B11">
      <w:rPr>
        <w:noProof/>
      </w:rPr>
      <w:t>2019</w:t>
    </w:r>
    <w:r>
      <w:rPr>
        <w:noProof/>
      </w:rPr>
      <w:fldChar w:fldCharType="end"/>
    </w:r>
    <w:r w:rsidRPr="002A244B">
      <w:t xml:space="preserve"> Cisco </w:t>
    </w:r>
    <w:r>
      <w:t>and/or its affiliates</w:t>
    </w:r>
    <w:r w:rsidRPr="002A244B">
      <w:t>. All ri</w:t>
    </w:r>
    <w:r>
      <w:t xml:space="preserve">ghts reserved. </w:t>
    </w:r>
    <w:r w:rsidRPr="002A244B">
      <w:t>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65B11">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65B11">
      <w:rPr>
        <w:b/>
        <w:noProof/>
        <w:szCs w:val="16"/>
      </w:rPr>
      <w:t>20</w:t>
    </w:r>
    <w:r w:rsidRPr="0090659A">
      <w:rPr>
        <w:b/>
        <w:szCs w:val="16"/>
      </w:rPr>
      <w:fldChar w:fldCharType="end"/>
    </w:r>
    <w:r>
      <w:rPr>
        <w:b/>
        <w:szCs w:val="16"/>
      </w:rP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1E176" w14:textId="016C6C88" w:rsidR="003013AB" w:rsidRPr="00431CB9" w:rsidRDefault="003013AB" w:rsidP="00EF11FB">
    <w:pPr>
      <w:pStyle w:val="Footer"/>
      <w:rPr>
        <w:szCs w:val="16"/>
      </w:rPr>
    </w:pPr>
    <w:r w:rsidRPr="002A244B">
      <w:t>©</w:t>
    </w:r>
    <w:r>
      <w:t xml:space="preserve"> 2015 -</w:t>
    </w:r>
    <w:r w:rsidRPr="002A244B">
      <w:t xml:space="preserve"> </w:t>
    </w:r>
    <w:r>
      <w:fldChar w:fldCharType="begin"/>
    </w:r>
    <w:r>
      <w:instrText xml:space="preserve"> DATE  \@ "yyyy"  \* MERGEFORMAT </w:instrText>
    </w:r>
    <w:r>
      <w:fldChar w:fldCharType="separate"/>
    </w:r>
    <w:r w:rsidR="00765B11">
      <w:rPr>
        <w:noProof/>
      </w:rPr>
      <w:t>2019</w:t>
    </w:r>
    <w:r>
      <w:rPr>
        <w:noProof/>
      </w:rPr>
      <w:fldChar w:fldCharType="end"/>
    </w:r>
    <w:r w:rsidRPr="002A244B">
      <w:t xml:space="preserve"> Cisco </w:t>
    </w:r>
    <w:r>
      <w:t>and/or its affiliates</w:t>
    </w:r>
    <w:r w:rsidRPr="002A244B">
      <w:t>. All r</w:t>
    </w:r>
    <w:r>
      <w:t xml:space="preserve">ights reserved. </w:t>
    </w:r>
    <w:r w:rsidRPr="002A244B">
      <w:t>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65B1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65B11">
      <w:rPr>
        <w:b/>
        <w:noProof/>
        <w:szCs w:val="16"/>
      </w:rPr>
      <w:t>20</w:t>
    </w:r>
    <w:r w:rsidRPr="0090659A">
      <w:rPr>
        <w:b/>
        <w:szCs w:val="16"/>
      </w:rPr>
      <w:fldChar w:fldCharType="end"/>
    </w:r>
    <w:r>
      <w:rPr>
        <w:b/>
        <w:szCs w:val="16"/>
      </w:rP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D716FA" w14:textId="77777777" w:rsidR="00D20D62" w:rsidRDefault="00D20D62" w:rsidP="0090659A">
      <w:pPr>
        <w:spacing w:after="0" w:line="240" w:lineRule="auto"/>
      </w:pPr>
      <w:r>
        <w:separator/>
      </w:r>
    </w:p>
    <w:p w14:paraId="19992D05" w14:textId="77777777" w:rsidR="00D20D62" w:rsidRDefault="00D20D62"/>
    <w:p w14:paraId="2460D523" w14:textId="77777777" w:rsidR="00D20D62" w:rsidRDefault="00D20D62"/>
    <w:p w14:paraId="31DD5BA9" w14:textId="77777777" w:rsidR="00D20D62" w:rsidRDefault="00D20D62"/>
    <w:p w14:paraId="141221DD" w14:textId="77777777" w:rsidR="00D20D62" w:rsidRDefault="00D20D62"/>
    <w:p w14:paraId="16A9C8FF" w14:textId="77777777" w:rsidR="00D20D62" w:rsidRDefault="00D20D62"/>
    <w:p w14:paraId="0A908A79" w14:textId="77777777" w:rsidR="00D20D62" w:rsidRDefault="00D20D62"/>
  </w:footnote>
  <w:footnote w:type="continuationSeparator" w:id="0">
    <w:p w14:paraId="01CB7DCD" w14:textId="77777777" w:rsidR="00D20D62" w:rsidRDefault="00D20D62" w:rsidP="0090659A">
      <w:pPr>
        <w:spacing w:after="0" w:line="240" w:lineRule="auto"/>
      </w:pPr>
      <w:r>
        <w:continuationSeparator/>
      </w:r>
    </w:p>
    <w:p w14:paraId="76A5C97B" w14:textId="77777777" w:rsidR="00D20D62" w:rsidRDefault="00D20D62"/>
    <w:p w14:paraId="512F73BD" w14:textId="77777777" w:rsidR="00D20D62" w:rsidRDefault="00D20D62"/>
    <w:p w14:paraId="2477F466" w14:textId="77777777" w:rsidR="00D20D62" w:rsidRDefault="00D20D62"/>
    <w:p w14:paraId="28E7C59F" w14:textId="77777777" w:rsidR="00D20D62" w:rsidRDefault="00D20D62"/>
    <w:p w14:paraId="5E95330F" w14:textId="77777777" w:rsidR="00D20D62" w:rsidRDefault="00D20D62"/>
    <w:p w14:paraId="1CD4BF89" w14:textId="77777777" w:rsidR="00D20D62" w:rsidRDefault="00D20D6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96C9A" w14:textId="77777777" w:rsidR="003013AB" w:rsidRDefault="003013AB" w:rsidP="00431CB9">
    <w:pPr>
      <w:pStyle w:val="PageHead"/>
    </w:pPr>
    <w:r w:rsidRPr="00476BA9">
      <w:t xml:space="preserve">Lab </w:t>
    </w:r>
    <w:r>
      <w:t>–</w:t>
    </w:r>
    <w:r w:rsidRPr="00FD4A68">
      <w:t xml:space="preserve"> </w:t>
    </w:r>
    <w:r>
      <w:t>Configure</w:t>
    </w:r>
    <w:r w:rsidRPr="00EC7C4F">
      <w:t xml:space="preserve"> an Intrusion Prevention Sy</w:t>
    </w:r>
    <w:r>
      <w:t>stem (IPS)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ADFD8" w14:textId="70F96D24" w:rsidR="003013AB" w:rsidRDefault="003013AB">
    <w:r>
      <w:rPr>
        <w:noProof/>
      </w:rPr>
      <w:drawing>
        <wp:inline distT="0" distB="0" distL="0" distR="0" wp14:anchorId="2BDD004E" wp14:editId="58617E7C">
          <wp:extent cx="2587752" cy="804672"/>
          <wp:effectExtent l="0" t="0" r="3175" b="0"/>
          <wp:docPr id="9" name="Picture 9"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CB0C0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B7374A"/>
    <w:multiLevelType w:val="multilevel"/>
    <w:tmpl w:val="169A8316"/>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 w15:restartNumberingAfterBreak="0">
    <w:nsid w:val="046F45C6"/>
    <w:multiLevelType w:val="multilevel"/>
    <w:tmpl w:val="890E6650"/>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1C197A"/>
    <w:multiLevelType w:val="hybridMultilevel"/>
    <w:tmpl w:val="3AFA0A6C"/>
    <w:lvl w:ilvl="0" w:tplc="51128E86">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76E2D2A"/>
    <w:multiLevelType w:val="multilevel"/>
    <w:tmpl w:val="890E6650"/>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6" w15:restartNumberingAfterBreak="0">
    <w:nsid w:val="078C2494"/>
    <w:multiLevelType w:val="multilevel"/>
    <w:tmpl w:val="94B2F04A"/>
    <w:lvl w:ilvl="0">
      <w:start w:val="1"/>
      <w:numFmt w:val="upperLetter"/>
      <w:lvlText w:val="%1)"/>
      <w:lvlJc w:val="left"/>
      <w:pPr>
        <w:tabs>
          <w:tab w:val="num" w:pos="2635"/>
        </w:tabs>
        <w:ind w:left="2635" w:hanging="720"/>
      </w:pPr>
      <w:rPr>
        <w:rFonts w:ascii="Times" w:hAnsi="Times" w:hint="default"/>
        <w:b w:val="0"/>
        <w:i w:val="0"/>
        <w:color w:val="auto"/>
        <w:sz w:val="22"/>
        <w:szCs w:val="22"/>
        <w:u w:val="none"/>
      </w:rPr>
    </w:lvl>
    <w:lvl w:ilvl="1">
      <w:start w:val="1"/>
      <w:numFmt w:val="upperLetter"/>
      <w:lvlText w:val="%2)"/>
      <w:lvlJc w:val="left"/>
      <w:pPr>
        <w:tabs>
          <w:tab w:val="num" w:pos="3355"/>
        </w:tabs>
        <w:ind w:left="3355" w:hanging="720"/>
      </w:pPr>
      <w:rPr>
        <w:rFonts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7" w15:restartNumberingAfterBreak="0">
    <w:nsid w:val="0A3C3E26"/>
    <w:multiLevelType w:val="hybridMultilevel"/>
    <w:tmpl w:val="CC407008"/>
    <w:lvl w:ilvl="0" w:tplc="FFFFFFFF">
      <w:start w:val="1"/>
      <w:numFmt w:val="decimal"/>
      <w:lvlText w:val="Step %1"/>
      <w:lvlJc w:val="left"/>
      <w:pPr>
        <w:tabs>
          <w:tab w:val="num" w:pos="2160"/>
        </w:tabs>
        <w:ind w:left="2160" w:hanging="965"/>
      </w:pPr>
      <w:rPr>
        <w:rFonts w:ascii="Arial" w:hAnsi="Arial" w:hint="default"/>
        <w:b/>
        <w:i w:val="0"/>
        <w:sz w:val="18"/>
        <w:szCs w:val="18"/>
        <w:effect w:val="none"/>
      </w:rPr>
    </w:lvl>
    <w:lvl w:ilvl="1" w:tplc="FFFFFFFF">
      <w:start w:val="4"/>
      <w:numFmt w:val="lowerLetter"/>
      <w:lvlText w:val="%2."/>
      <w:lvlJc w:val="left"/>
      <w:pPr>
        <w:tabs>
          <w:tab w:val="num" w:pos="1440"/>
        </w:tabs>
        <w:ind w:left="1440" w:hanging="360"/>
      </w:pPr>
      <w:rPr>
        <w:rFonts w:hint="default"/>
        <w:b/>
        <w:i w:val="0"/>
        <w:sz w:val="18"/>
        <w:szCs w:val="18"/>
        <w:effect w:val="none"/>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0B34064D"/>
    <w:multiLevelType w:val="hybridMultilevel"/>
    <w:tmpl w:val="CA6C25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DC910F1"/>
    <w:multiLevelType w:val="hybridMultilevel"/>
    <w:tmpl w:val="481E2D9C"/>
    <w:lvl w:ilvl="0" w:tplc="FFFFFFFF">
      <w:start w:val="1"/>
      <w:numFmt w:val="bullet"/>
      <w:lvlText w:val=""/>
      <w:lvlJc w:val="left"/>
      <w:pPr>
        <w:tabs>
          <w:tab w:val="num" w:pos="1555"/>
        </w:tabs>
        <w:ind w:left="1555" w:hanging="360"/>
      </w:pPr>
      <w:rPr>
        <w:rFonts w:ascii="Wingdings" w:hAnsi="Wingdings" w:hint="default"/>
        <w:sz w:val="18"/>
        <w:szCs w:val="18"/>
      </w:rPr>
    </w:lvl>
    <w:lvl w:ilvl="1" w:tplc="FFFFFFFF" w:tentative="1">
      <w:start w:val="1"/>
      <w:numFmt w:val="bullet"/>
      <w:lvlText w:val="o"/>
      <w:lvlJc w:val="left"/>
      <w:pPr>
        <w:tabs>
          <w:tab w:val="num" w:pos="1440"/>
        </w:tabs>
        <w:ind w:left="1440" w:hanging="360"/>
      </w:pPr>
      <w:rPr>
        <w:rFonts w:ascii="Courier New" w:hAnsi="Courier New" w:cs="Cambri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ambri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ambri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FDF00F2"/>
    <w:multiLevelType w:val="hybridMultilevel"/>
    <w:tmpl w:val="F34E8218"/>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ambria"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ambria"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ambria"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0EF55E7"/>
    <w:multiLevelType w:val="multilevel"/>
    <w:tmpl w:val="23526F0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5C5E6C"/>
    <w:multiLevelType w:val="multilevel"/>
    <w:tmpl w:val="7D627DE2"/>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4" w15:restartNumberingAfterBreak="0">
    <w:nsid w:val="176C2C68"/>
    <w:multiLevelType w:val="hybridMultilevel"/>
    <w:tmpl w:val="417A6418"/>
    <w:lvl w:ilvl="0" w:tplc="FFFFFFFF">
      <w:start w:val="1"/>
      <w:numFmt w:val="bullet"/>
      <w:lvlText w:val=""/>
      <w:lvlJc w:val="left"/>
      <w:pPr>
        <w:tabs>
          <w:tab w:val="num" w:pos="1555"/>
        </w:tabs>
        <w:ind w:left="1555" w:hanging="360"/>
      </w:pPr>
      <w:rPr>
        <w:rFonts w:ascii="Wingdings" w:hAnsi="Wingdings" w:hint="default"/>
        <w:b w:val="0"/>
        <w:i w:val="0"/>
        <w:sz w:val="18"/>
        <w:szCs w:val="18"/>
      </w:rPr>
    </w:lvl>
    <w:lvl w:ilvl="1" w:tplc="FFFFFFFF" w:tentative="1">
      <w:start w:val="1"/>
      <w:numFmt w:val="bullet"/>
      <w:lvlText w:val="o"/>
      <w:lvlJc w:val="left"/>
      <w:pPr>
        <w:tabs>
          <w:tab w:val="num" w:pos="1440"/>
        </w:tabs>
        <w:ind w:left="1440" w:hanging="360"/>
      </w:pPr>
      <w:rPr>
        <w:rFonts w:ascii="Courier New" w:hAnsi="Courier New" w:cs="Cambri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ambri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ambri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035120"/>
    <w:multiLevelType w:val="multilevel"/>
    <w:tmpl w:val="E4CE6C7E"/>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6" w15:restartNumberingAfterBreak="0">
    <w:nsid w:val="1D796360"/>
    <w:multiLevelType w:val="multilevel"/>
    <w:tmpl w:val="48D6A820"/>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0FE78C7"/>
    <w:multiLevelType w:val="hybridMultilevel"/>
    <w:tmpl w:val="F110A4A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ambri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ambri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682DE6"/>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9" w15:restartNumberingAfterBreak="0">
    <w:nsid w:val="2AB237EC"/>
    <w:multiLevelType w:val="hybridMultilevel"/>
    <w:tmpl w:val="30547A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C03E6D"/>
    <w:multiLevelType w:val="multilevel"/>
    <w:tmpl w:val="82DA43A4"/>
    <w:lvl w:ilvl="0">
      <w:start w:val="2"/>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1" w15:restartNumberingAfterBreak="0">
    <w:nsid w:val="2AFC515B"/>
    <w:multiLevelType w:val="hybridMultilevel"/>
    <w:tmpl w:val="1D9687DC"/>
    <w:lvl w:ilvl="0" w:tplc="FFFFFFFF">
      <w:start w:val="1"/>
      <w:numFmt w:val="none"/>
      <w:lvlText w:val="Tip"/>
      <w:lvlJc w:val="left"/>
      <w:pPr>
        <w:tabs>
          <w:tab w:val="num" w:pos="2275"/>
        </w:tabs>
        <w:ind w:left="2275" w:hanging="1080"/>
      </w:pPr>
      <w:rPr>
        <w:rFonts w:ascii="Arial" w:hAnsi="Arial" w:hint="default"/>
        <w:b/>
        <w:i w:val="0"/>
        <w:sz w:val="18"/>
        <w:szCs w:val="18"/>
      </w:rPr>
    </w:lvl>
    <w:lvl w:ilvl="1" w:tplc="FFFFFFFF" w:tentative="1">
      <w:start w:val="1"/>
      <w:numFmt w:val="lowerLetter"/>
      <w:lvlText w:val="%2."/>
      <w:lvlJc w:val="left"/>
      <w:pPr>
        <w:tabs>
          <w:tab w:val="num" w:pos="2635"/>
        </w:tabs>
        <w:ind w:left="2635" w:hanging="360"/>
      </w:pPr>
    </w:lvl>
    <w:lvl w:ilvl="2" w:tplc="FFFFFFFF" w:tentative="1">
      <w:start w:val="1"/>
      <w:numFmt w:val="lowerRoman"/>
      <w:lvlText w:val="%3."/>
      <w:lvlJc w:val="right"/>
      <w:pPr>
        <w:tabs>
          <w:tab w:val="num" w:pos="3355"/>
        </w:tabs>
        <w:ind w:left="3355" w:hanging="180"/>
      </w:pPr>
    </w:lvl>
    <w:lvl w:ilvl="3" w:tplc="FFFFFFFF" w:tentative="1">
      <w:start w:val="1"/>
      <w:numFmt w:val="decimal"/>
      <w:lvlText w:val="%4."/>
      <w:lvlJc w:val="left"/>
      <w:pPr>
        <w:tabs>
          <w:tab w:val="num" w:pos="4075"/>
        </w:tabs>
        <w:ind w:left="4075" w:hanging="360"/>
      </w:pPr>
    </w:lvl>
    <w:lvl w:ilvl="4" w:tplc="FFFFFFFF" w:tentative="1">
      <w:start w:val="1"/>
      <w:numFmt w:val="lowerLetter"/>
      <w:lvlText w:val="%5."/>
      <w:lvlJc w:val="left"/>
      <w:pPr>
        <w:tabs>
          <w:tab w:val="num" w:pos="4795"/>
        </w:tabs>
        <w:ind w:left="4795" w:hanging="360"/>
      </w:pPr>
    </w:lvl>
    <w:lvl w:ilvl="5" w:tplc="FFFFFFFF" w:tentative="1">
      <w:start w:val="1"/>
      <w:numFmt w:val="lowerRoman"/>
      <w:lvlText w:val="%6."/>
      <w:lvlJc w:val="right"/>
      <w:pPr>
        <w:tabs>
          <w:tab w:val="num" w:pos="5515"/>
        </w:tabs>
        <w:ind w:left="5515" w:hanging="180"/>
      </w:pPr>
    </w:lvl>
    <w:lvl w:ilvl="6" w:tplc="FFFFFFFF" w:tentative="1">
      <w:start w:val="1"/>
      <w:numFmt w:val="decimal"/>
      <w:lvlText w:val="%7."/>
      <w:lvlJc w:val="left"/>
      <w:pPr>
        <w:tabs>
          <w:tab w:val="num" w:pos="6235"/>
        </w:tabs>
        <w:ind w:left="6235" w:hanging="360"/>
      </w:pPr>
    </w:lvl>
    <w:lvl w:ilvl="7" w:tplc="FFFFFFFF" w:tentative="1">
      <w:start w:val="1"/>
      <w:numFmt w:val="lowerLetter"/>
      <w:lvlText w:val="%8."/>
      <w:lvlJc w:val="left"/>
      <w:pPr>
        <w:tabs>
          <w:tab w:val="num" w:pos="6955"/>
        </w:tabs>
        <w:ind w:left="6955" w:hanging="360"/>
      </w:pPr>
    </w:lvl>
    <w:lvl w:ilvl="8" w:tplc="FFFFFFFF" w:tentative="1">
      <w:start w:val="1"/>
      <w:numFmt w:val="lowerRoman"/>
      <w:lvlText w:val="%9."/>
      <w:lvlJc w:val="right"/>
      <w:pPr>
        <w:tabs>
          <w:tab w:val="num" w:pos="7675"/>
        </w:tabs>
        <w:ind w:left="7675" w:hanging="180"/>
      </w:pPr>
    </w:lvl>
  </w:abstractNum>
  <w:abstractNum w:abstractNumId="22" w15:restartNumberingAfterBreak="0">
    <w:nsid w:val="2DA14542"/>
    <w:multiLevelType w:val="hybridMultilevel"/>
    <w:tmpl w:val="88000A58"/>
    <w:lvl w:ilvl="0" w:tplc="CC1E262A">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0E21039"/>
    <w:multiLevelType w:val="hybridMultilevel"/>
    <w:tmpl w:val="AE465B9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4" w15:restartNumberingAfterBreak="0">
    <w:nsid w:val="326C2977"/>
    <w:multiLevelType w:val="hybridMultilevel"/>
    <w:tmpl w:val="91EC8D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4C05B23"/>
    <w:multiLevelType w:val="hybridMultilevel"/>
    <w:tmpl w:val="7C1CA1C0"/>
    <w:lvl w:ilvl="0" w:tplc="FFFFFFFF">
      <w:start w:val="1"/>
      <w:numFmt w:val="bullet"/>
      <w:lvlText w:val=""/>
      <w:lvlJc w:val="left"/>
      <w:pPr>
        <w:tabs>
          <w:tab w:val="num" w:pos="1080"/>
        </w:tabs>
        <w:ind w:left="1080" w:hanging="360"/>
      </w:pPr>
      <w:rPr>
        <w:rFonts w:ascii="Symbol" w:hAnsi="Symbol" w:hint="default"/>
      </w:rPr>
    </w:lvl>
    <w:lvl w:ilvl="1" w:tplc="FFFFFFFF">
      <w:start w:val="8"/>
      <w:numFmt w:val="bullet"/>
      <w:lvlText w:val="-"/>
      <w:lvlJc w:val="left"/>
      <w:pPr>
        <w:tabs>
          <w:tab w:val="num" w:pos="1800"/>
        </w:tabs>
        <w:ind w:left="1800" w:hanging="360"/>
      </w:pPr>
      <w:rPr>
        <w:rFonts w:ascii="Arial" w:eastAsia="Cambria" w:hAnsi="Arial" w:cs="Cambria"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ambria"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ambria"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C357BE2"/>
    <w:multiLevelType w:val="hybridMultilevel"/>
    <w:tmpl w:val="C436E2C4"/>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
      <w:lvlJc w:val="left"/>
      <w:pPr>
        <w:tabs>
          <w:tab w:val="num" w:pos="1800"/>
        </w:tabs>
        <w:ind w:left="1800" w:hanging="360"/>
      </w:pPr>
      <w:rPr>
        <w:rFonts w:ascii="Symbol" w:hAnsi="Symbol"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ambria"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ambria"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8A51BBC"/>
    <w:multiLevelType w:val="multilevel"/>
    <w:tmpl w:val="890E6650"/>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8" w15:restartNumberingAfterBreak="0">
    <w:nsid w:val="4BF23836"/>
    <w:multiLevelType w:val="multilevel"/>
    <w:tmpl w:val="164808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9" w15:restartNumberingAfterBreak="0">
    <w:nsid w:val="4D712C3E"/>
    <w:multiLevelType w:val="multilevel"/>
    <w:tmpl w:val="2A9AA69C"/>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0" w15:restartNumberingAfterBreak="0">
    <w:nsid w:val="4DD955ED"/>
    <w:multiLevelType w:val="multilevel"/>
    <w:tmpl w:val="2A9AA69C"/>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15:restartNumberingAfterBreak="0">
    <w:nsid w:val="4E751648"/>
    <w:multiLevelType w:val="multilevel"/>
    <w:tmpl w:val="95D20CBA"/>
    <w:lvl w:ilvl="0">
      <w:start w:val="12"/>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2" w15:restartNumberingAfterBreak="0">
    <w:nsid w:val="4EBC52E6"/>
    <w:multiLevelType w:val="multilevel"/>
    <w:tmpl w:val="F3A0FBBE"/>
    <w:lvl w:ilvl="0">
      <w:start w:val="7"/>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15:restartNumberingAfterBreak="0">
    <w:nsid w:val="4FD97A7F"/>
    <w:multiLevelType w:val="multilevel"/>
    <w:tmpl w:val="3A622D0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4" w15:restartNumberingAfterBreak="0">
    <w:nsid w:val="4FE82A7A"/>
    <w:multiLevelType w:val="hybridMultilevel"/>
    <w:tmpl w:val="D63EC462"/>
    <w:lvl w:ilvl="0" w:tplc="FFFFFFFF">
      <w:start w:val="8"/>
      <w:numFmt w:val="bullet"/>
      <w:lvlText w:val="-"/>
      <w:lvlJc w:val="left"/>
      <w:pPr>
        <w:tabs>
          <w:tab w:val="num" w:pos="1800"/>
        </w:tabs>
        <w:ind w:left="1800" w:hanging="360"/>
      </w:pPr>
      <w:rPr>
        <w:rFonts w:ascii="Arial" w:eastAsia="Cambria" w:hAnsi="Arial" w:cs="Cambria" w:hint="default"/>
      </w:rPr>
    </w:lvl>
    <w:lvl w:ilvl="1" w:tplc="FFFFFFFF">
      <w:start w:val="1"/>
      <w:numFmt w:val="bullet"/>
      <w:lvlText w:val=""/>
      <w:lvlJc w:val="left"/>
      <w:pPr>
        <w:tabs>
          <w:tab w:val="num" w:pos="2520"/>
        </w:tabs>
        <w:ind w:left="2520" w:hanging="360"/>
      </w:pPr>
      <w:rPr>
        <w:rFonts w:ascii="Symbol" w:hAnsi="Symbol"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ambria"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ambria"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537D38F1"/>
    <w:multiLevelType w:val="multilevel"/>
    <w:tmpl w:val="A9DC0FC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6" w15:restartNumberingAfterBreak="0">
    <w:nsid w:val="543C3D84"/>
    <w:multiLevelType w:val="multilevel"/>
    <w:tmpl w:val="E4CE6C7E"/>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7" w15:restartNumberingAfterBreak="0">
    <w:nsid w:val="5A3F6E06"/>
    <w:multiLevelType w:val="multilevel"/>
    <w:tmpl w:val="E4CE6C7E"/>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8" w15:restartNumberingAfterBreak="0">
    <w:nsid w:val="60090352"/>
    <w:multiLevelType w:val="multilevel"/>
    <w:tmpl w:val="4A982D2E"/>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9" w15:restartNumberingAfterBreak="0">
    <w:nsid w:val="60B66F11"/>
    <w:multiLevelType w:val="multilevel"/>
    <w:tmpl w:val="ADD082B6"/>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0" w15:restartNumberingAfterBreak="0">
    <w:nsid w:val="65302980"/>
    <w:multiLevelType w:val="multilevel"/>
    <w:tmpl w:val="7D627DE2"/>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1" w15:restartNumberingAfterBreak="0">
    <w:nsid w:val="67585F70"/>
    <w:multiLevelType w:val="multilevel"/>
    <w:tmpl w:val="2A9AA69C"/>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2" w15:restartNumberingAfterBreak="0">
    <w:nsid w:val="69187AFA"/>
    <w:multiLevelType w:val="multilevel"/>
    <w:tmpl w:val="6D2468E8"/>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3" w15:restartNumberingAfterBreak="0">
    <w:nsid w:val="71686620"/>
    <w:multiLevelType w:val="multilevel"/>
    <w:tmpl w:val="A2EA768E"/>
    <w:lvl w:ilvl="0">
      <w:start w:val="4"/>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4" w15:restartNumberingAfterBreak="0">
    <w:nsid w:val="73804F6C"/>
    <w:multiLevelType w:val="multilevel"/>
    <w:tmpl w:val="18724CDC"/>
    <w:lvl w:ilvl="0">
      <w:start w:val="1"/>
      <w:numFmt w:val="decimal"/>
      <w:lvlText w:val="Q%1)"/>
      <w:lvlJc w:val="left"/>
      <w:pPr>
        <w:tabs>
          <w:tab w:val="num" w:pos="1915"/>
        </w:tabs>
        <w:ind w:left="1915" w:hanging="720"/>
      </w:pPr>
      <w:rPr>
        <w:rFonts w:ascii="Times" w:hAnsi="Times" w:hint="default"/>
        <w:b w:val="0"/>
        <w:i w:val="0"/>
        <w:sz w:val="22"/>
        <w:szCs w:val="22"/>
      </w:rPr>
    </w:lvl>
    <w:lvl w:ilvl="1">
      <w:start w:val="1"/>
      <w:numFmt w:val="upperLetter"/>
      <w:lvlText w:val="%2."/>
      <w:lvlJc w:val="left"/>
      <w:pPr>
        <w:tabs>
          <w:tab w:val="num" w:pos="2275"/>
        </w:tabs>
        <w:ind w:left="1915" w:firstLine="0"/>
      </w:pPr>
      <w:rPr>
        <w:rFonts w:hint="default"/>
      </w:rPr>
    </w:lvl>
    <w:lvl w:ilvl="2">
      <w:start w:val="1"/>
      <w:numFmt w:val="decimal"/>
      <w:lvlText w:val="%3."/>
      <w:lvlJc w:val="left"/>
      <w:pPr>
        <w:tabs>
          <w:tab w:val="num" w:pos="2995"/>
        </w:tabs>
        <w:ind w:left="2635" w:firstLine="0"/>
      </w:pPr>
      <w:rPr>
        <w:rFonts w:hint="default"/>
      </w:rPr>
    </w:lvl>
    <w:lvl w:ilvl="3">
      <w:start w:val="1"/>
      <w:numFmt w:val="lowerLetter"/>
      <w:lvlText w:val="%4)"/>
      <w:lvlJc w:val="left"/>
      <w:pPr>
        <w:tabs>
          <w:tab w:val="num" w:pos="3715"/>
        </w:tabs>
        <w:ind w:left="3355" w:firstLine="0"/>
      </w:pPr>
      <w:rPr>
        <w:rFonts w:hint="default"/>
      </w:rPr>
    </w:lvl>
    <w:lvl w:ilvl="4">
      <w:start w:val="1"/>
      <w:numFmt w:val="decimal"/>
      <w:lvlText w:val="(%5)"/>
      <w:lvlJc w:val="left"/>
      <w:pPr>
        <w:tabs>
          <w:tab w:val="num" w:pos="4435"/>
        </w:tabs>
        <w:ind w:left="4075" w:firstLine="0"/>
      </w:pPr>
      <w:rPr>
        <w:rFonts w:hint="default"/>
      </w:rPr>
    </w:lvl>
    <w:lvl w:ilvl="5">
      <w:start w:val="1"/>
      <w:numFmt w:val="lowerLetter"/>
      <w:lvlText w:val="(%6)"/>
      <w:lvlJc w:val="left"/>
      <w:pPr>
        <w:tabs>
          <w:tab w:val="num" w:pos="5155"/>
        </w:tabs>
        <w:ind w:left="4795" w:firstLine="0"/>
      </w:pPr>
      <w:rPr>
        <w:rFonts w:hint="default"/>
      </w:rPr>
    </w:lvl>
    <w:lvl w:ilvl="6">
      <w:start w:val="1"/>
      <w:numFmt w:val="lowerRoman"/>
      <w:lvlText w:val="(%7)"/>
      <w:lvlJc w:val="left"/>
      <w:pPr>
        <w:tabs>
          <w:tab w:val="num" w:pos="5875"/>
        </w:tabs>
        <w:ind w:left="5515" w:firstLine="0"/>
      </w:pPr>
      <w:rPr>
        <w:rFonts w:hint="default"/>
      </w:rPr>
    </w:lvl>
    <w:lvl w:ilvl="7">
      <w:start w:val="1"/>
      <w:numFmt w:val="lowerLetter"/>
      <w:lvlText w:val="(%8)"/>
      <w:lvlJc w:val="left"/>
      <w:pPr>
        <w:tabs>
          <w:tab w:val="num" w:pos="6595"/>
        </w:tabs>
        <w:ind w:left="6235" w:firstLine="0"/>
      </w:pPr>
      <w:rPr>
        <w:rFonts w:hint="default"/>
      </w:rPr>
    </w:lvl>
    <w:lvl w:ilvl="8">
      <w:start w:val="1"/>
      <w:numFmt w:val="lowerRoman"/>
      <w:lvlText w:val="(%9)"/>
      <w:lvlJc w:val="left"/>
      <w:pPr>
        <w:tabs>
          <w:tab w:val="num" w:pos="7315"/>
        </w:tabs>
        <w:ind w:left="6955" w:firstLine="0"/>
      </w:pPr>
      <w:rPr>
        <w:rFonts w:hint="default"/>
      </w:rPr>
    </w:lvl>
  </w:abstractNum>
  <w:abstractNum w:abstractNumId="45" w15:restartNumberingAfterBreak="0">
    <w:nsid w:val="76933F20"/>
    <w:multiLevelType w:val="multilevel"/>
    <w:tmpl w:val="48AE9E82"/>
    <w:lvl w:ilvl="0">
      <w:start w:val="2"/>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6" w15:restartNumberingAfterBreak="0">
    <w:nsid w:val="77B704DF"/>
    <w:multiLevelType w:val="multilevel"/>
    <w:tmpl w:val="4A982D2E"/>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abstractNumId w:val="28"/>
  </w:num>
  <w:num w:numId="2">
    <w:abstractNumId w:val="1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2"/>
  </w:num>
  <w:num w:numId="4">
    <w:abstractNumId w:val="16"/>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16"/>
  </w:num>
  <w:num w:numId="6">
    <w:abstractNumId w:val="3"/>
  </w:num>
  <w:num w:numId="7">
    <w:abstractNumId w:val="2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7"/>
  </w:num>
  <w:num w:numId="11">
    <w:abstractNumId w:val="9"/>
  </w:num>
  <w:num w:numId="12">
    <w:abstractNumId w:val="25"/>
  </w:num>
  <w:num w:numId="13">
    <w:abstractNumId w:val="14"/>
  </w:num>
  <w:num w:numId="14">
    <w:abstractNumId w:val="17"/>
  </w:num>
  <w:num w:numId="15">
    <w:abstractNumId w:val="21"/>
  </w:num>
  <w:num w:numId="16">
    <w:abstractNumId w:val="18"/>
  </w:num>
  <w:num w:numId="17">
    <w:abstractNumId w:val="46"/>
  </w:num>
  <w:num w:numId="18">
    <w:abstractNumId w:val="2"/>
  </w:num>
  <w:num w:numId="19">
    <w:abstractNumId w:val="27"/>
  </w:num>
  <w:num w:numId="20">
    <w:abstractNumId w:val="45"/>
  </w:num>
  <w:num w:numId="21">
    <w:abstractNumId w:val="41"/>
  </w:num>
  <w:num w:numId="22">
    <w:abstractNumId w:val="39"/>
  </w:num>
  <w:num w:numId="23">
    <w:abstractNumId w:val="34"/>
  </w:num>
  <w:num w:numId="24">
    <w:abstractNumId w:val="10"/>
  </w:num>
  <w:num w:numId="25">
    <w:abstractNumId w:val="26"/>
  </w:num>
  <w:num w:numId="26">
    <w:abstractNumId w:val="29"/>
  </w:num>
  <w:num w:numId="27">
    <w:abstractNumId w:val="20"/>
  </w:num>
  <w:num w:numId="28">
    <w:abstractNumId w:val="30"/>
  </w:num>
  <w:num w:numId="29">
    <w:abstractNumId w:val="13"/>
  </w:num>
  <w:num w:numId="30">
    <w:abstractNumId w:val="38"/>
  </w:num>
  <w:num w:numId="31">
    <w:abstractNumId w:val="5"/>
  </w:num>
  <w:num w:numId="32">
    <w:abstractNumId w:val="32"/>
  </w:num>
  <w:num w:numId="33">
    <w:abstractNumId w:val="31"/>
  </w:num>
  <w:num w:numId="34">
    <w:abstractNumId w:val="33"/>
  </w:num>
  <w:num w:numId="35">
    <w:abstractNumId w:val="42"/>
  </w:num>
  <w:num w:numId="36">
    <w:abstractNumId w:val="43"/>
  </w:num>
  <w:num w:numId="37">
    <w:abstractNumId w:val="1"/>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0"/>
  </w:num>
  <w:num w:numId="40">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5"/>
  </w:num>
  <w:num w:numId="45">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num>
  <w:num w:numId="50">
    <w:abstractNumId w:val="1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6"/>
  </w:num>
  <w:num w:numId="52">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7"/>
  </w:num>
  <w:num w:numId="54">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
  </w:num>
  <w:num w:numId="69">
    <w:abstractNumId w:val="0"/>
  </w:num>
  <w:num w:numId="70">
    <w:abstractNumId w:val="24"/>
  </w:num>
  <w:num w:numId="71">
    <w:abstractNumId w:val="19"/>
  </w:num>
  <w:num w:numId="72">
    <w:abstractNumId w:val="8"/>
  </w:num>
  <w:num w:numId="73">
    <w:abstractNumId w:val="16"/>
  </w:num>
  <w:num w:numId="74">
    <w:abstractNumId w:val="16"/>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5">
    <w:abstractNumId w:val="16"/>
  </w:num>
  <w:num w:numId="76">
    <w:abstractNumId w:val="16"/>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7">
    <w:abstractNumId w:val="2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Q2MTEwMjSxNDExNDBV0lEKTi0uzszPAykwrAUAFprj5SwAAAA="/>
    <w:docVar w:name="__grammarly61__i" w:val="H4sIAAAAAAAEAKtWckksSQxILCpxzi/NK1GyMqwFAAEhoTITAAAA"/>
    <w:docVar w:name="__grammarly61_1" w:val="H4sIAAAAAAAEAKtWcslPLs1NzSvxTFGyUkoyT0szNzG31DUytTTWNUlLStRNMky10E0zTk2xsDAxME0xMVTSUQpOLS7OzM8DaTGuBQC9vaKLQwAAAA=="/>
  </w:docVars>
  <w:rsids>
    <w:rsidRoot w:val="00F14CB4"/>
    <w:rsid w:val="00001BDF"/>
    <w:rsid w:val="0000380F"/>
    <w:rsid w:val="00004175"/>
    <w:rsid w:val="000059C9"/>
    <w:rsid w:val="00010313"/>
    <w:rsid w:val="000126F0"/>
    <w:rsid w:val="00012C22"/>
    <w:rsid w:val="000160F7"/>
    <w:rsid w:val="00016D5B"/>
    <w:rsid w:val="00016F30"/>
    <w:rsid w:val="0002047C"/>
    <w:rsid w:val="00021B9A"/>
    <w:rsid w:val="00022C63"/>
    <w:rsid w:val="000242D6"/>
    <w:rsid w:val="00024EE5"/>
    <w:rsid w:val="000401ED"/>
    <w:rsid w:val="00041AF6"/>
    <w:rsid w:val="00044E62"/>
    <w:rsid w:val="00050117"/>
    <w:rsid w:val="00050BA4"/>
    <w:rsid w:val="00051738"/>
    <w:rsid w:val="00052548"/>
    <w:rsid w:val="000550AF"/>
    <w:rsid w:val="00060696"/>
    <w:rsid w:val="000649CF"/>
    <w:rsid w:val="00066090"/>
    <w:rsid w:val="00066764"/>
    <w:rsid w:val="00067A67"/>
    <w:rsid w:val="000725DA"/>
    <w:rsid w:val="000741BA"/>
    <w:rsid w:val="00075493"/>
    <w:rsid w:val="000769CF"/>
    <w:rsid w:val="000815D8"/>
    <w:rsid w:val="00083477"/>
    <w:rsid w:val="00084C99"/>
    <w:rsid w:val="000858C4"/>
    <w:rsid w:val="00085ABC"/>
    <w:rsid w:val="00085CC6"/>
    <w:rsid w:val="00090C07"/>
    <w:rsid w:val="0009147A"/>
    <w:rsid w:val="00091E8D"/>
    <w:rsid w:val="0009378D"/>
    <w:rsid w:val="00095652"/>
    <w:rsid w:val="00097163"/>
    <w:rsid w:val="000A22C8"/>
    <w:rsid w:val="000A3DD6"/>
    <w:rsid w:val="000B0CF0"/>
    <w:rsid w:val="000B2344"/>
    <w:rsid w:val="000B7DE5"/>
    <w:rsid w:val="000C1E01"/>
    <w:rsid w:val="000C2118"/>
    <w:rsid w:val="000C5D03"/>
    <w:rsid w:val="000C6C35"/>
    <w:rsid w:val="000C6E6E"/>
    <w:rsid w:val="000D514E"/>
    <w:rsid w:val="000D55B4"/>
    <w:rsid w:val="000E2278"/>
    <w:rsid w:val="000E550F"/>
    <w:rsid w:val="000E65F0"/>
    <w:rsid w:val="000F072C"/>
    <w:rsid w:val="000F1410"/>
    <w:rsid w:val="000F6743"/>
    <w:rsid w:val="001006C2"/>
    <w:rsid w:val="00101BE8"/>
    <w:rsid w:val="001028FF"/>
    <w:rsid w:val="00107B2B"/>
    <w:rsid w:val="00112AC5"/>
    <w:rsid w:val="001133DD"/>
    <w:rsid w:val="0011465A"/>
    <w:rsid w:val="00120CBE"/>
    <w:rsid w:val="00121BAE"/>
    <w:rsid w:val="001261C4"/>
    <w:rsid w:val="00127F6C"/>
    <w:rsid w:val="001314FB"/>
    <w:rsid w:val="00132479"/>
    <w:rsid w:val="001366EC"/>
    <w:rsid w:val="0014219C"/>
    <w:rsid w:val="001425ED"/>
    <w:rsid w:val="00143450"/>
    <w:rsid w:val="00144997"/>
    <w:rsid w:val="0014586A"/>
    <w:rsid w:val="001523C0"/>
    <w:rsid w:val="001535FE"/>
    <w:rsid w:val="00154E3A"/>
    <w:rsid w:val="00157902"/>
    <w:rsid w:val="00161DC5"/>
    <w:rsid w:val="00162EEA"/>
    <w:rsid w:val="00163164"/>
    <w:rsid w:val="00166253"/>
    <w:rsid w:val="001704A6"/>
    <w:rsid w:val="001704B7"/>
    <w:rsid w:val="001710C0"/>
    <w:rsid w:val="00172AFB"/>
    <w:rsid w:val="00174F2D"/>
    <w:rsid w:val="001772B8"/>
    <w:rsid w:val="00180FBF"/>
    <w:rsid w:val="00182CF4"/>
    <w:rsid w:val="00186CE1"/>
    <w:rsid w:val="00191F00"/>
    <w:rsid w:val="00192F12"/>
    <w:rsid w:val="00193F14"/>
    <w:rsid w:val="00195234"/>
    <w:rsid w:val="00197614"/>
    <w:rsid w:val="001A0312"/>
    <w:rsid w:val="001A111C"/>
    <w:rsid w:val="001A15DA"/>
    <w:rsid w:val="001A21FB"/>
    <w:rsid w:val="001A2694"/>
    <w:rsid w:val="001A2D9F"/>
    <w:rsid w:val="001A3CC7"/>
    <w:rsid w:val="001A6700"/>
    <w:rsid w:val="001A67A4"/>
    <w:rsid w:val="001A69AC"/>
    <w:rsid w:val="001B1CC4"/>
    <w:rsid w:val="001B478F"/>
    <w:rsid w:val="001B6524"/>
    <w:rsid w:val="001B67D8"/>
    <w:rsid w:val="001B6F95"/>
    <w:rsid w:val="001B7630"/>
    <w:rsid w:val="001C05A1"/>
    <w:rsid w:val="001C1D9E"/>
    <w:rsid w:val="001C5998"/>
    <w:rsid w:val="001C60DC"/>
    <w:rsid w:val="001C7C3B"/>
    <w:rsid w:val="001D0CD9"/>
    <w:rsid w:val="001D5B6F"/>
    <w:rsid w:val="001D649F"/>
    <w:rsid w:val="001D6F16"/>
    <w:rsid w:val="001E0AB8"/>
    <w:rsid w:val="001E38E0"/>
    <w:rsid w:val="001E4E72"/>
    <w:rsid w:val="001E62B3"/>
    <w:rsid w:val="001F0171"/>
    <w:rsid w:val="001F0D77"/>
    <w:rsid w:val="001F2295"/>
    <w:rsid w:val="001F4845"/>
    <w:rsid w:val="001F7DD8"/>
    <w:rsid w:val="00201928"/>
    <w:rsid w:val="00203E26"/>
    <w:rsid w:val="0020449C"/>
    <w:rsid w:val="002113B8"/>
    <w:rsid w:val="002123F0"/>
    <w:rsid w:val="00215665"/>
    <w:rsid w:val="00215B26"/>
    <w:rsid w:val="002163BB"/>
    <w:rsid w:val="0021792C"/>
    <w:rsid w:val="002240AB"/>
    <w:rsid w:val="00225E37"/>
    <w:rsid w:val="00227EFF"/>
    <w:rsid w:val="00231DCA"/>
    <w:rsid w:val="00242E3A"/>
    <w:rsid w:val="002472BE"/>
    <w:rsid w:val="002506CF"/>
    <w:rsid w:val="00251001"/>
    <w:rsid w:val="0025107F"/>
    <w:rsid w:val="00251B03"/>
    <w:rsid w:val="002520FA"/>
    <w:rsid w:val="002562A8"/>
    <w:rsid w:val="00260CD4"/>
    <w:rsid w:val="002639D8"/>
    <w:rsid w:val="00265F77"/>
    <w:rsid w:val="00266C83"/>
    <w:rsid w:val="00267AE0"/>
    <w:rsid w:val="00270421"/>
    <w:rsid w:val="002764D3"/>
    <w:rsid w:val="002768DC"/>
    <w:rsid w:val="0028390C"/>
    <w:rsid w:val="002839C8"/>
    <w:rsid w:val="002874C5"/>
    <w:rsid w:val="002927B1"/>
    <w:rsid w:val="00294C8F"/>
    <w:rsid w:val="00295F76"/>
    <w:rsid w:val="002A0765"/>
    <w:rsid w:val="002A3479"/>
    <w:rsid w:val="002A6C56"/>
    <w:rsid w:val="002B03A5"/>
    <w:rsid w:val="002C090C"/>
    <w:rsid w:val="002C1243"/>
    <w:rsid w:val="002C1815"/>
    <w:rsid w:val="002C475E"/>
    <w:rsid w:val="002C6AD6"/>
    <w:rsid w:val="002D0F8C"/>
    <w:rsid w:val="002D1D93"/>
    <w:rsid w:val="002D6C2A"/>
    <w:rsid w:val="002D7A86"/>
    <w:rsid w:val="002F1382"/>
    <w:rsid w:val="002F45FF"/>
    <w:rsid w:val="002F4878"/>
    <w:rsid w:val="002F4E1E"/>
    <w:rsid w:val="002F6D17"/>
    <w:rsid w:val="00300FBE"/>
    <w:rsid w:val="003013AB"/>
    <w:rsid w:val="00302887"/>
    <w:rsid w:val="003056EB"/>
    <w:rsid w:val="003071FF"/>
    <w:rsid w:val="00310652"/>
    <w:rsid w:val="0031371D"/>
    <w:rsid w:val="003142F0"/>
    <w:rsid w:val="0031789F"/>
    <w:rsid w:val="00320788"/>
    <w:rsid w:val="003233A3"/>
    <w:rsid w:val="00325F49"/>
    <w:rsid w:val="00330DAA"/>
    <w:rsid w:val="00336720"/>
    <w:rsid w:val="0034455D"/>
    <w:rsid w:val="003453D6"/>
    <w:rsid w:val="0034604B"/>
    <w:rsid w:val="00346D17"/>
    <w:rsid w:val="00347972"/>
    <w:rsid w:val="0035469B"/>
    <w:rsid w:val="003559CC"/>
    <w:rsid w:val="003569D7"/>
    <w:rsid w:val="003608AC"/>
    <w:rsid w:val="00363A23"/>
    <w:rsid w:val="0036465A"/>
    <w:rsid w:val="00364D8E"/>
    <w:rsid w:val="00385A65"/>
    <w:rsid w:val="00386256"/>
    <w:rsid w:val="00392748"/>
    <w:rsid w:val="00392C65"/>
    <w:rsid w:val="00392ED5"/>
    <w:rsid w:val="003941FA"/>
    <w:rsid w:val="003A19DC"/>
    <w:rsid w:val="003A1B45"/>
    <w:rsid w:val="003A220C"/>
    <w:rsid w:val="003A6C7C"/>
    <w:rsid w:val="003B46FC"/>
    <w:rsid w:val="003B5767"/>
    <w:rsid w:val="003B6F33"/>
    <w:rsid w:val="003B7605"/>
    <w:rsid w:val="003C08AA"/>
    <w:rsid w:val="003C2A7B"/>
    <w:rsid w:val="003C6BCA"/>
    <w:rsid w:val="003C7401"/>
    <w:rsid w:val="003C7902"/>
    <w:rsid w:val="003D0BFF"/>
    <w:rsid w:val="003D2E91"/>
    <w:rsid w:val="003D4033"/>
    <w:rsid w:val="003D6EF1"/>
    <w:rsid w:val="003E5BE5"/>
    <w:rsid w:val="003F0DB3"/>
    <w:rsid w:val="003F18D1"/>
    <w:rsid w:val="003F20EC"/>
    <w:rsid w:val="003F4F0E"/>
    <w:rsid w:val="003F55C0"/>
    <w:rsid w:val="003F5611"/>
    <w:rsid w:val="003F6096"/>
    <w:rsid w:val="003F6E06"/>
    <w:rsid w:val="00403C7A"/>
    <w:rsid w:val="00405749"/>
    <w:rsid w:val="004057A6"/>
    <w:rsid w:val="00406554"/>
    <w:rsid w:val="004116EF"/>
    <w:rsid w:val="00412173"/>
    <w:rsid w:val="004121FD"/>
    <w:rsid w:val="0041282E"/>
    <w:rsid w:val="004131B0"/>
    <w:rsid w:val="00416C42"/>
    <w:rsid w:val="00420B29"/>
    <w:rsid w:val="00422476"/>
    <w:rsid w:val="0042385C"/>
    <w:rsid w:val="00430CD3"/>
    <w:rsid w:val="00431654"/>
    <w:rsid w:val="00431CB9"/>
    <w:rsid w:val="004346F0"/>
    <w:rsid w:val="00434926"/>
    <w:rsid w:val="00443ACE"/>
    <w:rsid w:val="00444217"/>
    <w:rsid w:val="004478F4"/>
    <w:rsid w:val="00450F7A"/>
    <w:rsid w:val="00452A0D"/>
    <w:rsid w:val="00452C6D"/>
    <w:rsid w:val="00455E0B"/>
    <w:rsid w:val="00462B9F"/>
    <w:rsid w:val="00464022"/>
    <w:rsid w:val="004659EE"/>
    <w:rsid w:val="00470CD3"/>
    <w:rsid w:val="00474BAE"/>
    <w:rsid w:val="00475988"/>
    <w:rsid w:val="00476BA9"/>
    <w:rsid w:val="00483D61"/>
    <w:rsid w:val="004936C2"/>
    <w:rsid w:val="0049379C"/>
    <w:rsid w:val="004A0DE8"/>
    <w:rsid w:val="004A1CA0"/>
    <w:rsid w:val="004A22E9"/>
    <w:rsid w:val="004A4ACD"/>
    <w:rsid w:val="004A5BC5"/>
    <w:rsid w:val="004B023D"/>
    <w:rsid w:val="004B7321"/>
    <w:rsid w:val="004B737E"/>
    <w:rsid w:val="004C0909"/>
    <w:rsid w:val="004C3F97"/>
    <w:rsid w:val="004D01F2"/>
    <w:rsid w:val="004D1F75"/>
    <w:rsid w:val="004D3339"/>
    <w:rsid w:val="004D353F"/>
    <w:rsid w:val="004D36D7"/>
    <w:rsid w:val="004D4245"/>
    <w:rsid w:val="004D682B"/>
    <w:rsid w:val="004E6152"/>
    <w:rsid w:val="004F344A"/>
    <w:rsid w:val="004F43FE"/>
    <w:rsid w:val="0050160E"/>
    <w:rsid w:val="00504ED4"/>
    <w:rsid w:val="00507814"/>
    <w:rsid w:val="00510388"/>
    <w:rsid w:val="00510639"/>
    <w:rsid w:val="005112C2"/>
    <w:rsid w:val="00512F4B"/>
    <w:rsid w:val="00516142"/>
    <w:rsid w:val="00520027"/>
    <w:rsid w:val="0052093C"/>
    <w:rsid w:val="00520AE2"/>
    <w:rsid w:val="00521B31"/>
    <w:rsid w:val="00522469"/>
    <w:rsid w:val="0052400A"/>
    <w:rsid w:val="00536277"/>
    <w:rsid w:val="00536F43"/>
    <w:rsid w:val="005405BC"/>
    <w:rsid w:val="005510BA"/>
    <w:rsid w:val="005543BF"/>
    <w:rsid w:val="00554B4E"/>
    <w:rsid w:val="005560D6"/>
    <w:rsid w:val="00556C02"/>
    <w:rsid w:val="00561329"/>
    <w:rsid w:val="00561BB2"/>
    <w:rsid w:val="00563249"/>
    <w:rsid w:val="00563E1E"/>
    <w:rsid w:val="00570A65"/>
    <w:rsid w:val="005762B1"/>
    <w:rsid w:val="00580456"/>
    <w:rsid w:val="00580B83"/>
    <w:rsid w:val="00580E73"/>
    <w:rsid w:val="00593386"/>
    <w:rsid w:val="00596998"/>
    <w:rsid w:val="005A6E62"/>
    <w:rsid w:val="005B0969"/>
    <w:rsid w:val="005B2FB3"/>
    <w:rsid w:val="005C6888"/>
    <w:rsid w:val="005D2B29"/>
    <w:rsid w:val="005D354A"/>
    <w:rsid w:val="005D3E53"/>
    <w:rsid w:val="005D506C"/>
    <w:rsid w:val="005D78BB"/>
    <w:rsid w:val="005E0A62"/>
    <w:rsid w:val="005E3235"/>
    <w:rsid w:val="005E4176"/>
    <w:rsid w:val="005E4876"/>
    <w:rsid w:val="005E65B5"/>
    <w:rsid w:val="005F3AE9"/>
    <w:rsid w:val="005F75BF"/>
    <w:rsid w:val="00600087"/>
    <w:rsid w:val="006007BB"/>
    <w:rsid w:val="00601DC0"/>
    <w:rsid w:val="00603056"/>
    <w:rsid w:val="006034CB"/>
    <w:rsid w:val="00610CB3"/>
    <w:rsid w:val="00610D9E"/>
    <w:rsid w:val="006131CE"/>
    <w:rsid w:val="0061336B"/>
    <w:rsid w:val="00614CCE"/>
    <w:rsid w:val="00615596"/>
    <w:rsid w:val="00617D6E"/>
    <w:rsid w:val="0062285D"/>
    <w:rsid w:val="00622D61"/>
    <w:rsid w:val="00624198"/>
    <w:rsid w:val="00636C28"/>
    <w:rsid w:val="006428E5"/>
    <w:rsid w:val="00644958"/>
    <w:rsid w:val="006511CB"/>
    <w:rsid w:val="006531E6"/>
    <w:rsid w:val="0066508E"/>
    <w:rsid w:val="0067262D"/>
    <w:rsid w:val="00672919"/>
    <w:rsid w:val="0067646D"/>
    <w:rsid w:val="00677E6F"/>
    <w:rsid w:val="0068093B"/>
    <w:rsid w:val="00686587"/>
    <w:rsid w:val="006904CF"/>
    <w:rsid w:val="00694B18"/>
    <w:rsid w:val="00695EE2"/>
    <w:rsid w:val="0069660B"/>
    <w:rsid w:val="006A1B33"/>
    <w:rsid w:val="006A48F1"/>
    <w:rsid w:val="006A71A3"/>
    <w:rsid w:val="006B03F2"/>
    <w:rsid w:val="006B14C1"/>
    <w:rsid w:val="006B1639"/>
    <w:rsid w:val="006B2BC8"/>
    <w:rsid w:val="006B5CA7"/>
    <w:rsid w:val="006B5E89"/>
    <w:rsid w:val="006C19B2"/>
    <w:rsid w:val="006C30A0"/>
    <w:rsid w:val="006C35FF"/>
    <w:rsid w:val="006C57F2"/>
    <w:rsid w:val="006C5949"/>
    <w:rsid w:val="006C6832"/>
    <w:rsid w:val="006D1370"/>
    <w:rsid w:val="006D2C28"/>
    <w:rsid w:val="006D2F1A"/>
    <w:rsid w:val="006D341C"/>
    <w:rsid w:val="006D3FC1"/>
    <w:rsid w:val="006E372B"/>
    <w:rsid w:val="006E5FE9"/>
    <w:rsid w:val="006E6581"/>
    <w:rsid w:val="006E71DF"/>
    <w:rsid w:val="006F1CC4"/>
    <w:rsid w:val="006F2A86"/>
    <w:rsid w:val="006F3163"/>
    <w:rsid w:val="00705041"/>
    <w:rsid w:val="00705FEC"/>
    <w:rsid w:val="00706E21"/>
    <w:rsid w:val="0071147A"/>
    <w:rsid w:val="0071185D"/>
    <w:rsid w:val="007131E3"/>
    <w:rsid w:val="00715119"/>
    <w:rsid w:val="007159D4"/>
    <w:rsid w:val="00721E01"/>
    <w:rsid w:val="007222AD"/>
    <w:rsid w:val="007267CF"/>
    <w:rsid w:val="00731F3F"/>
    <w:rsid w:val="00733712"/>
    <w:rsid w:val="00733BAB"/>
    <w:rsid w:val="007368C9"/>
    <w:rsid w:val="00740BF7"/>
    <w:rsid w:val="007436BF"/>
    <w:rsid w:val="007443E9"/>
    <w:rsid w:val="00745CFC"/>
    <w:rsid w:val="00745DCE"/>
    <w:rsid w:val="00752063"/>
    <w:rsid w:val="00752D9C"/>
    <w:rsid w:val="00753D89"/>
    <w:rsid w:val="007553D8"/>
    <w:rsid w:val="00755C9B"/>
    <w:rsid w:val="00760FE4"/>
    <w:rsid w:val="007636C2"/>
    <w:rsid w:val="00763D8B"/>
    <w:rsid w:val="007657F6"/>
    <w:rsid w:val="00765B11"/>
    <w:rsid w:val="00765E47"/>
    <w:rsid w:val="0077125A"/>
    <w:rsid w:val="00773A10"/>
    <w:rsid w:val="00773DFF"/>
    <w:rsid w:val="00775145"/>
    <w:rsid w:val="0077769B"/>
    <w:rsid w:val="0078405B"/>
    <w:rsid w:val="00786F58"/>
    <w:rsid w:val="00787CC1"/>
    <w:rsid w:val="00792F4E"/>
    <w:rsid w:val="0079398D"/>
    <w:rsid w:val="00796C25"/>
    <w:rsid w:val="007A03A7"/>
    <w:rsid w:val="007A287C"/>
    <w:rsid w:val="007A3B2A"/>
    <w:rsid w:val="007B0C9D"/>
    <w:rsid w:val="007B397F"/>
    <w:rsid w:val="007B5522"/>
    <w:rsid w:val="007C0EE0"/>
    <w:rsid w:val="007C1B71"/>
    <w:rsid w:val="007C2426"/>
    <w:rsid w:val="007C2FBB"/>
    <w:rsid w:val="007C7164"/>
    <w:rsid w:val="007D0E8B"/>
    <w:rsid w:val="007D1984"/>
    <w:rsid w:val="007D2AFE"/>
    <w:rsid w:val="007E3264"/>
    <w:rsid w:val="007E3FEA"/>
    <w:rsid w:val="007F0A0B"/>
    <w:rsid w:val="007F3A60"/>
    <w:rsid w:val="007F3D0B"/>
    <w:rsid w:val="007F4FC2"/>
    <w:rsid w:val="007F5D0D"/>
    <w:rsid w:val="007F7C94"/>
    <w:rsid w:val="00802FFA"/>
    <w:rsid w:val="00810E4B"/>
    <w:rsid w:val="00814BAA"/>
    <w:rsid w:val="00815F83"/>
    <w:rsid w:val="00815F9A"/>
    <w:rsid w:val="00824295"/>
    <w:rsid w:val="0082561D"/>
    <w:rsid w:val="00825653"/>
    <w:rsid w:val="008257F7"/>
    <w:rsid w:val="00827A65"/>
    <w:rsid w:val="00830473"/>
    <w:rsid w:val="0083117A"/>
    <w:rsid w:val="008313F3"/>
    <w:rsid w:val="008402F2"/>
    <w:rsid w:val="008405BB"/>
    <w:rsid w:val="008449BC"/>
    <w:rsid w:val="008456A5"/>
    <w:rsid w:val="00846494"/>
    <w:rsid w:val="00847B20"/>
    <w:rsid w:val="008509D3"/>
    <w:rsid w:val="00853418"/>
    <w:rsid w:val="00856A15"/>
    <w:rsid w:val="00857CF6"/>
    <w:rsid w:val="008608F0"/>
    <w:rsid w:val="008610ED"/>
    <w:rsid w:val="00861B5A"/>
    <w:rsid w:val="00861C6A"/>
    <w:rsid w:val="00865199"/>
    <w:rsid w:val="00867EAF"/>
    <w:rsid w:val="00870763"/>
    <w:rsid w:val="008713EA"/>
    <w:rsid w:val="008736C9"/>
    <w:rsid w:val="00873C6B"/>
    <w:rsid w:val="0088426A"/>
    <w:rsid w:val="008852BA"/>
    <w:rsid w:val="00890108"/>
    <w:rsid w:val="00890DEB"/>
    <w:rsid w:val="0089299B"/>
    <w:rsid w:val="00893877"/>
    <w:rsid w:val="0089532C"/>
    <w:rsid w:val="00896165"/>
    <w:rsid w:val="00896681"/>
    <w:rsid w:val="00897B0D"/>
    <w:rsid w:val="008A2749"/>
    <w:rsid w:val="008A3A90"/>
    <w:rsid w:val="008B06D4"/>
    <w:rsid w:val="008B1D4F"/>
    <w:rsid w:val="008B4F20"/>
    <w:rsid w:val="008B7FFD"/>
    <w:rsid w:val="008C2920"/>
    <w:rsid w:val="008C4307"/>
    <w:rsid w:val="008D1E2D"/>
    <w:rsid w:val="008D23DF"/>
    <w:rsid w:val="008D6CC4"/>
    <w:rsid w:val="008D73BF"/>
    <w:rsid w:val="008D7F09"/>
    <w:rsid w:val="008E027C"/>
    <w:rsid w:val="008E5B64"/>
    <w:rsid w:val="008E7DAA"/>
    <w:rsid w:val="008E7DC3"/>
    <w:rsid w:val="008F0094"/>
    <w:rsid w:val="008F03EF"/>
    <w:rsid w:val="008F340F"/>
    <w:rsid w:val="00903523"/>
    <w:rsid w:val="00906281"/>
    <w:rsid w:val="0090659A"/>
    <w:rsid w:val="00911080"/>
    <w:rsid w:val="00911D4C"/>
    <w:rsid w:val="0091350B"/>
    <w:rsid w:val="00915986"/>
    <w:rsid w:val="00917624"/>
    <w:rsid w:val="00917BD9"/>
    <w:rsid w:val="009215AE"/>
    <w:rsid w:val="00926CB2"/>
    <w:rsid w:val="00930386"/>
    <w:rsid w:val="009309F5"/>
    <w:rsid w:val="009329DF"/>
    <w:rsid w:val="00933237"/>
    <w:rsid w:val="00933F28"/>
    <w:rsid w:val="00936F4F"/>
    <w:rsid w:val="00943620"/>
    <w:rsid w:val="00945CC1"/>
    <w:rsid w:val="009476C0"/>
    <w:rsid w:val="00950FEF"/>
    <w:rsid w:val="00957760"/>
    <w:rsid w:val="00963E34"/>
    <w:rsid w:val="00964DFA"/>
    <w:rsid w:val="009656DC"/>
    <w:rsid w:val="009700CE"/>
    <w:rsid w:val="00970113"/>
    <w:rsid w:val="009717AA"/>
    <w:rsid w:val="0098155C"/>
    <w:rsid w:val="009837B5"/>
    <w:rsid w:val="00983B77"/>
    <w:rsid w:val="00991C0E"/>
    <w:rsid w:val="0099515E"/>
    <w:rsid w:val="00996053"/>
    <w:rsid w:val="009A0B2F"/>
    <w:rsid w:val="009A1CF4"/>
    <w:rsid w:val="009A33C9"/>
    <w:rsid w:val="009A37D7"/>
    <w:rsid w:val="009A4E17"/>
    <w:rsid w:val="009A6955"/>
    <w:rsid w:val="009B341C"/>
    <w:rsid w:val="009B5747"/>
    <w:rsid w:val="009D2C27"/>
    <w:rsid w:val="009D7CA2"/>
    <w:rsid w:val="009E2309"/>
    <w:rsid w:val="009E2B2F"/>
    <w:rsid w:val="009E42B9"/>
    <w:rsid w:val="009E4E17"/>
    <w:rsid w:val="009F4C2E"/>
    <w:rsid w:val="00A014A3"/>
    <w:rsid w:val="00A027CC"/>
    <w:rsid w:val="00A03F91"/>
    <w:rsid w:val="00A0412D"/>
    <w:rsid w:val="00A11AFA"/>
    <w:rsid w:val="00A21211"/>
    <w:rsid w:val="00A30F8A"/>
    <w:rsid w:val="00A31B29"/>
    <w:rsid w:val="00A34E7F"/>
    <w:rsid w:val="00A37DEE"/>
    <w:rsid w:val="00A46F0A"/>
    <w:rsid w:val="00A46F25"/>
    <w:rsid w:val="00A47CC2"/>
    <w:rsid w:val="00A502BA"/>
    <w:rsid w:val="00A60146"/>
    <w:rsid w:val="00A601A9"/>
    <w:rsid w:val="00A614AB"/>
    <w:rsid w:val="00A622C4"/>
    <w:rsid w:val="00A6283D"/>
    <w:rsid w:val="00A66B2A"/>
    <w:rsid w:val="00A676FF"/>
    <w:rsid w:val="00A73EBA"/>
    <w:rsid w:val="00A754B4"/>
    <w:rsid w:val="00A807B2"/>
    <w:rsid w:val="00A807C1"/>
    <w:rsid w:val="00A80E9A"/>
    <w:rsid w:val="00A82658"/>
    <w:rsid w:val="00A83374"/>
    <w:rsid w:val="00A87906"/>
    <w:rsid w:val="00A96172"/>
    <w:rsid w:val="00A97C5F"/>
    <w:rsid w:val="00AB0B33"/>
    <w:rsid w:val="00AB0D6A"/>
    <w:rsid w:val="00AB43B3"/>
    <w:rsid w:val="00AB49B9"/>
    <w:rsid w:val="00AB501D"/>
    <w:rsid w:val="00AB758A"/>
    <w:rsid w:val="00AB785C"/>
    <w:rsid w:val="00AC027E"/>
    <w:rsid w:val="00AC15C0"/>
    <w:rsid w:val="00AC1E7E"/>
    <w:rsid w:val="00AC507D"/>
    <w:rsid w:val="00AC66E4"/>
    <w:rsid w:val="00AC6D7E"/>
    <w:rsid w:val="00AD04F2"/>
    <w:rsid w:val="00AD4578"/>
    <w:rsid w:val="00AD68E9"/>
    <w:rsid w:val="00AE56C0"/>
    <w:rsid w:val="00AF36CE"/>
    <w:rsid w:val="00AF4EEC"/>
    <w:rsid w:val="00B00914"/>
    <w:rsid w:val="00B02A8E"/>
    <w:rsid w:val="00B03FB4"/>
    <w:rsid w:val="00B052EE"/>
    <w:rsid w:val="00B07ACC"/>
    <w:rsid w:val="00B1081F"/>
    <w:rsid w:val="00B221DA"/>
    <w:rsid w:val="00B2496B"/>
    <w:rsid w:val="00B27499"/>
    <w:rsid w:val="00B3010D"/>
    <w:rsid w:val="00B35151"/>
    <w:rsid w:val="00B433F2"/>
    <w:rsid w:val="00B458E8"/>
    <w:rsid w:val="00B47629"/>
    <w:rsid w:val="00B5397B"/>
    <w:rsid w:val="00B53EE9"/>
    <w:rsid w:val="00B57848"/>
    <w:rsid w:val="00B6183E"/>
    <w:rsid w:val="00B62809"/>
    <w:rsid w:val="00B7433B"/>
    <w:rsid w:val="00B7675A"/>
    <w:rsid w:val="00B81898"/>
    <w:rsid w:val="00B82DED"/>
    <w:rsid w:val="00B84569"/>
    <w:rsid w:val="00B84D40"/>
    <w:rsid w:val="00B8606B"/>
    <w:rsid w:val="00B86EF8"/>
    <w:rsid w:val="00B878E7"/>
    <w:rsid w:val="00B879CC"/>
    <w:rsid w:val="00B9089D"/>
    <w:rsid w:val="00B947B1"/>
    <w:rsid w:val="00B97278"/>
    <w:rsid w:val="00B97943"/>
    <w:rsid w:val="00B97F1F"/>
    <w:rsid w:val="00BA1D0B"/>
    <w:rsid w:val="00BA33BB"/>
    <w:rsid w:val="00BA465E"/>
    <w:rsid w:val="00BA6972"/>
    <w:rsid w:val="00BA6FC0"/>
    <w:rsid w:val="00BB1E0D"/>
    <w:rsid w:val="00BB26C8"/>
    <w:rsid w:val="00BB3E85"/>
    <w:rsid w:val="00BB4D9B"/>
    <w:rsid w:val="00BB73FF"/>
    <w:rsid w:val="00BB7688"/>
    <w:rsid w:val="00BC6E19"/>
    <w:rsid w:val="00BC7CAC"/>
    <w:rsid w:val="00BD6BB8"/>
    <w:rsid w:val="00BD6D76"/>
    <w:rsid w:val="00BE53C6"/>
    <w:rsid w:val="00BE56B3"/>
    <w:rsid w:val="00BE676D"/>
    <w:rsid w:val="00BF04E8"/>
    <w:rsid w:val="00BF16BF"/>
    <w:rsid w:val="00BF4D1F"/>
    <w:rsid w:val="00BF6211"/>
    <w:rsid w:val="00C01983"/>
    <w:rsid w:val="00C02A73"/>
    <w:rsid w:val="00C05F2C"/>
    <w:rsid w:val="00C063D2"/>
    <w:rsid w:val="00C07FD9"/>
    <w:rsid w:val="00C10955"/>
    <w:rsid w:val="00C10D0B"/>
    <w:rsid w:val="00C11C4D"/>
    <w:rsid w:val="00C1433D"/>
    <w:rsid w:val="00C14380"/>
    <w:rsid w:val="00C1712C"/>
    <w:rsid w:val="00C17D07"/>
    <w:rsid w:val="00C218AC"/>
    <w:rsid w:val="00C23E16"/>
    <w:rsid w:val="00C27E37"/>
    <w:rsid w:val="00C32713"/>
    <w:rsid w:val="00C351B8"/>
    <w:rsid w:val="00C410D9"/>
    <w:rsid w:val="00C42CED"/>
    <w:rsid w:val="00C44DB7"/>
    <w:rsid w:val="00C4510A"/>
    <w:rsid w:val="00C47F2E"/>
    <w:rsid w:val="00C50356"/>
    <w:rsid w:val="00C52BA6"/>
    <w:rsid w:val="00C57A1A"/>
    <w:rsid w:val="00C60BBD"/>
    <w:rsid w:val="00C6258F"/>
    <w:rsid w:val="00C62C41"/>
    <w:rsid w:val="00C63DF6"/>
    <w:rsid w:val="00C63E58"/>
    <w:rsid w:val="00C6495E"/>
    <w:rsid w:val="00C670EE"/>
    <w:rsid w:val="00C67E3B"/>
    <w:rsid w:val="00C70C85"/>
    <w:rsid w:val="00C84E0A"/>
    <w:rsid w:val="00C8718B"/>
    <w:rsid w:val="00C872E4"/>
    <w:rsid w:val="00C900F2"/>
    <w:rsid w:val="00C90311"/>
    <w:rsid w:val="00C91C26"/>
    <w:rsid w:val="00C93A81"/>
    <w:rsid w:val="00C95BBE"/>
    <w:rsid w:val="00CA5342"/>
    <w:rsid w:val="00CA73D5"/>
    <w:rsid w:val="00CB2447"/>
    <w:rsid w:val="00CB5068"/>
    <w:rsid w:val="00CC1C87"/>
    <w:rsid w:val="00CC3000"/>
    <w:rsid w:val="00CC4859"/>
    <w:rsid w:val="00CC613F"/>
    <w:rsid w:val="00CC7A35"/>
    <w:rsid w:val="00CD072A"/>
    <w:rsid w:val="00CD7F73"/>
    <w:rsid w:val="00CE0C0C"/>
    <w:rsid w:val="00CE26C5"/>
    <w:rsid w:val="00CE2900"/>
    <w:rsid w:val="00CE36AF"/>
    <w:rsid w:val="00CE47F3"/>
    <w:rsid w:val="00CE54DD"/>
    <w:rsid w:val="00CF0DA5"/>
    <w:rsid w:val="00CF3BEA"/>
    <w:rsid w:val="00CF5D31"/>
    <w:rsid w:val="00CF5F3B"/>
    <w:rsid w:val="00CF791A"/>
    <w:rsid w:val="00D00513"/>
    <w:rsid w:val="00D00D7D"/>
    <w:rsid w:val="00D06618"/>
    <w:rsid w:val="00D074FD"/>
    <w:rsid w:val="00D13585"/>
    <w:rsid w:val="00D139C8"/>
    <w:rsid w:val="00D15F42"/>
    <w:rsid w:val="00D17F81"/>
    <w:rsid w:val="00D205D1"/>
    <w:rsid w:val="00D20D62"/>
    <w:rsid w:val="00D23005"/>
    <w:rsid w:val="00D26BFD"/>
    <w:rsid w:val="00D2758C"/>
    <w:rsid w:val="00D275CA"/>
    <w:rsid w:val="00D2789B"/>
    <w:rsid w:val="00D319EE"/>
    <w:rsid w:val="00D32269"/>
    <w:rsid w:val="00D34393"/>
    <w:rsid w:val="00D345AB"/>
    <w:rsid w:val="00D36554"/>
    <w:rsid w:val="00D41566"/>
    <w:rsid w:val="00D458EC"/>
    <w:rsid w:val="00D501B0"/>
    <w:rsid w:val="00D50D0F"/>
    <w:rsid w:val="00D52582"/>
    <w:rsid w:val="00D56880"/>
    <w:rsid w:val="00D56A0E"/>
    <w:rsid w:val="00D57AD3"/>
    <w:rsid w:val="00D61C4C"/>
    <w:rsid w:val="00D62F25"/>
    <w:rsid w:val="00D635FE"/>
    <w:rsid w:val="00D66A7B"/>
    <w:rsid w:val="00D7255C"/>
    <w:rsid w:val="00D729DE"/>
    <w:rsid w:val="00D75B6A"/>
    <w:rsid w:val="00D76E15"/>
    <w:rsid w:val="00D84BDA"/>
    <w:rsid w:val="00D86D9E"/>
    <w:rsid w:val="00D87013"/>
    <w:rsid w:val="00D876A8"/>
    <w:rsid w:val="00D87F26"/>
    <w:rsid w:val="00D93063"/>
    <w:rsid w:val="00D933B0"/>
    <w:rsid w:val="00D951FC"/>
    <w:rsid w:val="00D977E8"/>
    <w:rsid w:val="00D97B16"/>
    <w:rsid w:val="00DB1C89"/>
    <w:rsid w:val="00DB3763"/>
    <w:rsid w:val="00DB4029"/>
    <w:rsid w:val="00DB5F4D"/>
    <w:rsid w:val="00DB66F2"/>
    <w:rsid w:val="00DB6DA5"/>
    <w:rsid w:val="00DC076B"/>
    <w:rsid w:val="00DC186F"/>
    <w:rsid w:val="00DC2175"/>
    <w:rsid w:val="00DC252F"/>
    <w:rsid w:val="00DC6050"/>
    <w:rsid w:val="00DC65BD"/>
    <w:rsid w:val="00DD15A0"/>
    <w:rsid w:val="00DD43EA"/>
    <w:rsid w:val="00DD62C2"/>
    <w:rsid w:val="00DE075E"/>
    <w:rsid w:val="00DE6F44"/>
    <w:rsid w:val="00DE7307"/>
    <w:rsid w:val="00DE7763"/>
    <w:rsid w:val="00DF1B58"/>
    <w:rsid w:val="00DF231E"/>
    <w:rsid w:val="00DF3126"/>
    <w:rsid w:val="00DF6605"/>
    <w:rsid w:val="00E009DA"/>
    <w:rsid w:val="00E034A7"/>
    <w:rsid w:val="00E037D9"/>
    <w:rsid w:val="00E04927"/>
    <w:rsid w:val="00E11427"/>
    <w:rsid w:val="00E11A48"/>
    <w:rsid w:val="00E124C8"/>
    <w:rsid w:val="00E130EB"/>
    <w:rsid w:val="00E15E81"/>
    <w:rsid w:val="00E162CD"/>
    <w:rsid w:val="00E17FA5"/>
    <w:rsid w:val="00E21BFE"/>
    <w:rsid w:val="00E21EB9"/>
    <w:rsid w:val="00E2542A"/>
    <w:rsid w:val="00E26930"/>
    <w:rsid w:val="00E27257"/>
    <w:rsid w:val="00E27F4F"/>
    <w:rsid w:val="00E35FA0"/>
    <w:rsid w:val="00E37D4E"/>
    <w:rsid w:val="00E44752"/>
    <w:rsid w:val="00E449D0"/>
    <w:rsid w:val="00E44A34"/>
    <w:rsid w:val="00E4506A"/>
    <w:rsid w:val="00E45F4D"/>
    <w:rsid w:val="00E50D7A"/>
    <w:rsid w:val="00E53F99"/>
    <w:rsid w:val="00E554A6"/>
    <w:rsid w:val="00E56510"/>
    <w:rsid w:val="00E62EA8"/>
    <w:rsid w:val="00E67A6E"/>
    <w:rsid w:val="00E71B43"/>
    <w:rsid w:val="00E763D1"/>
    <w:rsid w:val="00E76FF8"/>
    <w:rsid w:val="00E81612"/>
    <w:rsid w:val="00E879DC"/>
    <w:rsid w:val="00E87D18"/>
    <w:rsid w:val="00E87D62"/>
    <w:rsid w:val="00E97333"/>
    <w:rsid w:val="00EA486E"/>
    <w:rsid w:val="00EA4FA3"/>
    <w:rsid w:val="00EB001B"/>
    <w:rsid w:val="00EB0D4C"/>
    <w:rsid w:val="00EB2687"/>
    <w:rsid w:val="00EB3082"/>
    <w:rsid w:val="00EB3EBA"/>
    <w:rsid w:val="00EB42DA"/>
    <w:rsid w:val="00EB6C33"/>
    <w:rsid w:val="00EC1D41"/>
    <w:rsid w:val="00EC1D83"/>
    <w:rsid w:val="00EC2939"/>
    <w:rsid w:val="00ED3B1F"/>
    <w:rsid w:val="00ED5172"/>
    <w:rsid w:val="00ED6019"/>
    <w:rsid w:val="00ED7830"/>
    <w:rsid w:val="00EE237F"/>
    <w:rsid w:val="00EE3909"/>
    <w:rsid w:val="00EF11FB"/>
    <w:rsid w:val="00EF1560"/>
    <w:rsid w:val="00EF4205"/>
    <w:rsid w:val="00EF5939"/>
    <w:rsid w:val="00EF7B6E"/>
    <w:rsid w:val="00F01714"/>
    <w:rsid w:val="00F0258F"/>
    <w:rsid w:val="00F02D06"/>
    <w:rsid w:val="00F05281"/>
    <w:rsid w:val="00F056E5"/>
    <w:rsid w:val="00F06FDD"/>
    <w:rsid w:val="00F076CF"/>
    <w:rsid w:val="00F10819"/>
    <w:rsid w:val="00F11219"/>
    <w:rsid w:val="00F13EF7"/>
    <w:rsid w:val="00F14CB4"/>
    <w:rsid w:val="00F16F35"/>
    <w:rsid w:val="00F17559"/>
    <w:rsid w:val="00F2229D"/>
    <w:rsid w:val="00F23B34"/>
    <w:rsid w:val="00F25ABB"/>
    <w:rsid w:val="00F27963"/>
    <w:rsid w:val="00F30103"/>
    <w:rsid w:val="00F30446"/>
    <w:rsid w:val="00F3339C"/>
    <w:rsid w:val="00F3678F"/>
    <w:rsid w:val="00F4135D"/>
    <w:rsid w:val="00F41F1B"/>
    <w:rsid w:val="00F42E7F"/>
    <w:rsid w:val="00F46BD9"/>
    <w:rsid w:val="00F47F61"/>
    <w:rsid w:val="00F52678"/>
    <w:rsid w:val="00F60BE0"/>
    <w:rsid w:val="00F6280E"/>
    <w:rsid w:val="00F7050A"/>
    <w:rsid w:val="00F75533"/>
    <w:rsid w:val="00F8036D"/>
    <w:rsid w:val="00F809DC"/>
    <w:rsid w:val="00F84096"/>
    <w:rsid w:val="00F85E16"/>
    <w:rsid w:val="00F86EB0"/>
    <w:rsid w:val="00F96FE8"/>
    <w:rsid w:val="00FA3811"/>
    <w:rsid w:val="00FA3B9F"/>
    <w:rsid w:val="00FA3F06"/>
    <w:rsid w:val="00FA4A26"/>
    <w:rsid w:val="00FA58F1"/>
    <w:rsid w:val="00FA7084"/>
    <w:rsid w:val="00FA7BEF"/>
    <w:rsid w:val="00FB1105"/>
    <w:rsid w:val="00FB1929"/>
    <w:rsid w:val="00FB5FD9"/>
    <w:rsid w:val="00FB6E1C"/>
    <w:rsid w:val="00FC0B35"/>
    <w:rsid w:val="00FC4CE5"/>
    <w:rsid w:val="00FC6C55"/>
    <w:rsid w:val="00FD0B35"/>
    <w:rsid w:val="00FD33AB"/>
    <w:rsid w:val="00FD4724"/>
    <w:rsid w:val="00FD4A68"/>
    <w:rsid w:val="00FD5099"/>
    <w:rsid w:val="00FD68ED"/>
    <w:rsid w:val="00FE2824"/>
    <w:rsid w:val="00FE2B75"/>
    <w:rsid w:val="00FE2F0E"/>
    <w:rsid w:val="00FE661F"/>
    <w:rsid w:val="00FE74F2"/>
    <w:rsid w:val="00FF0400"/>
    <w:rsid w:val="00FF2E8E"/>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9DBBF5"/>
  <w15:docId w15:val="{C19FAE28-DEBC-4CE6-AEF4-530DF06F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FB6E1C"/>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qFormat/>
    <w:rsid w:val="00231DCA"/>
    <w:pPr>
      <w:spacing w:before="240" w:line="240" w:lineRule="auto"/>
      <w:outlineLvl w:val="5"/>
    </w:pPr>
    <w:rPr>
      <w:rFonts w:eastAsia="Times New Roman"/>
      <w:b/>
      <w:bCs/>
    </w:rPr>
  </w:style>
  <w:style w:type="paragraph" w:styleId="Heading7">
    <w:name w:val="heading 7"/>
    <w:basedOn w:val="Normal"/>
    <w:next w:val="Normal"/>
    <w:link w:val="Heading7Char"/>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FB6E1C"/>
    <w:pPr>
      <w:numPr>
        <w:ilvl w:val="2"/>
        <w:numId w:val="5"/>
      </w:numPr>
      <w:spacing w:after="120"/>
      <w:ind w:left="792" w:hanging="792"/>
    </w:pPr>
    <w:rPr>
      <w:sz w:val="22"/>
    </w:rPr>
  </w:style>
  <w:style w:type="paragraph" w:styleId="Footer">
    <w:name w:val="footer"/>
    <w:basedOn w:val="Normal"/>
    <w:link w:val="FooterChar"/>
    <w:autoRedefine/>
    <w:uiPriority w:val="99"/>
    <w:unhideWhenUsed/>
    <w:rsid w:val="00EF11FB"/>
    <w:pPr>
      <w:tabs>
        <w:tab w:val="left" w:pos="6480"/>
        <w:tab w:val="right" w:pos="10080"/>
      </w:tabs>
      <w:spacing w:after="0" w:line="240" w:lineRule="auto"/>
    </w:pPr>
    <w:rPr>
      <w:sz w:val="16"/>
    </w:rPr>
  </w:style>
  <w:style w:type="character" w:customStyle="1" w:styleId="FooterChar">
    <w:name w:val="Footer Char"/>
    <w:link w:val="Footer"/>
    <w:uiPriority w:val="99"/>
    <w:rsid w:val="00EF11FB"/>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1F2295"/>
    <w:pPr>
      <w:numPr>
        <w:numId w:val="7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68093B"/>
    <w:pPr>
      <w:numPr>
        <w:numId w:val="5"/>
      </w:numPr>
      <w:spacing w:before="240"/>
    </w:pPr>
    <w:rPr>
      <w:rFonts w:ascii="Arial" w:hAnsi="Arial"/>
      <w:color w:val="auto"/>
    </w:rPr>
  </w:style>
  <w:style w:type="paragraph" w:customStyle="1" w:styleId="SubStepAlpha">
    <w:name w:val="SubStep Alpha"/>
    <w:basedOn w:val="Normal"/>
    <w:qFormat/>
    <w:rsid w:val="0068093B"/>
    <w:pPr>
      <w:numPr>
        <w:ilvl w:val="3"/>
        <w:numId w:val="5"/>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68093B"/>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68093B"/>
    <w:pPr>
      <w:numPr>
        <w:ilvl w:val="1"/>
        <w:numId w:val="5"/>
      </w:numPr>
    </w:pPr>
    <w:rPr>
      <w:rFonts w:ascii="Arial" w:hAnsi="Arial"/>
      <w:color w:val="auto"/>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rsid w:val="00231DCA"/>
    <w:rPr>
      <w:rFonts w:eastAsia="Times New Roman"/>
      <w:b/>
      <w:bCs/>
      <w:sz w:val="28"/>
      <w:szCs w:val="28"/>
    </w:rPr>
  </w:style>
  <w:style w:type="character" w:customStyle="1" w:styleId="Heading5Char">
    <w:name w:val="Heading 5 Char"/>
    <w:basedOn w:val="DefaultParagraphFont"/>
    <w:link w:val="Heading5"/>
    <w:rsid w:val="00231DCA"/>
    <w:rPr>
      <w:rFonts w:eastAsia="Times New Roman"/>
      <w:b/>
      <w:bCs/>
      <w:i/>
      <w:iCs/>
      <w:sz w:val="26"/>
      <w:szCs w:val="26"/>
    </w:rPr>
  </w:style>
  <w:style w:type="character" w:customStyle="1" w:styleId="Heading6Char">
    <w:name w:val="Heading 6 Char"/>
    <w:basedOn w:val="DefaultParagraphFont"/>
    <w:link w:val="Heading6"/>
    <w:rsid w:val="00231DCA"/>
    <w:rPr>
      <w:rFonts w:eastAsia="Times New Roman"/>
      <w:b/>
      <w:bCs/>
      <w:sz w:val="22"/>
      <w:szCs w:val="22"/>
    </w:rPr>
  </w:style>
  <w:style w:type="character" w:customStyle="1" w:styleId="Heading7Char">
    <w:name w:val="Heading 7 Char"/>
    <w:basedOn w:val="DefaultParagraphFont"/>
    <w:link w:val="Heading7"/>
    <w:rsid w:val="00231DCA"/>
    <w:rPr>
      <w:rFonts w:eastAsia="Times New Roman"/>
      <w:szCs w:val="24"/>
    </w:rPr>
  </w:style>
  <w:style w:type="character" w:customStyle="1" w:styleId="Heading8Char">
    <w:name w:val="Heading 8 Char"/>
    <w:basedOn w:val="DefaultParagraphFont"/>
    <w:link w:val="Heading8"/>
    <w:rsid w:val="00231DCA"/>
    <w:rPr>
      <w:rFonts w:eastAsia="Times New Roman"/>
      <w:i/>
      <w:iCs/>
      <w:szCs w:val="24"/>
    </w:rPr>
  </w:style>
  <w:style w:type="character" w:customStyle="1" w:styleId="Heading9Char">
    <w:name w:val="Heading 9 Char"/>
    <w:basedOn w:val="DefaultParagraphFont"/>
    <w:link w:val="Heading9"/>
    <w:rsid w:val="00231DCA"/>
    <w:rPr>
      <w:rFonts w:eastAsia="Times New Roman" w:cs="Arial"/>
      <w:sz w:val="22"/>
      <w:szCs w:val="22"/>
    </w:rPr>
  </w:style>
  <w:style w:type="character" w:customStyle="1" w:styleId="Heading3Char1">
    <w:name w:val="Heading 3 Char1"/>
    <w:link w:val="Heading3"/>
    <w:rsid w:val="00231DCA"/>
    <w:rPr>
      <w:rFonts w:eastAsia="Times New Roman" w:cs="Arial"/>
      <w:b/>
      <w:bCs/>
      <w:sz w:val="26"/>
      <w:szCs w:val="26"/>
    </w:rPr>
  </w:style>
  <w:style w:type="character" w:customStyle="1" w:styleId="LabTitleChar">
    <w:name w:val="Lab Title Char"/>
    <w:link w:val="LabTitle"/>
    <w:rsid w:val="00231DCA"/>
    <w:rPr>
      <w:b/>
      <w:sz w:val="32"/>
      <w:szCs w:val="22"/>
    </w:rPr>
  </w:style>
  <w:style w:type="paragraph" w:customStyle="1" w:styleId="TableTitle">
    <w:name w:val="Table Title"/>
    <w:basedOn w:val="Normal"/>
    <w:next w:val="Normal"/>
    <w:rsid w:val="00231DCA"/>
    <w:pPr>
      <w:keepNext/>
      <w:tabs>
        <w:tab w:val="left" w:pos="1080"/>
      </w:tabs>
      <w:spacing w:line="240" w:lineRule="auto"/>
      <w:ind w:left="720"/>
    </w:pPr>
    <w:rPr>
      <w:rFonts w:eastAsia="Times New Roman"/>
      <w:b/>
      <w:sz w:val="20"/>
      <w:szCs w:val="20"/>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character" w:customStyle="1" w:styleId="Heading9Char1">
    <w:name w:val="Heading 9 Char1"/>
    <w:semiHidden/>
    <w:locked/>
    <w:rsid w:val="00B84D40"/>
    <w:rPr>
      <w:rFonts w:ascii="Arial" w:hAnsi="Arial" w:cs="Arial"/>
      <w:sz w:val="22"/>
      <w:szCs w:val="22"/>
      <w:lang w:val="en-US" w:eastAsia="en-US" w:bidi="ar-SA"/>
    </w:rPr>
  </w:style>
  <w:style w:type="paragraph" w:styleId="DocumentMap">
    <w:name w:val="Document Map"/>
    <w:basedOn w:val="Normal"/>
    <w:link w:val="DocumentMapChar"/>
    <w:semiHidden/>
    <w:unhideWhenUsed/>
    <w:rsid w:val="00614CCE"/>
    <w:rPr>
      <w:rFonts w:ascii="Tahoma" w:hAnsi="Tahoma" w:cs="Tahoma"/>
      <w:sz w:val="16"/>
      <w:szCs w:val="16"/>
    </w:rPr>
  </w:style>
  <w:style w:type="paragraph" w:styleId="Title">
    <w:name w:val="Title"/>
    <w:basedOn w:val="TableTitle"/>
    <w:link w:val="TitleChar"/>
    <w:qFormat/>
    <w:rsid w:val="00B84D40"/>
    <w:pPr>
      <w:ind w:left="0"/>
    </w:pPr>
  </w:style>
  <w:style w:type="character" w:customStyle="1" w:styleId="TitleChar">
    <w:name w:val="Title Char"/>
    <w:basedOn w:val="DefaultParagraphFont"/>
    <w:link w:val="Title"/>
    <w:rsid w:val="00B84D40"/>
    <w:rPr>
      <w:rFonts w:eastAsia="Times New Roman"/>
      <w:b/>
    </w:rPr>
  </w:style>
  <w:style w:type="character" w:styleId="Hyperlink">
    <w:name w:val="Hyperlink"/>
    <w:rsid w:val="00B84D40"/>
    <w:rPr>
      <w:color w:val="0000FF"/>
      <w:u w:val="single"/>
    </w:rPr>
  </w:style>
  <w:style w:type="paragraph" w:styleId="Revision">
    <w:name w:val="Revision"/>
    <w:hidden/>
    <w:uiPriority w:val="99"/>
    <w:semiHidden/>
    <w:rsid w:val="00580B83"/>
    <w:rPr>
      <w:sz w:val="22"/>
      <w:szCs w:val="22"/>
    </w:rPr>
  </w:style>
  <w:style w:type="character" w:customStyle="1" w:styleId="DocumentMapChar">
    <w:name w:val="Document Map Char"/>
    <w:basedOn w:val="DefaultParagraphFont"/>
    <w:link w:val="DocumentMap"/>
    <w:semiHidden/>
    <w:rsid w:val="00614CCE"/>
    <w:rPr>
      <w:rFonts w:ascii="Tahoma" w:hAnsi="Tahoma" w:cs="Tahoma"/>
      <w:sz w:val="16"/>
      <w:szCs w:val="16"/>
    </w:rPr>
  </w:style>
  <w:style w:type="character" w:styleId="FollowedHyperlink">
    <w:name w:val="FollowedHyperlink"/>
    <w:basedOn w:val="DefaultParagraphFont"/>
    <w:semiHidden/>
    <w:unhideWhenUsed/>
    <w:rsid w:val="00773DFF"/>
    <w:rPr>
      <w:color w:val="800080"/>
      <w:u w:val="single"/>
    </w:rPr>
  </w:style>
  <w:style w:type="paragraph" w:styleId="Header">
    <w:name w:val="header"/>
    <w:basedOn w:val="Normal"/>
    <w:link w:val="HeaderChar"/>
    <w:unhideWhenUsed/>
    <w:rsid w:val="00603056"/>
    <w:pPr>
      <w:tabs>
        <w:tab w:val="center" w:pos="4680"/>
        <w:tab w:val="right" w:pos="9360"/>
      </w:tabs>
      <w:spacing w:before="0" w:after="0" w:line="240" w:lineRule="auto"/>
    </w:pPr>
  </w:style>
  <w:style w:type="character" w:customStyle="1" w:styleId="HeaderChar">
    <w:name w:val="Header Char"/>
    <w:basedOn w:val="DefaultParagraphFont"/>
    <w:link w:val="Header"/>
    <w:rsid w:val="0060305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nmap.org/download.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208D42-A005-472F-8E9E-B77730882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53</TotalTime>
  <Pages>20</Pages>
  <Words>5803</Words>
  <Characters>33078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Suk-Yi Pennock -X (spennock - UNICON INC at Cisco)</cp:lastModifiedBy>
  <cp:revision>11</cp:revision>
  <cp:lastPrinted>2019-03-13T17:34:00Z</cp:lastPrinted>
  <dcterms:created xsi:type="dcterms:W3CDTF">2015-07-07T18:19:00Z</dcterms:created>
  <dcterms:modified xsi:type="dcterms:W3CDTF">2019-03-13T17:35:00Z</dcterms:modified>
</cp:coreProperties>
</file>