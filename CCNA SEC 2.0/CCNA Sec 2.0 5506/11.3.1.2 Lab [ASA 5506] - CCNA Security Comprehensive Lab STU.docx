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B8ADD" w14:textId="77777777" w:rsidR="004238DC" w:rsidRPr="000E3689" w:rsidRDefault="004238DC" w:rsidP="004238DC">
      <w:pPr>
        <w:pStyle w:val="LabSection"/>
        <w:rPr>
          <w:rFonts w:eastAsia="MS Mincho"/>
          <w:lang w:eastAsia="ja-JP"/>
        </w:rPr>
      </w:pPr>
      <w:r w:rsidRPr="000E3689">
        <w:rPr>
          <w:rFonts w:eastAsia="MS Mincho"/>
        </w:rPr>
        <w:t>CCNA Security</w:t>
      </w:r>
    </w:p>
    <w:p w14:paraId="64EA14E8" w14:textId="77777777" w:rsidR="00CC2950" w:rsidRDefault="00E725E6" w:rsidP="00827076">
      <w:pPr>
        <w:pStyle w:val="LabTitle"/>
      </w:pPr>
      <w:r w:rsidRPr="00A02D5B">
        <w:t>Chapter</w:t>
      </w:r>
      <w:r w:rsidR="0096146F">
        <w:t xml:space="preserve"> 11</w:t>
      </w:r>
      <w:r w:rsidR="003C70AF">
        <w:t xml:space="preserve"> -</w:t>
      </w:r>
      <w:r>
        <w:t xml:space="preserve"> CCNA Security Comprehensive Lab</w:t>
      </w:r>
    </w:p>
    <w:p w14:paraId="3DE60C8A" w14:textId="77777777" w:rsidR="00CC2950" w:rsidRDefault="00CC2950" w:rsidP="00CC2950">
      <w:pPr>
        <w:pStyle w:val="LabTitle"/>
        <w:rPr>
          <w:rStyle w:val="LabTitleInstVersred"/>
        </w:rPr>
      </w:pPr>
      <w:r w:rsidRPr="0022689E">
        <w:rPr>
          <w:color w:val="FF0000"/>
          <w:sz w:val="24"/>
        </w:rPr>
        <w:t xml:space="preserve">(ASA-5506 </w:t>
      </w:r>
      <w:r>
        <w:rPr>
          <w:color w:val="FF0000"/>
          <w:sz w:val="24"/>
        </w:rPr>
        <w:t>/ Equiv</w:t>
      </w:r>
      <w:r w:rsidRPr="0022689E">
        <w:rPr>
          <w:color w:val="FF0000"/>
          <w:sz w:val="24"/>
        </w:rPr>
        <w:t>)</w:t>
      </w:r>
    </w:p>
    <w:p w14:paraId="29EAAE1E" w14:textId="77777777" w:rsidR="00CC2950" w:rsidRDefault="00CC2950" w:rsidP="004238DC">
      <w:pPr>
        <w:pStyle w:val="LabSection"/>
      </w:pPr>
      <w:r>
        <w:rPr>
          <w:rFonts w:cs="Arial"/>
          <w:noProof/>
        </w:rPr>
        <mc:AlternateContent>
          <mc:Choice Requires="wps">
            <w:drawing>
              <wp:inline distT="0" distB="0" distL="0" distR="0" wp14:anchorId="516D87F9" wp14:editId="72063A9D">
                <wp:extent cx="5534025" cy="557530"/>
                <wp:effectExtent l="9525" t="9525" r="9525" b="13970"/>
                <wp:docPr id="12"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4025" cy="557530"/>
                        </a:xfrm>
                        <a:prstGeom prst="roundRect">
                          <a:avLst>
                            <a:gd name="adj" fmla="val 16667"/>
                          </a:avLst>
                        </a:prstGeom>
                        <a:solidFill>
                          <a:srgbClr val="D3F6FD"/>
                        </a:solidFill>
                        <a:ln w="9525">
                          <a:solidFill>
                            <a:srgbClr val="8BD4FD"/>
                          </a:solidFill>
                          <a:round/>
                          <a:headEnd/>
                          <a:tailEnd/>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6311"/>
                            </w:tblGrid>
                            <w:tr w:rsidR="00CC2950" w14:paraId="61350FA9" w14:textId="77777777" w:rsidTr="000C5C73">
                              <w:trPr>
                                <w:trHeight w:val="890"/>
                              </w:trPr>
                              <w:tc>
                                <w:tcPr>
                                  <w:tcW w:w="1098" w:type="dxa"/>
                                  <w:tcBorders>
                                    <w:top w:val="nil"/>
                                    <w:left w:val="nil"/>
                                    <w:bottom w:val="nil"/>
                                    <w:right w:val="nil"/>
                                  </w:tcBorders>
                                  <w:shd w:val="clear" w:color="auto" w:fill="auto"/>
                                </w:tcPr>
                                <w:p w14:paraId="62A7D9E8" w14:textId="77777777" w:rsidR="00CC2950" w:rsidRDefault="00CC2950">
                                  <w:r w:rsidRPr="00C00831">
                                    <w:rPr>
                                      <w:noProof/>
                                    </w:rPr>
                                    <w:drawing>
                                      <wp:inline distT="0" distB="0" distL="0" distR="0" wp14:anchorId="5D002920" wp14:editId="6A369D32">
                                        <wp:extent cx="1135380" cy="3581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5380" cy="358140"/>
                                                </a:xfrm>
                                                <a:prstGeom prst="rect">
                                                  <a:avLst/>
                                                </a:prstGeom>
                                                <a:noFill/>
                                                <a:ln>
                                                  <a:noFill/>
                                                </a:ln>
                                              </pic:spPr>
                                            </pic:pic>
                                          </a:graphicData>
                                        </a:graphic>
                                      </wp:inline>
                                    </w:drawing>
                                  </w:r>
                                </w:p>
                              </w:tc>
                              <w:tc>
                                <w:tcPr>
                                  <w:tcW w:w="7235" w:type="dxa"/>
                                  <w:tcBorders>
                                    <w:top w:val="nil"/>
                                    <w:left w:val="nil"/>
                                    <w:bottom w:val="nil"/>
                                    <w:right w:val="nil"/>
                                  </w:tcBorders>
                                  <w:shd w:val="clear" w:color="auto" w:fill="auto"/>
                                </w:tcPr>
                                <w:p w14:paraId="5C5F8600" w14:textId="77777777" w:rsidR="00CC2950" w:rsidRPr="00604DCA" w:rsidRDefault="00CC2950" w:rsidP="000C5C73">
                                  <w:pPr>
                                    <w:rPr>
                                      <w:rFonts w:cs="Arial"/>
                                      <w:b/>
                                      <w:sz w:val="20"/>
                                      <w:szCs w:val="20"/>
                                    </w:rPr>
                                  </w:pPr>
                                  <w:r w:rsidRPr="00604DCA">
                                    <w:rPr>
                                      <w:rFonts w:cs="Arial"/>
                                      <w:b/>
                                      <w:sz w:val="20"/>
                                      <w:szCs w:val="20"/>
                                    </w:rPr>
                                    <w:t>This lab has been updated for use on NETLAB+.</w:t>
                                  </w:r>
                                </w:p>
                                <w:p w14:paraId="57A49D58" w14:textId="77777777" w:rsidR="00CC2950" w:rsidRPr="00604DCA" w:rsidRDefault="00CC2950" w:rsidP="000C5C73">
                                  <w:pPr>
                                    <w:rPr>
                                      <w:rFonts w:cs="Arial"/>
                                      <w:b/>
                                      <w:sz w:val="16"/>
                                      <w:szCs w:val="16"/>
                                    </w:rPr>
                                  </w:pPr>
                                  <w:hyperlink r:id="rId9" w:history="1">
                                    <w:r w:rsidRPr="00604DCA">
                                      <w:rPr>
                                        <w:rStyle w:val="Hyperlink"/>
                                        <w:rFonts w:cs="Arial"/>
                                        <w:b/>
                                        <w:sz w:val="16"/>
                                        <w:szCs w:val="16"/>
                                      </w:rPr>
                                      <w:t>www.netdevgroup.com</w:t>
                                    </w:r>
                                  </w:hyperlink>
                                </w:p>
                              </w:tc>
                            </w:tr>
                          </w:tbl>
                          <w:p w14:paraId="4BA6A64D" w14:textId="77777777" w:rsidR="00CC2950" w:rsidRDefault="00CC2950" w:rsidP="00CC2950"/>
                        </w:txbxContent>
                      </wps:txbx>
                      <wps:bodyPr rot="0" vert="horz" wrap="square" lIns="91440" tIns="45720" rIns="91440" bIns="45720" anchor="t" anchorCtr="0" upright="1">
                        <a:noAutofit/>
                      </wps:bodyPr>
                    </wps:wsp>
                  </a:graphicData>
                </a:graphic>
              </wp:inline>
            </w:drawing>
          </mc:Choice>
          <mc:Fallback>
            <w:pict>
              <v:roundrect w14:anchorId="516D87F9" id="Rectangle: Rounded Corners 12" o:spid="_x0000_s1026" style="width:435.75pt;height:43.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" fillcolor="#d3f6fd" strokecolor="#8bd4fd">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6311"/>
                      </w:tblGrid>
                      <w:tr w:rsidR="00CC2950" w14:paraId="61350FA9" w14:textId="77777777" w:rsidTr="000C5C73">
                        <w:trPr>
                          <w:trHeight w:val="890"/>
                        </w:trPr>
                        <w:tc>
                          <w:tcPr>
                            <w:tcW w:w="1098" w:type="dxa"/>
                            <w:tcBorders>
                              <w:top w:val="nil"/>
                              <w:left w:val="nil"/>
                              <w:bottom w:val="nil"/>
                              <w:right w:val="nil"/>
                            </w:tcBorders>
                            <w:shd w:val="clear" w:color="auto" w:fill="auto"/>
                          </w:tcPr>
                          <w:p w14:paraId="62A7D9E8" w14:textId="77777777" w:rsidR="00CC2950" w:rsidRDefault="00CC2950">
                            <w:r w:rsidRPr="00C00831">
                              <w:rPr>
                                <w:noProof/>
                              </w:rPr>
                              <w:drawing>
                                <wp:inline distT="0" distB="0" distL="0" distR="0" wp14:anchorId="5D002920" wp14:editId="6A369D32">
                                  <wp:extent cx="1135380" cy="3581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5380" cy="358140"/>
                                          </a:xfrm>
                                          <a:prstGeom prst="rect">
                                            <a:avLst/>
                                          </a:prstGeom>
                                          <a:noFill/>
                                          <a:ln>
                                            <a:noFill/>
                                          </a:ln>
                                        </pic:spPr>
                                      </pic:pic>
                                    </a:graphicData>
                                  </a:graphic>
                                </wp:inline>
                              </w:drawing>
                            </w:r>
                          </w:p>
                        </w:tc>
                        <w:tc>
                          <w:tcPr>
                            <w:tcW w:w="7235" w:type="dxa"/>
                            <w:tcBorders>
                              <w:top w:val="nil"/>
                              <w:left w:val="nil"/>
                              <w:bottom w:val="nil"/>
                              <w:right w:val="nil"/>
                            </w:tcBorders>
                            <w:shd w:val="clear" w:color="auto" w:fill="auto"/>
                          </w:tcPr>
                          <w:p w14:paraId="5C5F8600" w14:textId="77777777" w:rsidR="00CC2950" w:rsidRPr="00604DCA" w:rsidRDefault="00CC2950" w:rsidP="000C5C73">
                            <w:pPr>
                              <w:rPr>
                                <w:rFonts w:cs="Arial"/>
                                <w:b/>
                                <w:sz w:val="20"/>
                                <w:szCs w:val="20"/>
                              </w:rPr>
                            </w:pPr>
                            <w:r w:rsidRPr="00604DCA">
                              <w:rPr>
                                <w:rFonts w:cs="Arial"/>
                                <w:b/>
                                <w:sz w:val="20"/>
                                <w:szCs w:val="20"/>
                              </w:rPr>
                              <w:t>This lab has been updated for use on NETLAB+.</w:t>
                            </w:r>
                          </w:p>
                          <w:p w14:paraId="57A49D58" w14:textId="77777777" w:rsidR="00CC2950" w:rsidRPr="00604DCA" w:rsidRDefault="00CC2950" w:rsidP="000C5C73">
                            <w:pPr>
                              <w:rPr>
                                <w:rFonts w:cs="Arial"/>
                                <w:b/>
                                <w:sz w:val="16"/>
                                <w:szCs w:val="16"/>
                              </w:rPr>
                            </w:pPr>
                            <w:hyperlink r:id="rId10" w:history="1">
                              <w:r w:rsidRPr="00604DCA">
                                <w:rPr>
                                  <w:rStyle w:val="Hyperlink"/>
                                  <w:rFonts w:cs="Arial"/>
                                  <w:b/>
                                  <w:sz w:val="16"/>
                                  <w:szCs w:val="16"/>
                                </w:rPr>
                                <w:t>www.netdevgroup.com</w:t>
                              </w:r>
                            </w:hyperlink>
                          </w:p>
                        </w:tc>
                      </w:tr>
                    </w:tbl>
                    <w:p w14:paraId="4BA6A64D" w14:textId="77777777" w:rsidR="00CC2950" w:rsidRDefault="00CC2950" w:rsidP="00CC2950"/>
                  </w:txbxContent>
                </v:textbox>
                <w10:anchorlock/>
              </v:roundrect>
            </w:pict>
          </mc:Fallback>
        </mc:AlternateContent>
      </w:r>
    </w:p>
    <w:p w14:paraId="33DB9920" w14:textId="48316489" w:rsidR="004238DC" w:rsidRDefault="004238DC" w:rsidP="004238DC">
      <w:pPr>
        <w:pStyle w:val="LabSection"/>
      </w:pPr>
      <w:r w:rsidRPr="008C6A1E">
        <w:t>Topology</w:t>
      </w:r>
    </w:p>
    <w:p w14:paraId="0A8E4050" w14:textId="77777777" w:rsidR="004238DC" w:rsidRDefault="00CE2D51" w:rsidP="004238DC">
      <w:pPr>
        <w:pStyle w:val="Visual"/>
        <w:rPr>
          <w:lang w:eastAsia="zh-CN"/>
        </w:rPr>
      </w:pPr>
      <w:r>
        <w:rPr>
          <w:noProof/>
        </w:rPr>
        <w:drawing>
          <wp:inline distT="0" distB="0" distL="0" distR="0" wp14:anchorId="55E51043" wp14:editId="4FADAF88">
            <wp:extent cx="5486400" cy="52084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86400" cy="5208494"/>
                    </a:xfrm>
                    <a:prstGeom prst="rect">
                      <a:avLst/>
                    </a:prstGeom>
                    <a:noFill/>
                    <a:ln>
                      <a:noFill/>
                    </a:ln>
                  </pic:spPr>
                </pic:pic>
              </a:graphicData>
            </a:graphic>
          </wp:inline>
        </w:drawing>
      </w:r>
    </w:p>
    <w:p w14:paraId="0E45EED1" w14:textId="77777777" w:rsidR="004238DC" w:rsidRDefault="004238DC" w:rsidP="004238DC">
      <w:pPr>
        <w:pStyle w:val="LabSection"/>
        <w:rPr>
          <w:lang w:eastAsia="zh-CN"/>
        </w:rPr>
      </w:pPr>
      <w:r>
        <w:rPr>
          <w:lang w:eastAsia="zh-CN"/>
        </w:rPr>
        <w:lastRenderedPageBreak/>
        <w:t xml:space="preserve">IP </w:t>
      </w:r>
      <w:r w:rsidRPr="00C75A12">
        <w:t>Addressing</w:t>
      </w:r>
      <w:r>
        <w:rPr>
          <w:lang w:eastAsia="zh-CN"/>
        </w:rPr>
        <w:t xml:space="preserve"> Table</w:t>
      </w:r>
    </w:p>
    <w:tbl>
      <w:tblPr>
        <w:tblStyle w:val="LabTableStyle"/>
        <w:tblW w:w="10320" w:type="dxa"/>
        <w:tblLook w:val="04A0" w:firstRow="1" w:lastRow="0" w:firstColumn="1" w:lastColumn="0" w:noHBand="0" w:noVBand="1"/>
      </w:tblPr>
      <w:tblGrid>
        <w:gridCol w:w="1170"/>
        <w:gridCol w:w="1890"/>
        <w:gridCol w:w="1976"/>
        <w:gridCol w:w="1882"/>
        <w:gridCol w:w="1835"/>
        <w:gridCol w:w="1567"/>
      </w:tblGrid>
      <w:tr w:rsidR="001619ED" w14:paraId="3ECB45C6" w14:textId="77777777" w:rsidTr="00EF0A0E">
        <w:trPr>
          <w:cnfStyle w:val="100000000000" w:firstRow="1" w:lastRow="0" w:firstColumn="0" w:lastColumn="0" w:oddVBand="0" w:evenVBand="0" w:oddHBand="0" w:evenHBand="0" w:firstRowFirstColumn="0" w:firstRowLastColumn="0" w:lastRowFirstColumn="0" w:lastRowLastColumn="0"/>
        </w:trPr>
        <w:tc>
          <w:tcPr>
            <w:tcW w:w="1170" w:type="dxa"/>
          </w:tcPr>
          <w:p w14:paraId="2BE792C8" w14:textId="77777777" w:rsidR="001619ED" w:rsidRDefault="001619ED" w:rsidP="00D56CBB">
            <w:pPr>
              <w:pStyle w:val="TableHeading"/>
              <w:rPr>
                <w:lang w:eastAsia="zh-CN"/>
              </w:rPr>
            </w:pPr>
            <w:r w:rsidRPr="001619ED">
              <w:t>Device</w:t>
            </w:r>
          </w:p>
        </w:tc>
        <w:tc>
          <w:tcPr>
            <w:tcW w:w="1890" w:type="dxa"/>
          </w:tcPr>
          <w:p w14:paraId="6DF6C7BD" w14:textId="77777777" w:rsidR="001619ED" w:rsidRDefault="001619ED" w:rsidP="00D56CBB">
            <w:pPr>
              <w:pStyle w:val="TableHeading"/>
              <w:rPr>
                <w:lang w:eastAsia="zh-CN"/>
              </w:rPr>
            </w:pPr>
            <w:r w:rsidRPr="001619ED">
              <w:t>Interface</w:t>
            </w:r>
          </w:p>
        </w:tc>
        <w:tc>
          <w:tcPr>
            <w:tcW w:w="1976" w:type="dxa"/>
          </w:tcPr>
          <w:p w14:paraId="2F5989A2" w14:textId="77777777" w:rsidR="001619ED" w:rsidRDefault="001619ED" w:rsidP="00D56CBB">
            <w:pPr>
              <w:pStyle w:val="TableHeading"/>
              <w:rPr>
                <w:lang w:eastAsia="zh-CN"/>
              </w:rPr>
            </w:pPr>
            <w:r w:rsidRPr="001619ED">
              <w:t>IP Address</w:t>
            </w:r>
          </w:p>
        </w:tc>
        <w:tc>
          <w:tcPr>
            <w:tcW w:w="1882" w:type="dxa"/>
          </w:tcPr>
          <w:p w14:paraId="1901DBF4" w14:textId="77777777" w:rsidR="001619ED" w:rsidRDefault="001619ED" w:rsidP="00D56CBB">
            <w:pPr>
              <w:pStyle w:val="TableHeading"/>
              <w:rPr>
                <w:lang w:eastAsia="zh-CN"/>
              </w:rPr>
            </w:pPr>
            <w:r w:rsidRPr="001619ED">
              <w:t>Subnet Mask</w:t>
            </w:r>
          </w:p>
        </w:tc>
        <w:tc>
          <w:tcPr>
            <w:tcW w:w="1835" w:type="dxa"/>
          </w:tcPr>
          <w:p w14:paraId="775FD9C8" w14:textId="77777777" w:rsidR="001619ED" w:rsidRDefault="001619ED" w:rsidP="00D56CBB">
            <w:pPr>
              <w:pStyle w:val="TableHeading"/>
              <w:rPr>
                <w:lang w:eastAsia="zh-CN"/>
              </w:rPr>
            </w:pPr>
            <w:r w:rsidRPr="001619ED">
              <w:t>Default Gateway</w:t>
            </w:r>
          </w:p>
        </w:tc>
        <w:tc>
          <w:tcPr>
            <w:tcW w:w="1567" w:type="dxa"/>
          </w:tcPr>
          <w:p w14:paraId="3332CC10" w14:textId="77777777" w:rsidR="001619ED" w:rsidRDefault="001619ED" w:rsidP="00D56CBB">
            <w:pPr>
              <w:pStyle w:val="TableHeading"/>
              <w:rPr>
                <w:lang w:eastAsia="zh-CN"/>
              </w:rPr>
            </w:pPr>
            <w:r w:rsidRPr="001619ED">
              <w:t>Switch Port</w:t>
            </w:r>
          </w:p>
        </w:tc>
      </w:tr>
      <w:tr w:rsidR="001619ED" w14:paraId="3685FDA2" w14:textId="77777777" w:rsidTr="001619ED">
        <w:tc>
          <w:tcPr>
            <w:tcW w:w="1170" w:type="dxa"/>
            <w:vMerge w:val="restart"/>
            <w:vAlign w:val="center"/>
          </w:tcPr>
          <w:p w14:paraId="17408D1B" w14:textId="77777777" w:rsidR="001619ED" w:rsidRDefault="001619ED" w:rsidP="00D56CBB">
            <w:pPr>
              <w:pStyle w:val="TableText"/>
              <w:rPr>
                <w:lang w:eastAsia="zh-CN"/>
              </w:rPr>
            </w:pPr>
            <w:r w:rsidRPr="001619ED">
              <w:t>R1</w:t>
            </w:r>
          </w:p>
        </w:tc>
        <w:tc>
          <w:tcPr>
            <w:tcW w:w="1890" w:type="dxa"/>
            <w:vAlign w:val="center"/>
          </w:tcPr>
          <w:p w14:paraId="227205EC" w14:textId="77777777" w:rsidR="001619ED" w:rsidRDefault="00B62F77" w:rsidP="00D56CBB">
            <w:pPr>
              <w:pStyle w:val="TableText"/>
              <w:rPr>
                <w:lang w:eastAsia="zh-CN"/>
              </w:rPr>
            </w:pPr>
            <w:r>
              <w:t>G</w:t>
            </w:r>
            <w:r w:rsidR="001619ED" w:rsidRPr="001619ED">
              <w:t>0/0</w:t>
            </w:r>
          </w:p>
        </w:tc>
        <w:tc>
          <w:tcPr>
            <w:tcW w:w="1976" w:type="dxa"/>
            <w:vAlign w:val="center"/>
          </w:tcPr>
          <w:p w14:paraId="0B5A02A8" w14:textId="77777777" w:rsidR="001619ED" w:rsidRDefault="001F23C8" w:rsidP="0086797B">
            <w:pPr>
              <w:pStyle w:val="TableText"/>
              <w:rPr>
                <w:lang w:eastAsia="zh-CN"/>
              </w:rPr>
            </w:pPr>
            <w:r>
              <w:t>209.165.200.</w:t>
            </w:r>
            <w:r w:rsidR="0086797B">
              <w:t>225</w:t>
            </w:r>
          </w:p>
        </w:tc>
        <w:tc>
          <w:tcPr>
            <w:tcW w:w="1882" w:type="dxa"/>
            <w:vAlign w:val="center"/>
          </w:tcPr>
          <w:p w14:paraId="1724AB4B" w14:textId="77777777" w:rsidR="001619ED" w:rsidRDefault="001619ED" w:rsidP="00D56CBB">
            <w:pPr>
              <w:pStyle w:val="TableText"/>
              <w:rPr>
                <w:lang w:eastAsia="zh-CN"/>
              </w:rPr>
            </w:pPr>
            <w:r w:rsidRPr="001619ED">
              <w:t>255.255.255.248</w:t>
            </w:r>
          </w:p>
        </w:tc>
        <w:tc>
          <w:tcPr>
            <w:tcW w:w="1835" w:type="dxa"/>
            <w:vAlign w:val="center"/>
          </w:tcPr>
          <w:p w14:paraId="74CC21ED" w14:textId="77777777" w:rsidR="001619ED" w:rsidRDefault="001619ED" w:rsidP="00D56CBB">
            <w:pPr>
              <w:pStyle w:val="TableText"/>
              <w:rPr>
                <w:lang w:eastAsia="zh-CN"/>
              </w:rPr>
            </w:pPr>
            <w:r w:rsidRPr="001619ED">
              <w:t>N/A</w:t>
            </w:r>
          </w:p>
        </w:tc>
        <w:tc>
          <w:tcPr>
            <w:tcW w:w="1567" w:type="dxa"/>
            <w:vAlign w:val="center"/>
          </w:tcPr>
          <w:p w14:paraId="563E7E74" w14:textId="2128A6BB" w:rsidR="001619ED" w:rsidRDefault="001619ED" w:rsidP="00D56CBB">
            <w:pPr>
              <w:pStyle w:val="TableText"/>
              <w:rPr>
                <w:lang w:eastAsia="zh-CN"/>
              </w:rPr>
            </w:pPr>
            <w:r w:rsidRPr="001619ED">
              <w:t xml:space="preserve">ASA </w:t>
            </w:r>
            <w:r w:rsidR="00EC2EEB">
              <w:t>G1/1</w:t>
            </w:r>
          </w:p>
        </w:tc>
      </w:tr>
      <w:tr w:rsidR="001619ED" w14:paraId="63163EEF" w14:textId="77777777" w:rsidTr="001619ED">
        <w:tc>
          <w:tcPr>
            <w:tcW w:w="1170" w:type="dxa"/>
            <w:vMerge/>
            <w:vAlign w:val="center"/>
          </w:tcPr>
          <w:p w14:paraId="4D60135B" w14:textId="77777777" w:rsidR="001619ED" w:rsidRDefault="001619ED" w:rsidP="00D56CBB">
            <w:pPr>
              <w:pStyle w:val="TableText"/>
              <w:rPr>
                <w:lang w:eastAsia="zh-CN"/>
              </w:rPr>
            </w:pPr>
          </w:p>
        </w:tc>
        <w:tc>
          <w:tcPr>
            <w:tcW w:w="1890" w:type="dxa"/>
            <w:vAlign w:val="center"/>
          </w:tcPr>
          <w:p w14:paraId="79D36C49" w14:textId="77777777" w:rsidR="001619ED" w:rsidRDefault="001619ED" w:rsidP="00D56CBB">
            <w:pPr>
              <w:pStyle w:val="TableText"/>
              <w:rPr>
                <w:lang w:eastAsia="zh-CN"/>
              </w:rPr>
            </w:pPr>
            <w:r w:rsidRPr="001619ED">
              <w:t>S0/0/0 (DCE)</w:t>
            </w:r>
          </w:p>
        </w:tc>
        <w:tc>
          <w:tcPr>
            <w:tcW w:w="1976" w:type="dxa"/>
            <w:vAlign w:val="center"/>
          </w:tcPr>
          <w:p w14:paraId="3EEE31BE" w14:textId="77777777" w:rsidR="001619ED" w:rsidRDefault="000F3033" w:rsidP="00D56CBB">
            <w:pPr>
              <w:pStyle w:val="TableText"/>
              <w:rPr>
                <w:lang w:eastAsia="zh-CN"/>
              </w:rPr>
            </w:pPr>
            <w:r>
              <w:t>10.1.1</w:t>
            </w:r>
            <w:r w:rsidR="001619ED" w:rsidRPr="001619ED">
              <w:t>.1</w:t>
            </w:r>
          </w:p>
        </w:tc>
        <w:tc>
          <w:tcPr>
            <w:tcW w:w="1882" w:type="dxa"/>
            <w:vAlign w:val="center"/>
          </w:tcPr>
          <w:p w14:paraId="52F71E5D" w14:textId="77777777" w:rsidR="001619ED" w:rsidRDefault="001619ED" w:rsidP="00D56CBB">
            <w:pPr>
              <w:pStyle w:val="TableText"/>
              <w:rPr>
                <w:lang w:eastAsia="zh-CN"/>
              </w:rPr>
            </w:pPr>
            <w:r w:rsidRPr="001619ED">
              <w:t>255.255.255.252</w:t>
            </w:r>
          </w:p>
        </w:tc>
        <w:tc>
          <w:tcPr>
            <w:tcW w:w="1835" w:type="dxa"/>
            <w:vAlign w:val="center"/>
          </w:tcPr>
          <w:p w14:paraId="6D54B58B" w14:textId="77777777" w:rsidR="001619ED" w:rsidRDefault="001619ED" w:rsidP="00D56CBB">
            <w:pPr>
              <w:pStyle w:val="TableText"/>
              <w:rPr>
                <w:lang w:eastAsia="zh-CN"/>
              </w:rPr>
            </w:pPr>
            <w:r w:rsidRPr="001619ED">
              <w:t>N/A</w:t>
            </w:r>
          </w:p>
        </w:tc>
        <w:tc>
          <w:tcPr>
            <w:tcW w:w="1567" w:type="dxa"/>
            <w:vAlign w:val="center"/>
          </w:tcPr>
          <w:p w14:paraId="65C57494" w14:textId="77777777" w:rsidR="001619ED" w:rsidRDefault="001619ED" w:rsidP="00D56CBB">
            <w:pPr>
              <w:pStyle w:val="TableText"/>
              <w:rPr>
                <w:lang w:eastAsia="zh-CN"/>
              </w:rPr>
            </w:pPr>
            <w:r w:rsidRPr="001619ED">
              <w:t>N/A</w:t>
            </w:r>
          </w:p>
        </w:tc>
      </w:tr>
      <w:tr w:rsidR="001619ED" w14:paraId="1882DC49" w14:textId="77777777" w:rsidTr="001619ED">
        <w:tc>
          <w:tcPr>
            <w:tcW w:w="1170" w:type="dxa"/>
            <w:vMerge/>
            <w:vAlign w:val="center"/>
          </w:tcPr>
          <w:p w14:paraId="6779499D" w14:textId="77777777" w:rsidR="001619ED" w:rsidRDefault="001619ED" w:rsidP="00D56CBB">
            <w:pPr>
              <w:pStyle w:val="TableText"/>
              <w:rPr>
                <w:lang w:eastAsia="zh-CN"/>
              </w:rPr>
            </w:pPr>
          </w:p>
        </w:tc>
        <w:tc>
          <w:tcPr>
            <w:tcW w:w="1890" w:type="dxa"/>
            <w:vAlign w:val="center"/>
          </w:tcPr>
          <w:p w14:paraId="3309F05E" w14:textId="77777777" w:rsidR="001619ED" w:rsidRPr="001619ED" w:rsidRDefault="001619ED" w:rsidP="00D56CBB">
            <w:pPr>
              <w:pStyle w:val="TableText"/>
            </w:pPr>
            <w:r w:rsidRPr="001619ED">
              <w:t>Loopback 1</w:t>
            </w:r>
          </w:p>
        </w:tc>
        <w:tc>
          <w:tcPr>
            <w:tcW w:w="1976" w:type="dxa"/>
            <w:vAlign w:val="center"/>
          </w:tcPr>
          <w:p w14:paraId="1F5701F2" w14:textId="77777777" w:rsidR="001619ED" w:rsidRPr="001619ED" w:rsidRDefault="001619ED" w:rsidP="00D56CBB">
            <w:pPr>
              <w:pStyle w:val="TableText"/>
            </w:pPr>
            <w:r w:rsidRPr="001619ED">
              <w:t>172.20.1.1</w:t>
            </w:r>
          </w:p>
        </w:tc>
        <w:tc>
          <w:tcPr>
            <w:tcW w:w="1882" w:type="dxa"/>
            <w:vAlign w:val="center"/>
          </w:tcPr>
          <w:p w14:paraId="67F25271" w14:textId="77777777" w:rsidR="001619ED" w:rsidRPr="001619ED" w:rsidRDefault="001619ED" w:rsidP="00D56CBB">
            <w:pPr>
              <w:pStyle w:val="TableText"/>
            </w:pPr>
            <w:r w:rsidRPr="001619ED">
              <w:t>255.255.255.0</w:t>
            </w:r>
          </w:p>
        </w:tc>
        <w:tc>
          <w:tcPr>
            <w:tcW w:w="1835" w:type="dxa"/>
            <w:vAlign w:val="center"/>
          </w:tcPr>
          <w:p w14:paraId="5651955D" w14:textId="77777777" w:rsidR="001619ED" w:rsidRPr="001619ED" w:rsidRDefault="001619ED" w:rsidP="00D56CBB">
            <w:pPr>
              <w:pStyle w:val="TableText"/>
            </w:pPr>
            <w:r w:rsidRPr="001619ED">
              <w:t>N/A</w:t>
            </w:r>
          </w:p>
        </w:tc>
        <w:tc>
          <w:tcPr>
            <w:tcW w:w="1567" w:type="dxa"/>
            <w:vAlign w:val="center"/>
          </w:tcPr>
          <w:p w14:paraId="12DBE23C" w14:textId="77777777" w:rsidR="001619ED" w:rsidRPr="001619ED" w:rsidRDefault="001619ED" w:rsidP="00D56CBB">
            <w:pPr>
              <w:pStyle w:val="TableText"/>
            </w:pPr>
            <w:r w:rsidRPr="001619ED">
              <w:t>N/A</w:t>
            </w:r>
          </w:p>
        </w:tc>
      </w:tr>
      <w:tr w:rsidR="001F23C8" w14:paraId="249819E6" w14:textId="77777777" w:rsidTr="001619ED">
        <w:tc>
          <w:tcPr>
            <w:tcW w:w="1170" w:type="dxa"/>
            <w:vMerge w:val="restart"/>
            <w:vAlign w:val="center"/>
          </w:tcPr>
          <w:p w14:paraId="6F4990BE" w14:textId="77777777" w:rsidR="001F23C8" w:rsidRDefault="001F23C8" w:rsidP="00D56CBB">
            <w:pPr>
              <w:pStyle w:val="TableText"/>
              <w:rPr>
                <w:lang w:eastAsia="zh-CN"/>
              </w:rPr>
            </w:pPr>
            <w:r w:rsidRPr="001619ED">
              <w:t>R2</w:t>
            </w:r>
          </w:p>
        </w:tc>
        <w:tc>
          <w:tcPr>
            <w:tcW w:w="1890" w:type="dxa"/>
            <w:vAlign w:val="center"/>
          </w:tcPr>
          <w:p w14:paraId="7442BA03" w14:textId="77777777" w:rsidR="001F23C8" w:rsidRPr="001619ED" w:rsidRDefault="001F23C8" w:rsidP="00D56CBB">
            <w:pPr>
              <w:pStyle w:val="TableText"/>
            </w:pPr>
            <w:r w:rsidRPr="001619ED">
              <w:t>S0/0/0</w:t>
            </w:r>
          </w:p>
        </w:tc>
        <w:tc>
          <w:tcPr>
            <w:tcW w:w="1976" w:type="dxa"/>
            <w:vAlign w:val="center"/>
          </w:tcPr>
          <w:p w14:paraId="3EE701FF" w14:textId="77777777" w:rsidR="001F23C8" w:rsidRPr="001619ED" w:rsidRDefault="000F3033" w:rsidP="00D56CBB">
            <w:pPr>
              <w:pStyle w:val="TableText"/>
            </w:pPr>
            <w:r>
              <w:t>10.1.1</w:t>
            </w:r>
            <w:r w:rsidR="001F23C8" w:rsidRPr="001619ED">
              <w:t>.2</w:t>
            </w:r>
          </w:p>
        </w:tc>
        <w:tc>
          <w:tcPr>
            <w:tcW w:w="1882" w:type="dxa"/>
            <w:vAlign w:val="center"/>
          </w:tcPr>
          <w:p w14:paraId="3F4465AF" w14:textId="77777777" w:rsidR="001F23C8" w:rsidRPr="001619ED" w:rsidRDefault="001F23C8" w:rsidP="00D56CBB">
            <w:pPr>
              <w:pStyle w:val="TableText"/>
            </w:pPr>
            <w:r w:rsidRPr="001619ED">
              <w:t>255.255.255.252</w:t>
            </w:r>
          </w:p>
        </w:tc>
        <w:tc>
          <w:tcPr>
            <w:tcW w:w="1835" w:type="dxa"/>
            <w:vAlign w:val="center"/>
          </w:tcPr>
          <w:p w14:paraId="3DFDC071" w14:textId="77777777" w:rsidR="001F23C8" w:rsidRPr="001619ED" w:rsidRDefault="001F23C8" w:rsidP="00D56CBB">
            <w:pPr>
              <w:pStyle w:val="TableText"/>
            </w:pPr>
            <w:r w:rsidRPr="001619ED">
              <w:t>N/A</w:t>
            </w:r>
          </w:p>
        </w:tc>
        <w:tc>
          <w:tcPr>
            <w:tcW w:w="1567" w:type="dxa"/>
            <w:vAlign w:val="center"/>
          </w:tcPr>
          <w:p w14:paraId="4ACC8F09" w14:textId="77777777" w:rsidR="001F23C8" w:rsidRPr="001619ED" w:rsidRDefault="001F23C8" w:rsidP="00D56CBB">
            <w:pPr>
              <w:pStyle w:val="TableText"/>
            </w:pPr>
            <w:r w:rsidRPr="001619ED">
              <w:t>N/A</w:t>
            </w:r>
          </w:p>
        </w:tc>
      </w:tr>
      <w:tr w:rsidR="001F23C8" w14:paraId="1A7765D9" w14:textId="77777777" w:rsidTr="001619ED">
        <w:tc>
          <w:tcPr>
            <w:tcW w:w="1170" w:type="dxa"/>
            <w:vMerge/>
            <w:vAlign w:val="center"/>
          </w:tcPr>
          <w:p w14:paraId="7A2646EC" w14:textId="77777777" w:rsidR="001F23C8" w:rsidRPr="001619ED" w:rsidRDefault="001F23C8" w:rsidP="00D56CBB">
            <w:pPr>
              <w:pStyle w:val="TableText"/>
            </w:pPr>
          </w:p>
        </w:tc>
        <w:tc>
          <w:tcPr>
            <w:tcW w:w="1890" w:type="dxa"/>
            <w:vAlign w:val="center"/>
          </w:tcPr>
          <w:p w14:paraId="297BB8AF" w14:textId="77777777" w:rsidR="001F23C8" w:rsidRPr="001619ED" w:rsidRDefault="001F23C8" w:rsidP="00D56CBB">
            <w:pPr>
              <w:pStyle w:val="TableText"/>
            </w:pPr>
            <w:r w:rsidRPr="001619ED">
              <w:t>S0/0/1 (DCE)</w:t>
            </w:r>
          </w:p>
        </w:tc>
        <w:tc>
          <w:tcPr>
            <w:tcW w:w="1976" w:type="dxa"/>
            <w:vAlign w:val="center"/>
          </w:tcPr>
          <w:p w14:paraId="0A68C940" w14:textId="77777777" w:rsidR="001F23C8" w:rsidRPr="001619ED" w:rsidRDefault="001F23C8" w:rsidP="000F3033">
            <w:pPr>
              <w:pStyle w:val="TableText"/>
            </w:pPr>
            <w:r w:rsidRPr="001619ED">
              <w:t>10.2.2.2</w:t>
            </w:r>
          </w:p>
        </w:tc>
        <w:tc>
          <w:tcPr>
            <w:tcW w:w="1882" w:type="dxa"/>
            <w:vAlign w:val="center"/>
          </w:tcPr>
          <w:p w14:paraId="70FD4E26" w14:textId="77777777" w:rsidR="001F23C8" w:rsidRPr="001619ED" w:rsidRDefault="001F23C8" w:rsidP="00D56CBB">
            <w:pPr>
              <w:pStyle w:val="TableText"/>
            </w:pPr>
            <w:r w:rsidRPr="001619ED">
              <w:t>255.255.255.252</w:t>
            </w:r>
          </w:p>
        </w:tc>
        <w:tc>
          <w:tcPr>
            <w:tcW w:w="1835" w:type="dxa"/>
            <w:vAlign w:val="center"/>
          </w:tcPr>
          <w:p w14:paraId="40AC06F5" w14:textId="77777777" w:rsidR="001F23C8" w:rsidRPr="001619ED" w:rsidRDefault="001F23C8" w:rsidP="00D56CBB">
            <w:pPr>
              <w:pStyle w:val="TableText"/>
            </w:pPr>
            <w:r w:rsidRPr="001619ED">
              <w:t>N/A</w:t>
            </w:r>
          </w:p>
        </w:tc>
        <w:tc>
          <w:tcPr>
            <w:tcW w:w="1567" w:type="dxa"/>
            <w:vAlign w:val="center"/>
          </w:tcPr>
          <w:p w14:paraId="2293C849" w14:textId="77777777" w:rsidR="001F23C8" w:rsidRPr="001619ED" w:rsidRDefault="001F23C8" w:rsidP="00D56CBB">
            <w:pPr>
              <w:pStyle w:val="TableText"/>
            </w:pPr>
            <w:r w:rsidRPr="001619ED">
              <w:t>N/A</w:t>
            </w:r>
          </w:p>
        </w:tc>
      </w:tr>
      <w:tr w:rsidR="001619ED" w14:paraId="655B23BC" w14:textId="77777777" w:rsidTr="001619ED">
        <w:tc>
          <w:tcPr>
            <w:tcW w:w="1170" w:type="dxa"/>
            <w:vMerge w:val="restart"/>
            <w:vAlign w:val="center"/>
          </w:tcPr>
          <w:p w14:paraId="718AFAB0" w14:textId="77777777" w:rsidR="001619ED" w:rsidRPr="001619ED" w:rsidRDefault="001619ED" w:rsidP="00D56CBB">
            <w:pPr>
              <w:pStyle w:val="TableText"/>
            </w:pPr>
            <w:r w:rsidRPr="001619ED">
              <w:t>R3</w:t>
            </w:r>
          </w:p>
        </w:tc>
        <w:tc>
          <w:tcPr>
            <w:tcW w:w="1890" w:type="dxa"/>
            <w:vAlign w:val="center"/>
          </w:tcPr>
          <w:p w14:paraId="7BC02F5D" w14:textId="77777777" w:rsidR="001619ED" w:rsidRPr="001619ED" w:rsidRDefault="00B62F77" w:rsidP="00D56CBB">
            <w:pPr>
              <w:pStyle w:val="TableText"/>
            </w:pPr>
            <w:r>
              <w:t>G</w:t>
            </w:r>
            <w:r w:rsidR="001619ED" w:rsidRPr="001619ED">
              <w:t>0/1</w:t>
            </w:r>
          </w:p>
        </w:tc>
        <w:tc>
          <w:tcPr>
            <w:tcW w:w="1976" w:type="dxa"/>
            <w:vAlign w:val="center"/>
          </w:tcPr>
          <w:p w14:paraId="16E605B0" w14:textId="77777777" w:rsidR="001619ED" w:rsidRPr="001619ED" w:rsidRDefault="00015D46" w:rsidP="00D56CBB">
            <w:pPr>
              <w:pStyle w:val="TableText"/>
            </w:pPr>
            <w:r>
              <w:t>172.16.3</w:t>
            </w:r>
            <w:r w:rsidR="001619ED" w:rsidRPr="001619ED">
              <w:t>.1</w:t>
            </w:r>
          </w:p>
        </w:tc>
        <w:tc>
          <w:tcPr>
            <w:tcW w:w="1882" w:type="dxa"/>
            <w:vAlign w:val="center"/>
          </w:tcPr>
          <w:p w14:paraId="1174F101" w14:textId="77777777" w:rsidR="001619ED" w:rsidRPr="001619ED" w:rsidRDefault="001619ED" w:rsidP="00D56CBB">
            <w:pPr>
              <w:pStyle w:val="TableText"/>
            </w:pPr>
            <w:r w:rsidRPr="001619ED">
              <w:t>255.255.255.0</w:t>
            </w:r>
          </w:p>
        </w:tc>
        <w:tc>
          <w:tcPr>
            <w:tcW w:w="1835" w:type="dxa"/>
            <w:vAlign w:val="center"/>
          </w:tcPr>
          <w:p w14:paraId="4E4E7274" w14:textId="77777777" w:rsidR="001619ED" w:rsidRPr="001619ED" w:rsidRDefault="001619ED" w:rsidP="00D56CBB">
            <w:pPr>
              <w:pStyle w:val="TableText"/>
            </w:pPr>
            <w:r w:rsidRPr="001619ED">
              <w:t>N/A</w:t>
            </w:r>
          </w:p>
        </w:tc>
        <w:tc>
          <w:tcPr>
            <w:tcW w:w="1567" w:type="dxa"/>
            <w:vAlign w:val="center"/>
          </w:tcPr>
          <w:p w14:paraId="3289A3BC" w14:textId="77777777" w:rsidR="001619ED" w:rsidRPr="001619ED" w:rsidRDefault="001619ED" w:rsidP="00B62F77">
            <w:pPr>
              <w:pStyle w:val="TableText"/>
            </w:pPr>
            <w:r w:rsidRPr="001619ED">
              <w:t>S3 F0/5</w:t>
            </w:r>
          </w:p>
        </w:tc>
      </w:tr>
      <w:tr w:rsidR="001619ED" w14:paraId="2649B016" w14:textId="77777777" w:rsidTr="001619ED">
        <w:tc>
          <w:tcPr>
            <w:tcW w:w="1170" w:type="dxa"/>
            <w:vMerge/>
            <w:vAlign w:val="center"/>
          </w:tcPr>
          <w:p w14:paraId="7476C53A" w14:textId="77777777" w:rsidR="001619ED" w:rsidRPr="001619ED" w:rsidRDefault="001619ED" w:rsidP="00D56CBB">
            <w:pPr>
              <w:pStyle w:val="TableText"/>
            </w:pPr>
          </w:p>
        </w:tc>
        <w:tc>
          <w:tcPr>
            <w:tcW w:w="1890" w:type="dxa"/>
            <w:vAlign w:val="center"/>
          </w:tcPr>
          <w:p w14:paraId="0B792B6C" w14:textId="77777777" w:rsidR="001619ED" w:rsidRPr="001619ED" w:rsidRDefault="001619ED" w:rsidP="00D56CBB">
            <w:pPr>
              <w:pStyle w:val="TableText"/>
            </w:pPr>
            <w:r w:rsidRPr="001619ED">
              <w:t>S0/0/1</w:t>
            </w:r>
          </w:p>
        </w:tc>
        <w:tc>
          <w:tcPr>
            <w:tcW w:w="1976" w:type="dxa"/>
            <w:vAlign w:val="center"/>
          </w:tcPr>
          <w:p w14:paraId="428390B2" w14:textId="77777777" w:rsidR="001619ED" w:rsidRPr="001619ED" w:rsidRDefault="001619ED" w:rsidP="00C36AFC">
            <w:pPr>
              <w:pStyle w:val="TableText"/>
            </w:pPr>
            <w:r w:rsidRPr="001619ED">
              <w:t>10.2.2.1</w:t>
            </w:r>
          </w:p>
        </w:tc>
        <w:tc>
          <w:tcPr>
            <w:tcW w:w="1882" w:type="dxa"/>
            <w:vAlign w:val="center"/>
          </w:tcPr>
          <w:p w14:paraId="4C52DAEC" w14:textId="77777777" w:rsidR="001619ED" w:rsidRPr="001619ED" w:rsidRDefault="001619ED" w:rsidP="00D56CBB">
            <w:pPr>
              <w:pStyle w:val="TableText"/>
            </w:pPr>
            <w:r w:rsidRPr="001619ED">
              <w:t>255.255.255.252</w:t>
            </w:r>
          </w:p>
        </w:tc>
        <w:tc>
          <w:tcPr>
            <w:tcW w:w="1835" w:type="dxa"/>
            <w:vAlign w:val="center"/>
          </w:tcPr>
          <w:p w14:paraId="21A57CE8" w14:textId="77777777" w:rsidR="001619ED" w:rsidRPr="001619ED" w:rsidRDefault="001619ED" w:rsidP="00D56CBB">
            <w:pPr>
              <w:pStyle w:val="TableText"/>
            </w:pPr>
            <w:r w:rsidRPr="001619ED">
              <w:t>N/A</w:t>
            </w:r>
          </w:p>
        </w:tc>
        <w:tc>
          <w:tcPr>
            <w:tcW w:w="1567" w:type="dxa"/>
            <w:vAlign w:val="center"/>
          </w:tcPr>
          <w:p w14:paraId="64B59CB5" w14:textId="77777777" w:rsidR="001619ED" w:rsidRPr="001619ED" w:rsidRDefault="001619ED" w:rsidP="00D56CBB">
            <w:pPr>
              <w:pStyle w:val="TableText"/>
            </w:pPr>
            <w:r w:rsidRPr="001619ED">
              <w:t>N/A</w:t>
            </w:r>
          </w:p>
        </w:tc>
      </w:tr>
      <w:tr w:rsidR="001619ED" w14:paraId="6F48137A" w14:textId="77777777" w:rsidTr="00D56CBB">
        <w:tc>
          <w:tcPr>
            <w:tcW w:w="1170" w:type="dxa"/>
            <w:vAlign w:val="center"/>
          </w:tcPr>
          <w:p w14:paraId="73F4F7C8" w14:textId="77777777" w:rsidR="001619ED" w:rsidRPr="001619ED" w:rsidRDefault="001619ED" w:rsidP="00D56CBB">
            <w:pPr>
              <w:pStyle w:val="TableText"/>
            </w:pPr>
            <w:r w:rsidRPr="001619ED">
              <w:t>S1</w:t>
            </w:r>
          </w:p>
        </w:tc>
        <w:tc>
          <w:tcPr>
            <w:tcW w:w="1890" w:type="dxa"/>
            <w:vAlign w:val="center"/>
          </w:tcPr>
          <w:p w14:paraId="17D2B1EA" w14:textId="77777777" w:rsidR="001619ED" w:rsidRPr="001619ED" w:rsidRDefault="001619ED" w:rsidP="00D56CBB">
            <w:pPr>
              <w:pStyle w:val="TableText"/>
            </w:pPr>
            <w:r w:rsidRPr="001619ED">
              <w:t>VLAN 1</w:t>
            </w:r>
          </w:p>
        </w:tc>
        <w:tc>
          <w:tcPr>
            <w:tcW w:w="1976" w:type="dxa"/>
            <w:vAlign w:val="center"/>
          </w:tcPr>
          <w:p w14:paraId="09001409" w14:textId="77777777" w:rsidR="001619ED" w:rsidRPr="001619ED" w:rsidRDefault="001D7E44" w:rsidP="00D56CBB">
            <w:pPr>
              <w:pStyle w:val="TableText"/>
            </w:pPr>
            <w:r>
              <w:t>192.168.2</w:t>
            </w:r>
            <w:r w:rsidR="001619ED" w:rsidRPr="001619ED">
              <w:t>.11</w:t>
            </w:r>
          </w:p>
        </w:tc>
        <w:tc>
          <w:tcPr>
            <w:tcW w:w="1882" w:type="dxa"/>
            <w:vAlign w:val="center"/>
          </w:tcPr>
          <w:p w14:paraId="630D4F52" w14:textId="77777777" w:rsidR="001619ED" w:rsidRPr="001619ED" w:rsidRDefault="001619ED" w:rsidP="00D56CBB">
            <w:pPr>
              <w:pStyle w:val="TableText"/>
            </w:pPr>
            <w:r w:rsidRPr="001619ED">
              <w:t>255.255.255.0</w:t>
            </w:r>
          </w:p>
        </w:tc>
        <w:tc>
          <w:tcPr>
            <w:tcW w:w="1835" w:type="dxa"/>
            <w:vAlign w:val="center"/>
          </w:tcPr>
          <w:p w14:paraId="10A8E385" w14:textId="77777777" w:rsidR="001619ED" w:rsidRPr="001619ED" w:rsidRDefault="001D7E44" w:rsidP="00D56CBB">
            <w:pPr>
              <w:pStyle w:val="TableText"/>
            </w:pPr>
            <w:r>
              <w:t>192.168.2</w:t>
            </w:r>
            <w:r w:rsidR="001619ED" w:rsidRPr="001619ED">
              <w:t>.1</w:t>
            </w:r>
          </w:p>
        </w:tc>
        <w:tc>
          <w:tcPr>
            <w:tcW w:w="1567" w:type="dxa"/>
            <w:vAlign w:val="center"/>
          </w:tcPr>
          <w:p w14:paraId="3A2D19EB" w14:textId="77777777" w:rsidR="001619ED" w:rsidRPr="001619ED" w:rsidRDefault="001619ED" w:rsidP="00D56CBB">
            <w:pPr>
              <w:pStyle w:val="TableText"/>
            </w:pPr>
            <w:r w:rsidRPr="001619ED">
              <w:t>N/A</w:t>
            </w:r>
          </w:p>
        </w:tc>
      </w:tr>
      <w:tr w:rsidR="001619ED" w14:paraId="32571B10" w14:textId="77777777" w:rsidTr="00D56CBB">
        <w:tc>
          <w:tcPr>
            <w:tcW w:w="1170" w:type="dxa"/>
            <w:vAlign w:val="center"/>
          </w:tcPr>
          <w:p w14:paraId="3B20179F" w14:textId="77777777" w:rsidR="001619ED" w:rsidRPr="001619ED" w:rsidRDefault="001619ED" w:rsidP="00D56CBB">
            <w:pPr>
              <w:pStyle w:val="TableText"/>
            </w:pPr>
            <w:r w:rsidRPr="001619ED">
              <w:t>S2</w:t>
            </w:r>
          </w:p>
        </w:tc>
        <w:tc>
          <w:tcPr>
            <w:tcW w:w="1890" w:type="dxa"/>
            <w:vAlign w:val="center"/>
          </w:tcPr>
          <w:p w14:paraId="5937029B" w14:textId="77777777" w:rsidR="001619ED" w:rsidRPr="001619ED" w:rsidRDefault="001619ED" w:rsidP="00D56CBB">
            <w:pPr>
              <w:pStyle w:val="TableText"/>
            </w:pPr>
            <w:r w:rsidRPr="001619ED">
              <w:t>VLAN 1</w:t>
            </w:r>
          </w:p>
        </w:tc>
        <w:tc>
          <w:tcPr>
            <w:tcW w:w="1976" w:type="dxa"/>
            <w:vAlign w:val="center"/>
          </w:tcPr>
          <w:p w14:paraId="2E6BD7F7" w14:textId="77777777" w:rsidR="001619ED" w:rsidRPr="001619ED" w:rsidRDefault="001F23C8" w:rsidP="00D56CBB">
            <w:pPr>
              <w:pStyle w:val="TableText"/>
            </w:pPr>
            <w:r>
              <w:t>192.168.1</w:t>
            </w:r>
            <w:r w:rsidR="001D7E44">
              <w:t>.11</w:t>
            </w:r>
          </w:p>
        </w:tc>
        <w:tc>
          <w:tcPr>
            <w:tcW w:w="1882" w:type="dxa"/>
            <w:vAlign w:val="center"/>
          </w:tcPr>
          <w:p w14:paraId="7A48E888" w14:textId="77777777" w:rsidR="001619ED" w:rsidRPr="001619ED" w:rsidRDefault="001619ED" w:rsidP="00D56CBB">
            <w:pPr>
              <w:pStyle w:val="TableText"/>
            </w:pPr>
            <w:r w:rsidRPr="001619ED">
              <w:t>255.255.255.0</w:t>
            </w:r>
          </w:p>
        </w:tc>
        <w:tc>
          <w:tcPr>
            <w:tcW w:w="1835" w:type="dxa"/>
            <w:vAlign w:val="center"/>
          </w:tcPr>
          <w:p w14:paraId="5A0DA663" w14:textId="77777777" w:rsidR="001619ED" w:rsidRPr="001619ED" w:rsidRDefault="001F23C8" w:rsidP="00D56CBB">
            <w:pPr>
              <w:pStyle w:val="TableText"/>
            </w:pPr>
            <w:r>
              <w:t>192.168.1</w:t>
            </w:r>
            <w:r w:rsidR="001619ED" w:rsidRPr="001619ED">
              <w:t>.1</w:t>
            </w:r>
          </w:p>
        </w:tc>
        <w:tc>
          <w:tcPr>
            <w:tcW w:w="1567" w:type="dxa"/>
            <w:vAlign w:val="center"/>
          </w:tcPr>
          <w:p w14:paraId="58B4FCE7" w14:textId="77777777" w:rsidR="001619ED" w:rsidRPr="001619ED" w:rsidRDefault="001619ED" w:rsidP="00D56CBB">
            <w:pPr>
              <w:pStyle w:val="TableText"/>
            </w:pPr>
            <w:r w:rsidRPr="001619ED">
              <w:t>N/A</w:t>
            </w:r>
          </w:p>
        </w:tc>
      </w:tr>
      <w:tr w:rsidR="001619ED" w:rsidRPr="001F23C8" w14:paraId="54D4412F" w14:textId="77777777" w:rsidTr="00D56CBB">
        <w:tc>
          <w:tcPr>
            <w:tcW w:w="1170" w:type="dxa"/>
            <w:vAlign w:val="center"/>
          </w:tcPr>
          <w:p w14:paraId="52B5F2ED" w14:textId="77777777" w:rsidR="001619ED" w:rsidRPr="001619ED" w:rsidRDefault="001619ED" w:rsidP="00D56CBB">
            <w:pPr>
              <w:pStyle w:val="TableText"/>
            </w:pPr>
            <w:r w:rsidRPr="001619ED">
              <w:t>S3</w:t>
            </w:r>
          </w:p>
        </w:tc>
        <w:tc>
          <w:tcPr>
            <w:tcW w:w="1890" w:type="dxa"/>
            <w:vAlign w:val="center"/>
          </w:tcPr>
          <w:p w14:paraId="29355E31" w14:textId="77777777" w:rsidR="001619ED" w:rsidRPr="001619ED" w:rsidRDefault="001619ED" w:rsidP="00D56CBB">
            <w:pPr>
              <w:pStyle w:val="TableText"/>
            </w:pPr>
            <w:r w:rsidRPr="001619ED">
              <w:t>VLAN 1</w:t>
            </w:r>
          </w:p>
        </w:tc>
        <w:tc>
          <w:tcPr>
            <w:tcW w:w="1976" w:type="dxa"/>
            <w:vAlign w:val="center"/>
          </w:tcPr>
          <w:p w14:paraId="7F6B4D72" w14:textId="77777777" w:rsidR="001619ED" w:rsidRPr="001F23C8" w:rsidRDefault="001F23C8" w:rsidP="00D56CBB">
            <w:pPr>
              <w:pStyle w:val="TableText"/>
              <w:rPr>
                <w:lang w:val="it-IT"/>
              </w:rPr>
            </w:pPr>
            <w:r w:rsidRPr="001F23C8">
              <w:rPr>
                <w:lang w:val="it-IT"/>
              </w:rPr>
              <w:t>172.</w:t>
            </w:r>
            <w:r>
              <w:rPr>
                <w:lang w:val="it-IT"/>
              </w:rPr>
              <w:t>16.1</w:t>
            </w:r>
            <w:r w:rsidR="001619ED" w:rsidRPr="001F23C8">
              <w:rPr>
                <w:lang w:val="it-IT"/>
              </w:rPr>
              <w:t>.11</w:t>
            </w:r>
          </w:p>
        </w:tc>
        <w:tc>
          <w:tcPr>
            <w:tcW w:w="1882" w:type="dxa"/>
            <w:vAlign w:val="center"/>
          </w:tcPr>
          <w:p w14:paraId="528711D6" w14:textId="77777777" w:rsidR="001619ED" w:rsidRPr="001F23C8" w:rsidRDefault="001619ED" w:rsidP="00D56CBB">
            <w:pPr>
              <w:pStyle w:val="TableText"/>
              <w:rPr>
                <w:lang w:val="it-IT"/>
              </w:rPr>
            </w:pPr>
            <w:r w:rsidRPr="001F23C8">
              <w:rPr>
                <w:lang w:val="it-IT"/>
              </w:rPr>
              <w:t>255.255.255.0</w:t>
            </w:r>
          </w:p>
        </w:tc>
        <w:tc>
          <w:tcPr>
            <w:tcW w:w="1835" w:type="dxa"/>
            <w:vAlign w:val="center"/>
          </w:tcPr>
          <w:p w14:paraId="22C42FA9" w14:textId="77777777" w:rsidR="001619ED" w:rsidRPr="001F23C8" w:rsidRDefault="001619ED" w:rsidP="00D56CBB">
            <w:pPr>
              <w:pStyle w:val="TableText"/>
              <w:rPr>
                <w:lang w:val="it-IT"/>
              </w:rPr>
            </w:pPr>
            <w:r w:rsidRPr="001F23C8">
              <w:rPr>
                <w:lang w:val="it-IT"/>
              </w:rPr>
              <w:t>172.30.3.1</w:t>
            </w:r>
          </w:p>
        </w:tc>
        <w:tc>
          <w:tcPr>
            <w:tcW w:w="1567" w:type="dxa"/>
            <w:vAlign w:val="center"/>
          </w:tcPr>
          <w:p w14:paraId="5B6535F8" w14:textId="77777777" w:rsidR="001619ED" w:rsidRPr="001F23C8" w:rsidRDefault="001619ED" w:rsidP="00D56CBB">
            <w:pPr>
              <w:pStyle w:val="TableText"/>
              <w:rPr>
                <w:lang w:val="it-IT"/>
              </w:rPr>
            </w:pPr>
            <w:r w:rsidRPr="001F23C8">
              <w:rPr>
                <w:lang w:val="it-IT"/>
              </w:rPr>
              <w:t>N/A</w:t>
            </w:r>
          </w:p>
        </w:tc>
      </w:tr>
      <w:tr w:rsidR="00950289" w:rsidRPr="001F23C8" w14:paraId="6CB38718" w14:textId="77777777" w:rsidTr="00D56CBB">
        <w:tc>
          <w:tcPr>
            <w:tcW w:w="1170" w:type="dxa"/>
            <w:vMerge w:val="restart"/>
            <w:vAlign w:val="center"/>
          </w:tcPr>
          <w:p w14:paraId="6DD59CF6" w14:textId="77777777" w:rsidR="00950289" w:rsidRPr="001F23C8" w:rsidRDefault="00950289" w:rsidP="00D56CBB">
            <w:pPr>
              <w:pStyle w:val="TableText"/>
              <w:rPr>
                <w:lang w:val="it-IT"/>
              </w:rPr>
            </w:pPr>
            <w:r w:rsidRPr="001F23C8">
              <w:rPr>
                <w:lang w:val="it-IT"/>
              </w:rPr>
              <w:t>ASA</w:t>
            </w:r>
          </w:p>
        </w:tc>
        <w:tc>
          <w:tcPr>
            <w:tcW w:w="1890" w:type="dxa"/>
            <w:vAlign w:val="center"/>
          </w:tcPr>
          <w:p w14:paraId="36F370FE" w14:textId="6BBEC2D4" w:rsidR="00950289" w:rsidRPr="001F23C8" w:rsidRDefault="00EC2EEB" w:rsidP="00D56CBB">
            <w:pPr>
              <w:pStyle w:val="TableText"/>
              <w:rPr>
                <w:lang w:val="it-IT"/>
              </w:rPr>
            </w:pPr>
            <w:r>
              <w:rPr>
                <w:lang w:val="it-IT"/>
              </w:rPr>
              <w:t>G1/2</w:t>
            </w:r>
          </w:p>
        </w:tc>
        <w:tc>
          <w:tcPr>
            <w:tcW w:w="1976" w:type="dxa"/>
            <w:vAlign w:val="center"/>
          </w:tcPr>
          <w:p w14:paraId="3442A235" w14:textId="77777777" w:rsidR="00950289" w:rsidRPr="001F23C8" w:rsidRDefault="00950289" w:rsidP="00D56CBB">
            <w:pPr>
              <w:pStyle w:val="TableText"/>
              <w:rPr>
                <w:lang w:val="it-IT"/>
              </w:rPr>
            </w:pPr>
            <w:r w:rsidRPr="001F23C8">
              <w:rPr>
                <w:lang w:val="it-IT"/>
              </w:rPr>
              <w:t>192.168.1.1</w:t>
            </w:r>
          </w:p>
        </w:tc>
        <w:tc>
          <w:tcPr>
            <w:tcW w:w="1882" w:type="dxa"/>
            <w:vAlign w:val="center"/>
          </w:tcPr>
          <w:p w14:paraId="7B558E3D" w14:textId="77777777" w:rsidR="00950289" w:rsidRPr="001F23C8" w:rsidRDefault="00950289" w:rsidP="00D56CBB">
            <w:pPr>
              <w:pStyle w:val="TableText"/>
              <w:rPr>
                <w:lang w:val="it-IT"/>
              </w:rPr>
            </w:pPr>
            <w:r w:rsidRPr="001F23C8">
              <w:rPr>
                <w:lang w:val="it-IT"/>
              </w:rPr>
              <w:t>255.255.255.0</w:t>
            </w:r>
          </w:p>
        </w:tc>
        <w:tc>
          <w:tcPr>
            <w:tcW w:w="1835" w:type="dxa"/>
            <w:vAlign w:val="center"/>
          </w:tcPr>
          <w:p w14:paraId="1C3EA2D6" w14:textId="77777777" w:rsidR="00950289" w:rsidRPr="001F23C8" w:rsidRDefault="00950289" w:rsidP="00D56CBB">
            <w:pPr>
              <w:pStyle w:val="TableText"/>
              <w:rPr>
                <w:lang w:val="it-IT"/>
              </w:rPr>
            </w:pPr>
            <w:r w:rsidRPr="001F23C8">
              <w:rPr>
                <w:lang w:val="it-IT"/>
              </w:rPr>
              <w:t>N/A</w:t>
            </w:r>
          </w:p>
        </w:tc>
        <w:tc>
          <w:tcPr>
            <w:tcW w:w="1567" w:type="dxa"/>
            <w:vAlign w:val="center"/>
          </w:tcPr>
          <w:p w14:paraId="29F9BC24" w14:textId="77777777" w:rsidR="00950289" w:rsidRPr="001F23C8" w:rsidRDefault="00B62F77" w:rsidP="00D56CBB">
            <w:pPr>
              <w:pStyle w:val="TableText"/>
              <w:rPr>
                <w:lang w:val="it-IT"/>
              </w:rPr>
            </w:pPr>
            <w:r>
              <w:rPr>
                <w:lang w:val="it-IT"/>
              </w:rPr>
              <w:t>S2 F</w:t>
            </w:r>
            <w:r w:rsidR="00950289" w:rsidRPr="001F23C8">
              <w:rPr>
                <w:lang w:val="it-IT"/>
              </w:rPr>
              <w:t>0/24</w:t>
            </w:r>
          </w:p>
        </w:tc>
      </w:tr>
      <w:tr w:rsidR="00950289" w14:paraId="388865BB" w14:textId="77777777" w:rsidTr="00D56CBB">
        <w:tc>
          <w:tcPr>
            <w:tcW w:w="1170" w:type="dxa"/>
            <w:vMerge/>
            <w:vAlign w:val="center"/>
          </w:tcPr>
          <w:p w14:paraId="3E5291A4" w14:textId="77777777" w:rsidR="00950289" w:rsidRPr="001F23C8" w:rsidRDefault="00950289" w:rsidP="00D56CBB">
            <w:pPr>
              <w:pStyle w:val="TableText"/>
              <w:rPr>
                <w:lang w:val="it-IT"/>
              </w:rPr>
            </w:pPr>
          </w:p>
        </w:tc>
        <w:tc>
          <w:tcPr>
            <w:tcW w:w="1890" w:type="dxa"/>
            <w:vAlign w:val="center"/>
          </w:tcPr>
          <w:p w14:paraId="00AA060A" w14:textId="104534BB" w:rsidR="00950289" w:rsidRPr="001F23C8" w:rsidRDefault="00EC2EEB" w:rsidP="00D56CBB">
            <w:pPr>
              <w:pStyle w:val="TableText"/>
              <w:rPr>
                <w:lang w:val="it-IT"/>
              </w:rPr>
            </w:pPr>
            <w:r>
              <w:rPr>
                <w:lang w:val="it-IT"/>
              </w:rPr>
              <w:t>G1/1</w:t>
            </w:r>
          </w:p>
        </w:tc>
        <w:tc>
          <w:tcPr>
            <w:tcW w:w="1976" w:type="dxa"/>
            <w:vAlign w:val="center"/>
          </w:tcPr>
          <w:p w14:paraId="15B66FB9" w14:textId="77777777" w:rsidR="00950289" w:rsidRPr="001F23C8" w:rsidRDefault="00950289" w:rsidP="0086797B">
            <w:pPr>
              <w:pStyle w:val="TableText"/>
              <w:rPr>
                <w:lang w:val="it-IT"/>
              </w:rPr>
            </w:pPr>
            <w:r w:rsidRPr="001F23C8">
              <w:rPr>
                <w:lang w:val="it-IT"/>
              </w:rPr>
              <w:t>209.165.200.</w:t>
            </w:r>
            <w:r w:rsidR="0086797B">
              <w:rPr>
                <w:lang w:val="it-IT"/>
              </w:rPr>
              <w:t>226</w:t>
            </w:r>
          </w:p>
        </w:tc>
        <w:tc>
          <w:tcPr>
            <w:tcW w:w="1882" w:type="dxa"/>
            <w:vAlign w:val="center"/>
          </w:tcPr>
          <w:p w14:paraId="12E8C7A1" w14:textId="77777777" w:rsidR="00950289" w:rsidRPr="001619ED" w:rsidRDefault="00950289" w:rsidP="00D56CBB">
            <w:pPr>
              <w:pStyle w:val="TableText"/>
            </w:pPr>
            <w:r w:rsidRPr="001F23C8">
              <w:rPr>
                <w:lang w:val="it-IT"/>
              </w:rPr>
              <w:t>255.2</w:t>
            </w:r>
            <w:r w:rsidRPr="001619ED">
              <w:t>55.255.248</w:t>
            </w:r>
          </w:p>
        </w:tc>
        <w:tc>
          <w:tcPr>
            <w:tcW w:w="1835" w:type="dxa"/>
            <w:vAlign w:val="center"/>
          </w:tcPr>
          <w:p w14:paraId="073F2C0B" w14:textId="77777777" w:rsidR="00950289" w:rsidRPr="001619ED" w:rsidRDefault="00950289" w:rsidP="00D56CBB">
            <w:pPr>
              <w:pStyle w:val="TableText"/>
            </w:pPr>
            <w:r w:rsidRPr="001619ED">
              <w:t>N/A</w:t>
            </w:r>
          </w:p>
        </w:tc>
        <w:tc>
          <w:tcPr>
            <w:tcW w:w="1567" w:type="dxa"/>
            <w:vAlign w:val="center"/>
          </w:tcPr>
          <w:p w14:paraId="1D8954D6" w14:textId="77777777" w:rsidR="00950289" w:rsidRPr="001619ED" w:rsidRDefault="00B62F77" w:rsidP="00D56CBB">
            <w:pPr>
              <w:pStyle w:val="TableText"/>
            </w:pPr>
            <w:r>
              <w:t>R1 G</w:t>
            </w:r>
            <w:r w:rsidR="00950289" w:rsidRPr="001619ED">
              <w:t>0/0</w:t>
            </w:r>
          </w:p>
        </w:tc>
      </w:tr>
      <w:tr w:rsidR="00950289" w14:paraId="18026DE6" w14:textId="77777777" w:rsidTr="00D56CBB">
        <w:tc>
          <w:tcPr>
            <w:tcW w:w="1170" w:type="dxa"/>
            <w:vMerge/>
            <w:vAlign w:val="center"/>
          </w:tcPr>
          <w:p w14:paraId="63B379CE" w14:textId="77777777" w:rsidR="00950289" w:rsidRPr="001F23C8" w:rsidRDefault="00950289" w:rsidP="00D56CBB">
            <w:pPr>
              <w:pStyle w:val="TableText"/>
              <w:rPr>
                <w:lang w:val="it-IT"/>
              </w:rPr>
            </w:pPr>
          </w:p>
        </w:tc>
        <w:tc>
          <w:tcPr>
            <w:tcW w:w="1890" w:type="dxa"/>
            <w:vAlign w:val="center"/>
          </w:tcPr>
          <w:p w14:paraId="7754C546" w14:textId="30287F06" w:rsidR="00950289" w:rsidRPr="001F23C8" w:rsidRDefault="00EC2EEB" w:rsidP="00D56CBB">
            <w:pPr>
              <w:pStyle w:val="TableText"/>
              <w:rPr>
                <w:lang w:val="it-IT"/>
              </w:rPr>
            </w:pPr>
            <w:r>
              <w:rPr>
                <w:lang w:val="it-IT"/>
              </w:rPr>
              <w:t>G1/3</w:t>
            </w:r>
          </w:p>
        </w:tc>
        <w:tc>
          <w:tcPr>
            <w:tcW w:w="1976" w:type="dxa"/>
            <w:vAlign w:val="center"/>
          </w:tcPr>
          <w:p w14:paraId="0A210EC9" w14:textId="77777777" w:rsidR="00950289" w:rsidRPr="001F23C8" w:rsidRDefault="00950289" w:rsidP="00D56CBB">
            <w:pPr>
              <w:pStyle w:val="TableText"/>
              <w:rPr>
                <w:lang w:val="it-IT"/>
              </w:rPr>
            </w:pPr>
            <w:r>
              <w:rPr>
                <w:lang w:val="it-IT"/>
              </w:rPr>
              <w:t>192.168.2.1</w:t>
            </w:r>
          </w:p>
        </w:tc>
        <w:tc>
          <w:tcPr>
            <w:tcW w:w="1882" w:type="dxa"/>
            <w:vAlign w:val="center"/>
          </w:tcPr>
          <w:p w14:paraId="3140EE57" w14:textId="77777777" w:rsidR="00950289" w:rsidRPr="001F23C8" w:rsidRDefault="00950289" w:rsidP="00D56CBB">
            <w:pPr>
              <w:pStyle w:val="TableText"/>
              <w:rPr>
                <w:lang w:val="it-IT"/>
              </w:rPr>
            </w:pPr>
            <w:r>
              <w:rPr>
                <w:lang w:val="it-IT"/>
              </w:rPr>
              <w:t>255.255.255.0</w:t>
            </w:r>
          </w:p>
        </w:tc>
        <w:tc>
          <w:tcPr>
            <w:tcW w:w="1835" w:type="dxa"/>
            <w:vAlign w:val="center"/>
          </w:tcPr>
          <w:p w14:paraId="230457B9" w14:textId="77777777" w:rsidR="00950289" w:rsidRPr="001619ED" w:rsidRDefault="00950289" w:rsidP="00D56CBB">
            <w:pPr>
              <w:pStyle w:val="TableText"/>
            </w:pPr>
            <w:r>
              <w:t>N/A</w:t>
            </w:r>
          </w:p>
        </w:tc>
        <w:tc>
          <w:tcPr>
            <w:tcW w:w="1567" w:type="dxa"/>
            <w:vAlign w:val="center"/>
          </w:tcPr>
          <w:p w14:paraId="78A61F0F" w14:textId="77777777" w:rsidR="00950289" w:rsidRPr="001619ED" w:rsidRDefault="00B62F77" w:rsidP="00D56CBB">
            <w:pPr>
              <w:pStyle w:val="TableText"/>
            </w:pPr>
            <w:r>
              <w:t>S1 F</w:t>
            </w:r>
            <w:r w:rsidR="00950289">
              <w:t>0/24</w:t>
            </w:r>
          </w:p>
        </w:tc>
      </w:tr>
      <w:tr w:rsidR="001619ED" w14:paraId="6C7622EA" w14:textId="77777777" w:rsidTr="00D56CBB">
        <w:tc>
          <w:tcPr>
            <w:tcW w:w="1170" w:type="dxa"/>
            <w:vAlign w:val="center"/>
          </w:tcPr>
          <w:p w14:paraId="303ED650" w14:textId="77777777" w:rsidR="001619ED" w:rsidRPr="001619ED" w:rsidRDefault="001619ED" w:rsidP="00D56CBB">
            <w:pPr>
              <w:pStyle w:val="TableText"/>
            </w:pPr>
            <w:r w:rsidRPr="001619ED">
              <w:t>PC-A</w:t>
            </w:r>
          </w:p>
        </w:tc>
        <w:tc>
          <w:tcPr>
            <w:tcW w:w="1890" w:type="dxa"/>
            <w:vAlign w:val="center"/>
          </w:tcPr>
          <w:p w14:paraId="75B09905" w14:textId="77777777" w:rsidR="001619ED" w:rsidRPr="001619ED" w:rsidRDefault="001619ED" w:rsidP="00D56CBB">
            <w:pPr>
              <w:pStyle w:val="TableText"/>
            </w:pPr>
            <w:r w:rsidRPr="001619ED">
              <w:t>NIC</w:t>
            </w:r>
          </w:p>
        </w:tc>
        <w:tc>
          <w:tcPr>
            <w:tcW w:w="1976" w:type="dxa"/>
            <w:vAlign w:val="center"/>
          </w:tcPr>
          <w:p w14:paraId="12EB4C7B" w14:textId="77777777" w:rsidR="001619ED" w:rsidRPr="001619ED" w:rsidRDefault="001D7E44" w:rsidP="00D56CBB">
            <w:pPr>
              <w:pStyle w:val="TableText"/>
            </w:pPr>
            <w:r>
              <w:t>192.168.2</w:t>
            </w:r>
            <w:r w:rsidR="001F23C8">
              <w:t>.3</w:t>
            </w:r>
          </w:p>
        </w:tc>
        <w:tc>
          <w:tcPr>
            <w:tcW w:w="1882" w:type="dxa"/>
            <w:vAlign w:val="center"/>
          </w:tcPr>
          <w:p w14:paraId="67E1C14E" w14:textId="77777777" w:rsidR="001619ED" w:rsidRPr="001619ED" w:rsidRDefault="001619ED" w:rsidP="00D56CBB">
            <w:pPr>
              <w:pStyle w:val="TableText"/>
            </w:pPr>
            <w:r w:rsidRPr="001619ED">
              <w:t>255.255.255.0</w:t>
            </w:r>
          </w:p>
        </w:tc>
        <w:tc>
          <w:tcPr>
            <w:tcW w:w="1835" w:type="dxa"/>
            <w:vAlign w:val="center"/>
          </w:tcPr>
          <w:p w14:paraId="5AC1B722" w14:textId="77777777" w:rsidR="001619ED" w:rsidRPr="001619ED" w:rsidRDefault="001D7E44" w:rsidP="00D56CBB">
            <w:pPr>
              <w:pStyle w:val="TableText"/>
            </w:pPr>
            <w:r>
              <w:t>192.168.2</w:t>
            </w:r>
            <w:r w:rsidR="001619ED" w:rsidRPr="001619ED">
              <w:t>.1</w:t>
            </w:r>
          </w:p>
        </w:tc>
        <w:tc>
          <w:tcPr>
            <w:tcW w:w="1567" w:type="dxa"/>
            <w:vAlign w:val="center"/>
          </w:tcPr>
          <w:p w14:paraId="549B7F79" w14:textId="77777777" w:rsidR="001619ED" w:rsidRPr="001619ED" w:rsidRDefault="00B62F77" w:rsidP="00D56CBB">
            <w:pPr>
              <w:pStyle w:val="TableText"/>
            </w:pPr>
            <w:r>
              <w:t>S1 F</w:t>
            </w:r>
            <w:r w:rsidR="001619ED" w:rsidRPr="001619ED">
              <w:t>0/6</w:t>
            </w:r>
          </w:p>
        </w:tc>
      </w:tr>
      <w:tr w:rsidR="001619ED" w14:paraId="2DEBD18F" w14:textId="77777777" w:rsidTr="00D56CBB">
        <w:tc>
          <w:tcPr>
            <w:tcW w:w="1170" w:type="dxa"/>
            <w:vAlign w:val="center"/>
          </w:tcPr>
          <w:p w14:paraId="0B2662AC" w14:textId="77777777" w:rsidR="001619ED" w:rsidRPr="001619ED" w:rsidRDefault="001619ED" w:rsidP="00D56CBB">
            <w:pPr>
              <w:pStyle w:val="TableText"/>
            </w:pPr>
            <w:r w:rsidRPr="001619ED">
              <w:t>PC-B</w:t>
            </w:r>
          </w:p>
        </w:tc>
        <w:tc>
          <w:tcPr>
            <w:tcW w:w="1890" w:type="dxa"/>
            <w:vAlign w:val="center"/>
          </w:tcPr>
          <w:p w14:paraId="5AA4171B" w14:textId="77777777" w:rsidR="001619ED" w:rsidRPr="001619ED" w:rsidRDefault="001619ED" w:rsidP="00D56CBB">
            <w:pPr>
              <w:pStyle w:val="TableText"/>
            </w:pPr>
            <w:r w:rsidRPr="001619ED">
              <w:t>NIC</w:t>
            </w:r>
          </w:p>
        </w:tc>
        <w:tc>
          <w:tcPr>
            <w:tcW w:w="1976" w:type="dxa"/>
            <w:vAlign w:val="center"/>
          </w:tcPr>
          <w:p w14:paraId="6417509B" w14:textId="77777777" w:rsidR="001619ED" w:rsidRPr="001619ED" w:rsidRDefault="001D7E44" w:rsidP="00D56CBB">
            <w:pPr>
              <w:pStyle w:val="TableText"/>
            </w:pPr>
            <w:r>
              <w:t>192.168.1</w:t>
            </w:r>
            <w:r w:rsidR="001619ED" w:rsidRPr="001619ED">
              <w:t>.3</w:t>
            </w:r>
          </w:p>
        </w:tc>
        <w:tc>
          <w:tcPr>
            <w:tcW w:w="1882" w:type="dxa"/>
            <w:vAlign w:val="center"/>
          </w:tcPr>
          <w:p w14:paraId="6D7C366D" w14:textId="77777777" w:rsidR="001619ED" w:rsidRPr="001619ED" w:rsidRDefault="001619ED" w:rsidP="00D56CBB">
            <w:pPr>
              <w:pStyle w:val="TableText"/>
            </w:pPr>
            <w:r w:rsidRPr="001619ED">
              <w:t>255.255.255.0</w:t>
            </w:r>
          </w:p>
        </w:tc>
        <w:tc>
          <w:tcPr>
            <w:tcW w:w="1835" w:type="dxa"/>
            <w:vAlign w:val="center"/>
          </w:tcPr>
          <w:p w14:paraId="5140F7EC" w14:textId="77777777" w:rsidR="001619ED" w:rsidRPr="001619ED" w:rsidRDefault="001D7E44" w:rsidP="00D56CBB">
            <w:pPr>
              <w:pStyle w:val="TableText"/>
            </w:pPr>
            <w:r>
              <w:t>192.168.1</w:t>
            </w:r>
            <w:r w:rsidR="001619ED" w:rsidRPr="001619ED">
              <w:t>.1</w:t>
            </w:r>
          </w:p>
        </w:tc>
        <w:tc>
          <w:tcPr>
            <w:tcW w:w="1567" w:type="dxa"/>
            <w:vAlign w:val="center"/>
          </w:tcPr>
          <w:p w14:paraId="4473EA2E" w14:textId="77777777" w:rsidR="001619ED" w:rsidRPr="001619ED" w:rsidRDefault="00B62F77" w:rsidP="00D56CBB">
            <w:pPr>
              <w:pStyle w:val="TableText"/>
            </w:pPr>
            <w:r>
              <w:t>S2 F</w:t>
            </w:r>
            <w:r w:rsidR="001619ED" w:rsidRPr="001619ED">
              <w:t>0/18</w:t>
            </w:r>
          </w:p>
        </w:tc>
      </w:tr>
      <w:tr w:rsidR="001619ED" w14:paraId="4918D184" w14:textId="77777777" w:rsidTr="00D56CBB">
        <w:tc>
          <w:tcPr>
            <w:tcW w:w="1170" w:type="dxa"/>
            <w:vAlign w:val="center"/>
          </w:tcPr>
          <w:p w14:paraId="4AD3358A" w14:textId="77777777" w:rsidR="001619ED" w:rsidRPr="001619ED" w:rsidRDefault="001619ED" w:rsidP="00D56CBB">
            <w:pPr>
              <w:pStyle w:val="TableText"/>
            </w:pPr>
            <w:r w:rsidRPr="001619ED">
              <w:t>PC-C</w:t>
            </w:r>
          </w:p>
        </w:tc>
        <w:tc>
          <w:tcPr>
            <w:tcW w:w="1890" w:type="dxa"/>
            <w:vAlign w:val="center"/>
          </w:tcPr>
          <w:p w14:paraId="23B9B9C3" w14:textId="77777777" w:rsidR="001619ED" w:rsidRPr="001619ED" w:rsidRDefault="001619ED" w:rsidP="00D56CBB">
            <w:pPr>
              <w:pStyle w:val="TableText"/>
            </w:pPr>
            <w:r w:rsidRPr="001619ED">
              <w:t>NIC</w:t>
            </w:r>
          </w:p>
        </w:tc>
        <w:tc>
          <w:tcPr>
            <w:tcW w:w="1976" w:type="dxa"/>
            <w:vAlign w:val="center"/>
          </w:tcPr>
          <w:p w14:paraId="27184462" w14:textId="77777777" w:rsidR="001619ED" w:rsidRPr="001619ED" w:rsidRDefault="00015D46" w:rsidP="00D56CBB">
            <w:pPr>
              <w:pStyle w:val="TableText"/>
            </w:pPr>
            <w:r>
              <w:t>172.16.3</w:t>
            </w:r>
            <w:r w:rsidR="001619ED" w:rsidRPr="001619ED">
              <w:t>.3</w:t>
            </w:r>
          </w:p>
        </w:tc>
        <w:tc>
          <w:tcPr>
            <w:tcW w:w="1882" w:type="dxa"/>
            <w:vAlign w:val="center"/>
          </w:tcPr>
          <w:p w14:paraId="69043592" w14:textId="77777777" w:rsidR="001619ED" w:rsidRPr="001619ED" w:rsidRDefault="001619ED" w:rsidP="00D56CBB">
            <w:pPr>
              <w:pStyle w:val="TableText"/>
            </w:pPr>
            <w:r w:rsidRPr="001619ED">
              <w:t>255.255.255.0</w:t>
            </w:r>
          </w:p>
        </w:tc>
        <w:tc>
          <w:tcPr>
            <w:tcW w:w="1835" w:type="dxa"/>
            <w:vAlign w:val="center"/>
          </w:tcPr>
          <w:p w14:paraId="6188174D" w14:textId="77777777" w:rsidR="001619ED" w:rsidRPr="001619ED" w:rsidRDefault="00015D46" w:rsidP="00D56CBB">
            <w:pPr>
              <w:pStyle w:val="TableText"/>
            </w:pPr>
            <w:r>
              <w:t>172.16.3</w:t>
            </w:r>
            <w:r w:rsidR="001619ED" w:rsidRPr="001619ED">
              <w:t>.1</w:t>
            </w:r>
          </w:p>
        </w:tc>
        <w:tc>
          <w:tcPr>
            <w:tcW w:w="1567" w:type="dxa"/>
            <w:vAlign w:val="center"/>
          </w:tcPr>
          <w:p w14:paraId="3CF2C914" w14:textId="77777777" w:rsidR="001619ED" w:rsidRPr="001619ED" w:rsidRDefault="00B62F77" w:rsidP="00D56CBB">
            <w:pPr>
              <w:pStyle w:val="TableText"/>
            </w:pPr>
            <w:r>
              <w:t>S3 F</w:t>
            </w:r>
            <w:r w:rsidR="001619ED" w:rsidRPr="001619ED">
              <w:t>0/18</w:t>
            </w:r>
          </w:p>
        </w:tc>
      </w:tr>
    </w:tbl>
    <w:p w14:paraId="582A9935" w14:textId="77777777" w:rsidR="000C513B" w:rsidRDefault="004151C4" w:rsidP="00827076">
      <w:pPr>
        <w:pStyle w:val="LabSection"/>
        <w:rPr>
          <w:rFonts w:eastAsia="Calibri"/>
        </w:rPr>
      </w:pPr>
      <w:r>
        <w:rPr>
          <w:rFonts w:eastAsia="Calibri"/>
        </w:rPr>
        <w:t>Objectives</w:t>
      </w:r>
    </w:p>
    <w:p w14:paraId="75446170" w14:textId="77777777" w:rsidR="000C513B" w:rsidRDefault="004151C4" w:rsidP="00827076">
      <w:pPr>
        <w:pStyle w:val="BodyTextL25Bold"/>
      </w:pPr>
      <w:r>
        <w:t>Part 1: Create a Basic Technical Security Policy</w:t>
      </w:r>
    </w:p>
    <w:p w14:paraId="5B5B0810" w14:textId="77777777" w:rsidR="000C513B" w:rsidRDefault="004151C4" w:rsidP="00827076">
      <w:pPr>
        <w:pStyle w:val="BodyTextL25Bold"/>
      </w:pPr>
      <w:r>
        <w:t>Part 2: Configure Basic Device Settings</w:t>
      </w:r>
    </w:p>
    <w:p w14:paraId="4E5129C0" w14:textId="77777777" w:rsidR="000C513B" w:rsidRDefault="004151C4" w:rsidP="00827076">
      <w:pPr>
        <w:pStyle w:val="BodyTextL25Bold"/>
      </w:pPr>
      <w:r>
        <w:t>Part 3: Configure Secure Router Administrative Access</w:t>
      </w:r>
    </w:p>
    <w:p w14:paraId="1ABB7FB9" w14:textId="77777777" w:rsidR="000C513B" w:rsidRDefault="004151C4" w:rsidP="00827076">
      <w:pPr>
        <w:pStyle w:val="Bulletlevel1"/>
      </w:pPr>
      <w:r>
        <w:t>Configure encrypted passwords and a login banner.</w:t>
      </w:r>
    </w:p>
    <w:p w14:paraId="261F8EEF" w14:textId="77777777" w:rsidR="000C513B" w:rsidRDefault="004151C4" w:rsidP="00827076">
      <w:pPr>
        <w:pStyle w:val="Bulletlevel1"/>
      </w:pPr>
      <w:r>
        <w:t xml:space="preserve">Configure </w:t>
      </w:r>
      <w:r w:rsidR="001352BF">
        <w:t xml:space="preserve">the </w:t>
      </w:r>
      <w:r>
        <w:t xml:space="preserve">EXEC timeout </w:t>
      </w:r>
      <w:r w:rsidR="001352BF">
        <w:t xml:space="preserve">value </w:t>
      </w:r>
      <w:r>
        <w:t xml:space="preserve">on </w:t>
      </w:r>
      <w:r w:rsidRPr="00A22C68">
        <w:t>console</w:t>
      </w:r>
      <w:r>
        <w:t xml:space="preserve"> and </w:t>
      </w:r>
      <w:r w:rsidR="001B0D2A">
        <w:t>VTY</w:t>
      </w:r>
      <w:r w:rsidR="001352BF">
        <w:t xml:space="preserve"> </w:t>
      </w:r>
      <w:r>
        <w:t>lines.</w:t>
      </w:r>
    </w:p>
    <w:p w14:paraId="23BB3F8B" w14:textId="77777777" w:rsidR="000C513B" w:rsidRDefault="004151C4" w:rsidP="00827076">
      <w:pPr>
        <w:pStyle w:val="Bulletlevel1"/>
      </w:pPr>
      <w:r>
        <w:t xml:space="preserve">Configure login failure rates and </w:t>
      </w:r>
      <w:r w:rsidR="001B0D2A">
        <w:t>VTY</w:t>
      </w:r>
      <w:r w:rsidR="001352BF">
        <w:t xml:space="preserve"> </w:t>
      </w:r>
      <w:r>
        <w:t>login enhancements.</w:t>
      </w:r>
    </w:p>
    <w:p w14:paraId="61816D5E" w14:textId="77777777" w:rsidR="000C513B" w:rsidRDefault="004151C4" w:rsidP="00827076">
      <w:pPr>
        <w:pStyle w:val="Bulletlevel1"/>
      </w:pPr>
      <w:r>
        <w:t>Configure Secure Shell (SSH</w:t>
      </w:r>
      <w:r w:rsidR="003676E1">
        <w:t>)</w:t>
      </w:r>
      <w:r>
        <w:t xml:space="preserve"> access and disable Telnet.</w:t>
      </w:r>
    </w:p>
    <w:p w14:paraId="3D4D9FFE" w14:textId="77777777" w:rsidR="000C513B" w:rsidRDefault="004151C4" w:rsidP="00827076">
      <w:pPr>
        <w:pStyle w:val="Bulletlevel1"/>
      </w:pPr>
      <w:r>
        <w:t>Configure local authentication, authorization, and accounting (AAA</w:t>
      </w:r>
      <w:r w:rsidR="003676E1">
        <w:t>)</w:t>
      </w:r>
      <w:r>
        <w:t xml:space="preserve"> user authentication.</w:t>
      </w:r>
    </w:p>
    <w:p w14:paraId="65FF9BE1" w14:textId="77777777" w:rsidR="000C513B" w:rsidRDefault="004151C4" w:rsidP="00827076">
      <w:pPr>
        <w:pStyle w:val="Bulletlevel1"/>
      </w:pPr>
      <w:r>
        <w:t>Secure the router against login attacks, and secure the IOS image and</w:t>
      </w:r>
      <w:r w:rsidR="00A22C68">
        <w:t xml:space="preserve"> the</w:t>
      </w:r>
      <w:r>
        <w:t xml:space="preserve"> </w:t>
      </w:r>
      <w:r w:rsidRPr="00A22C68">
        <w:rPr>
          <w:noProof/>
        </w:rPr>
        <w:t>configuration</w:t>
      </w:r>
      <w:r>
        <w:t xml:space="preserve"> file.</w:t>
      </w:r>
    </w:p>
    <w:p w14:paraId="1A0BE0F4" w14:textId="77777777" w:rsidR="000C513B" w:rsidRDefault="004151C4" w:rsidP="00827076">
      <w:pPr>
        <w:pStyle w:val="Bulletlevel1"/>
      </w:pPr>
      <w:r>
        <w:t>Configure a router NTP server and router NTP clients.</w:t>
      </w:r>
    </w:p>
    <w:p w14:paraId="54C1BECA" w14:textId="77777777" w:rsidR="000C513B" w:rsidRDefault="004151C4" w:rsidP="00827076">
      <w:pPr>
        <w:pStyle w:val="Bulletlevel1"/>
      </w:pPr>
      <w:r>
        <w:t>Configure router syslog reporting and a syslog server on a local host.</w:t>
      </w:r>
    </w:p>
    <w:p w14:paraId="27C13688" w14:textId="77777777" w:rsidR="000C513B" w:rsidRDefault="00405958" w:rsidP="00827076">
      <w:pPr>
        <w:pStyle w:val="BodyTextL25Bold"/>
      </w:pPr>
      <w:r>
        <w:t>Part 4</w:t>
      </w:r>
      <w:r w:rsidR="004151C4">
        <w:t>: Configure a Zone-Based Policy Firewall and Intrusion Prevention System</w:t>
      </w:r>
    </w:p>
    <w:p w14:paraId="3A55CF81" w14:textId="77777777" w:rsidR="000C513B" w:rsidRDefault="004151C4" w:rsidP="00827076">
      <w:pPr>
        <w:pStyle w:val="Bulletlevel1"/>
      </w:pPr>
      <w:r>
        <w:t xml:space="preserve">Configure a Zone-Based Policy </w:t>
      </w:r>
      <w:r w:rsidR="005E2389">
        <w:t>F</w:t>
      </w:r>
      <w:r>
        <w:t xml:space="preserve">irewall </w:t>
      </w:r>
      <w:r w:rsidR="002C0EEC">
        <w:t>(ZP</w:t>
      </w:r>
      <w:r w:rsidR="005E2389">
        <w:t xml:space="preserve">F) </w:t>
      </w:r>
      <w:r>
        <w:t>on an I</w:t>
      </w:r>
      <w:r w:rsidRPr="0096146F">
        <w:t xml:space="preserve">SR using </w:t>
      </w:r>
      <w:r w:rsidR="0096146F" w:rsidRPr="0096146F">
        <w:t>the CLI</w:t>
      </w:r>
      <w:r w:rsidRPr="0096146F">
        <w:t>.</w:t>
      </w:r>
    </w:p>
    <w:p w14:paraId="09066860" w14:textId="77777777" w:rsidR="000C513B" w:rsidRDefault="004151C4" w:rsidP="00827076">
      <w:pPr>
        <w:pStyle w:val="Bulletlevel1"/>
      </w:pPr>
      <w:r>
        <w:t xml:space="preserve">Configure an </w:t>
      </w:r>
      <w:r w:rsidR="005E2389">
        <w:t xml:space="preserve">intrusion prevention system </w:t>
      </w:r>
      <w:r w:rsidR="0096146F">
        <w:t>(IPS) on an ISR using the CLI</w:t>
      </w:r>
      <w:r>
        <w:t>.</w:t>
      </w:r>
    </w:p>
    <w:p w14:paraId="55DEDC8D" w14:textId="77777777" w:rsidR="000C513B" w:rsidRDefault="00405958" w:rsidP="00827076">
      <w:pPr>
        <w:pStyle w:val="BodyTextL25Bold"/>
      </w:pPr>
      <w:r>
        <w:t>Part 5</w:t>
      </w:r>
      <w:r w:rsidR="004151C4">
        <w:t>: Secure Network Switches</w:t>
      </w:r>
    </w:p>
    <w:p w14:paraId="61BFF778" w14:textId="77777777" w:rsidR="000C513B" w:rsidRDefault="004151C4" w:rsidP="00827076">
      <w:pPr>
        <w:pStyle w:val="Bulletlevel1"/>
      </w:pPr>
      <w:r>
        <w:t>Configure passwords and a login banner.</w:t>
      </w:r>
    </w:p>
    <w:p w14:paraId="1C85A62A" w14:textId="77777777" w:rsidR="000C513B" w:rsidRDefault="004151C4" w:rsidP="00827076">
      <w:pPr>
        <w:pStyle w:val="Bulletlevel1"/>
      </w:pPr>
      <w:r>
        <w:lastRenderedPageBreak/>
        <w:t>Configure management VLAN access.</w:t>
      </w:r>
    </w:p>
    <w:p w14:paraId="4E445E7E" w14:textId="77777777" w:rsidR="000C513B" w:rsidRDefault="004151C4" w:rsidP="00827076">
      <w:pPr>
        <w:pStyle w:val="Bulletlevel1"/>
      </w:pPr>
      <w:r>
        <w:t>Secure access ports.</w:t>
      </w:r>
    </w:p>
    <w:p w14:paraId="2FE9DB52" w14:textId="77777777" w:rsidR="000C513B" w:rsidRDefault="004151C4" w:rsidP="00827076">
      <w:pPr>
        <w:pStyle w:val="Bulletlevel1"/>
      </w:pPr>
      <w:r>
        <w:t>Protect against Spanning Tree Protocol (STP) attacks.</w:t>
      </w:r>
    </w:p>
    <w:p w14:paraId="398FA092" w14:textId="77777777" w:rsidR="000C513B" w:rsidRDefault="004151C4" w:rsidP="00827076">
      <w:pPr>
        <w:pStyle w:val="Bulletlevel1"/>
      </w:pPr>
      <w:r>
        <w:t>Configure port security and disable unused ports.</w:t>
      </w:r>
    </w:p>
    <w:p w14:paraId="560FDB54" w14:textId="77777777" w:rsidR="000C513B" w:rsidRDefault="00405958" w:rsidP="00827076">
      <w:pPr>
        <w:pStyle w:val="BodyTextL25Bold"/>
      </w:pPr>
      <w:r>
        <w:t>Part 6</w:t>
      </w:r>
      <w:r w:rsidR="004151C4">
        <w:t>: Configure ASA Basic Settings and Firewall</w:t>
      </w:r>
    </w:p>
    <w:p w14:paraId="395DFAA3" w14:textId="77777777" w:rsidR="000C513B" w:rsidRDefault="004151C4" w:rsidP="00827076">
      <w:pPr>
        <w:pStyle w:val="Bulletlevel1"/>
      </w:pPr>
      <w:r>
        <w:t>Configure basic settings, passwords, date</w:t>
      </w:r>
      <w:r w:rsidR="005E2389">
        <w:t>,</w:t>
      </w:r>
      <w:r>
        <w:t xml:space="preserve"> and time.</w:t>
      </w:r>
    </w:p>
    <w:p w14:paraId="6564FFE0" w14:textId="77777777" w:rsidR="000C513B" w:rsidRDefault="004151C4" w:rsidP="00827076">
      <w:pPr>
        <w:pStyle w:val="Bulletlevel1"/>
      </w:pPr>
      <w:r>
        <w:t>Configure the inside and outside VLAN interfaces.</w:t>
      </w:r>
    </w:p>
    <w:p w14:paraId="6EB92B35" w14:textId="77777777" w:rsidR="000C513B" w:rsidRDefault="004151C4" w:rsidP="00827076">
      <w:pPr>
        <w:pStyle w:val="Bulletlevel1"/>
      </w:pPr>
      <w:r>
        <w:t>Configure port address translation (PAT) for the inside network.</w:t>
      </w:r>
    </w:p>
    <w:p w14:paraId="50BB939A" w14:textId="77777777" w:rsidR="000C513B" w:rsidRDefault="004151C4" w:rsidP="00827076">
      <w:pPr>
        <w:pStyle w:val="Bulletlevel1"/>
      </w:pPr>
      <w:r>
        <w:t xml:space="preserve">Configure a Dynamic Host Configuration Protocol (DHCP) server for the inside network. </w:t>
      </w:r>
    </w:p>
    <w:p w14:paraId="471A64D2" w14:textId="77777777" w:rsidR="000C513B" w:rsidRDefault="004151C4" w:rsidP="00827076">
      <w:pPr>
        <w:pStyle w:val="Bulletlevel1"/>
      </w:pPr>
      <w:r>
        <w:t>Configure administrative access via Telnet and SSH.</w:t>
      </w:r>
    </w:p>
    <w:p w14:paraId="5A9A9904" w14:textId="77777777" w:rsidR="000C513B" w:rsidRDefault="004151C4" w:rsidP="00827076">
      <w:pPr>
        <w:pStyle w:val="Bulletlevel1"/>
      </w:pPr>
      <w:r>
        <w:t>Configure a static default route for the Adaptive Security Appliance (ASA).</w:t>
      </w:r>
    </w:p>
    <w:p w14:paraId="77ED084A" w14:textId="77777777" w:rsidR="000C513B" w:rsidRDefault="004151C4" w:rsidP="00827076">
      <w:pPr>
        <w:pStyle w:val="Bulletlevel1"/>
      </w:pPr>
      <w:r>
        <w:t>Configure Local AAA user authentication.</w:t>
      </w:r>
    </w:p>
    <w:p w14:paraId="5B63F6EB" w14:textId="77777777" w:rsidR="000C513B" w:rsidRDefault="004151C4" w:rsidP="00827076">
      <w:pPr>
        <w:pStyle w:val="Bulletlevel1"/>
      </w:pPr>
      <w:r>
        <w:t>Configure a DMZ with a static NAT and ACL.</w:t>
      </w:r>
    </w:p>
    <w:p w14:paraId="25046EEA" w14:textId="77777777" w:rsidR="000C513B" w:rsidRDefault="004151C4" w:rsidP="00827076">
      <w:pPr>
        <w:pStyle w:val="Bulletlevel1"/>
      </w:pPr>
      <w:r>
        <w:t>Verify address translation and firewall functionality.</w:t>
      </w:r>
    </w:p>
    <w:p w14:paraId="361FBCCF" w14:textId="77777777" w:rsidR="000C513B" w:rsidRDefault="00405958" w:rsidP="00827076">
      <w:pPr>
        <w:pStyle w:val="BodyTextL25Bold"/>
      </w:pPr>
      <w:r>
        <w:t>Part 7</w:t>
      </w:r>
      <w:r w:rsidR="004151C4">
        <w:t xml:space="preserve"> Configure a DMZ, Static NAT</w:t>
      </w:r>
      <w:r w:rsidR="005E2389">
        <w:t>,</w:t>
      </w:r>
      <w:r w:rsidR="004151C4">
        <w:t xml:space="preserve"> and ACLs</w:t>
      </w:r>
      <w:r w:rsidR="0096146F">
        <w:t xml:space="preserve"> on a</w:t>
      </w:r>
      <w:r w:rsidR="001B0D2A">
        <w:t>n</w:t>
      </w:r>
      <w:r w:rsidR="0096146F">
        <w:t xml:space="preserve"> ASA</w:t>
      </w:r>
    </w:p>
    <w:p w14:paraId="7A9B14B5" w14:textId="77777777" w:rsidR="000C513B" w:rsidRDefault="00405958" w:rsidP="00827076">
      <w:pPr>
        <w:pStyle w:val="BodyTextL25Bold"/>
      </w:pPr>
      <w:r>
        <w:t>Part 8</w:t>
      </w:r>
      <w:r w:rsidR="004151C4">
        <w:t>: Configure ASA Clientless SSL VPN Remote Access</w:t>
      </w:r>
      <w:r w:rsidR="0096146F">
        <w:t xml:space="preserve"> </w:t>
      </w:r>
      <w:r w:rsidR="001B0D2A">
        <w:t>U</w:t>
      </w:r>
      <w:r w:rsidR="0096146F">
        <w:t>sing ASDM</w:t>
      </w:r>
    </w:p>
    <w:p w14:paraId="2A7656D8" w14:textId="77777777" w:rsidR="000C513B" w:rsidRDefault="004151C4" w:rsidP="00827076">
      <w:pPr>
        <w:pStyle w:val="Bulletlevel1"/>
      </w:pPr>
      <w:r>
        <w:t>Configure a remote access SSL VPN using the Cisco Adaptive Security Device Manager (ASDM).</w:t>
      </w:r>
    </w:p>
    <w:p w14:paraId="18EE764F" w14:textId="77777777" w:rsidR="000C513B" w:rsidRDefault="004151C4" w:rsidP="00827076">
      <w:pPr>
        <w:pStyle w:val="Bulletlevel1"/>
      </w:pPr>
      <w:r>
        <w:t>Verify SSL VPN access to the portal.</w:t>
      </w:r>
    </w:p>
    <w:p w14:paraId="0F3D8660" w14:textId="77777777" w:rsidR="00405958" w:rsidRDefault="00405958" w:rsidP="00405958">
      <w:pPr>
        <w:pStyle w:val="BodyTextL25Bold"/>
      </w:pPr>
      <w:r>
        <w:t xml:space="preserve">Part 9: Configure </w:t>
      </w:r>
      <w:r w:rsidRPr="00405958">
        <w:t>a Site-to-Site VPN between</w:t>
      </w:r>
      <w:r>
        <w:t xml:space="preserve"> the ASA and ISR</w:t>
      </w:r>
    </w:p>
    <w:p w14:paraId="4658C3E7" w14:textId="77777777" w:rsidR="00405958" w:rsidRDefault="00405958" w:rsidP="00405958">
      <w:pPr>
        <w:pStyle w:val="Bulletlevel1"/>
      </w:pPr>
      <w:r>
        <w:t xml:space="preserve">Configure an IPsec site-to-site VPN between the ASA and R3 using ASDM and </w:t>
      </w:r>
      <w:r w:rsidR="00D17D9E">
        <w:t xml:space="preserve">the </w:t>
      </w:r>
      <w:r>
        <w:t>CLI.</w:t>
      </w:r>
    </w:p>
    <w:p w14:paraId="56604324" w14:textId="77777777" w:rsidR="00405958" w:rsidRDefault="0096146F" w:rsidP="00827076">
      <w:pPr>
        <w:pStyle w:val="Bulletlevel1"/>
      </w:pPr>
      <w:r>
        <w:t>Activate and verify the IPsec site-to-</w:t>
      </w:r>
      <w:r w:rsidR="00D17D9E">
        <w:t>s</w:t>
      </w:r>
      <w:r>
        <w:t>ite VPN tunnel between the ASA and R3.</w:t>
      </w:r>
    </w:p>
    <w:p w14:paraId="45FCAE32" w14:textId="77777777" w:rsidR="000C513B" w:rsidRDefault="00785FBF" w:rsidP="00827076">
      <w:pPr>
        <w:pStyle w:val="LabSection"/>
        <w:rPr>
          <w:rFonts w:eastAsia="Calibri"/>
        </w:rPr>
      </w:pPr>
      <w:r>
        <w:rPr>
          <w:rFonts w:eastAsia="Calibri"/>
        </w:rPr>
        <w:t>Background/Scenario</w:t>
      </w:r>
    </w:p>
    <w:p w14:paraId="09B38025" w14:textId="77777777" w:rsidR="000C513B" w:rsidRDefault="00785FBF" w:rsidP="00827076">
      <w:pPr>
        <w:pStyle w:val="BodyTextL25"/>
      </w:pPr>
      <w:r w:rsidRPr="00915FA1">
        <w:t>This comprehensive lab is divided into nine parts. The parts should be completed sequentially.</w:t>
      </w:r>
      <w:r w:rsidR="00BF2734">
        <w:t xml:space="preserve"> In Part 1, you will create a basic technical security policy.</w:t>
      </w:r>
      <w:r w:rsidRPr="00915FA1">
        <w:t xml:space="preserve"> I</w:t>
      </w:r>
      <w:r w:rsidR="00BF2734">
        <w:t>n Part 2</w:t>
      </w:r>
      <w:r w:rsidRPr="00915FA1">
        <w:t xml:space="preserve">, you </w:t>
      </w:r>
      <w:r w:rsidR="00DA76B2">
        <w:t xml:space="preserve">will </w:t>
      </w:r>
      <w:r w:rsidR="00683946">
        <w:t>configure</w:t>
      </w:r>
      <w:r w:rsidRPr="00915FA1">
        <w:t xml:space="preserve"> the basic device settings</w:t>
      </w:r>
      <w:r w:rsidR="00683946">
        <w:t>.</w:t>
      </w:r>
      <w:r w:rsidRPr="00915FA1">
        <w:t xml:space="preserve"> In Part </w:t>
      </w:r>
      <w:r w:rsidR="00BF2734">
        <w:t>3</w:t>
      </w:r>
      <w:r w:rsidRPr="00915FA1">
        <w:t xml:space="preserve">, you </w:t>
      </w:r>
      <w:r w:rsidR="005E2389">
        <w:t xml:space="preserve">will </w:t>
      </w:r>
      <w:r w:rsidRPr="00915FA1">
        <w:t>secure a network router using the command-line interface (CLI) to configure IOS features</w:t>
      </w:r>
      <w:r w:rsidR="005E2389">
        <w:t>,</w:t>
      </w:r>
      <w:r w:rsidRPr="00915FA1">
        <w:t xml:space="preserve"> including AAA and SSH</w:t>
      </w:r>
      <w:r w:rsidR="002C0EEC">
        <w:t>.</w:t>
      </w:r>
      <w:r w:rsidRPr="00915FA1">
        <w:t xml:space="preserve"> In Part </w:t>
      </w:r>
      <w:r w:rsidR="00405958">
        <w:t>4</w:t>
      </w:r>
      <w:r w:rsidRPr="00915FA1">
        <w:t xml:space="preserve">, you </w:t>
      </w:r>
      <w:r w:rsidR="005E2389">
        <w:t xml:space="preserve">will </w:t>
      </w:r>
      <w:r w:rsidRPr="00915FA1">
        <w:t>configure a Z</w:t>
      </w:r>
      <w:r w:rsidR="002C0EEC">
        <w:t>P</w:t>
      </w:r>
      <w:r w:rsidRPr="00915FA1">
        <w:t xml:space="preserve">F and IPS on an ISR. In Part </w:t>
      </w:r>
      <w:r w:rsidR="00405958">
        <w:t>5,</w:t>
      </w:r>
      <w:r w:rsidRPr="00915FA1">
        <w:t xml:space="preserve"> you </w:t>
      </w:r>
      <w:r w:rsidR="005E2389">
        <w:t xml:space="preserve">will </w:t>
      </w:r>
      <w:r w:rsidRPr="00915FA1">
        <w:t xml:space="preserve">configure a network switch using the CLI. In Parts </w:t>
      </w:r>
      <w:r w:rsidR="00BF2734">
        <w:t>7</w:t>
      </w:r>
      <w:r w:rsidRPr="00915FA1">
        <w:t xml:space="preserve"> </w:t>
      </w:r>
      <w:r w:rsidR="00B0207F">
        <w:t>and 8</w:t>
      </w:r>
      <w:r w:rsidRPr="00915FA1">
        <w:t xml:space="preserve">, you </w:t>
      </w:r>
      <w:r w:rsidR="005E2389">
        <w:t xml:space="preserve">will </w:t>
      </w:r>
      <w:r w:rsidRPr="00915FA1">
        <w:t xml:space="preserve">configure the ASA firewall functionality and </w:t>
      </w:r>
      <w:r w:rsidRPr="0096146F">
        <w:t>clientless SSL VPN remote access.</w:t>
      </w:r>
      <w:r w:rsidR="00405958">
        <w:t xml:space="preserve"> </w:t>
      </w:r>
      <w:r w:rsidR="00405958" w:rsidRPr="0096146F">
        <w:t xml:space="preserve">In Part 9, you will configure a site-to-site VPN between </w:t>
      </w:r>
      <w:r w:rsidR="00B0207F" w:rsidRPr="0096146F">
        <w:t xml:space="preserve">the ASA </w:t>
      </w:r>
      <w:r w:rsidR="00405958" w:rsidRPr="0096146F">
        <w:t>and</w:t>
      </w:r>
      <w:r w:rsidR="00B0207F" w:rsidRPr="0096146F">
        <w:t xml:space="preserve"> R3</w:t>
      </w:r>
      <w:r w:rsidR="00B0207F">
        <w:t>.</w:t>
      </w:r>
    </w:p>
    <w:p w14:paraId="4647C5F6" w14:textId="5C96A808" w:rsidR="000C513B" w:rsidRDefault="00B62F77" w:rsidP="00B62F77">
      <w:pPr>
        <w:pStyle w:val="BodyTextL25"/>
        <w:rPr>
          <w:noProof/>
        </w:rPr>
      </w:pPr>
      <w:r w:rsidRPr="007309B1">
        <w:rPr>
          <w:b/>
          <w:noProof/>
        </w:rPr>
        <w:t>Note</w:t>
      </w:r>
      <w:r w:rsidRPr="007309B1">
        <w:rPr>
          <w:noProof/>
        </w:rPr>
        <w:t>: The router commands and output in this lab are from a Cisco</w:t>
      </w:r>
      <w:r w:rsidRPr="00A86660">
        <w:t xml:space="preserve"> 1</w:t>
      </w:r>
      <w:r>
        <w:t>9</w:t>
      </w:r>
      <w:r w:rsidRPr="00A86660">
        <w:t>41</w:t>
      </w:r>
      <w:r>
        <w:t xml:space="preserve"> router</w:t>
      </w:r>
      <w:r w:rsidRPr="00A86660">
        <w:t xml:space="preserve"> with </w:t>
      </w:r>
      <w:r>
        <w:t xml:space="preserve">Cisco </w:t>
      </w:r>
      <w:r w:rsidRPr="00A86660">
        <w:t xml:space="preserve">IOS </w:t>
      </w:r>
      <w:r>
        <w:t xml:space="preserve">Release 15.4(3)M2 </w:t>
      </w:r>
      <w:r w:rsidRPr="00003FE9">
        <w:t>(</w:t>
      </w:r>
      <w:r>
        <w:t>with a Security Technology Package license</w:t>
      </w:r>
      <w:r w:rsidRPr="00003FE9">
        <w:t>)</w:t>
      </w:r>
      <w:r w:rsidRPr="00A86660">
        <w:t xml:space="preserve">. </w:t>
      </w:r>
      <w:r w:rsidR="00785FBF" w:rsidRPr="00915FA1">
        <w:t>The switch commands and output are from Cisco WS-C2960-24TT-L switches with Cisco IOS Release 15.0(2)SE</w:t>
      </w:r>
      <w:r w:rsidR="004B3DE4">
        <w:t>7</w:t>
      </w:r>
      <w:r w:rsidR="00785FBF" w:rsidRPr="00915FA1">
        <w:t xml:space="preserve"> (C2960-LANBASEK9-M image). Other routers, switches, and Cisco IOS versions can be used. See the Router Interface Summary Table at the end of the lab to determine which interface identifiers to use based on the equipment in the lab. Depending on the router, or switch model and Cisco IOS version, the commands available and </w:t>
      </w:r>
      <w:r w:rsidR="001426BD">
        <w:t xml:space="preserve">the </w:t>
      </w:r>
      <w:r w:rsidR="00785FBF" w:rsidRPr="00915FA1">
        <w:t>output produced might vary from what is shown in this lab.</w:t>
      </w:r>
    </w:p>
    <w:p w14:paraId="12049E9A" w14:textId="77777777" w:rsidR="004B3DE4" w:rsidRPr="00E42AB5" w:rsidRDefault="004B3DE4" w:rsidP="004B3DE4">
      <w:pPr>
        <w:pStyle w:val="BodyTextL25"/>
      </w:pPr>
      <w:r w:rsidRPr="002B06BF">
        <w:rPr>
          <w:rFonts w:eastAsia="Arial"/>
        </w:rPr>
        <w:t>The ASA use</w:t>
      </w:r>
      <w:r>
        <w:rPr>
          <w:rFonts w:eastAsia="Arial"/>
        </w:rPr>
        <w:t>d</w:t>
      </w:r>
      <w:r w:rsidRPr="002B06BF">
        <w:rPr>
          <w:rFonts w:eastAsia="Arial"/>
        </w:rPr>
        <w:t xml:space="preserve"> with this lab is</w:t>
      </w:r>
      <w:r w:rsidRPr="002B06BF">
        <w:rPr>
          <w:bCs/>
          <w:color w:val="000000"/>
        </w:rPr>
        <w:t xml:space="preserve"> a Cisco model 550</w:t>
      </w:r>
      <w:r>
        <w:rPr>
          <w:bCs/>
          <w:color w:val="000000"/>
        </w:rPr>
        <w:t>6</w:t>
      </w:r>
      <w:r w:rsidRPr="002B06BF">
        <w:rPr>
          <w:bCs/>
          <w:color w:val="000000"/>
        </w:rPr>
        <w:t xml:space="preserve"> with an 8-port integrated </w:t>
      </w:r>
      <w:r>
        <w:rPr>
          <w:bCs/>
          <w:color w:val="000000"/>
        </w:rPr>
        <w:t>router</w:t>
      </w:r>
      <w:r w:rsidRPr="002B06BF">
        <w:rPr>
          <w:bCs/>
          <w:color w:val="000000"/>
        </w:rPr>
        <w:t xml:space="preserve">, running OS version </w:t>
      </w:r>
      <w:r>
        <w:rPr>
          <w:bCs/>
          <w:color w:val="000000"/>
        </w:rPr>
        <w:t>9.8(1),</w:t>
      </w:r>
      <w:r w:rsidRPr="002B06BF">
        <w:rPr>
          <w:bCs/>
          <w:color w:val="000000"/>
        </w:rPr>
        <w:t xml:space="preserve"> </w:t>
      </w:r>
      <w:r w:rsidRPr="00600CE5">
        <w:t xml:space="preserve">Adaptive Security Device Manager </w:t>
      </w:r>
      <w:r>
        <w:t>(</w:t>
      </w:r>
      <w:r w:rsidRPr="002B06BF">
        <w:rPr>
          <w:bCs/>
          <w:color w:val="000000"/>
        </w:rPr>
        <w:t>ASDM</w:t>
      </w:r>
      <w:r>
        <w:rPr>
          <w:bCs/>
          <w:color w:val="000000"/>
        </w:rPr>
        <w:t>)</w:t>
      </w:r>
      <w:r w:rsidRPr="002B06BF">
        <w:rPr>
          <w:bCs/>
          <w:color w:val="000000"/>
        </w:rPr>
        <w:t xml:space="preserve"> version </w:t>
      </w:r>
      <w:r>
        <w:rPr>
          <w:bCs/>
          <w:color w:val="000000"/>
        </w:rPr>
        <w:t>7.8(1),</w:t>
      </w:r>
      <w:r w:rsidRPr="002B06BF">
        <w:rPr>
          <w:bCs/>
          <w:color w:val="000000"/>
        </w:rPr>
        <w:t xml:space="preserve"> and comes with a </w:t>
      </w:r>
      <w:r w:rsidRPr="004A0447">
        <w:rPr>
          <w:bCs/>
          <w:color w:val="000000"/>
        </w:rPr>
        <w:t>Base license</w:t>
      </w:r>
      <w:r w:rsidRPr="002B06BF">
        <w:t>.</w:t>
      </w:r>
    </w:p>
    <w:p w14:paraId="1E9EC404" w14:textId="7A62C377" w:rsidR="00DB4705" w:rsidRDefault="00DB4705" w:rsidP="00DB4705">
      <w:pPr>
        <w:pStyle w:val="BodyTextL25"/>
      </w:pPr>
    </w:p>
    <w:p w14:paraId="39F1A098" w14:textId="11B9EDA6" w:rsidR="006C15A2" w:rsidRDefault="006C15A2" w:rsidP="00DB4705">
      <w:pPr>
        <w:pStyle w:val="BodyTextL25"/>
      </w:pPr>
    </w:p>
    <w:p w14:paraId="24DEA570" w14:textId="77777777" w:rsidR="006C15A2" w:rsidRDefault="006C15A2" w:rsidP="00DB4705">
      <w:pPr>
        <w:pStyle w:val="BodyTextL25"/>
      </w:pPr>
    </w:p>
    <w:p w14:paraId="093F1542" w14:textId="77777777" w:rsidR="00DB4705" w:rsidRPr="00DB4705" w:rsidRDefault="00DB4705" w:rsidP="00DB4705">
      <w:pPr>
        <w:pStyle w:val="BodyTextL25"/>
      </w:pPr>
    </w:p>
    <w:p w14:paraId="170647D6" w14:textId="77777777" w:rsidR="008C2FBB" w:rsidRPr="009208CB" w:rsidRDefault="000C513B">
      <w:pPr>
        <w:pStyle w:val="PartHead"/>
        <w:rPr>
          <w:rFonts w:eastAsia="Calibri"/>
        </w:rPr>
      </w:pPr>
      <w:r w:rsidRPr="009208CB">
        <w:rPr>
          <w:rFonts w:eastAsia="Calibri"/>
        </w:rPr>
        <w:lastRenderedPageBreak/>
        <w:t>Create a Basic Technical Security Policy</w:t>
      </w:r>
      <w:r w:rsidR="00BE7A29" w:rsidRPr="009208CB">
        <w:rPr>
          <w:rFonts w:eastAsia="Calibri"/>
        </w:rPr>
        <w:t xml:space="preserve"> (Chapter</w:t>
      </w:r>
      <w:r w:rsidR="00B0452B" w:rsidRPr="009208CB">
        <w:rPr>
          <w:rFonts w:eastAsia="Calibri"/>
        </w:rPr>
        <w:t>s</w:t>
      </w:r>
      <w:r w:rsidR="00BE7A29" w:rsidRPr="009208CB">
        <w:rPr>
          <w:rFonts w:eastAsia="Calibri"/>
        </w:rPr>
        <w:t xml:space="preserve"> 1</w:t>
      </w:r>
      <w:r w:rsidR="0023642E" w:rsidRPr="009208CB">
        <w:rPr>
          <w:rFonts w:eastAsia="Calibri"/>
        </w:rPr>
        <w:t xml:space="preserve"> and 11</w:t>
      </w:r>
      <w:r w:rsidR="00BE7A29" w:rsidRPr="009208CB">
        <w:rPr>
          <w:rFonts w:eastAsia="Calibri"/>
        </w:rPr>
        <w:t>)</w:t>
      </w:r>
    </w:p>
    <w:p w14:paraId="66FEAB1D" w14:textId="77777777" w:rsidR="000C513B" w:rsidRDefault="009B0352" w:rsidP="00827076">
      <w:pPr>
        <w:pStyle w:val="BodyTextL25"/>
      </w:pPr>
      <w:r w:rsidRPr="004254DE">
        <w:rPr>
          <w:rFonts w:eastAsia="Arial"/>
        </w:rPr>
        <w:t xml:space="preserve">In Part 1, you </w:t>
      </w:r>
      <w:r w:rsidR="00D40928">
        <w:rPr>
          <w:rFonts w:eastAsia="Arial"/>
        </w:rPr>
        <w:t xml:space="preserve">will </w:t>
      </w:r>
      <w:r>
        <w:rPr>
          <w:rFonts w:eastAsia="Arial"/>
        </w:rPr>
        <w:t xml:space="preserve">create a </w:t>
      </w:r>
      <w:r w:rsidRPr="00C674D6">
        <w:rPr>
          <w:rFonts w:cs="Arial"/>
        </w:rPr>
        <w:t>Network Device Security Guideline</w:t>
      </w:r>
      <w:r>
        <w:rPr>
          <w:rFonts w:cs="Arial"/>
        </w:rPr>
        <w:t xml:space="preserve">s </w:t>
      </w:r>
      <w:r w:rsidRPr="00C674D6">
        <w:t xml:space="preserve">document </w:t>
      </w:r>
      <w:r>
        <w:t xml:space="preserve">that can serve as part of a comprehensive network security </w:t>
      </w:r>
      <w:r w:rsidRPr="005A25D2">
        <w:t>policy</w:t>
      </w:r>
      <w:r>
        <w:t xml:space="preserve">. This document </w:t>
      </w:r>
      <w:r w:rsidRPr="005A25D2">
        <w:t>addresses specific router and switch security measures and describes the security requirements</w:t>
      </w:r>
      <w:r>
        <w:t xml:space="preserve"> to be </w:t>
      </w:r>
      <w:r w:rsidRPr="000A49FC">
        <w:t>implement</w:t>
      </w:r>
      <w:r>
        <w:t>ed</w:t>
      </w:r>
      <w:r w:rsidRPr="000A49FC">
        <w:t xml:space="preserve"> on the infrastructure equipment.</w:t>
      </w:r>
    </w:p>
    <w:p w14:paraId="52F77796" w14:textId="77777777" w:rsidR="000C513B" w:rsidRDefault="009B0352" w:rsidP="00827076">
      <w:pPr>
        <w:pStyle w:val="TaskHead"/>
      </w:pPr>
      <w:r w:rsidRPr="009B0352">
        <w:t xml:space="preserve">Identify </w:t>
      </w:r>
      <w:r w:rsidR="00367CC5">
        <w:t>P</w:t>
      </w:r>
      <w:r w:rsidRPr="009B0352">
        <w:t xml:space="preserve">otential </w:t>
      </w:r>
      <w:r w:rsidR="00367CC5">
        <w:t>Sections of a B</w:t>
      </w:r>
      <w:r w:rsidRPr="009B0352">
        <w:t xml:space="preserve">asic </w:t>
      </w:r>
      <w:r w:rsidR="00367CC5">
        <w:t>N</w:t>
      </w:r>
      <w:r w:rsidR="0043254C">
        <w:t xml:space="preserve">etwork </w:t>
      </w:r>
      <w:r w:rsidR="00367CC5">
        <w:t>S</w:t>
      </w:r>
      <w:r w:rsidR="0043254C">
        <w:t xml:space="preserve">ecurity </w:t>
      </w:r>
      <w:r w:rsidR="00367CC5">
        <w:t>P</w:t>
      </w:r>
      <w:r w:rsidR="0043254C">
        <w:t>olicy</w:t>
      </w:r>
      <w:r w:rsidR="00367CC5">
        <w:t>.</w:t>
      </w:r>
    </w:p>
    <w:p w14:paraId="7AB39F96" w14:textId="77777777" w:rsidR="008C2FBB" w:rsidRDefault="008C2FBB" w:rsidP="008C2FBB">
      <w:pPr>
        <w:pStyle w:val="BodyTextL25"/>
      </w:pPr>
      <w:r>
        <w:t>A network security policy should include several key sections that can address potential issues for users, network access, device access</w:t>
      </w:r>
      <w:r w:rsidR="00D40928">
        <w:t>,</w:t>
      </w:r>
      <w:r>
        <w:t xml:space="preserve"> and other areas. List some key sections you think could be part of </w:t>
      </w:r>
      <w:r w:rsidR="003676E1">
        <w:t xml:space="preserve">a </w:t>
      </w:r>
      <w:r>
        <w:t>basic security policy.</w:t>
      </w:r>
    </w:p>
    <w:p w14:paraId="57FE457C" w14:textId="77777777" w:rsidR="00AA6E35" w:rsidRDefault="00AA6E35" w:rsidP="008C2FBB">
      <w:pPr>
        <w:pStyle w:val="BodyTextL25"/>
      </w:pPr>
      <w:r>
        <w:t>_______________________________________________________________________________________</w:t>
      </w:r>
    </w:p>
    <w:p w14:paraId="50BC99F6" w14:textId="77777777" w:rsidR="00AA6E35" w:rsidRDefault="00AA6E35" w:rsidP="008C2FBB">
      <w:pPr>
        <w:pStyle w:val="BodyTextL25"/>
      </w:pPr>
      <w:r>
        <w:t>_______________________________________________________________________________________</w:t>
      </w:r>
    </w:p>
    <w:p w14:paraId="6E6B4C21" w14:textId="77777777" w:rsidR="00AA6E35" w:rsidRDefault="00AA6E35" w:rsidP="00AA6E35">
      <w:pPr>
        <w:pStyle w:val="BodyTextL25"/>
      </w:pPr>
      <w:r>
        <w:t>_______________________________________________________________________________________</w:t>
      </w:r>
    </w:p>
    <w:p w14:paraId="25547F0F" w14:textId="77777777" w:rsidR="00937972" w:rsidRDefault="00AA6E35">
      <w:pPr>
        <w:pStyle w:val="BodyTextL25"/>
      </w:pPr>
      <w:r>
        <w:t>_______________________________________________________________________________________</w:t>
      </w:r>
    </w:p>
    <w:p w14:paraId="7BE6FD03" w14:textId="16579E94" w:rsidR="00AA6E35" w:rsidRDefault="00AA6E35" w:rsidP="00AA6E35">
      <w:pPr>
        <w:pStyle w:val="TaskHead"/>
      </w:pPr>
      <w:r>
        <w:t xml:space="preserve">Create </w:t>
      </w:r>
      <w:r w:rsidR="00AE5356">
        <w:t>a “</w:t>
      </w:r>
      <w:r>
        <w:t>Network Equipment Security Guidelines</w:t>
      </w:r>
      <w:r w:rsidR="00AE5356">
        <w:t>”</w:t>
      </w:r>
      <w:r>
        <w:t xml:space="preserve"> </w:t>
      </w:r>
      <w:r w:rsidR="0071697B">
        <w:t>d</w:t>
      </w:r>
      <w:r w:rsidR="00AE5356">
        <w:t xml:space="preserve">ocument </w:t>
      </w:r>
      <w:r w:rsidR="005D79C1">
        <w:t>a</w:t>
      </w:r>
      <w:r w:rsidR="00372C67">
        <w:t xml:space="preserve">s </w:t>
      </w:r>
      <w:r>
        <w:t xml:space="preserve">a </w:t>
      </w:r>
      <w:r w:rsidR="0071697B">
        <w:t>s</w:t>
      </w:r>
      <w:r>
        <w:t>upplement to a B</w:t>
      </w:r>
      <w:r w:rsidR="0043254C">
        <w:t>asic Security Policy</w:t>
      </w:r>
    </w:p>
    <w:p w14:paraId="678550E7" w14:textId="77777777" w:rsidR="000C513B" w:rsidRDefault="00AA6E35" w:rsidP="00827076">
      <w:pPr>
        <w:pStyle w:val="StepHead"/>
      </w:pPr>
      <w:r>
        <w:t>Review the objectives from previous CCNA Security labs.</w:t>
      </w:r>
    </w:p>
    <w:p w14:paraId="007D8EA8" w14:textId="77777777" w:rsidR="000C513B" w:rsidRDefault="00AA6E35" w:rsidP="00827076">
      <w:pPr>
        <w:pStyle w:val="SubStepAlpha"/>
      </w:pPr>
      <w:r>
        <w:t>Open each of the labs completed</w:t>
      </w:r>
      <w:r w:rsidR="0043254C">
        <w:t xml:space="preserve"> from chapters </w:t>
      </w:r>
      <w:r w:rsidR="00372C67">
        <w:t xml:space="preserve">1 to 9, </w:t>
      </w:r>
      <w:r>
        <w:t>and review the objectives listed for each one.</w:t>
      </w:r>
    </w:p>
    <w:p w14:paraId="6BD66340" w14:textId="77777777" w:rsidR="0043254C" w:rsidRDefault="00AA6E35" w:rsidP="00827076">
      <w:pPr>
        <w:pStyle w:val="SubStepAlpha"/>
      </w:pPr>
      <w:r>
        <w:t xml:space="preserve">Copy the objectives to a separate document </w:t>
      </w:r>
      <w:r w:rsidR="00D27C0E">
        <w:t xml:space="preserve">and </w:t>
      </w:r>
      <w:r>
        <w:t xml:space="preserve">use </w:t>
      </w:r>
      <w:r w:rsidR="00D27C0E">
        <w:t xml:space="preserve">it </w:t>
      </w:r>
      <w:r>
        <w:t>as a starting point. Focus on th</w:t>
      </w:r>
      <w:r w:rsidR="00D27C0E">
        <w:t>e</w:t>
      </w:r>
      <w:r>
        <w:t xml:space="preserve"> objectives that involve security practices and device confi</w:t>
      </w:r>
      <w:r w:rsidR="00950289">
        <w:t>guration.</w:t>
      </w:r>
    </w:p>
    <w:p w14:paraId="1AAA6C24" w14:textId="77777777" w:rsidR="0043254C" w:rsidRDefault="00AA6E35" w:rsidP="00827076">
      <w:pPr>
        <w:pStyle w:val="StepHead"/>
      </w:pPr>
      <w:r>
        <w:t xml:space="preserve">Create a </w:t>
      </w:r>
      <w:r w:rsidR="00AE5356">
        <w:t>“</w:t>
      </w:r>
      <w:r>
        <w:t>Network Device Security Guidelines</w:t>
      </w:r>
      <w:r w:rsidR="00AE5356">
        <w:t>”</w:t>
      </w:r>
      <w:r>
        <w:t xml:space="preserve"> document for router and switch security.</w:t>
      </w:r>
    </w:p>
    <w:p w14:paraId="170350A9" w14:textId="77777777" w:rsidR="0043254C" w:rsidRDefault="00AA6E35" w:rsidP="00827076">
      <w:pPr>
        <w:pStyle w:val="BodyTextL25"/>
      </w:pPr>
      <w:r>
        <w:t xml:space="preserve">Create a high-level list of tasks to include for network access and device security. This document should reinforce and supplement the information presented in a basic </w:t>
      </w:r>
      <w:r w:rsidR="00C362F1">
        <w:t>s</w:t>
      </w:r>
      <w:r>
        <w:t xml:space="preserve">ecurity </w:t>
      </w:r>
      <w:r w:rsidR="00C362F1">
        <w:t>p</w:t>
      </w:r>
      <w:r>
        <w:t>olicy. It is based on the content of previous CCNA Security labs and on the networking devices present in the course lab topology.</w:t>
      </w:r>
    </w:p>
    <w:p w14:paraId="753A23FB" w14:textId="77777777" w:rsidR="0043254C" w:rsidRDefault="000C513B" w:rsidP="00827076">
      <w:pPr>
        <w:pStyle w:val="BodyTextL25"/>
      </w:pPr>
      <w:r w:rsidRPr="00827076">
        <w:rPr>
          <w:b/>
        </w:rPr>
        <w:t>Note</w:t>
      </w:r>
      <w:r w:rsidR="00AA6E35">
        <w:t xml:space="preserve">: The </w:t>
      </w:r>
      <w:r w:rsidR="00AE5356">
        <w:t>“</w:t>
      </w:r>
      <w:r w:rsidR="00AA6E35">
        <w:t>Network Device Security Guidelines</w:t>
      </w:r>
      <w:r w:rsidR="00AE5356">
        <w:t>”</w:t>
      </w:r>
      <w:r w:rsidR="00AA6E35">
        <w:t xml:space="preserve"> document should be no more than two pages</w:t>
      </w:r>
      <w:r w:rsidR="00AE5356">
        <w:t>,</w:t>
      </w:r>
      <w:r w:rsidR="00AA6E35">
        <w:t xml:space="preserve"> and </w:t>
      </w:r>
      <w:r w:rsidR="00C362F1">
        <w:t>will be</w:t>
      </w:r>
      <w:r w:rsidR="00AA6E35">
        <w:t xml:space="preserve"> the basis for the equipment configuration in </w:t>
      </w:r>
      <w:r w:rsidR="007D127F">
        <w:t>the remaining parts of the lab.</w:t>
      </w:r>
    </w:p>
    <w:p w14:paraId="5283440D" w14:textId="77777777" w:rsidR="0043254C" w:rsidRDefault="00AA6E35" w:rsidP="00827076">
      <w:pPr>
        <w:pStyle w:val="StepHead"/>
      </w:pPr>
      <w:r>
        <w:t xml:space="preserve">Submit the </w:t>
      </w:r>
      <w:r w:rsidR="00C362F1">
        <w:t>“</w:t>
      </w:r>
      <w:r>
        <w:t>Network Device Security Guidelines</w:t>
      </w:r>
      <w:r w:rsidR="00C362F1">
        <w:t>”</w:t>
      </w:r>
      <w:r>
        <w:t xml:space="preserve"> to your instructor.</w:t>
      </w:r>
    </w:p>
    <w:p w14:paraId="10D687E8" w14:textId="77777777" w:rsidR="000C513B" w:rsidRDefault="00AA6E35" w:rsidP="00827076">
      <w:pPr>
        <w:pStyle w:val="BodyTextL25"/>
      </w:pPr>
      <w:r>
        <w:t xml:space="preserve">Provide the </w:t>
      </w:r>
      <w:r w:rsidR="00AE5356">
        <w:t>“</w:t>
      </w:r>
      <w:r>
        <w:t>Network Device Security Guidelines</w:t>
      </w:r>
      <w:r w:rsidR="00AE5356">
        <w:t>”</w:t>
      </w:r>
      <w:r>
        <w:t xml:space="preserve"> document to your instructor for review before starting Part</w:t>
      </w:r>
      <w:r w:rsidR="001375C3">
        <w:t xml:space="preserve"> </w:t>
      </w:r>
      <w:r>
        <w:t xml:space="preserve">2 of </w:t>
      </w:r>
      <w:r w:rsidR="00AE5356">
        <w:t xml:space="preserve">this </w:t>
      </w:r>
      <w:r>
        <w:t xml:space="preserve">lab. You can send the </w:t>
      </w:r>
      <w:r w:rsidR="00295930">
        <w:t xml:space="preserve">document </w:t>
      </w:r>
      <w:r>
        <w:t xml:space="preserve">as </w:t>
      </w:r>
      <w:r w:rsidR="00295930">
        <w:t xml:space="preserve">an </w:t>
      </w:r>
      <w:r>
        <w:t xml:space="preserve">e-mail attachment or put </w:t>
      </w:r>
      <w:r w:rsidR="00295930">
        <w:t>it</w:t>
      </w:r>
      <w:r>
        <w:t xml:space="preserve"> on removable storage media, such as a flash drive.</w:t>
      </w:r>
    </w:p>
    <w:p w14:paraId="74A2C2CF" w14:textId="77777777" w:rsidR="006C6BFA" w:rsidRPr="009208CB" w:rsidRDefault="006C6BFA" w:rsidP="006C6BFA">
      <w:pPr>
        <w:pStyle w:val="PartHead"/>
      </w:pPr>
      <w:r w:rsidRPr="009208CB">
        <w:t>Configure Basic Device Settings</w:t>
      </w:r>
      <w:r w:rsidR="00866073" w:rsidRPr="009208CB">
        <w:t xml:space="preserve"> (Chapters 2 and 6)</w:t>
      </w:r>
    </w:p>
    <w:p w14:paraId="3BFD227F" w14:textId="77777777" w:rsidR="006C6BFA" w:rsidRPr="00E24557" w:rsidRDefault="006C6BFA" w:rsidP="006C6BFA">
      <w:pPr>
        <w:pStyle w:val="StepHead"/>
      </w:pPr>
      <w:r w:rsidRPr="009208CB">
        <w:t>Confi</w:t>
      </w:r>
      <w:r w:rsidRPr="00E24557">
        <w:t>gure basic settings for all routers.</w:t>
      </w:r>
    </w:p>
    <w:p w14:paraId="792132FB" w14:textId="77777777" w:rsidR="006C6BFA" w:rsidRPr="00353C0E" w:rsidRDefault="006C6BFA" w:rsidP="006C6BFA">
      <w:pPr>
        <w:pStyle w:val="SubStepAlpha"/>
      </w:pPr>
      <w:r w:rsidRPr="004238DC">
        <w:t>Configure</w:t>
      </w:r>
      <w:r w:rsidRPr="00353C0E">
        <w:t xml:space="preserve"> hostnames</w:t>
      </w:r>
      <w:r w:rsidR="00133D2F">
        <w:t>,</w:t>
      </w:r>
      <w:r w:rsidRPr="00353C0E">
        <w:t xml:space="preserve"> as shown in the topology.</w:t>
      </w:r>
    </w:p>
    <w:p w14:paraId="09ADC704" w14:textId="77777777" w:rsidR="006C6BFA" w:rsidRPr="00353C0E" w:rsidRDefault="006C6BFA" w:rsidP="006C6BFA">
      <w:pPr>
        <w:pStyle w:val="SubStepAlpha"/>
      </w:pPr>
      <w:r w:rsidRPr="00353C0E">
        <w:t>Configure the interface IP addresses</w:t>
      </w:r>
      <w:r w:rsidR="00133D2F">
        <w:t>,</w:t>
      </w:r>
      <w:r w:rsidRPr="00353C0E">
        <w:t xml:space="preserve"> as shown in the IP addressing table.</w:t>
      </w:r>
    </w:p>
    <w:p w14:paraId="6AB8936E" w14:textId="77777777" w:rsidR="006C6BFA" w:rsidRDefault="006C6BFA" w:rsidP="006C6BFA">
      <w:pPr>
        <w:pStyle w:val="SubStepAlpha"/>
      </w:pPr>
      <w:r w:rsidRPr="00353C0E">
        <w:t xml:space="preserve">Configure a serial interface DCE clock rate of </w:t>
      </w:r>
      <w:r w:rsidRPr="002758A5">
        <w:rPr>
          <w:b/>
        </w:rPr>
        <w:t>128000</w:t>
      </w:r>
      <w:r w:rsidRPr="00353C0E">
        <w:t xml:space="preserve"> for the routers, if using routers other than those specified with this </w:t>
      </w:r>
      <w:r>
        <w:t>lab.</w:t>
      </w:r>
    </w:p>
    <w:p w14:paraId="10FFBB4E" w14:textId="77777777" w:rsidR="006C6BFA" w:rsidRDefault="006C6BFA" w:rsidP="006C6BFA">
      <w:pPr>
        <w:pStyle w:val="SubStepAlpha"/>
      </w:pPr>
      <w:r>
        <w:t>D</w:t>
      </w:r>
      <w:r w:rsidRPr="000A019D">
        <w:t>isable DNS lookup</w:t>
      </w:r>
      <w:r>
        <w:t xml:space="preserve"> on each router.</w:t>
      </w:r>
    </w:p>
    <w:p w14:paraId="3D369FDD" w14:textId="77777777" w:rsidR="006C6BFA" w:rsidRPr="00E24557" w:rsidRDefault="006C6BFA" w:rsidP="006C6BFA">
      <w:pPr>
        <w:pStyle w:val="StepHead"/>
      </w:pPr>
      <w:r w:rsidRPr="00F3629B">
        <w:t>Configure</w:t>
      </w:r>
      <w:r w:rsidRPr="00E24557">
        <w:t xml:space="preserve"> static default routes on R1 and R3.</w:t>
      </w:r>
    </w:p>
    <w:p w14:paraId="739FB5F4" w14:textId="77777777" w:rsidR="006C6BFA" w:rsidRPr="00196D42" w:rsidRDefault="006C6BFA" w:rsidP="006C6BFA">
      <w:pPr>
        <w:pStyle w:val="SubStepAlpha"/>
      </w:pPr>
      <w:r w:rsidRPr="00196D42">
        <w:t>Configure a static default route from R1 to R2 and from R3 to R2.</w:t>
      </w:r>
    </w:p>
    <w:p w14:paraId="62F25140" w14:textId="1C375BE3" w:rsidR="006C6BFA" w:rsidRPr="00196D42" w:rsidRDefault="006C6BFA" w:rsidP="006C6BFA">
      <w:pPr>
        <w:pStyle w:val="SubStepAlpha"/>
      </w:pPr>
      <w:r w:rsidRPr="009B7AD9">
        <w:lastRenderedPageBreak/>
        <w:t xml:space="preserve">Configure static routes from R2 to the R1 simulated LAN (Loopback 1), the R1 </w:t>
      </w:r>
      <w:r w:rsidR="001B5E7D">
        <w:t>Gi</w:t>
      </w:r>
      <w:r w:rsidRPr="009B7AD9">
        <w:t>0/0-to-ASA subnet</w:t>
      </w:r>
      <w:r>
        <w:t>,</w:t>
      </w:r>
      <w:r w:rsidRPr="009B7AD9">
        <w:t xml:space="preserve"> and the R3 LAN.</w:t>
      </w:r>
    </w:p>
    <w:p w14:paraId="5DF60E3E" w14:textId="77777777" w:rsidR="006C6BFA" w:rsidRDefault="006C6BFA" w:rsidP="006C6BFA">
      <w:pPr>
        <w:pStyle w:val="StepHead"/>
      </w:pPr>
      <w:r w:rsidRPr="00F71F46">
        <w:t>Configure basic settings for each switch.</w:t>
      </w:r>
    </w:p>
    <w:p w14:paraId="438D43A7" w14:textId="77777777" w:rsidR="006C6BFA" w:rsidRPr="00F71F46" w:rsidRDefault="006C6BFA" w:rsidP="006C6BFA">
      <w:pPr>
        <w:pStyle w:val="SubStepAlpha"/>
      </w:pPr>
      <w:r w:rsidRPr="00F71F46">
        <w:t>Configure hostnames</w:t>
      </w:r>
      <w:r w:rsidR="00AE5356">
        <w:t>,</w:t>
      </w:r>
      <w:r w:rsidRPr="00F71F46">
        <w:t xml:space="preserve"> as shown in the topology.</w:t>
      </w:r>
    </w:p>
    <w:p w14:paraId="1D69436C" w14:textId="77777777" w:rsidR="006C6BFA" w:rsidRPr="00F71F46" w:rsidRDefault="006C6BFA" w:rsidP="006C6BFA">
      <w:pPr>
        <w:pStyle w:val="SubStepAlpha"/>
      </w:pPr>
      <w:r w:rsidRPr="00F71F46">
        <w:t>Configure the VLAN 1 management address on each switch</w:t>
      </w:r>
      <w:r w:rsidR="00AE5356">
        <w:t>,</w:t>
      </w:r>
      <w:r w:rsidRPr="00F71F46">
        <w:t xml:space="preserve"> as shown in the IP Addressing table.</w:t>
      </w:r>
    </w:p>
    <w:p w14:paraId="7E95174D" w14:textId="77777777" w:rsidR="006C6BFA" w:rsidRPr="00F71F46" w:rsidRDefault="006C6BFA" w:rsidP="006C6BFA">
      <w:pPr>
        <w:pStyle w:val="SubStepAlpha"/>
      </w:pPr>
      <w:r w:rsidRPr="00F71F46">
        <w:t xml:space="preserve">Configure the IP default gateway </w:t>
      </w:r>
      <w:r>
        <w:t>for each of the three switches.</w:t>
      </w:r>
    </w:p>
    <w:p w14:paraId="1D01A01A" w14:textId="77777777" w:rsidR="006C6BFA" w:rsidRPr="00F71F46" w:rsidRDefault="006C6BFA" w:rsidP="006C6BFA">
      <w:pPr>
        <w:pStyle w:val="SubStepAlpha"/>
      </w:pPr>
      <w:r w:rsidRPr="00F71F46">
        <w:t>Disable DNS lookup on each switch.</w:t>
      </w:r>
    </w:p>
    <w:p w14:paraId="40F45E7C" w14:textId="77777777" w:rsidR="006C6BFA" w:rsidRPr="00E24557" w:rsidRDefault="006C6BFA" w:rsidP="006C6BFA">
      <w:pPr>
        <w:pStyle w:val="StepHead"/>
      </w:pPr>
      <w:r w:rsidRPr="00E24557">
        <w:t>Configure PC host IP settings.</w:t>
      </w:r>
    </w:p>
    <w:p w14:paraId="79D984A0" w14:textId="77777777" w:rsidR="006C6BFA" w:rsidRPr="00E24557" w:rsidRDefault="006C6BFA" w:rsidP="006C6BFA">
      <w:pPr>
        <w:pStyle w:val="BodyTextL25"/>
      </w:pPr>
      <w:r w:rsidRPr="00E24557">
        <w:t xml:space="preserve">Configure a static IP address, subnet mask, and default gateway for each PC, as shown in the IP </w:t>
      </w:r>
      <w:r>
        <w:t>A</w:t>
      </w:r>
      <w:r w:rsidRPr="00E24557">
        <w:t xml:space="preserve">ddressing </w:t>
      </w:r>
      <w:r w:rsidR="00AE5356">
        <w:t>t</w:t>
      </w:r>
      <w:r w:rsidR="00AE5356" w:rsidRPr="00E24557">
        <w:t>able</w:t>
      </w:r>
      <w:r w:rsidRPr="00E24557">
        <w:t>.</w:t>
      </w:r>
    </w:p>
    <w:p w14:paraId="28C1D634" w14:textId="77777777" w:rsidR="006C6BFA" w:rsidRPr="005A1583" w:rsidRDefault="006C6BFA" w:rsidP="006C6BFA">
      <w:pPr>
        <w:pStyle w:val="StepHead"/>
      </w:pPr>
      <w:r w:rsidRPr="005A1583">
        <w:t>Verify connectivit</w:t>
      </w:r>
      <w:r w:rsidR="000B7D92">
        <w:t>y between PC-C and R1 G</w:t>
      </w:r>
      <w:r w:rsidRPr="005A1583">
        <w:t>0/0.</w:t>
      </w:r>
    </w:p>
    <w:p w14:paraId="432A5FE7" w14:textId="4E5C888F" w:rsidR="006C6BFA" w:rsidRDefault="006C6BFA" w:rsidP="00827076">
      <w:pPr>
        <w:pStyle w:val="StepHead"/>
      </w:pPr>
      <w:r w:rsidRPr="005A1583">
        <w:t>Save the basic running configuration for each router and switch.</w:t>
      </w:r>
    </w:p>
    <w:p w14:paraId="4EEFBA6D" w14:textId="4CA085D1" w:rsidR="00133874" w:rsidRDefault="00133874" w:rsidP="00133874">
      <w:pPr>
        <w:pStyle w:val="BodyTextL25"/>
      </w:pPr>
    </w:p>
    <w:p w14:paraId="4BAE0BD7" w14:textId="77777777" w:rsidR="008C2FBB" w:rsidRPr="00966142" w:rsidRDefault="004238DC">
      <w:pPr>
        <w:pStyle w:val="PartHead"/>
      </w:pPr>
      <w:bookmarkStart w:id="0" w:name="wp9000215"/>
      <w:bookmarkStart w:id="1" w:name="wp9000217"/>
      <w:bookmarkStart w:id="2" w:name="wp9000222"/>
      <w:bookmarkStart w:id="3" w:name="wp9000223"/>
      <w:bookmarkStart w:id="4" w:name="wp9000224"/>
      <w:bookmarkEnd w:id="0"/>
      <w:bookmarkEnd w:id="1"/>
      <w:bookmarkEnd w:id="2"/>
      <w:bookmarkEnd w:id="3"/>
      <w:bookmarkEnd w:id="4"/>
      <w:r w:rsidRPr="00966142">
        <w:t xml:space="preserve">Configure Secure Router </w:t>
      </w:r>
      <w:r w:rsidR="000C513B" w:rsidRPr="00966142">
        <w:t>Administrative</w:t>
      </w:r>
      <w:r w:rsidRPr="00966142">
        <w:t xml:space="preserve"> Access</w:t>
      </w:r>
      <w:r w:rsidR="00866073" w:rsidRPr="00966142">
        <w:t xml:space="preserve"> (Chapters 2 and 3)</w:t>
      </w:r>
    </w:p>
    <w:p w14:paraId="6F0918A9" w14:textId="77777777" w:rsidR="004238DC" w:rsidRDefault="00950289" w:rsidP="00D56CBB">
      <w:pPr>
        <w:pStyle w:val="BodyTextL25"/>
      </w:pPr>
      <w:r>
        <w:t>Y</w:t>
      </w:r>
      <w:r w:rsidR="004238DC" w:rsidRPr="009B7AD9">
        <w:t xml:space="preserve">ou </w:t>
      </w:r>
      <w:r w:rsidR="00464D60">
        <w:t xml:space="preserve">will </w:t>
      </w:r>
      <w:r w:rsidR="004238DC" w:rsidRPr="009B7AD9">
        <w:t>use the CLI to configure passwords and device access restrictions</w:t>
      </w:r>
      <w:r w:rsidR="004238DC">
        <w:t>.</w:t>
      </w:r>
    </w:p>
    <w:p w14:paraId="4B03F844" w14:textId="77777777" w:rsidR="00B65FAD" w:rsidRPr="003859B5" w:rsidRDefault="00B65FAD" w:rsidP="00B65FAD">
      <w:pPr>
        <w:pStyle w:val="TaskHead"/>
      </w:pPr>
      <w:r w:rsidRPr="00E24557">
        <w:t xml:space="preserve">Configure </w:t>
      </w:r>
      <w:r>
        <w:t>Settings for R1 and R3</w:t>
      </w:r>
    </w:p>
    <w:p w14:paraId="72581FB1" w14:textId="77777777" w:rsidR="00B65FAD" w:rsidRPr="00E24557" w:rsidRDefault="00B65FAD" w:rsidP="00B65FAD">
      <w:pPr>
        <w:pStyle w:val="StepHead"/>
      </w:pPr>
      <w:r w:rsidRPr="00DD75BE">
        <w:t>Configure</w:t>
      </w:r>
      <w:r w:rsidRPr="00E24557">
        <w:t xml:space="preserve"> a minimum password length of 10 characters.</w:t>
      </w:r>
    </w:p>
    <w:p w14:paraId="4CC9932A" w14:textId="77777777" w:rsidR="00B65FAD" w:rsidRPr="001422DC" w:rsidRDefault="00B65FAD" w:rsidP="00B65FAD">
      <w:pPr>
        <w:pStyle w:val="StepHead"/>
      </w:pPr>
      <w:r w:rsidRPr="00DD75BE">
        <w:t>E</w:t>
      </w:r>
      <w:r>
        <w:t>ncrypt plaintext passwords.</w:t>
      </w:r>
    </w:p>
    <w:p w14:paraId="132E7729" w14:textId="77777777" w:rsidR="00B65FAD" w:rsidRPr="001F4F1B" w:rsidRDefault="00B65FAD" w:rsidP="00B65FAD">
      <w:pPr>
        <w:pStyle w:val="StepHead"/>
      </w:pPr>
      <w:r w:rsidRPr="001F4F1B">
        <w:t>Configure</w:t>
      </w:r>
      <w:r>
        <w:t xml:space="preserve"> a</w:t>
      </w:r>
      <w:r w:rsidRPr="001F4F1B">
        <w:t xml:space="preserve"> </w:t>
      </w:r>
      <w:r>
        <w:t>login warning banner</w:t>
      </w:r>
      <w:r w:rsidRPr="00372789">
        <w:t>.</w:t>
      </w:r>
    </w:p>
    <w:p w14:paraId="789E1551" w14:textId="77777777" w:rsidR="00B65FAD" w:rsidRPr="00CC04EF" w:rsidRDefault="00B65FAD" w:rsidP="00B65FAD">
      <w:pPr>
        <w:pStyle w:val="BodyTextL25"/>
      </w:pPr>
      <w:r w:rsidRPr="00CC04EF">
        <w:t>Configure a warning to unauthorized users with a message-of-the-day (MOTD) banner that says:</w:t>
      </w:r>
      <w:r>
        <w:t xml:space="preserve"> </w:t>
      </w:r>
      <w:r w:rsidRPr="00CC04EF">
        <w:rPr>
          <w:b/>
        </w:rPr>
        <w:t xml:space="preserve">Unauthorized access strictly prohibited and prosecuted to the full extent of the </w:t>
      </w:r>
      <w:r w:rsidRPr="00A22C68">
        <w:rPr>
          <w:b/>
          <w:noProof/>
        </w:rPr>
        <w:t>law!</w:t>
      </w:r>
      <w:r w:rsidRPr="00A22C68">
        <w:rPr>
          <w:noProof/>
        </w:rPr>
        <w:t>.</w:t>
      </w:r>
    </w:p>
    <w:p w14:paraId="4046A69F" w14:textId="77777777" w:rsidR="000C513B" w:rsidRDefault="00D754DC">
      <w:pPr>
        <w:pStyle w:val="StepHead"/>
      </w:pPr>
      <w:r w:rsidRPr="00DD75BE">
        <w:t xml:space="preserve">Configure </w:t>
      </w:r>
      <w:r>
        <w:t xml:space="preserve">the </w:t>
      </w:r>
      <w:r w:rsidR="000C513B" w:rsidRPr="00827076">
        <w:t>enable</w:t>
      </w:r>
      <w:r>
        <w:t xml:space="preserve"> secret password</w:t>
      </w:r>
      <w:r w:rsidRPr="00DD75BE">
        <w:t>.</w:t>
      </w:r>
    </w:p>
    <w:p w14:paraId="7172F9BA" w14:textId="77777777" w:rsidR="000C513B" w:rsidRDefault="00D754DC" w:rsidP="00827076">
      <w:pPr>
        <w:pStyle w:val="BodyTextL25"/>
      </w:pPr>
      <w:r>
        <w:t xml:space="preserve">Use </w:t>
      </w:r>
      <w:r w:rsidR="00AE5356" w:rsidRPr="00AE5356">
        <w:rPr>
          <w:b/>
        </w:rPr>
        <w:t>cisco</w:t>
      </w:r>
      <w:r w:rsidR="001422DC">
        <w:rPr>
          <w:b/>
        </w:rPr>
        <w:t>12345</w:t>
      </w:r>
      <w:r w:rsidR="00AE5356">
        <w:t xml:space="preserve"> as the</w:t>
      </w:r>
      <w:r>
        <w:t xml:space="preserve"> </w:t>
      </w:r>
      <w:r w:rsidRPr="001375C3">
        <w:rPr>
          <w:b/>
        </w:rPr>
        <w:t>enable secret</w:t>
      </w:r>
      <w:r>
        <w:t xml:space="preserve"> </w:t>
      </w:r>
      <w:r w:rsidR="001422DC">
        <w:t>password</w:t>
      </w:r>
      <w:r w:rsidR="003676E1">
        <w:t>. U</w:t>
      </w:r>
      <w:r w:rsidR="001422DC">
        <w:t>s</w:t>
      </w:r>
      <w:r w:rsidR="003676E1">
        <w:t>e</w:t>
      </w:r>
      <w:r w:rsidR="001422DC">
        <w:t xml:space="preserve"> the strongest encryption type available</w:t>
      </w:r>
      <w:r w:rsidRPr="00765166">
        <w:t>.</w:t>
      </w:r>
    </w:p>
    <w:p w14:paraId="41E27399" w14:textId="77777777" w:rsidR="001422DC" w:rsidRPr="00BA5235" w:rsidRDefault="001422DC" w:rsidP="001422DC">
      <w:pPr>
        <w:pStyle w:val="StepHead"/>
      </w:pPr>
      <w:r w:rsidRPr="00DD75BE">
        <w:t>Configure</w:t>
      </w:r>
      <w:r w:rsidRPr="00E24557">
        <w:t xml:space="preserve"> the local user database.</w:t>
      </w:r>
    </w:p>
    <w:p w14:paraId="27798069" w14:textId="77777777" w:rsidR="001422DC" w:rsidRPr="00CC04EF" w:rsidRDefault="001422DC" w:rsidP="001422DC">
      <w:pPr>
        <w:pStyle w:val="BodyTextL25"/>
      </w:pPr>
      <w:r w:rsidRPr="00CC04EF">
        <w:t xml:space="preserve">Create a local user account of </w:t>
      </w:r>
      <w:r w:rsidRPr="00751EA7">
        <w:rPr>
          <w:b/>
        </w:rPr>
        <w:t xml:space="preserve">Admin01 </w:t>
      </w:r>
      <w:r w:rsidRPr="00CC04EF">
        <w:t xml:space="preserve">with a secret password of </w:t>
      </w:r>
      <w:r w:rsidRPr="00751EA7">
        <w:rPr>
          <w:b/>
        </w:rPr>
        <w:t>Admin01pa55</w:t>
      </w:r>
      <w:r w:rsidRPr="00CC04EF">
        <w:t xml:space="preserve"> and a privilege level of </w:t>
      </w:r>
      <w:r w:rsidRPr="00751EA7">
        <w:rPr>
          <w:b/>
        </w:rPr>
        <w:t>15</w:t>
      </w:r>
      <w:r w:rsidR="00E715E8" w:rsidRPr="00E715E8">
        <w:t>.</w:t>
      </w:r>
      <w:r w:rsidR="00465467" w:rsidRPr="00E715E8">
        <w:t xml:space="preserve"> </w:t>
      </w:r>
      <w:r w:rsidR="00E715E8">
        <w:t>Use</w:t>
      </w:r>
      <w:r w:rsidR="00465467">
        <w:t xml:space="preserve"> the strongest encryption type available.</w:t>
      </w:r>
    </w:p>
    <w:p w14:paraId="638FC21D" w14:textId="77777777" w:rsidR="001422DC" w:rsidRPr="00DD75BE" w:rsidRDefault="001422DC" w:rsidP="001422DC">
      <w:pPr>
        <w:pStyle w:val="StepHead"/>
      </w:pPr>
      <w:r w:rsidRPr="00DD75BE">
        <w:t>Enable AAA services.</w:t>
      </w:r>
    </w:p>
    <w:p w14:paraId="0EE7769D" w14:textId="77777777" w:rsidR="001422DC" w:rsidRPr="00DD75BE" w:rsidRDefault="001422DC" w:rsidP="001422DC">
      <w:pPr>
        <w:pStyle w:val="StepHead"/>
      </w:pPr>
      <w:r w:rsidRPr="00DD75BE">
        <w:t>Implement AAA services using the local database.</w:t>
      </w:r>
    </w:p>
    <w:p w14:paraId="60BE1344" w14:textId="77777777" w:rsidR="001422DC" w:rsidRPr="009E56ED" w:rsidRDefault="001422DC" w:rsidP="001422DC">
      <w:pPr>
        <w:pStyle w:val="BodyTextL25"/>
      </w:pPr>
      <w:r w:rsidRPr="009E56ED">
        <w:t>Create the default login authentication method list</w:t>
      </w:r>
      <w:r w:rsidR="00E715E8">
        <w:t>.</w:t>
      </w:r>
      <w:r w:rsidRPr="009E56ED">
        <w:t xml:space="preserve"> </w:t>
      </w:r>
      <w:r w:rsidR="00E715E8">
        <w:t>Use</w:t>
      </w:r>
      <w:r w:rsidRPr="009E56ED">
        <w:t xml:space="preserve"> </w:t>
      </w:r>
      <w:r>
        <w:t xml:space="preserve">case-sensitive local authentication as the first </w:t>
      </w:r>
      <w:r w:rsidRPr="00A22C68">
        <w:rPr>
          <w:noProof/>
        </w:rPr>
        <w:t>option</w:t>
      </w:r>
      <w:r>
        <w:t xml:space="preserve"> and the enable password as the backup option to </w:t>
      </w:r>
      <w:r w:rsidR="00E715E8">
        <w:t xml:space="preserve">be </w:t>
      </w:r>
      <w:r>
        <w:t>use</w:t>
      </w:r>
      <w:r w:rsidR="00E715E8">
        <w:t>d</w:t>
      </w:r>
      <w:r>
        <w:t xml:space="preserve"> if an error occurs in relation to local authentication</w:t>
      </w:r>
      <w:r w:rsidRPr="009E56ED">
        <w:t>.</w:t>
      </w:r>
    </w:p>
    <w:p w14:paraId="54AA8E62" w14:textId="77777777" w:rsidR="000C513B" w:rsidRDefault="00BF2CD1">
      <w:pPr>
        <w:pStyle w:val="StepHead"/>
      </w:pPr>
      <w:r>
        <w:t xml:space="preserve">Configure the </w:t>
      </w:r>
      <w:r w:rsidR="000C513B" w:rsidRPr="00827076">
        <w:t>console</w:t>
      </w:r>
      <w:r w:rsidR="00D75BE9">
        <w:t xml:space="preserve"> line</w:t>
      </w:r>
      <w:r>
        <w:t>.</w:t>
      </w:r>
    </w:p>
    <w:p w14:paraId="2E25200B" w14:textId="77777777" w:rsidR="00D75BE9" w:rsidRDefault="008F4F3E" w:rsidP="00D75BE9">
      <w:pPr>
        <w:pStyle w:val="BodyTextL25"/>
      </w:pPr>
      <w:r>
        <w:t xml:space="preserve">Configure the console line for privilege level 15 access </w:t>
      </w:r>
      <w:r w:rsidRPr="00A22C68">
        <w:rPr>
          <w:noProof/>
        </w:rPr>
        <w:t>on</w:t>
      </w:r>
      <w:r>
        <w:t xml:space="preserve"> login.</w:t>
      </w:r>
      <w:r w:rsidR="00D75BE9" w:rsidRPr="002A0F7B">
        <w:t xml:space="preserve"> Set the </w:t>
      </w:r>
      <w:r w:rsidR="000C513B" w:rsidRPr="001375C3">
        <w:rPr>
          <w:b/>
          <w:szCs w:val="20"/>
        </w:rPr>
        <w:t>exec-timeout</w:t>
      </w:r>
      <w:r w:rsidR="00D75BE9" w:rsidRPr="002A0F7B">
        <w:t xml:space="preserve"> </w:t>
      </w:r>
      <w:r w:rsidR="00D75BE9">
        <w:t xml:space="preserve">value </w:t>
      </w:r>
      <w:r w:rsidR="00D75BE9" w:rsidRPr="002A0F7B">
        <w:t xml:space="preserve">to log out after </w:t>
      </w:r>
      <w:r w:rsidR="00D75BE9">
        <w:t>15</w:t>
      </w:r>
      <w:r w:rsidR="00D75BE9" w:rsidRPr="002A0F7B">
        <w:t xml:space="preserve"> minutes of inactivity. Prevent console messages from interrupting command entry.</w:t>
      </w:r>
    </w:p>
    <w:p w14:paraId="2BD123DF" w14:textId="77777777" w:rsidR="000C513B" w:rsidRDefault="00BF2CD1" w:rsidP="00827076">
      <w:pPr>
        <w:pStyle w:val="StepHead"/>
      </w:pPr>
      <w:r>
        <w:lastRenderedPageBreak/>
        <w:t xml:space="preserve">Configure the </w:t>
      </w:r>
      <w:r w:rsidR="00E715E8">
        <w:t>VTY</w:t>
      </w:r>
      <w:r>
        <w:t xml:space="preserve"> lines</w:t>
      </w:r>
      <w:r w:rsidR="00D75BE9">
        <w:t>.</w:t>
      </w:r>
    </w:p>
    <w:p w14:paraId="1159EB85" w14:textId="77777777" w:rsidR="000C513B" w:rsidRDefault="00BF2CD1" w:rsidP="00827076">
      <w:pPr>
        <w:pStyle w:val="BodyTextL25"/>
      </w:pPr>
      <w:r w:rsidRPr="00CC04EF">
        <w:t xml:space="preserve">Configure </w:t>
      </w:r>
      <w:r w:rsidR="001422DC">
        <w:t xml:space="preserve">the </w:t>
      </w:r>
      <w:r w:rsidR="00E715E8">
        <w:t>VTY</w:t>
      </w:r>
      <w:r w:rsidR="008F4F3E">
        <w:t xml:space="preserve"> lines for privilege level 15 access on login</w:t>
      </w:r>
      <w:r w:rsidR="00E715E8">
        <w:t>.</w:t>
      </w:r>
      <w:r w:rsidR="008F4F3E">
        <w:t xml:space="preserve"> </w:t>
      </w:r>
      <w:r w:rsidR="00E715E8">
        <w:t>S</w:t>
      </w:r>
      <w:r w:rsidRPr="00CC04EF">
        <w:t xml:space="preserve">et </w:t>
      </w:r>
      <w:r w:rsidRPr="009A0509">
        <w:t xml:space="preserve">the </w:t>
      </w:r>
      <w:r w:rsidRPr="001375C3">
        <w:rPr>
          <w:b/>
        </w:rPr>
        <w:t>exec-timeout</w:t>
      </w:r>
      <w:r w:rsidRPr="00CC04EF">
        <w:t xml:space="preserve"> </w:t>
      </w:r>
      <w:r w:rsidR="00FF0D0E">
        <w:t xml:space="preserve">value to log out </w:t>
      </w:r>
      <w:r w:rsidRPr="00CC04EF">
        <w:t>a</w:t>
      </w:r>
      <w:r>
        <w:t xml:space="preserve"> session </w:t>
      </w:r>
      <w:r w:rsidRPr="009A0509">
        <w:t xml:space="preserve">after </w:t>
      </w:r>
      <w:r w:rsidRPr="00EE7FC2">
        <w:rPr>
          <w:b/>
        </w:rPr>
        <w:t>15</w:t>
      </w:r>
      <w:r w:rsidRPr="00D56CBB">
        <w:t xml:space="preserve"> </w:t>
      </w:r>
      <w:r w:rsidRPr="009A0509">
        <w:t>minutes</w:t>
      </w:r>
      <w:r w:rsidRPr="002A0F7B">
        <w:t xml:space="preserve"> of inactivity.</w:t>
      </w:r>
      <w:r w:rsidR="0042495E">
        <w:t xml:space="preserve"> Allow for remote access using SSH only.</w:t>
      </w:r>
    </w:p>
    <w:p w14:paraId="63B53C4B" w14:textId="77777777" w:rsidR="00253D0B" w:rsidRPr="00357098" w:rsidRDefault="00253D0B" w:rsidP="00253D0B">
      <w:pPr>
        <w:pStyle w:val="StepHead"/>
      </w:pPr>
      <w:r w:rsidRPr="00357098">
        <w:t xml:space="preserve">Configure the router </w:t>
      </w:r>
      <w:r>
        <w:t xml:space="preserve">to </w:t>
      </w:r>
      <w:r w:rsidRPr="00E363F0">
        <w:t>log login activity</w:t>
      </w:r>
      <w:r>
        <w:t>.</w:t>
      </w:r>
    </w:p>
    <w:p w14:paraId="3AD6FEBC" w14:textId="77777777" w:rsidR="00253D0B" w:rsidRPr="00E363F0" w:rsidRDefault="00253D0B" w:rsidP="00253D0B">
      <w:pPr>
        <w:pStyle w:val="SubStepAlpha"/>
      </w:pPr>
      <w:r w:rsidRPr="00E363F0">
        <w:t xml:space="preserve">Configure the router to generate system logging messages for successful and failed login attempts. </w:t>
      </w:r>
      <w:r w:rsidR="008D14AB">
        <w:t>Configure the router to</w:t>
      </w:r>
      <w:r w:rsidRPr="00E363F0">
        <w:t xml:space="preserve"> log every successful login</w:t>
      </w:r>
      <w:r w:rsidR="00E715E8">
        <w:t>.</w:t>
      </w:r>
      <w:r w:rsidRPr="00E363F0">
        <w:t xml:space="preserve"> </w:t>
      </w:r>
      <w:r w:rsidR="00E715E8">
        <w:t>Configure the router to log every second failed login attempt</w:t>
      </w:r>
      <w:r w:rsidRPr="00E363F0">
        <w:t>.</w:t>
      </w:r>
    </w:p>
    <w:p w14:paraId="2AB7FCE5" w14:textId="77777777" w:rsidR="00253D0B" w:rsidRDefault="00253D0B" w:rsidP="00253D0B">
      <w:pPr>
        <w:pStyle w:val="SubStepAlpha"/>
      </w:pPr>
      <w:r>
        <w:t>I</w:t>
      </w:r>
      <w:r w:rsidRPr="00357098">
        <w:t xml:space="preserve">ssue the </w:t>
      </w:r>
      <w:r w:rsidRPr="005E2E48">
        <w:rPr>
          <w:b/>
        </w:rPr>
        <w:t>show login</w:t>
      </w:r>
      <w:r w:rsidRPr="00357098">
        <w:t xml:space="preserve"> command.</w:t>
      </w:r>
      <w:r>
        <w:t xml:space="preserve"> What additional information is displayed?</w:t>
      </w:r>
    </w:p>
    <w:p w14:paraId="6F6DA8B7" w14:textId="77777777" w:rsidR="00253D0B" w:rsidRDefault="00253D0B" w:rsidP="00253D0B">
      <w:pPr>
        <w:pStyle w:val="BodyTextL50"/>
      </w:pPr>
      <w:r>
        <w:t>____________________________________________________________________________________</w:t>
      </w:r>
    </w:p>
    <w:p w14:paraId="5CEE7847" w14:textId="77777777" w:rsidR="00253D0B" w:rsidRDefault="00253D0B" w:rsidP="00253D0B">
      <w:pPr>
        <w:pStyle w:val="BodyTextL50"/>
      </w:pPr>
      <w:r>
        <w:t>____________________________________________________________________________________</w:t>
      </w:r>
    </w:p>
    <w:p w14:paraId="7F533D6D" w14:textId="77777777" w:rsidR="004238DC" w:rsidRPr="00196D42" w:rsidRDefault="003859B5" w:rsidP="004238DC">
      <w:pPr>
        <w:pStyle w:val="StepHead"/>
      </w:pPr>
      <w:r>
        <w:t>Enable HTTP</w:t>
      </w:r>
      <w:r w:rsidR="00950289">
        <w:t xml:space="preserve"> </w:t>
      </w:r>
      <w:r>
        <w:t>access</w:t>
      </w:r>
      <w:r w:rsidR="004238DC" w:rsidRPr="00196D42">
        <w:t>.</w:t>
      </w:r>
    </w:p>
    <w:p w14:paraId="37686912" w14:textId="77777777" w:rsidR="000C513B" w:rsidRDefault="004238DC" w:rsidP="00112130">
      <w:pPr>
        <w:pStyle w:val="SubStepAlpha"/>
      </w:pPr>
      <w:r>
        <w:t>Enable the HTTP server</w:t>
      </w:r>
      <w:r w:rsidR="00FF0D0E">
        <w:t xml:space="preserve"> </w:t>
      </w:r>
      <w:r w:rsidR="00950289">
        <w:t>on R1</w:t>
      </w:r>
      <w:r>
        <w:t xml:space="preserve"> to simulate an Internet target for later testing.</w:t>
      </w:r>
    </w:p>
    <w:p w14:paraId="2CAF6069" w14:textId="77777777" w:rsidR="000C513B" w:rsidRDefault="00A619CF" w:rsidP="00112130">
      <w:pPr>
        <w:pStyle w:val="SubStepAlpha"/>
      </w:pPr>
      <w:r>
        <w:t>C</w:t>
      </w:r>
      <w:r w:rsidR="000575E9">
        <w:t xml:space="preserve">onfigure </w:t>
      </w:r>
      <w:r>
        <w:t xml:space="preserve">HTTP </w:t>
      </w:r>
      <w:r w:rsidR="00CB5DA0" w:rsidRPr="0073109E">
        <w:t>authenticat</w:t>
      </w:r>
      <w:r>
        <w:t xml:space="preserve">ion </w:t>
      </w:r>
      <w:r w:rsidR="005748DC">
        <w:t>to use</w:t>
      </w:r>
      <w:r>
        <w:t xml:space="preserve"> the local user database</w:t>
      </w:r>
      <w:r w:rsidR="00112130">
        <w:t xml:space="preserve"> on R1</w:t>
      </w:r>
      <w:r>
        <w:t>.</w:t>
      </w:r>
    </w:p>
    <w:p w14:paraId="60E0A641" w14:textId="77777777" w:rsidR="004238DC" w:rsidRPr="00DB03DF" w:rsidRDefault="004238DC" w:rsidP="00A211B2">
      <w:pPr>
        <w:pStyle w:val="TaskHead"/>
        <w:numPr>
          <w:ilvl w:val="1"/>
          <w:numId w:val="4"/>
        </w:numPr>
      </w:pPr>
      <w:r w:rsidRPr="00E24557">
        <w:t>Confi</w:t>
      </w:r>
      <w:r w:rsidR="003859B5">
        <w:t>gure the SSH Server</w:t>
      </w:r>
      <w:r w:rsidR="00BD17C7">
        <w:t xml:space="preserve"> on R1 and R3</w:t>
      </w:r>
    </w:p>
    <w:p w14:paraId="2556F14B" w14:textId="77777777" w:rsidR="004238DC" w:rsidRDefault="004238DC" w:rsidP="004238DC">
      <w:pPr>
        <w:pStyle w:val="StepHead"/>
      </w:pPr>
      <w:r w:rsidRPr="00DD75BE">
        <w:t>Configure</w:t>
      </w:r>
      <w:r w:rsidRPr="00AC3E7F">
        <w:t xml:space="preserve"> </w:t>
      </w:r>
      <w:r>
        <w:t>the domain name.</w:t>
      </w:r>
    </w:p>
    <w:p w14:paraId="13739062" w14:textId="77777777" w:rsidR="004238DC" w:rsidRPr="00BD5F34" w:rsidRDefault="004238DC" w:rsidP="004238DC">
      <w:pPr>
        <w:pStyle w:val="BodyTextL25"/>
      </w:pPr>
      <w:r w:rsidRPr="00BD5F34">
        <w:t xml:space="preserve">Configure a domain name of </w:t>
      </w:r>
      <w:r w:rsidRPr="00DD75BE">
        <w:rPr>
          <w:b/>
        </w:rPr>
        <w:t>ccnasecurity.com</w:t>
      </w:r>
      <w:r w:rsidRPr="00765166">
        <w:t>.</w:t>
      </w:r>
    </w:p>
    <w:p w14:paraId="0BD7D6E8" w14:textId="77777777" w:rsidR="004238DC" w:rsidRPr="005A1583" w:rsidRDefault="004238DC" w:rsidP="004238DC">
      <w:pPr>
        <w:pStyle w:val="StepHead"/>
      </w:pPr>
      <w:r w:rsidRPr="005A1583">
        <w:t>Generate the RSA encryption key pair.</w:t>
      </w:r>
    </w:p>
    <w:p w14:paraId="725C3AB3" w14:textId="77777777" w:rsidR="004238DC" w:rsidRDefault="004238DC" w:rsidP="004238DC">
      <w:pPr>
        <w:pStyle w:val="BodyTextL25"/>
      </w:pPr>
      <w:r>
        <w:t xml:space="preserve">Configure the RSA keys with </w:t>
      </w:r>
      <w:r w:rsidRPr="00BD5F34">
        <w:rPr>
          <w:b/>
        </w:rPr>
        <w:t>1024</w:t>
      </w:r>
      <w:r>
        <w:t xml:space="preserve"> as the number of modulus bits.</w:t>
      </w:r>
    </w:p>
    <w:p w14:paraId="7D22093E" w14:textId="77777777" w:rsidR="004238DC" w:rsidRPr="005A1583" w:rsidRDefault="004238DC" w:rsidP="004238DC">
      <w:pPr>
        <w:pStyle w:val="StepHead"/>
      </w:pPr>
      <w:r w:rsidRPr="005A1583">
        <w:t>Configure the SSH version.</w:t>
      </w:r>
    </w:p>
    <w:p w14:paraId="1DC98217" w14:textId="77777777" w:rsidR="004238DC" w:rsidRPr="00BD5F34" w:rsidRDefault="004238DC" w:rsidP="004238DC">
      <w:pPr>
        <w:pStyle w:val="BodyTextL25"/>
      </w:pPr>
      <w:r w:rsidRPr="00BD5F34">
        <w:t xml:space="preserve">Specify that the router accept only </w:t>
      </w:r>
      <w:r w:rsidR="000C513B" w:rsidRPr="00827076">
        <w:rPr>
          <w:b/>
        </w:rPr>
        <w:t>SSH version 2</w:t>
      </w:r>
      <w:r w:rsidRPr="00BD5F34">
        <w:t xml:space="preserve"> connections.</w:t>
      </w:r>
    </w:p>
    <w:p w14:paraId="7FEC4FAE" w14:textId="77777777" w:rsidR="00253D0B" w:rsidRPr="00BA5235" w:rsidRDefault="00253D0B" w:rsidP="00253D0B">
      <w:pPr>
        <w:pStyle w:val="StepHead"/>
      </w:pPr>
      <w:r>
        <w:t xml:space="preserve">Configure </w:t>
      </w:r>
      <w:r w:rsidRPr="00BA5235">
        <w:t>SSH timeouts and authentication parameters.</w:t>
      </w:r>
    </w:p>
    <w:p w14:paraId="27B9BF39" w14:textId="77777777" w:rsidR="00253D0B" w:rsidRPr="008C07D7" w:rsidRDefault="00253D0B" w:rsidP="00253D0B">
      <w:pPr>
        <w:pStyle w:val="BodyTextL25"/>
      </w:pPr>
      <w:r>
        <w:t>T</w:t>
      </w:r>
      <w:r w:rsidRPr="008C07D7">
        <w:t xml:space="preserve">he default SSH timeouts and authentication parameters can be altered </w:t>
      </w:r>
      <w:r>
        <w:t>to be more restrictive</w:t>
      </w:r>
      <w:r w:rsidRPr="008C07D7">
        <w:t>.</w:t>
      </w:r>
      <w:r>
        <w:t xml:space="preserve"> Configure SSH timeout to </w:t>
      </w:r>
      <w:r w:rsidR="000C513B" w:rsidRPr="00827076">
        <w:rPr>
          <w:b/>
        </w:rPr>
        <w:t>90</w:t>
      </w:r>
      <w:r>
        <w:t xml:space="preserve"> seconds and the number of authentication attempts to </w:t>
      </w:r>
      <w:r w:rsidR="000C513B" w:rsidRPr="00827076">
        <w:rPr>
          <w:b/>
        </w:rPr>
        <w:t>2</w:t>
      </w:r>
      <w:r>
        <w:t>.</w:t>
      </w:r>
    </w:p>
    <w:p w14:paraId="72D74218" w14:textId="77777777" w:rsidR="004238DC" w:rsidRPr="005A1583" w:rsidRDefault="004238DC" w:rsidP="004238DC">
      <w:pPr>
        <w:pStyle w:val="StepHead"/>
      </w:pPr>
      <w:r w:rsidRPr="005A1583">
        <w:t>Verify SSH connectivity to R1 from PC-C.</w:t>
      </w:r>
    </w:p>
    <w:p w14:paraId="470F7E17" w14:textId="77777777" w:rsidR="004238DC" w:rsidRDefault="004238DC" w:rsidP="00112130">
      <w:pPr>
        <w:pStyle w:val="SubStepAlpha"/>
      </w:pPr>
      <w:r w:rsidRPr="00E24557">
        <w:t>Launch the SSH client on PC-C, enter the R1 S0/0/0 IP address (</w:t>
      </w:r>
      <w:r w:rsidRPr="00BD5F34">
        <w:rPr>
          <w:b/>
        </w:rPr>
        <w:t>10.1.1.1</w:t>
      </w:r>
      <w:r w:rsidRPr="00E24557">
        <w:t>)</w:t>
      </w:r>
      <w:r w:rsidR="00333606" w:rsidRPr="00A22C68">
        <w:rPr>
          <w:noProof/>
        </w:rPr>
        <w:t>,</w:t>
      </w:r>
      <w:r w:rsidRPr="00E24557">
        <w:t xml:space="preserve"> and</w:t>
      </w:r>
      <w:r w:rsidRPr="00697BAF">
        <w:t xml:space="preserve"> log</w:t>
      </w:r>
      <w:r w:rsidR="00721ADE">
        <w:t xml:space="preserve"> </w:t>
      </w:r>
      <w:r w:rsidRPr="00697BAF">
        <w:t xml:space="preserve">in as </w:t>
      </w:r>
      <w:r w:rsidRPr="00697BAF">
        <w:rPr>
          <w:b/>
        </w:rPr>
        <w:t>Admin01</w:t>
      </w:r>
      <w:r w:rsidRPr="00697BAF">
        <w:t xml:space="preserve"> with the password </w:t>
      </w:r>
      <w:r w:rsidRPr="00697BAF">
        <w:rPr>
          <w:b/>
        </w:rPr>
        <w:t>Admin01pa55</w:t>
      </w:r>
      <w:r w:rsidRPr="00697BAF">
        <w:t>.</w:t>
      </w:r>
      <w:r>
        <w:t xml:space="preserve"> If prompted by the SSH client with a security alert regarding the server’s host key, click </w:t>
      </w:r>
      <w:r w:rsidRPr="00BD5F34">
        <w:rPr>
          <w:b/>
        </w:rPr>
        <w:t>Yes</w:t>
      </w:r>
      <w:r>
        <w:t>.</w:t>
      </w:r>
    </w:p>
    <w:p w14:paraId="38651D6F" w14:textId="77777777" w:rsidR="00112130" w:rsidRDefault="00112130" w:rsidP="00112130">
      <w:pPr>
        <w:pStyle w:val="SubStepAlpha"/>
      </w:pPr>
      <w:r>
        <w:t xml:space="preserve">Issue the </w:t>
      </w:r>
      <w:r w:rsidRPr="00112130">
        <w:rPr>
          <w:b/>
        </w:rPr>
        <w:t>show run</w:t>
      </w:r>
      <w:r>
        <w:t xml:space="preserve"> command from the SSH session on PC-C. </w:t>
      </w:r>
      <w:r w:rsidR="00333606">
        <w:t xml:space="preserve">The configuration for </w:t>
      </w:r>
      <w:r>
        <w:t>R1 should be displayed.</w:t>
      </w:r>
    </w:p>
    <w:p w14:paraId="1A270671" w14:textId="77777777" w:rsidR="004238DC" w:rsidRDefault="004238DC" w:rsidP="00827076">
      <w:pPr>
        <w:pStyle w:val="TaskHead"/>
      </w:pPr>
      <w:r w:rsidRPr="00BD17C7">
        <w:t>Se</w:t>
      </w:r>
      <w:r w:rsidR="003859B5" w:rsidRPr="00BD17C7">
        <w:t>cure</w:t>
      </w:r>
      <w:r w:rsidR="003859B5">
        <w:t xml:space="preserve"> </w:t>
      </w:r>
      <w:r w:rsidR="00367CC5">
        <w:t>a</w:t>
      </w:r>
      <w:r w:rsidR="003859B5">
        <w:t xml:space="preserve">gainst </w:t>
      </w:r>
      <w:r w:rsidR="00367CC5">
        <w:t>L</w:t>
      </w:r>
      <w:r w:rsidR="003859B5">
        <w:t xml:space="preserve">ogin </w:t>
      </w:r>
      <w:r w:rsidR="00367CC5">
        <w:t>A</w:t>
      </w:r>
      <w:r w:rsidR="003859B5">
        <w:t>ttacks</w:t>
      </w:r>
      <w:r w:rsidR="00163276">
        <w:t xml:space="preserve"> and </w:t>
      </w:r>
      <w:r w:rsidR="00367CC5">
        <w:t>S</w:t>
      </w:r>
      <w:r w:rsidR="00163276">
        <w:t xml:space="preserve">ecure the IOS and </w:t>
      </w:r>
      <w:r w:rsidR="00367CC5">
        <w:t>C</w:t>
      </w:r>
      <w:r w:rsidR="00163276">
        <w:t xml:space="preserve">onfiguration </w:t>
      </w:r>
      <w:r w:rsidR="00367CC5">
        <w:t>F</w:t>
      </w:r>
      <w:r w:rsidR="00163276">
        <w:t>ile</w:t>
      </w:r>
      <w:r w:rsidR="00C123AD">
        <w:t xml:space="preserve"> on R1</w:t>
      </w:r>
    </w:p>
    <w:p w14:paraId="662ECBBB" w14:textId="77777777" w:rsidR="004238DC" w:rsidRPr="005A1583" w:rsidRDefault="004238DC" w:rsidP="004238DC">
      <w:pPr>
        <w:pStyle w:val="StepHead"/>
      </w:pPr>
      <w:r w:rsidRPr="005A1583">
        <w:t>Configu</w:t>
      </w:r>
      <w:r w:rsidR="003859B5">
        <w:t>re enhanced login security</w:t>
      </w:r>
      <w:r w:rsidRPr="005A1583">
        <w:t>.</w:t>
      </w:r>
    </w:p>
    <w:p w14:paraId="2C4AA4FE" w14:textId="77777777" w:rsidR="004238DC" w:rsidRPr="00C86DED" w:rsidRDefault="004238DC" w:rsidP="004238DC">
      <w:pPr>
        <w:pStyle w:val="BodyTextL25"/>
      </w:pPr>
      <w:r w:rsidRPr="00C86DED">
        <w:t xml:space="preserve">If a user </w:t>
      </w:r>
      <w:r w:rsidR="00333606">
        <w:t>experiences two failed login attempts</w:t>
      </w:r>
      <w:r w:rsidRPr="00C86DED">
        <w:t xml:space="preserve"> within a </w:t>
      </w:r>
      <w:r w:rsidRPr="00CB5324">
        <w:rPr>
          <w:b/>
        </w:rPr>
        <w:t>30</w:t>
      </w:r>
      <w:r w:rsidR="00721ADE">
        <w:t>-</w:t>
      </w:r>
      <w:r w:rsidRPr="00C86DED">
        <w:t xml:space="preserve">second time span, disable logins for </w:t>
      </w:r>
      <w:r w:rsidRPr="00CB5324">
        <w:rPr>
          <w:b/>
        </w:rPr>
        <w:t>1</w:t>
      </w:r>
      <w:r w:rsidRPr="00C86DED">
        <w:t xml:space="preserve"> minute. Log all failed login attempts.</w:t>
      </w:r>
    </w:p>
    <w:p w14:paraId="369D064C" w14:textId="77777777" w:rsidR="00163276" w:rsidRPr="00BA5235" w:rsidRDefault="00163276" w:rsidP="00163276">
      <w:pPr>
        <w:pStyle w:val="StepHead"/>
      </w:pPr>
      <w:r w:rsidRPr="00BA5235">
        <w:lastRenderedPageBreak/>
        <w:t>Secure</w:t>
      </w:r>
      <w:r>
        <w:t xml:space="preserve"> the </w:t>
      </w:r>
      <w:r w:rsidRPr="00BA5235">
        <w:t>Cisco IOS image and archive a copy of the running configuration.</w:t>
      </w:r>
    </w:p>
    <w:p w14:paraId="41076BF9" w14:textId="77777777" w:rsidR="000C513B" w:rsidRDefault="00163276" w:rsidP="00827076">
      <w:pPr>
        <w:pStyle w:val="SubStepAlpha"/>
      </w:pPr>
      <w:r w:rsidRPr="004E38AC">
        <w:t xml:space="preserve">The </w:t>
      </w:r>
      <w:r w:rsidRPr="00D51094">
        <w:rPr>
          <w:rFonts w:eastAsia="Arial" w:cs="Arial"/>
          <w:b/>
        </w:rPr>
        <w:t>secure boot-image</w:t>
      </w:r>
      <w:r w:rsidRPr="00662F38">
        <w:t xml:space="preserve"> command enables Cisco IOS image resilience</w:t>
      </w:r>
      <w:r>
        <w:t>,</w:t>
      </w:r>
      <w:r w:rsidRPr="00662F38">
        <w:t xml:space="preserve"> which hides the file from</w:t>
      </w:r>
      <w:r>
        <w:t xml:space="preserve"> the</w:t>
      </w:r>
      <w:r w:rsidRPr="00662F38">
        <w:t xml:space="preserve"> </w:t>
      </w:r>
      <w:r w:rsidRPr="00D51094">
        <w:rPr>
          <w:rFonts w:eastAsia="Arial" w:cs="Arial"/>
          <w:b/>
        </w:rPr>
        <w:t>dir</w:t>
      </w:r>
      <w:r w:rsidRPr="00662F38">
        <w:t xml:space="preserve"> and </w:t>
      </w:r>
      <w:r w:rsidRPr="00D51094">
        <w:rPr>
          <w:rFonts w:eastAsia="Arial" w:cs="Arial"/>
          <w:b/>
        </w:rPr>
        <w:t>show</w:t>
      </w:r>
      <w:r w:rsidRPr="00662F38">
        <w:t xml:space="preserve"> </w:t>
      </w:r>
      <w:r w:rsidRPr="008A46D7">
        <w:t xml:space="preserve">commands. The </w:t>
      </w:r>
      <w:r>
        <w:t>file c</w:t>
      </w:r>
      <w:r w:rsidRPr="008A46D7">
        <w:t>annot be viewed, copied, modified, or removed using EXEC mode commands</w:t>
      </w:r>
      <w:r>
        <w:t xml:space="preserve">. </w:t>
      </w:r>
      <w:r w:rsidRPr="008A46D7">
        <w:t>(</w:t>
      </w:r>
      <w:r>
        <w:t xml:space="preserve">It can be viewed in </w:t>
      </w:r>
      <w:r w:rsidRPr="008A46D7">
        <w:t>ROMMON mode</w:t>
      </w:r>
      <w:r>
        <w:t>.</w:t>
      </w:r>
      <w:r w:rsidRPr="008A46D7">
        <w:t>)</w:t>
      </w:r>
    </w:p>
    <w:p w14:paraId="72235E43" w14:textId="77777777" w:rsidR="00163276" w:rsidRPr="00D07DFC" w:rsidRDefault="00163276" w:rsidP="00163276">
      <w:pPr>
        <w:pStyle w:val="SubStepAlpha"/>
      </w:pPr>
      <w:r w:rsidRPr="004E38AC">
        <w:t xml:space="preserve">The </w:t>
      </w:r>
      <w:r w:rsidRPr="00B45C19">
        <w:rPr>
          <w:b/>
        </w:rPr>
        <w:t>secure boot-config</w:t>
      </w:r>
      <w:r w:rsidRPr="004E38AC">
        <w:t xml:space="preserve"> command takes a snapshot of the router running configuration and securely archives it</w:t>
      </w:r>
      <w:r w:rsidRPr="008958CD">
        <w:t xml:space="preserve"> in persistent storage</w:t>
      </w:r>
      <w:r>
        <w:t xml:space="preserve"> (flash)</w:t>
      </w:r>
      <w:r w:rsidRPr="008958CD">
        <w:t>.</w:t>
      </w:r>
    </w:p>
    <w:p w14:paraId="612FF74C" w14:textId="77777777" w:rsidR="00163276" w:rsidRDefault="00163276" w:rsidP="00163276">
      <w:pPr>
        <w:pStyle w:val="StepHead"/>
      </w:pPr>
      <w:r w:rsidRPr="00BA5235">
        <w:t xml:space="preserve">Verify that your image and configuration </w:t>
      </w:r>
      <w:r>
        <w:t>are</w:t>
      </w:r>
      <w:r w:rsidRPr="00BA5235">
        <w:t xml:space="preserve"> secured</w:t>
      </w:r>
      <w:r>
        <w:t>.</w:t>
      </w:r>
    </w:p>
    <w:p w14:paraId="082F0916" w14:textId="77777777" w:rsidR="00163276" w:rsidRPr="00BA5235" w:rsidRDefault="00163276" w:rsidP="00163276">
      <w:pPr>
        <w:pStyle w:val="SubStepAlpha"/>
      </w:pPr>
      <w:r>
        <w:t>You can use only</w:t>
      </w:r>
      <w:r w:rsidRPr="008A46D7">
        <w:t xml:space="preserve"> the </w:t>
      </w:r>
      <w:r w:rsidRPr="00B45C19">
        <w:rPr>
          <w:b/>
        </w:rPr>
        <w:t>show secure bootset</w:t>
      </w:r>
      <w:r w:rsidRPr="008A46D7">
        <w:t xml:space="preserve"> command to display the archived filename</w:t>
      </w:r>
      <w:r>
        <w:t>. D</w:t>
      </w:r>
      <w:r w:rsidRPr="00BA5235">
        <w:t>isplay</w:t>
      </w:r>
      <w:r>
        <w:t xml:space="preserve"> </w:t>
      </w:r>
      <w:r w:rsidRPr="00BA5235">
        <w:t>the status of configuration resilience and the primary bootset filename.</w:t>
      </w:r>
    </w:p>
    <w:p w14:paraId="4A037BC7" w14:textId="77777777" w:rsidR="00163276" w:rsidRDefault="00163276" w:rsidP="00163276">
      <w:pPr>
        <w:pStyle w:val="BodyTextL50"/>
      </w:pPr>
      <w:r w:rsidRPr="00A82F08">
        <w:t xml:space="preserve">What is the name of the archived running config file and </w:t>
      </w:r>
      <w:r>
        <w:t xml:space="preserve">on </w:t>
      </w:r>
      <w:r w:rsidRPr="00A82F08">
        <w:t xml:space="preserve">what is </w:t>
      </w:r>
      <w:r>
        <w:t xml:space="preserve">the name </w:t>
      </w:r>
      <w:r w:rsidRPr="00A82F08">
        <w:t>based?</w:t>
      </w:r>
    </w:p>
    <w:p w14:paraId="02B068B3" w14:textId="77777777" w:rsidR="00163276" w:rsidRDefault="00163276" w:rsidP="00163276">
      <w:pPr>
        <w:pStyle w:val="BodyTextL50"/>
        <w:rPr>
          <w:lang w:eastAsia="ko-KR"/>
        </w:rPr>
      </w:pPr>
      <w:r>
        <w:rPr>
          <w:lang w:eastAsia="ko-KR"/>
        </w:rPr>
        <w:t>____________________________________________________________________________________</w:t>
      </w:r>
    </w:p>
    <w:p w14:paraId="44AD419E" w14:textId="77777777" w:rsidR="00163276" w:rsidRDefault="00163276" w:rsidP="00163276">
      <w:pPr>
        <w:pStyle w:val="BodyTextL50"/>
        <w:rPr>
          <w:lang w:eastAsia="ko-KR"/>
        </w:rPr>
      </w:pPr>
      <w:r>
        <w:rPr>
          <w:lang w:eastAsia="ko-KR"/>
        </w:rPr>
        <w:t>____________________________________________________________________________________</w:t>
      </w:r>
    </w:p>
    <w:p w14:paraId="34CC5EF8" w14:textId="77777777" w:rsidR="000C513B" w:rsidRDefault="00FE6CAB" w:rsidP="00827076">
      <w:pPr>
        <w:pStyle w:val="SubStepAlpha"/>
      </w:pPr>
      <w:r w:rsidRPr="001F7151">
        <w:t xml:space="preserve">Save the </w:t>
      </w:r>
      <w:r w:rsidRPr="00003FE9">
        <w:t xml:space="preserve">running configuration to the startup configuration from the privileged EXEC </w:t>
      </w:r>
      <w:r w:rsidR="00721ADE">
        <w:t xml:space="preserve">mode </w:t>
      </w:r>
      <w:r w:rsidRPr="00003FE9">
        <w:t>prompt.</w:t>
      </w:r>
    </w:p>
    <w:p w14:paraId="1F64218B" w14:textId="77777777" w:rsidR="00C123AD" w:rsidRDefault="00C123AD" w:rsidP="00C123AD">
      <w:pPr>
        <w:pStyle w:val="StepHead"/>
      </w:pPr>
      <w:r>
        <w:t>Restore the IOS and configuration files back to the default setting.</w:t>
      </w:r>
    </w:p>
    <w:p w14:paraId="5F6795FB" w14:textId="77777777" w:rsidR="00C123AD" w:rsidRDefault="00A912E0" w:rsidP="00C123AD">
      <w:pPr>
        <w:pStyle w:val="BodyTextL25"/>
      </w:pPr>
      <w:r>
        <w:t>Y</w:t>
      </w:r>
      <w:r w:rsidR="00C123AD">
        <w:t>ou have verified the Secure IOS and configuration file settings</w:t>
      </w:r>
      <w:r>
        <w:t>.</w:t>
      </w:r>
      <w:r w:rsidR="00C123AD">
        <w:t xml:space="preserve"> </w:t>
      </w:r>
      <w:r>
        <w:t xml:space="preserve">Now, use the </w:t>
      </w:r>
      <w:r w:rsidRPr="00A912E0">
        <w:rPr>
          <w:b/>
        </w:rPr>
        <w:t>no secure boot-image</w:t>
      </w:r>
      <w:r>
        <w:t xml:space="preserve"> and </w:t>
      </w:r>
      <w:r w:rsidRPr="00A912E0">
        <w:rPr>
          <w:b/>
        </w:rPr>
        <w:t>no secure boot config</w:t>
      </w:r>
      <w:r>
        <w:t xml:space="preserve"> commands to </w:t>
      </w:r>
      <w:r w:rsidR="00C123AD">
        <w:t>restore the default settings for these files.</w:t>
      </w:r>
    </w:p>
    <w:p w14:paraId="44FB7A7E" w14:textId="77777777" w:rsidR="00FE6CAB" w:rsidRPr="00B45C19" w:rsidRDefault="00FE6CAB" w:rsidP="00FE6CAB">
      <w:pPr>
        <w:pStyle w:val="TaskHead"/>
      </w:pPr>
      <w:r w:rsidRPr="00B45C19">
        <w:t xml:space="preserve">Configure a </w:t>
      </w:r>
      <w:r w:rsidR="00367CC5">
        <w:t>S</w:t>
      </w:r>
      <w:r w:rsidRPr="00B45C19">
        <w:t xml:space="preserve">ynchronized </w:t>
      </w:r>
      <w:r w:rsidR="00367CC5">
        <w:t>T</w:t>
      </w:r>
      <w:r w:rsidRPr="00B45C19">
        <w:t xml:space="preserve">ime </w:t>
      </w:r>
      <w:r w:rsidR="00367CC5">
        <w:t>S</w:t>
      </w:r>
      <w:r w:rsidRPr="00B45C19">
        <w:t xml:space="preserve">ource </w:t>
      </w:r>
      <w:r w:rsidR="00367CC5">
        <w:t>U</w:t>
      </w:r>
      <w:r w:rsidRPr="00B45C19">
        <w:t>sing NTP</w:t>
      </w:r>
    </w:p>
    <w:p w14:paraId="7E9705BE" w14:textId="77777777" w:rsidR="00FE6CAB" w:rsidRDefault="00FE6CAB" w:rsidP="00FE6CAB">
      <w:pPr>
        <w:pStyle w:val="BodyTextL25"/>
      </w:pPr>
      <w:r w:rsidRPr="00072058">
        <w:t>R2 will be the master NTP clock source for</w:t>
      </w:r>
      <w:r>
        <w:t xml:space="preserve"> </w:t>
      </w:r>
      <w:r w:rsidRPr="00072058">
        <w:t>R1</w:t>
      </w:r>
      <w:r>
        <w:t xml:space="preserve"> and </w:t>
      </w:r>
      <w:r w:rsidRPr="00072058">
        <w:t>R3</w:t>
      </w:r>
      <w:r>
        <w:t>.</w:t>
      </w:r>
    </w:p>
    <w:p w14:paraId="02C43F4A" w14:textId="77777777" w:rsidR="00FE6CAB" w:rsidRDefault="00FE6CAB" w:rsidP="00FE6CAB">
      <w:pPr>
        <w:pStyle w:val="StepHead"/>
      </w:pPr>
      <w:r w:rsidRPr="00003FE9">
        <w:t xml:space="preserve">Set </w:t>
      </w:r>
      <w:r w:rsidR="00984906">
        <w:t>u</w:t>
      </w:r>
      <w:r w:rsidRPr="00003FE9">
        <w:t xml:space="preserve">p the NTP </w:t>
      </w:r>
      <w:r w:rsidR="00984906">
        <w:t>m</w:t>
      </w:r>
      <w:r w:rsidRPr="00003FE9">
        <w:t>aster using Cisco IOS commands.</w:t>
      </w:r>
    </w:p>
    <w:p w14:paraId="3DBCB7B3" w14:textId="77777777" w:rsidR="00FE6CAB" w:rsidRDefault="00FE6CAB" w:rsidP="00FE6CAB">
      <w:pPr>
        <w:pStyle w:val="BodyTextL25"/>
      </w:pPr>
      <w:r w:rsidRPr="00072058">
        <w:t xml:space="preserve">R2 is the master NTP server in this lab. All other </w:t>
      </w:r>
      <w:r>
        <w:t>routers and switches learn the</w:t>
      </w:r>
      <w:r w:rsidRPr="00072058">
        <w:t xml:space="preserve"> time from it, either directly or</w:t>
      </w:r>
      <w:r>
        <w:t xml:space="preserve"> indirectly. For this reason, you must ensure that R2 has the correct </w:t>
      </w:r>
      <w:r w:rsidR="00721ADE">
        <w:t xml:space="preserve">UTC </w:t>
      </w:r>
      <w:r>
        <w:t>set.</w:t>
      </w:r>
    </w:p>
    <w:p w14:paraId="0BE02241" w14:textId="77777777" w:rsidR="00FE6CAB" w:rsidRDefault="00FE6CAB" w:rsidP="00FE6CAB">
      <w:pPr>
        <w:pStyle w:val="SubStepAlpha"/>
      </w:pPr>
      <w:r>
        <w:t xml:space="preserve">Use the </w:t>
      </w:r>
      <w:r w:rsidRPr="00B45C19">
        <w:rPr>
          <w:b/>
        </w:rPr>
        <w:t>show clock</w:t>
      </w:r>
      <w:r w:rsidRPr="00B45C19">
        <w:t xml:space="preserve"> </w:t>
      </w:r>
      <w:r>
        <w:t>command to display the current time set on the router.</w:t>
      </w:r>
    </w:p>
    <w:p w14:paraId="3BC2F02A" w14:textId="77777777" w:rsidR="00FE6CAB" w:rsidRPr="0033096D" w:rsidRDefault="00721ADE" w:rsidP="00FE6CAB">
      <w:pPr>
        <w:pStyle w:val="SubStepAlpha"/>
        <w:rPr>
          <w:szCs w:val="18"/>
        </w:rPr>
      </w:pPr>
      <w:r>
        <w:t xml:space="preserve">Use the </w:t>
      </w:r>
      <w:r w:rsidRPr="00B45C19">
        <w:rPr>
          <w:rFonts w:cs="Arial"/>
          <w:b/>
        </w:rPr>
        <w:t>clock set</w:t>
      </w:r>
      <w:r w:rsidRPr="00B45C19">
        <w:rPr>
          <w:rFonts w:cs="Arial"/>
        </w:rPr>
        <w:t xml:space="preserve"> </w:t>
      </w:r>
      <w:r w:rsidRPr="00B45C19">
        <w:rPr>
          <w:rFonts w:cs="Arial"/>
          <w:i/>
        </w:rPr>
        <w:t>time</w:t>
      </w:r>
      <w:r w:rsidRPr="004E38AC">
        <w:t xml:space="preserve"> </w:t>
      </w:r>
      <w:r>
        <w:t>command to s</w:t>
      </w:r>
      <w:r w:rsidR="00FE6CAB">
        <w:t>et the time on the router.</w:t>
      </w:r>
    </w:p>
    <w:p w14:paraId="18EBBACE" w14:textId="77777777" w:rsidR="000F3033" w:rsidRDefault="000F3033" w:rsidP="000F3033">
      <w:pPr>
        <w:pStyle w:val="SubStepAlpha"/>
      </w:pPr>
      <w:r>
        <w:t xml:space="preserve">Configure NTP authentication by defining the authentication key number </w:t>
      </w:r>
      <w:r w:rsidRPr="000F3033">
        <w:rPr>
          <w:b/>
        </w:rPr>
        <w:t>1</w:t>
      </w:r>
      <w:r>
        <w:t xml:space="preserve"> with </w:t>
      </w:r>
      <w:r w:rsidRPr="000F3033">
        <w:rPr>
          <w:b/>
        </w:rPr>
        <w:t>md5</w:t>
      </w:r>
      <w:r>
        <w:t xml:space="preserve"> hashing, and a password of </w:t>
      </w:r>
      <w:r w:rsidRPr="000F3033">
        <w:rPr>
          <w:b/>
        </w:rPr>
        <w:t>NTPpassword</w:t>
      </w:r>
      <w:r>
        <w:t>. The password is case sensitive.</w:t>
      </w:r>
    </w:p>
    <w:p w14:paraId="63C68161" w14:textId="77777777" w:rsidR="000F3033" w:rsidRDefault="000F3033" w:rsidP="000F3033">
      <w:pPr>
        <w:pStyle w:val="SubStepAlpha"/>
      </w:pPr>
      <w:r>
        <w:t xml:space="preserve">Configure the trusted key that will be used for authentication on R2. </w:t>
      </w:r>
    </w:p>
    <w:p w14:paraId="2BC3C349" w14:textId="77777777" w:rsidR="000F3033" w:rsidRDefault="000F3033" w:rsidP="000F3033">
      <w:pPr>
        <w:pStyle w:val="SubStepAlpha"/>
      </w:pPr>
      <w:r>
        <w:t>Enable the NTP authentication feature on R2.</w:t>
      </w:r>
    </w:p>
    <w:p w14:paraId="5BCAB391" w14:textId="77777777" w:rsidR="000F3033" w:rsidRDefault="000F3033" w:rsidP="000F3033">
      <w:pPr>
        <w:pStyle w:val="SubStepAlpha"/>
      </w:pPr>
      <w:r w:rsidRPr="004E38AC">
        <w:t xml:space="preserve">Configure R2 as the NTP master using the </w:t>
      </w:r>
      <w:r w:rsidRPr="009C1811">
        <w:rPr>
          <w:rFonts w:eastAsia="Arial" w:cs="Arial"/>
          <w:b/>
        </w:rPr>
        <w:t xml:space="preserve">ntp master </w:t>
      </w:r>
      <w:r w:rsidRPr="009C1811">
        <w:rPr>
          <w:rFonts w:eastAsia="Arial" w:cs="Arial"/>
          <w:i/>
        </w:rPr>
        <w:t>stratum-number</w:t>
      </w:r>
      <w:r w:rsidRPr="004E38AC">
        <w:t xml:space="preserve"> command in global configuration mode. The</w:t>
      </w:r>
      <w:r>
        <w:t xml:space="preserve"> stratum number indicates the distance from the original source. For this lab, use a stratum number of </w:t>
      </w:r>
      <w:r w:rsidRPr="001918DC">
        <w:rPr>
          <w:b/>
        </w:rPr>
        <w:t>3</w:t>
      </w:r>
      <w:r>
        <w:t xml:space="preserve"> on R2. When a device learns the time from an NTP source, its stratum number becomes one greater than the stratum number of its source.</w:t>
      </w:r>
    </w:p>
    <w:p w14:paraId="5F46397E" w14:textId="77777777" w:rsidR="00FE6CAB" w:rsidRDefault="00FE6CAB" w:rsidP="000F3033">
      <w:pPr>
        <w:pStyle w:val="StepHead"/>
      </w:pPr>
      <w:r>
        <w:t>Configure R1 and R3 as NTP clients using the CLI.</w:t>
      </w:r>
    </w:p>
    <w:p w14:paraId="241880B9" w14:textId="77777777" w:rsidR="00C36AFC" w:rsidRDefault="00C36AFC" w:rsidP="00C36AFC">
      <w:pPr>
        <w:pStyle w:val="SubStepAlpha"/>
      </w:pPr>
      <w:r>
        <w:t xml:space="preserve">Configure NTP authentication by defining the authentication key number </w:t>
      </w:r>
      <w:r w:rsidRPr="000F3033">
        <w:rPr>
          <w:b/>
        </w:rPr>
        <w:t>1</w:t>
      </w:r>
      <w:r>
        <w:t xml:space="preserve"> with </w:t>
      </w:r>
      <w:r w:rsidRPr="000F3033">
        <w:rPr>
          <w:b/>
        </w:rPr>
        <w:t>md5</w:t>
      </w:r>
      <w:r>
        <w:t xml:space="preserve"> hashing, and a password of </w:t>
      </w:r>
      <w:r w:rsidRPr="000F3033">
        <w:rPr>
          <w:b/>
        </w:rPr>
        <w:t>NTPpassword</w:t>
      </w:r>
      <w:r>
        <w:t>.</w:t>
      </w:r>
    </w:p>
    <w:p w14:paraId="15207244" w14:textId="77777777" w:rsidR="00C36AFC" w:rsidRDefault="00C36AFC" w:rsidP="00C36AFC">
      <w:pPr>
        <w:pStyle w:val="SubStepAlpha"/>
      </w:pPr>
      <w:r>
        <w:t xml:space="preserve">Configure the trusted key that will be used for authentication. This command provides protection against accidentally synchronizing the device </w:t>
      </w:r>
      <w:r w:rsidR="00A22C68">
        <w:rPr>
          <w:noProof/>
        </w:rPr>
        <w:t>with</w:t>
      </w:r>
      <w:r>
        <w:t xml:space="preserve"> a time source that is not trusted.</w:t>
      </w:r>
    </w:p>
    <w:p w14:paraId="704A931B" w14:textId="77777777" w:rsidR="00C36AFC" w:rsidRDefault="00C36AFC" w:rsidP="00C36AFC">
      <w:pPr>
        <w:pStyle w:val="SubStepAlpha"/>
      </w:pPr>
      <w:r>
        <w:t>Enable the NTP authentication feature.</w:t>
      </w:r>
    </w:p>
    <w:p w14:paraId="5BA86807" w14:textId="77777777" w:rsidR="00FE6CAB" w:rsidRDefault="00FE6CAB" w:rsidP="00FE6CAB">
      <w:pPr>
        <w:pStyle w:val="SubStepAlpha"/>
      </w:pPr>
      <w:r>
        <w:lastRenderedPageBreak/>
        <w:t xml:space="preserve">R1 and R3 will become NTP clients of R2. </w:t>
      </w:r>
      <w:r w:rsidR="001C4D5C">
        <w:t>U</w:t>
      </w:r>
      <w:r>
        <w:t xml:space="preserve">se the </w:t>
      </w:r>
      <w:r w:rsidR="00FF381B" w:rsidRPr="009C1811">
        <w:rPr>
          <w:rFonts w:cs="Arial"/>
          <w:b/>
        </w:rPr>
        <w:t xml:space="preserve">ntp server </w:t>
      </w:r>
      <w:r w:rsidR="00FF381B" w:rsidRPr="009C1811">
        <w:rPr>
          <w:rFonts w:cs="Arial"/>
          <w:i/>
        </w:rPr>
        <w:t>hostname</w:t>
      </w:r>
      <w:r w:rsidR="00FF381B">
        <w:t xml:space="preserve"> </w:t>
      </w:r>
      <w:r>
        <w:t xml:space="preserve">global configuration </w:t>
      </w:r>
      <w:r w:rsidR="00FF381B">
        <w:t xml:space="preserve">mode </w:t>
      </w:r>
      <w:r>
        <w:t>command</w:t>
      </w:r>
      <w:r w:rsidRPr="00662F38">
        <w:t xml:space="preserve">. </w:t>
      </w:r>
      <w:r w:rsidR="001C4D5C">
        <w:t xml:space="preserve">Use R2’s serial IP address for the </w:t>
      </w:r>
      <w:r>
        <w:t>hostname</w:t>
      </w:r>
      <w:r w:rsidR="001C4D5C">
        <w:t>.</w:t>
      </w:r>
      <w:r w:rsidRPr="00662F38">
        <w:t xml:space="preserve"> </w:t>
      </w:r>
      <w:r w:rsidR="001C4D5C" w:rsidRPr="00A22C68">
        <w:t>Issue the</w:t>
      </w:r>
      <w:r w:rsidRPr="00A22C68">
        <w:t xml:space="preserve"> </w:t>
      </w:r>
      <w:r w:rsidRPr="00A22C68">
        <w:rPr>
          <w:b/>
        </w:rPr>
        <w:t>ntp update-calendar</w:t>
      </w:r>
      <w:r w:rsidRPr="00A22C68">
        <w:t xml:space="preserve"> </w:t>
      </w:r>
      <w:r w:rsidR="00FF381B" w:rsidRPr="00A22C68">
        <w:t xml:space="preserve">command </w:t>
      </w:r>
      <w:r w:rsidR="001C4D5C" w:rsidRPr="00A22C68">
        <w:t>on R1 and R3</w:t>
      </w:r>
      <w:r w:rsidR="001C4D5C">
        <w:t xml:space="preserve"> to </w:t>
      </w:r>
      <w:r>
        <w:t>p</w:t>
      </w:r>
      <w:r w:rsidRPr="004D7D71">
        <w:t>eriodically update</w:t>
      </w:r>
      <w:r>
        <w:t xml:space="preserve"> the </w:t>
      </w:r>
      <w:r w:rsidRPr="004D7D71">
        <w:t xml:space="preserve">calendar with </w:t>
      </w:r>
      <w:r>
        <w:t xml:space="preserve">the </w:t>
      </w:r>
      <w:r w:rsidRPr="004D7D71">
        <w:t>NTP time</w:t>
      </w:r>
      <w:r>
        <w:t>.</w:t>
      </w:r>
    </w:p>
    <w:p w14:paraId="4F9B4B7A" w14:textId="77777777" w:rsidR="00FE6CAB" w:rsidRDefault="002B4494" w:rsidP="00FE6CAB">
      <w:pPr>
        <w:pStyle w:val="SubStepAlpha"/>
      </w:pPr>
      <w:r>
        <w:t xml:space="preserve">Use the </w:t>
      </w:r>
      <w:r w:rsidRPr="002B4494">
        <w:rPr>
          <w:b/>
        </w:rPr>
        <w:t>show ntp associations</w:t>
      </w:r>
      <w:r>
        <w:t xml:space="preserve"> command to v</w:t>
      </w:r>
      <w:r w:rsidR="00FE6CAB">
        <w:t>erify that R1 has made an association with R2</w:t>
      </w:r>
      <w:r w:rsidR="00FE6CAB" w:rsidRPr="00B02051">
        <w:t xml:space="preserve">. You can also use </w:t>
      </w:r>
      <w:r w:rsidR="00FE6CAB" w:rsidRPr="00A22C68">
        <w:t>the more</w:t>
      </w:r>
      <w:r w:rsidR="00FE6CAB" w:rsidRPr="00B02051">
        <w:t xml:space="preserve"> verbose version of the command by adding the </w:t>
      </w:r>
      <w:r w:rsidR="000C513B" w:rsidRPr="001375C3">
        <w:rPr>
          <w:i/>
        </w:rPr>
        <w:t>detail</w:t>
      </w:r>
      <w:r w:rsidR="00FE6CAB" w:rsidRPr="007E7F03">
        <w:rPr>
          <w:b/>
        </w:rPr>
        <w:t xml:space="preserve"> </w:t>
      </w:r>
      <w:r w:rsidR="00FE6CAB">
        <w:t>argument. It might take some time for the NTP association to form.</w:t>
      </w:r>
    </w:p>
    <w:p w14:paraId="32DB9B55" w14:textId="77777777" w:rsidR="00FE6CAB" w:rsidRPr="002B4677" w:rsidRDefault="00FE6CAB" w:rsidP="00FE6CAB">
      <w:pPr>
        <w:pStyle w:val="SubStepAlpha"/>
      </w:pPr>
      <w:r w:rsidRPr="002B4677">
        <w:t xml:space="preserve">Verify the time on R1 </w:t>
      </w:r>
      <w:r w:rsidR="00B034E3">
        <w:t>and R3 after they have made NTP</w:t>
      </w:r>
      <w:r w:rsidRPr="002B4677">
        <w:t xml:space="preserve"> association</w:t>
      </w:r>
      <w:r w:rsidR="00B034E3">
        <w:t>s</w:t>
      </w:r>
      <w:r w:rsidRPr="002B4677">
        <w:t xml:space="preserve"> with R2.</w:t>
      </w:r>
    </w:p>
    <w:p w14:paraId="37FE267D" w14:textId="77777777" w:rsidR="00D64C1F" w:rsidRPr="009308D7" w:rsidRDefault="00D64C1F" w:rsidP="00D64C1F">
      <w:pPr>
        <w:pStyle w:val="TaskHead"/>
      </w:pPr>
      <w:bookmarkStart w:id="5" w:name="OLE_LINK1"/>
      <w:r w:rsidRPr="00003FE9">
        <w:t xml:space="preserve">Configure </w:t>
      </w:r>
      <w:r w:rsidR="00D82465">
        <w:t>S</w:t>
      </w:r>
      <w:r w:rsidRPr="00236A7F">
        <w:t>yslog</w:t>
      </w:r>
      <w:r w:rsidR="00E927CC">
        <w:t xml:space="preserve"> Support on R3 and PC-C</w:t>
      </w:r>
    </w:p>
    <w:bookmarkEnd w:id="5"/>
    <w:p w14:paraId="2C175CA8" w14:textId="77777777" w:rsidR="00D64C1F" w:rsidRDefault="00D64C1F" w:rsidP="00D64C1F">
      <w:pPr>
        <w:pStyle w:val="StepHead"/>
      </w:pPr>
      <w:r>
        <w:t>Install the syslog server</w:t>
      </w:r>
      <w:r w:rsidR="00E927CC">
        <w:t xml:space="preserve"> on PC-C</w:t>
      </w:r>
      <w:r>
        <w:t>.</w:t>
      </w:r>
    </w:p>
    <w:p w14:paraId="174A6B4E" w14:textId="6ABC48BE" w:rsidR="00D64C1F" w:rsidRDefault="00D64C1F" w:rsidP="00E927CC">
      <w:pPr>
        <w:pStyle w:val="SubStepAlpha"/>
      </w:pPr>
      <w:r>
        <w:t>The T</w:t>
      </w:r>
      <w:r w:rsidRPr="002C2296">
        <w:t>ftpd32</w:t>
      </w:r>
      <w:r>
        <w:t xml:space="preserve"> software from jounin.net is free to download and install, and it </w:t>
      </w:r>
      <w:r w:rsidRPr="002C2296">
        <w:t>includes a TFTP server, TFTP client, and a syslog server and viewer.</w:t>
      </w:r>
    </w:p>
    <w:p w14:paraId="1D0353BF" w14:textId="71ED25E8" w:rsidR="00E927CC" w:rsidRPr="002C2296" w:rsidRDefault="000D4A04" w:rsidP="00E927CC">
      <w:pPr>
        <w:pStyle w:val="SubStepAlpha"/>
      </w:pPr>
      <w:r>
        <w:t>Open</w:t>
      </w:r>
      <w:r w:rsidR="00FF381B">
        <w:t xml:space="preserve"> </w:t>
      </w:r>
      <w:r w:rsidR="00E927CC" w:rsidRPr="001375C3">
        <w:rPr>
          <w:b/>
        </w:rPr>
        <w:t>Tftpd32</w:t>
      </w:r>
      <w:r w:rsidR="00E927CC">
        <w:t xml:space="preserve">, click </w:t>
      </w:r>
      <w:r w:rsidR="00FF381B" w:rsidRPr="00C72BB7">
        <w:rPr>
          <w:b/>
        </w:rPr>
        <w:t>Settings</w:t>
      </w:r>
      <w:r w:rsidR="00E927CC">
        <w:t xml:space="preserve">, and </w:t>
      </w:r>
      <w:r w:rsidR="00FF381B">
        <w:t>ensure that</w:t>
      </w:r>
      <w:r w:rsidR="00E927CC">
        <w:t xml:space="preserve"> the </w:t>
      </w:r>
      <w:r w:rsidR="000C513B" w:rsidRPr="00827076">
        <w:rPr>
          <w:b/>
        </w:rPr>
        <w:t>syslog serve</w:t>
      </w:r>
      <w:r w:rsidR="00E927CC">
        <w:t xml:space="preserve">r check </w:t>
      </w:r>
      <w:r w:rsidR="0076643B">
        <w:t>box is checked</w:t>
      </w:r>
      <w:r w:rsidR="00E927CC">
        <w:t xml:space="preserve">. </w:t>
      </w:r>
      <w:r w:rsidR="0076643B">
        <w:t xml:space="preserve">In </w:t>
      </w:r>
      <w:r w:rsidR="00E927CC">
        <w:t xml:space="preserve">the </w:t>
      </w:r>
      <w:r w:rsidR="000C513B" w:rsidRPr="00827076">
        <w:rPr>
          <w:b/>
        </w:rPr>
        <w:t>SYSLOG</w:t>
      </w:r>
      <w:r w:rsidR="00E927CC">
        <w:t xml:space="preserve"> tab, you can configure a file for saving syslog messages. Close </w:t>
      </w:r>
      <w:r w:rsidR="0076643B">
        <w:t xml:space="preserve">the </w:t>
      </w:r>
      <w:r w:rsidR="00E927CC">
        <w:t xml:space="preserve">settings and </w:t>
      </w:r>
      <w:r w:rsidR="0076643B">
        <w:t xml:space="preserve">in </w:t>
      </w:r>
      <w:r w:rsidR="00E927CC">
        <w:t>the main Tftpd32 interface window</w:t>
      </w:r>
      <w:r w:rsidR="0076643B">
        <w:t>,</w:t>
      </w:r>
      <w:r w:rsidR="00E927CC">
        <w:t xml:space="preserve"> note the server interface IP address and </w:t>
      </w:r>
      <w:r w:rsidR="0076643B">
        <w:t xml:space="preserve">select </w:t>
      </w:r>
      <w:r w:rsidR="00E927CC">
        <w:t xml:space="preserve">the </w:t>
      </w:r>
      <w:r w:rsidR="000C513B" w:rsidRPr="00827076">
        <w:rPr>
          <w:b/>
        </w:rPr>
        <w:t>Syslog server</w:t>
      </w:r>
      <w:r w:rsidR="00E927CC">
        <w:t xml:space="preserve"> tab to bring it to the foreground.</w:t>
      </w:r>
    </w:p>
    <w:p w14:paraId="23B09A02" w14:textId="77777777" w:rsidR="00D64C1F" w:rsidRPr="009308D7" w:rsidRDefault="001F3E6A" w:rsidP="00D64C1F">
      <w:pPr>
        <w:pStyle w:val="StepHead"/>
      </w:pPr>
      <w:r>
        <w:t>Configure R3</w:t>
      </w:r>
      <w:r w:rsidR="00D64C1F">
        <w:t xml:space="preserve"> to log messages to the syslog server</w:t>
      </w:r>
      <w:r w:rsidR="00D64C1F" w:rsidRPr="00825939">
        <w:t xml:space="preserve"> </w:t>
      </w:r>
      <w:r w:rsidR="00D64C1F">
        <w:t>using the CLI.</w:t>
      </w:r>
    </w:p>
    <w:p w14:paraId="49110D7A" w14:textId="11B98FAC" w:rsidR="00D64C1F" w:rsidRDefault="00D64C1F" w:rsidP="00D64C1F">
      <w:pPr>
        <w:pStyle w:val="SubStepAlpha"/>
      </w:pPr>
      <w:r w:rsidRPr="00DD02AB">
        <w:t xml:space="preserve">Verify that </w:t>
      </w:r>
      <w:r w:rsidR="001F3E6A">
        <w:t>you have connectivity between R3 and PC-C</w:t>
      </w:r>
      <w:r w:rsidRPr="00DD02AB">
        <w:t xml:space="preserve"> </w:t>
      </w:r>
      <w:r>
        <w:t xml:space="preserve">by pinging the </w:t>
      </w:r>
      <w:r w:rsidR="00727C66">
        <w:t>R3 G</w:t>
      </w:r>
      <w:r w:rsidR="001F3E6A">
        <w:t xml:space="preserve">0/1 interface IP address </w:t>
      </w:r>
      <w:r w:rsidR="00727C66">
        <w:rPr>
          <w:b/>
        </w:rPr>
        <w:t>172.16.3.1</w:t>
      </w:r>
      <w:r w:rsidR="000D4A04">
        <w:rPr>
          <w:b/>
        </w:rPr>
        <w:t xml:space="preserve"> </w:t>
      </w:r>
      <w:r w:rsidR="000D4A04">
        <w:t>from PC-C</w:t>
      </w:r>
      <w:r>
        <w:t xml:space="preserve">. If it is </w:t>
      </w:r>
      <w:r w:rsidR="0076643B">
        <w:t>un</w:t>
      </w:r>
      <w:r>
        <w:t>successful, troubleshoot as necessary before continuing.</w:t>
      </w:r>
    </w:p>
    <w:p w14:paraId="2E3ED77D" w14:textId="46E5C4F9" w:rsidR="00D64C1F" w:rsidRDefault="00D64C1F" w:rsidP="00D64C1F">
      <w:pPr>
        <w:pStyle w:val="SubStepAlpha"/>
      </w:pPr>
      <w:r>
        <w:t xml:space="preserve">NTP was configured in Task </w:t>
      </w:r>
      <w:r w:rsidR="00635162">
        <w:t>4</w:t>
      </w:r>
      <w:r>
        <w:t xml:space="preserve"> to synchronize the time on the network. Displaying the correct time and date in syslog messages is vital when using syslog to monitor a network. If the correct time and date of a message is not known, it can be difficult to determine what network event caused the message.</w:t>
      </w:r>
    </w:p>
    <w:p w14:paraId="3BDDABE7" w14:textId="65444168" w:rsidR="00D64C1F" w:rsidRDefault="00D64C1F" w:rsidP="00D64C1F">
      <w:pPr>
        <w:pStyle w:val="BodyTextL50"/>
      </w:pPr>
      <w:r>
        <w:t xml:space="preserve">Verify that the timestamp service for logging is enabled on the router </w:t>
      </w:r>
      <w:r w:rsidR="002B4494">
        <w:t xml:space="preserve">by </w:t>
      </w:r>
      <w:r>
        <w:t xml:space="preserve">using the </w:t>
      </w:r>
      <w:r w:rsidRPr="005E2E48">
        <w:rPr>
          <w:b/>
        </w:rPr>
        <w:t>show run</w:t>
      </w:r>
      <w:r w:rsidR="001F3E6A">
        <w:t xml:space="preserve"> command. Use the </w:t>
      </w:r>
      <w:r w:rsidR="001F3E6A" w:rsidRPr="001F3E6A">
        <w:rPr>
          <w:b/>
        </w:rPr>
        <w:t>service timestamps log datetime msec</w:t>
      </w:r>
      <w:r>
        <w:t xml:space="preserve"> command </w:t>
      </w:r>
      <w:r w:rsidR="001F3387">
        <w:t>to verify</w:t>
      </w:r>
      <w:r>
        <w:t>.</w:t>
      </w:r>
    </w:p>
    <w:p w14:paraId="45CF3177" w14:textId="4D0694A8" w:rsidR="00D64C1F" w:rsidRDefault="00D64C1F" w:rsidP="00D64C1F">
      <w:pPr>
        <w:pStyle w:val="SubStepAlpha"/>
      </w:pPr>
      <w:r>
        <w:t>Configure the syslog service on the router to send syslog messages to the syslog server.</w:t>
      </w:r>
    </w:p>
    <w:p w14:paraId="59CA278B" w14:textId="77777777" w:rsidR="00D64C1F" w:rsidRPr="00247736" w:rsidRDefault="00D64C1F" w:rsidP="00D64C1F">
      <w:pPr>
        <w:pStyle w:val="StepHead"/>
      </w:pPr>
      <w:r w:rsidRPr="00247736">
        <w:t xml:space="preserve">Configure </w:t>
      </w:r>
      <w:r w:rsidR="00D82465">
        <w:t xml:space="preserve">the logging severity level </w:t>
      </w:r>
      <w:r w:rsidR="00D82465" w:rsidRPr="00A22C68">
        <w:t>on</w:t>
      </w:r>
      <w:r w:rsidR="00D82465">
        <w:t xml:space="preserve"> R3</w:t>
      </w:r>
      <w:r w:rsidRPr="00247736">
        <w:t>.</w:t>
      </w:r>
    </w:p>
    <w:p w14:paraId="3B5BF7AF" w14:textId="77777777" w:rsidR="00D64C1F" w:rsidRDefault="00D64C1F" w:rsidP="00D64C1F">
      <w:pPr>
        <w:pStyle w:val="BodyTextL25"/>
      </w:pPr>
      <w:r>
        <w:t>Logging t</w:t>
      </w:r>
      <w:r w:rsidRPr="006F67E0">
        <w:t>raps can be set to support the loggin</w:t>
      </w:r>
      <w:r>
        <w:t>g</w:t>
      </w:r>
      <w:r w:rsidRPr="006F67E0">
        <w:t xml:space="preserve"> function. </w:t>
      </w:r>
      <w:r>
        <w:t xml:space="preserve">A trap is a threshold that triggers a log message. </w:t>
      </w:r>
      <w:r w:rsidRPr="006F67E0">
        <w:t xml:space="preserve">The level of </w:t>
      </w:r>
      <w:r>
        <w:t xml:space="preserve">logging </w:t>
      </w:r>
      <w:r w:rsidRPr="006F67E0">
        <w:t xml:space="preserve">messages can be adjusted to allow the administrator to determine what kinds of messages are sent to the syslog </w:t>
      </w:r>
      <w:r>
        <w:t>server</w:t>
      </w:r>
      <w:r w:rsidRPr="006F67E0">
        <w:t xml:space="preserve">. Routers support different levels of logging. The eight levels range from 0 (emergencies), </w:t>
      </w:r>
      <w:r w:rsidR="002B4494">
        <w:t xml:space="preserve">which </w:t>
      </w:r>
      <w:r w:rsidRPr="006F67E0">
        <w:t>indicat</w:t>
      </w:r>
      <w:r w:rsidR="002B4494">
        <w:t>es</w:t>
      </w:r>
      <w:r w:rsidRPr="006F67E0">
        <w:t xml:space="preserve"> that the system is unstable, to 7 (debugging), which sends messages that include router information.</w:t>
      </w:r>
    </w:p>
    <w:p w14:paraId="5239B589" w14:textId="77777777" w:rsidR="00D64C1F" w:rsidRPr="00247736" w:rsidRDefault="00D64C1F" w:rsidP="00D64C1F">
      <w:pPr>
        <w:pStyle w:val="BodyTextL25"/>
      </w:pPr>
      <w:r w:rsidRPr="00247736">
        <w:rPr>
          <w:b/>
        </w:rPr>
        <w:t>Note</w:t>
      </w:r>
      <w:r w:rsidRPr="00236A7F">
        <w:t>:</w:t>
      </w:r>
      <w:r w:rsidRPr="00247736">
        <w:t xml:space="preserve"> The default level for </w:t>
      </w:r>
      <w:r>
        <w:t>s</w:t>
      </w:r>
      <w:r w:rsidRPr="00247736">
        <w:t xml:space="preserve">yslog is 6 </w:t>
      </w:r>
      <w:r w:rsidR="002B4494">
        <w:t>(</w:t>
      </w:r>
      <w:r w:rsidRPr="00247736">
        <w:t>informational logging</w:t>
      </w:r>
      <w:r w:rsidR="002B4494">
        <w:t>)</w:t>
      </w:r>
      <w:r w:rsidRPr="00247736">
        <w:t>. The default for console and monitor loggin</w:t>
      </w:r>
      <w:r>
        <w:t>g</w:t>
      </w:r>
      <w:r w:rsidRPr="00247736">
        <w:t xml:space="preserve"> is 7 </w:t>
      </w:r>
      <w:r w:rsidR="002B4494">
        <w:t>(</w:t>
      </w:r>
      <w:r w:rsidRPr="00247736">
        <w:t>debugging</w:t>
      </w:r>
      <w:r w:rsidR="002B4494">
        <w:t>)</w:t>
      </w:r>
      <w:r w:rsidRPr="00247736">
        <w:t>.</w:t>
      </w:r>
    </w:p>
    <w:p w14:paraId="0AF6351F" w14:textId="77777777" w:rsidR="00D64C1F" w:rsidRPr="006F67E0" w:rsidRDefault="00D64C1F" w:rsidP="00D64C1F">
      <w:pPr>
        <w:pStyle w:val="SubStepAlpha"/>
      </w:pPr>
      <w:r>
        <w:t xml:space="preserve">Use the </w:t>
      </w:r>
      <w:r w:rsidRPr="00E40A27">
        <w:rPr>
          <w:b/>
        </w:rPr>
        <w:t>logging trap</w:t>
      </w:r>
      <w:r w:rsidRPr="00E40A27">
        <w:t xml:space="preserve"> </w:t>
      </w:r>
      <w:r w:rsidRPr="006F67E0">
        <w:t xml:space="preserve">command </w:t>
      </w:r>
      <w:r>
        <w:t xml:space="preserve">to </w:t>
      </w:r>
      <w:r w:rsidRPr="006F67E0">
        <w:t>set the severity level</w:t>
      </w:r>
      <w:r w:rsidR="00086FF1">
        <w:t xml:space="preserve"> for R3 to level 4 </w:t>
      </w:r>
      <w:r w:rsidR="002B4494">
        <w:t>(</w:t>
      </w:r>
      <w:r w:rsidR="00086FF1" w:rsidRPr="00086FF1">
        <w:rPr>
          <w:b/>
        </w:rPr>
        <w:t>warnings</w:t>
      </w:r>
      <w:r w:rsidR="002B4494">
        <w:rPr>
          <w:b/>
        </w:rPr>
        <w:t>)</w:t>
      </w:r>
      <w:r>
        <w:t>.</w:t>
      </w:r>
    </w:p>
    <w:p w14:paraId="6CF71059" w14:textId="77777777" w:rsidR="00D64C1F" w:rsidRPr="002B6FB4" w:rsidRDefault="00D64C1F" w:rsidP="00D64C1F">
      <w:pPr>
        <w:pStyle w:val="SubStepAlpha"/>
        <w:rPr>
          <w:rFonts w:cs="Arial"/>
        </w:rPr>
      </w:pPr>
      <w:r>
        <w:t xml:space="preserve">Use the </w:t>
      </w:r>
      <w:r w:rsidRPr="0045744A">
        <w:rPr>
          <w:b/>
        </w:rPr>
        <w:t>show logging</w:t>
      </w:r>
      <w:r w:rsidRPr="0045744A">
        <w:t xml:space="preserve"> </w:t>
      </w:r>
      <w:r w:rsidRPr="006F67E0">
        <w:t xml:space="preserve">command </w:t>
      </w:r>
      <w:r>
        <w:t xml:space="preserve">to </w:t>
      </w:r>
      <w:r w:rsidRPr="006F67E0">
        <w:t>se</w:t>
      </w:r>
      <w:r>
        <w:t xml:space="preserve">e </w:t>
      </w:r>
      <w:r w:rsidRPr="006F67E0">
        <w:t xml:space="preserve">the </w:t>
      </w:r>
      <w:r>
        <w:t>type and level of logging enabled.</w:t>
      </w:r>
    </w:p>
    <w:p w14:paraId="478B95FF" w14:textId="77777777" w:rsidR="005F4F66" w:rsidRDefault="005F4F66">
      <w:pPr>
        <w:spacing w:before="0" w:after="0" w:line="240" w:lineRule="auto"/>
        <w:rPr>
          <w:rFonts w:eastAsia="Times New Roman"/>
          <w:b/>
          <w:bCs/>
          <w:sz w:val="28"/>
          <w:szCs w:val="28"/>
        </w:rPr>
      </w:pPr>
      <w:r>
        <w:br w:type="page"/>
      </w:r>
    </w:p>
    <w:p w14:paraId="7A68AC43" w14:textId="3311A8F5" w:rsidR="000575E9" w:rsidRPr="005F4F66" w:rsidRDefault="000575E9" w:rsidP="000575E9">
      <w:pPr>
        <w:pStyle w:val="PartHead"/>
      </w:pPr>
      <w:r w:rsidRPr="005F4F66">
        <w:lastRenderedPageBreak/>
        <w:t>Configure a Zone-Based Policy Firewall and Intrusion Prevention System</w:t>
      </w:r>
      <w:r w:rsidR="00866073" w:rsidRPr="005F4F66">
        <w:t xml:space="preserve"> (Chapters 4 and 5)</w:t>
      </w:r>
    </w:p>
    <w:p w14:paraId="1CA57A42" w14:textId="77777777" w:rsidR="0043254C" w:rsidRDefault="000575E9" w:rsidP="00827076">
      <w:pPr>
        <w:pStyle w:val="BodyTextL25"/>
      </w:pPr>
      <w:r w:rsidRPr="009B7AD9">
        <w:t xml:space="preserve">In Part </w:t>
      </w:r>
      <w:r w:rsidR="00866073">
        <w:t>4</w:t>
      </w:r>
      <w:r w:rsidRPr="009B7AD9">
        <w:t xml:space="preserve">, you </w:t>
      </w:r>
      <w:r w:rsidR="009226BD">
        <w:t xml:space="preserve">will </w:t>
      </w:r>
      <w:r w:rsidRPr="009B7AD9">
        <w:t xml:space="preserve">configure </w:t>
      </w:r>
      <w:r>
        <w:t>a Z</w:t>
      </w:r>
      <w:r w:rsidR="008C6A42">
        <w:t>P</w:t>
      </w:r>
      <w:r>
        <w:t>F</w:t>
      </w:r>
      <w:r w:rsidRPr="009B7AD9">
        <w:t xml:space="preserve"> </w:t>
      </w:r>
      <w:r w:rsidR="000C513B" w:rsidRPr="00827076">
        <w:t>and</w:t>
      </w:r>
      <w:r w:rsidRPr="009B7AD9">
        <w:t xml:space="preserve"> IPS on R3</w:t>
      </w:r>
      <w:r w:rsidR="008C6A42">
        <w:t xml:space="preserve"> using the CLI</w:t>
      </w:r>
      <w:r w:rsidRPr="009B7AD9">
        <w:t>.</w:t>
      </w:r>
    </w:p>
    <w:p w14:paraId="134FE975" w14:textId="77777777" w:rsidR="000575E9" w:rsidRDefault="000575E9" w:rsidP="00A211B2">
      <w:pPr>
        <w:pStyle w:val="TaskHead"/>
        <w:numPr>
          <w:ilvl w:val="1"/>
          <w:numId w:val="4"/>
        </w:numPr>
      </w:pPr>
      <w:r w:rsidRPr="009B7AD9">
        <w:t>Configure a Z</w:t>
      </w:r>
      <w:r w:rsidR="008C6A42">
        <w:t>P</w:t>
      </w:r>
      <w:r>
        <w:t xml:space="preserve">F </w:t>
      </w:r>
      <w:r w:rsidRPr="009B7AD9">
        <w:t xml:space="preserve">on R3 </w:t>
      </w:r>
      <w:r w:rsidR="008C6A42">
        <w:t>u</w:t>
      </w:r>
      <w:r w:rsidR="009226BD" w:rsidRPr="009B7AD9">
        <w:t xml:space="preserve">sing </w:t>
      </w:r>
      <w:r w:rsidR="008C6A42">
        <w:t>the CLI</w:t>
      </w:r>
    </w:p>
    <w:p w14:paraId="7BBBD8CF" w14:textId="77777777" w:rsidR="008C6A42" w:rsidRDefault="004D1E47" w:rsidP="004D1E47">
      <w:pPr>
        <w:pStyle w:val="StepHead"/>
        <w:rPr>
          <w:noProof/>
        </w:rPr>
      </w:pPr>
      <w:r w:rsidRPr="000E6CE9">
        <w:t xml:space="preserve">Creating the </w:t>
      </w:r>
      <w:r w:rsidRPr="00A45635">
        <w:rPr>
          <w:noProof/>
        </w:rPr>
        <w:t>security zones.</w:t>
      </w:r>
    </w:p>
    <w:p w14:paraId="70797CF3" w14:textId="77777777" w:rsidR="004D1E47" w:rsidRDefault="004D1E47" w:rsidP="004D1E47">
      <w:pPr>
        <w:pStyle w:val="SubStepAlpha"/>
      </w:pPr>
      <w:r>
        <w:t xml:space="preserve">Create the </w:t>
      </w:r>
      <w:r w:rsidRPr="004D1E47">
        <w:rPr>
          <w:b/>
        </w:rPr>
        <w:t>INSIDE</w:t>
      </w:r>
      <w:r>
        <w:t xml:space="preserve"> and </w:t>
      </w:r>
      <w:r w:rsidR="000C47CE">
        <w:rPr>
          <w:b/>
        </w:rPr>
        <w:t>OUTSIDE</w:t>
      </w:r>
      <w:r>
        <w:t xml:space="preserve"> security zones.</w:t>
      </w:r>
    </w:p>
    <w:p w14:paraId="7CE98F3A" w14:textId="77777777" w:rsidR="004D1E47" w:rsidRPr="004D1E47" w:rsidRDefault="004D1E47" w:rsidP="00A211B2">
      <w:pPr>
        <w:pStyle w:val="SubStepAlpha"/>
        <w:numPr>
          <w:ilvl w:val="3"/>
          <w:numId w:val="9"/>
        </w:numPr>
        <w:rPr>
          <w:rFonts w:cs="Arial"/>
          <w:szCs w:val="20"/>
        </w:rPr>
      </w:pPr>
      <w:r>
        <w:t xml:space="preserve">Create an inspect class-map to match </w:t>
      </w:r>
      <w:r w:rsidR="005A4AD3">
        <w:t xml:space="preserve">the </w:t>
      </w:r>
      <w:r>
        <w:t xml:space="preserve">traffic to be allowed from the </w:t>
      </w:r>
      <w:r w:rsidRPr="004D1E47">
        <w:rPr>
          <w:b/>
        </w:rPr>
        <w:t>INSIDE</w:t>
      </w:r>
      <w:r>
        <w:t xml:space="preserve"> zone to the </w:t>
      </w:r>
      <w:r w:rsidR="000C47CE" w:rsidRPr="000C47CE">
        <w:rPr>
          <w:b/>
        </w:rPr>
        <w:t>OUTSIDE</w:t>
      </w:r>
      <w:r>
        <w:t xml:space="preserve"> zone</w:t>
      </w:r>
      <w:r w:rsidRPr="00191573">
        <w:t>.</w:t>
      </w:r>
      <w:r>
        <w:t xml:space="preserve"> Because we trust the </w:t>
      </w:r>
      <w:r w:rsidRPr="002E3594">
        <w:rPr>
          <w:b/>
        </w:rPr>
        <w:t>INSIDE</w:t>
      </w:r>
      <w:r>
        <w:t xml:space="preserve"> zone, we allow all the main protocols. Use the </w:t>
      </w:r>
      <w:r w:rsidRPr="004D1E47">
        <w:rPr>
          <w:rFonts w:cs="Arial"/>
          <w:b/>
          <w:szCs w:val="20"/>
        </w:rPr>
        <w:t>match-any</w:t>
      </w:r>
      <w:r w:rsidRPr="004D1E47">
        <w:rPr>
          <w:rFonts w:cs="Arial"/>
          <w:szCs w:val="20"/>
        </w:rPr>
        <w:t xml:space="preserve"> keyword </w:t>
      </w:r>
      <w:r>
        <w:rPr>
          <w:rFonts w:cs="Arial"/>
          <w:szCs w:val="20"/>
        </w:rPr>
        <w:t xml:space="preserve">to </w:t>
      </w:r>
      <w:r w:rsidRPr="004D1E47">
        <w:rPr>
          <w:rFonts w:cs="Arial"/>
          <w:szCs w:val="20"/>
        </w:rPr>
        <w:t xml:space="preserve">instruct the router that </w:t>
      </w:r>
      <w:r>
        <w:rPr>
          <w:rFonts w:cs="Arial"/>
          <w:szCs w:val="20"/>
        </w:rPr>
        <w:t>the following</w:t>
      </w:r>
      <w:r w:rsidRPr="004D1E47">
        <w:rPr>
          <w:rFonts w:cs="Arial"/>
          <w:szCs w:val="20"/>
        </w:rPr>
        <w:t xml:space="preserve"> </w:t>
      </w:r>
      <w:r w:rsidRPr="004D1E47">
        <w:rPr>
          <w:rFonts w:cs="Arial"/>
          <w:b/>
          <w:szCs w:val="20"/>
        </w:rPr>
        <w:t>match</w:t>
      </w:r>
      <w:r w:rsidRPr="004D1E47">
        <w:rPr>
          <w:rFonts w:cs="Arial"/>
          <w:szCs w:val="20"/>
        </w:rPr>
        <w:t xml:space="preserve"> protocol statements will qualify as a successful match</w:t>
      </w:r>
      <w:r w:rsidR="005A4AD3">
        <w:rPr>
          <w:rFonts w:cs="Arial"/>
          <w:szCs w:val="20"/>
        </w:rPr>
        <w:t>.</w:t>
      </w:r>
      <w:r w:rsidRPr="004D1E47">
        <w:rPr>
          <w:rFonts w:cs="Arial"/>
          <w:szCs w:val="20"/>
        </w:rPr>
        <w:t xml:space="preserve"> </w:t>
      </w:r>
      <w:r w:rsidR="005A4AD3">
        <w:rPr>
          <w:rFonts w:cs="Arial"/>
          <w:szCs w:val="20"/>
        </w:rPr>
        <w:t xml:space="preserve">This </w:t>
      </w:r>
      <w:r w:rsidRPr="004D1E47">
        <w:rPr>
          <w:rFonts w:cs="Arial"/>
          <w:szCs w:val="20"/>
        </w:rPr>
        <w:t>result</w:t>
      </w:r>
      <w:r w:rsidR="005A4AD3">
        <w:rPr>
          <w:rFonts w:cs="Arial"/>
          <w:szCs w:val="20"/>
        </w:rPr>
        <w:t>s</w:t>
      </w:r>
      <w:r w:rsidRPr="004D1E47">
        <w:rPr>
          <w:rFonts w:cs="Arial"/>
          <w:szCs w:val="20"/>
        </w:rPr>
        <w:t xml:space="preserve"> in a policy being applied</w:t>
      </w:r>
      <w:r>
        <w:rPr>
          <w:rFonts w:cs="Arial"/>
          <w:szCs w:val="20"/>
        </w:rPr>
        <w:t>. M</w:t>
      </w:r>
      <w:r w:rsidRPr="004D1E47">
        <w:rPr>
          <w:rFonts w:cs="Arial"/>
          <w:szCs w:val="20"/>
        </w:rPr>
        <w:t xml:space="preserve">atch for </w:t>
      </w:r>
      <w:r w:rsidRPr="004D1E47">
        <w:rPr>
          <w:rFonts w:cs="Arial"/>
          <w:b/>
          <w:szCs w:val="20"/>
        </w:rPr>
        <w:t>TCP</w:t>
      </w:r>
      <w:r>
        <w:rPr>
          <w:rFonts w:cs="Arial"/>
          <w:szCs w:val="20"/>
        </w:rPr>
        <w:t>,</w:t>
      </w:r>
      <w:r w:rsidRPr="004D1E47">
        <w:rPr>
          <w:rFonts w:cs="Arial"/>
          <w:szCs w:val="20"/>
        </w:rPr>
        <w:t xml:space="preserve"> </w:t>
      </w:r>
      <w:r w:rsidRPr="004D1E47">
        <w:rPr>
          <w:rFonts w:cs="Arial"/>
          <w:b/>
          <w:szCs w:val="20"/>
        </w:rPr>
        <w:t>UDP</w:t>
      </w:r>
      <w:r>
        <w:rPr>
          <w:rFonts w:cs="Arial"/>
          <w:b/>
          <w:szCs w:val="20"/>
        </w:rPr>
        <w:t>,</w:t>
      </w:r>
      <w:r w:rsidRPr="004D1E47">
        <w:rPr>
          <w:rFonts w:cs="Arial"/>
          <w:szCs w:val="20"/>
        </w:rPr>
        <w:t xml:space="preserve"> or </w:t>
      </w:r>
      <w:r w:rsidRPr="004D1E47">
        <w:rPr>
          <w:rFonts w:cs="Arial"/>
          <w:b/>
          <w:szCs w:val="20"/>
        </w:rPr>
        <w:t>ICMP</w:t>
      </w:r>
      <w:r w:rsidRPr="004D1E47">
        <w:rPr>
          <w:rFonts w:cs="Arial"/>
          <w:szCs w:val="20"/>
        </w:rPr>
        <w:t xml:space="preserve"> packets.</w:t>
      </w:r>
    </w:p>
    <w:p w14:paraId="3A6DD766" w14:textId="77777777" w:rsidR="00A41EB1" w:rsidRDefault="00A41EB1" w:rsidP="00A41EB1">
      <w:pPr>
        <w:pStyle w:val="SubStepAlpha"/>
      </w:pPr>
      <w:r>
        <w:t xml:space="preserve">Create an inspect policy-map named </w:t>
      </w:r>
      <w:r w:rsidR="001C4D5C">
        <w:rPr>
          <w:b/>
        </w:rPr>
        <w:t>INSIDE-TO-</w:t>
      </w:r>
      <w:r w:rsidR="000C47CE">
        <w:rPr>
          <w:b/>
        </w:rPr>
        <w:t>OUTSIDE</w:t>
      </w:r>
      <w:r>
        <w:t xml:space="preserve">. Bind the </w:t>
      </w:r>
      <w:r w:rsidR="001C4D5C">
        <w:rPr>
          <w:b/>
        </w:rPr>
        <w:t>INSIDE-</w:t>
      </w:r>
      <w:r>
        <w:rPr>
          <w:b/>
        </w:rPr>
        <w:t>PROTOCOLS</w:t>
      </w:r>
      <w:r>
        <w:t xml:space="preserve"> class-map to the policy-map. All packets matched by the </w:t>
      </w:r>
      <w:r w:rsidR="001C4D5C">
        <w:rPr>
          <w:b/>
        </w:rPr>
        <w:t>INSIDE-</w:t>
      </w:r>
      <w:r>
        <w:rPr>
          <w:b/>
        </w:rPr>
        <w:t>PROTOCOLS</w:t>
      </w:r>
      <w:r>
        <w:t xml:space="preserve"> class-map will be inspected.</w:t>
      </w:r>
    </w:p>
    <w:p w14:paraId="79421EC0" w14:textId="77777777" w:rsidR="004D1E47" w:rsidRDefault="00A41EB1" w:rsidP="004D1E47">
      <w:pPr>
        <w:pStyle w:val="SubStepAlpha"/>
      </w:pPr>
      <w:r>
        <w:t>Create a zon</w:t>
      </w:r>
      <w:r w:rsidR="000C47CE">
        <w:t xml:space="preserve">e-pair called </w:t>
      </w:r>
      <w:r w:rsidR="001C4D5C">
        <w:rPr>
          <w:b/>
        </w:rPr>
        <w:t>INSIDE-TO-</w:t>
      </w:r>
      <w:r w:rsidR="000C47CE" w:rsidRPr="000C47CE">
        <w:rPr>
          <w:b/>
        </w:rPr>
        <w:t>OUTSIDE</w:t>
      </w:r>
      <w:r>
        <w:t xml:space="preserve"> </w:t>
      </w:r>
      <w:r w:rsidR="005A4AD3">
        <w:t>that</w:t>
      </w:r>
      <w:r>
        <w:t xml:space="preserve"> allow</w:t>
      </w:r>
      <w:r w:rsidR="005A4AD3">
        <w:t>s</w:t>
      </w:r>
      <w:r>
        <w:t xml:space="preserve"> traffic initiated from the internal networ</w:t>
      </w:r>
      <w:r w:rsidR="000C47CE">
        <w:t>k to the external network</w:t>
      </w:r>
      <w:r>
        <w:t xml:space="preserve"> but does not allow </w:t>
      </w:r>
      <w:r w:rsidRPr="00A22C68">
        <w:t>traffic</w:t>
      </w:r>
      <w:r>
        <w:t xml:space="preserve"> originati</w:t>
      </w:r>
      <w:r w:rsidR="000C47CE">
        <w:t>ng from the external network</w:t>
      </w:r>
      <w:r>
        <w:t xml:space="preserve"> to reach the internal network.</w:t>
      </w:r>
    </w:p>
    <w:p w14:paraId="11BA37D7" w14:textId="77777777" w:rsidR="000C47CE" w:rsidRDefault="000C47CE" w:rsidP="000C47CE">
      <w:pPr>
        <w:pStyle w:val="SubStepAlpha"/>
        <w:rPr>
          <w:rStyle w:val="DevConfigGray"/>
          <w:rFonts w:ascii="Arial" w:hAnsi="Arial"/>
          <w:shd w:val="clear" w:color="auto" w:fill="auto"/>
        </w:rPr>
      </w:pPr>
      <w:r>
        <w:rPr>
          <w:rStyle w:val="DevConfigGray"/>
          <w:rFonts w:ascii="Arial" w:hAnsi="Arial"/>
          <w:shd w:val="clear" w:color="auto" w:fill="auto"/>
        </w:rPr>
        <w:t>Apply the policy-map to the zone-pair.</w:t>
      </w:r>
    </w:p>
    <w:p w14:paraId="62FF5C5C" w14:textId="77777777" w:rsidR="001462A0" w:rsidRDefault="001462A0" w:rsidP="000C47CE">
      <w:pPr>
        <w:pStyle w:val="SubStepAlpha"/>
      </w:pPr>
      <w:r>
        <w:t>Assign R3’s G0/1 interface to</w:t>
      </w:r>
      <w:r w:rsidR="005A4AD3">
        <w:t xml:space="preserve"> the</w:t>
      </w:r>
      <w:r>
        <w:t xml:space="preserve"> </w:t>
      </w:r>
      <w:r w:rsidRPr="001A5730">
        <w:rPr>
          <w:b/>
        </w:rPr>
        <w:t>INSIDE</w:t>
      </w:r>
      <w:r>
        <w:t xml:space="preserve"> security zone and</w:t>
      </w:r>
      <w:r w:rsidR="005A4AD3">
        <w:t xml:space="preserve"> the</w:t>
      </w:r>
      <w:r>
        <w:t xml:space="preserve"> S0/0/1 interface to the </w:t>
      </w:r>
      <w:r w:rsidRPr="001A5730">
        <w:rPr>
          <w:b/>
        </w:rPr>
        <w:t>OUTSIDE</w:t>
      </w:r>
      <w:r>
        <w:t xml:space="preserve"> security zone.</w:t>
      </w:r>
    </w:p>
    <w:p w14:paraId="08A7DEFC" w14:textId="77777777" w:rsidR="001462A0" w:rsidRDefault="001462A0" w:rsidP="001462A0">
      <w:pPr>
        <w:pStyle w:val="CMD"/>
      </w:pPr>
    </w:p>
    <w:p w14:paraId="2B2216E1" w14:textId="77777777" w:rsidR="000C47CE" w:rsidRDefault="001462A0" w:rsidP="000C47CE">
      <w:pPr>
        <w:pStyle w:val="SubStepAlpha"/>
      </w:pPr>
      <w:r>
        <w:t xml:space="preserve">Verify your ZPF configuration by using the </w:t>
      </w:r>
      <w:r w:rsidRPr="001462A0">
        <w:rPr>
          <w:b/>
        </w:rPr>
        <w:t>show zone-pair security</w:t>
      </w:r>
      <w:r w:rsidR="000B4534">
        <w:t>,</w:t>
      </w:r>
      <w:r>
        <w:t xml:space="preserve"> </w:t>
      </w:r>
      <w:r w:rsidRPr="001462A0">
        <w:rPr>
          <w:b/>
        </w:rPr>
        <w:t xml:space="preserve">show policy-map type inspect </w:t>
      </w:r>
      <w:r w:rsidRPr="00A22C68">
        <w:rPr>
          <w:b/>
        </w:rPr>
        <w:t>zone-pair</w:t>
      </w:r>
      <w:r w:rsidR="000B4534" w:rsidRPr="00A22C68">
        <w:rPr>
          <w:b/>
        </w:rPr>
        <w:t>,</w:t>
      </w:r>
      <w:r w:rsidR="000B4534">
        <w:rPr>
          <w:b/>
        </w:rPr>
        <w:t xml:space="preserve"> </w:t>
      </w:r>
      <w:r w:rsidR="000B4534">
        <w:t xml:space="preserve">and </w:t>
      </w:r>
      <w:r w:rsidR="000B4534">
        <w:rPr>
          <w:b/>
        </w:rPr>
        <w:t xml:space="preserve">show zone security </w:t>
      </w:r>
      <w:r>
        <w:t>commands.</w:t>
      </w:r>
    </w:p>
    <w:p w14:paraId="1356B73B" w14:textId="77777777" w:rsidR="0043254C" w:rsidRDefault="000575E9" w:rsidP="00827076">
      <w:pPr>
        <w:pStyle w:val="TaskHead"/>
      </w:pPr>
      <w:r w:rsidRPr="00C707F0">
        <w:t xml:space="preserve">Configure </w:t>
      </w:r>
      <w:r w:rsidRPr="002A4155">
        <w:t xml:space="preserve">IPS </w:t>
      </w:r>
      <w:r w:rsidR="009B6C3A">
        <w:t>on R3 using the CLI.</w:t>
      </w:r>
    </w:p>
    <w:p w14:paraId="00C01952" w14:textId="77777777" w:rsidR="000575E9" w:rsidRPr="003C2AF7" w:rsidRDefault="000575E9" w:rsidP="000575E9">
      <w:pPr>
        <w:pStyle w:val="StepHead"/>
      </w:pPr>
      <w:r w:rsidRPr="003C2AF7">
        <w:t>Prepare router R3 and the TFTP server.</w:t>
      </w:r>
    </w:p>
    <w:p w14:paraId="64980BD2" w14:textId="77777777" w:rsidR="000575E9" w:rsidRDefault="000575E9" w:rsidP="000575E9">
      <w:pPr>
        <w:pStyle w:val="BodyTextL25"/>
      </w:pPr>
      <w:r>
        <w:t xml:space="preserve">To configure Cisco IOS IPS 5.x, the IOS IPS signature package </w:t>
      </w:r>
      <w:r w:rsidRPr="00A22C68">
        <w:rPr>
          <w:noProof/>
        </w:rPr>
        <w:t>file</w:t>
      </w:r>
      <w:r>
        <w:t xml:space="preserve"> and public </w:t>
      </w:r>
      <w:r w:rsidRPr="00A22C68">
        <w:rPr>
          <w:noProof/>
        </w:rPr>
        <w:t>crypto</w:t>
      </w:r>
      <w:r>
        <w:t xml:space="preserve"> key files must be available on the PC with the TFTP server installed. </w:t>
      </w:r>
      <w:r w:rsidRPr="00D77309">
        <w:t>R3 uses PC-C as the TFTP server</w:t>
      </w:r>
      <w:r>
        <w:t xml:space="preserve">. </w:t>
      </w:r>
      <w:r w:rsidR="005A4AD3">
        <w:t>Ask</w:t>
      </w:r>
      <w:r>
        <w:t xml:space="preserve"> your instructor if these files are not on the PC.</w:t>
      </w:r>
    </w:p>
    <w:p w14:paraId="380A5780" w14:textId="77777777" w:rsidR="000575E9" w:rsidRPr="00B7048F" w:rsidRDefault="000575E9" w:rsidP="000575E9">
      <w:pPr>
        <w:pStyle w:val="SubStepAlpha"/>
      </w:pPr>
      <w:r w:rsidRPr="00B7048F">
        <w:t xml:space="preserve">Verify that the </w:t>
      </w:r>
      <w:r w:rsidRPr="001D066C">
        <w:rPr>
          <w:b/>
        </w:rPr>
        <w:t>IOS-S</w:t>
      </w:r>
      <w:r w:rsidRPr="007F2E93">
        <w:rPr>
          <w:b/>
        </w:rPr>
        <w:t>xxx</w:t>
      </w:r>
      <w:r w:rsidRPr="001D066C">
        <w:rPr>
          <w:b/>
        </w:rPr>
        <w:t>-CLI.pkg</w:t>
      </w:r>
      <w:r w:rsidRPr="00B7048F">
        <w:t xml:space="preserve"> signature package file is in </w:t>
      </w:r>
      <w:r>
        <w:t xml:space="preserve">the default </w:t>
      </w:r>
      <w:r w:rsidRPr="00B7048F">
        <w:t xml:space="preserve">TFTP folder. The </w:t>
      </w:r>
      <w:r w:rsidRPr="00CF2B0C">
        <w:rPr>
          <w:i/>
        </w:rPr>
        <w:t>xxx</w:t>
      </w:r>
      <w:r w:rsidRPr="00B7048F">
        <w:t xml:space="preserve"> is the version number and varies depending on which file was downloaded</w:t>
      </w:r>
      <w:r>
        <w:t xml:space="preserve"> from Cisco.com</w:t>
      </w:r>
      <w:r w:rsidRPr="00B7048F">
        <w:t>.</w:t>
      </w:r>
    </w:p>
    <w:p w14:paraId="7FCB9121" w14:textId="77777777" w:rsidR="000575E9" w:rsidRPr="006059B0" w:rsidRDefault="000575E9" w:rsidP="000575E9">
      <w:pPr>
        <w:pStyle w:val="SubStepAlpha"/>
      </w:pPr>
      <w:r w:rsidRPr="003C2AF7">
        <w:t xml:space="preserve">Verify that the </w:t>
      </w:r>
      <w:r w:rsidRPr="008C4834">
        <w:rPr>
          <w:b/>
        </w:rPr>
        <w:t>realm-cisco.pub.key.txt</w:t>
      </w:r>
      <w:r w:rsidRPr="003C2AF7">
        <w:t xml:space="preserve"> file is available and </w:t>
      </w:r>
      <w:r w:rsidRPr="00A22C68">
        <w:rPr>
          <w:noProof/>
        </w:rPr>
        <w:t>note</w:t>
      </w:r>
      <w:r w:rsidRPr="003C2AF7">
        <w:t xml:space="preserve"> its location on PC-C. This is the public</w:t>
      </w:r>
      <w:r>
        <w:t xml:space="preserve"> crypto key used by Cisco IOS IPS.</w:t>
      </w:r>
    </w:p>
    <w:p w14:paraId="3F8B91B4" w14:textId="77777777" w:rsidR="000575E9" w:rsidRDefault="000575E9" w:rsidP="000575E9">
      <w:pPr>
        <w:pStyle w:val="SubStepAlpha"/>
      </w:pPr>
      <w:r>
        <w:t xml:space="preserve">Verify or create the IPS directory </w:t>
      </w:r>
      <w:r w:rsidR="00387C5F">
        <w:t>(</w:t>
      </w:r>
      <w:r w:rsidRPr="00516453">
        <w:rPr>
          <w:b/>
        </w:rPr>
        <w:t>ipsdir</w:t>
      </w:r>
      <w:r w:rsidR="00387C5F">
        <w:t>)</w:t>
      </w:r>
      <w:r>
        <w:t xml:space="preserve"> in router flash on R3. </w:t>
      </w:r>
      <w:r w:rsidRPr="00B7048F">
        <w:t>From the R</w:t>
      </w:r>
      <w:r>
        <w:t>3</w:t>
      </w:r>
      <w:r w:rsidRPr="00B7048F">
        <w:t xml:space="preserve"> CLI, display the content of </w:t>
      </w:r>
      <w:r w:rsidRPr="00A22C68">
        <w:rPr>
          <w:noProof/>
        </w:rPr>
        <w:t>flash</w:t>
      </w:r>
      <w:r w:rsidRPr="00B7048F">
        <w:t xml:space="preserve"> memory and check </w:t>
      </w:r>
      <w:r>
        <w:t xml:space="preserve">to see if </w:t>
      </w:r>
      <w:r w:rsidRPr="00B7048F">
        <w:t xml:space="preserve">the </w:t>
      </w:r>
      <w:r w:rsidRPr="00C707F0">
        <w:rPr>
          <w:b/>
        </w:rPr>
        <w:t>ipsdir</w:t>
      </w:r>
      <w:r w:rsidRPr="00B7048F">
        <w:t xml:space="preserve"> directory</w:t>
      </w:r>
      <w:r>
        <w:t xml:space="preserve"> exists.</w:t>
      </w:r>
    </w:p>
    <w:p w14:paraId="000B22E7" w14:textId="77777777" w:rsidR="000575E9" w:rsidRPr="003C2AF7" w:rsidRDefault="000575E9" w:rsidP="000575E9">
      <w:pPr>
        <w:pStyle w:val="SubStepAlpha"/>
      </w:pPr>
      <w:r w:rsidRPr="003C2AF7">
        <w:t xml:space="preserve">If the </w:t>
      </w:r>
      <w:r w:rsidRPr="00C879C8">
        <w:rPr>
          <w:b/>
        </w:rPr>
        <w:t>ipsdir</w:t>
      </w:r>
      <w:r w:rsidRPr="003C2AF7">
        <w:t xml:space="preserve"> directory is not listed, create it in privileged EXEC mode, using the </w:t>
      </w:r>
      <w:r w:rsidRPr="00C879C8">
        <w:rPr>
          <w:b/>
        </w:rPr>
        <w:t>mkdir</w:t>
      </w:r>
      <w:r w:rsidRPr="003C2AF7">
        <w:t xml:space="preserve"> command.</w:t>
      </w:r>
    </w:p>
    <w:p w14:paraId="521CB399" w14:textId="77777777" w:rsidR="0043254C" w:rsidRDefault="000575E9" w:rsidP="00827076">
      <w:pPr>
        <w:pStyle w:val="BodyTextL50"/>
      </w:pPr>
      <w:r w:rsidRPr="003C2AF7">
        <w:rPr>
          <w:b/>
        </w:rPr>
        <w:t>Note</w:t>
      </w:r>
      <w:r w:rsidRPr="0073109E">
        <w:t xml:space="preserve">: </w:t>
      </w:r>
      <w:r w:rsidRPr="000B314F">
        <w:t xml:space="preserve">If the </w:t>
      </w:r>
      <w:r w:rsidR="00616FD5">
        <w:t>IPSDIR</w:t>
      </w:r>
      <w:r w:rsidRPr="000B314F">
        <w:t xml:space="preserve"> directory is listed and there are files in it, contact your instructor. This directory must be empty before configuring IPS. If there are no files in it</w:t>
      </w:r>
      <w:r w:rsidR="00387C5F">
        <w:t>,</w:t>
      </w:r>
      <w:r w:rsidRPr="000B314F">
        <w:t xml:space="preserve"> you may proceed to configure IPS.</w:t>
      </w:r>
    </w:p>
    <w:p w14:paraId="3222CD86" w14:textId="77777777" w:rsidR="000575E9" w:rsidRPr="00C707F0" w:rsidRDefault="000575E9" w:rsidP="000575E9">
      <w:pPr>
        <w:pStyle w:val="StepHead"/>
      </w:pPr>
      <w:r w:rsidRPr="00C707F0">
        <w:t>Verify the IOS IPS signature package location and TFTP server setup.</w:t>
      </w:r>
    </w:p>
    <w:p w14:paraId="7C335874" w14:textId="77777777" w:rsidR="000575E9" w:rsidRPr="00C707F0" w:rsidRDefault="005A4AD3" w:rsidP="000575E9">
      <w:pPr>
        <w:pStyle w:val="SubStepAlpha"/>
      </w:pPr>
      <w:r>
        <w:t xml:space="preserve">Use the </w:t>
      </w:r>
      <w:r w:rsidRPr="005A4AD3">
        <w:rPr>
          <w:b/>
        </w:rPr>
        <w:t>ping</w:t>
      </w:r>
      <w:r>
        <w:t xml:space="preserve"> command to v</w:t>
      </w:r>
      <w:r w:rsidR="000575E9" w:rsidRPr="00C707F0">
        <w:t xml:space="preserve">erify connectivity between </w:t>
      </w:r>
      <w:r w:rsidR="000575E9" w:rsidRPr="00A22C68">
        <w:rPr>
          <w:noProof/>
        </w:rPr>
        <w:t>R3</w:t>
      </w:r>
      <w:r w:rsidRPr="00A22C68">
        <w:rPr>
          <w:noProof/>
        </w:rPr>
        <w:t>,</w:t>
      </w:r>
      <w:r w:rsidR="000575E9" w:rsidRPr="00C707F0">
        <w:t xml:space="preserve"> PC-C, </w:t>
      </w:r>
      <w:r>
        <w:t xml:space="preserve">and </w:t>
      </w:r>
      <w:r w:rsidR="000575E9" w:rsidRPr="00C707F0">
        <w:t>the TFTP server.</w:t>
      </w:r>
    </w:p>
    <w:p w14:paraId="58D564FB" w14:textId="77777777" w:rsidR="000575E9" w:rsidRPr="00FA268D" w:rsidRDefault="000575E9" w:rsidP="000575E9">
      <w:pPr>
        <w:pStyle w:val="SubStepAlpha"/>
        <w:rPr>
          <w:rFonts w:eastAsia="Arial" w:cs="Arial"/>
        </w:rPr>
      </w:pPr>
      <w:r w:rsidRPr="003C2AF7">
        <w:t xml:space="preserve">Start Tftpd32 </w:t>
      </w:r>
      <w:r>
        <w:t>(</w:t>
      </w:r>
      <w:r w:rsidRPr="003C2AF7">
        <w:t xml:space="preserve">or </w:t>
      </w:r>
      <w:r w:rsidR="00A22C68">
        <w:t>an</w:t>
      </w:r>
      <w:r w:rsidRPr="00A22C68">
        <w:rPr>
          <w:noProof/>
        </w:rPr>
        <w:t>other TFTP server</w:t>
      </w:r>
      <w:r>
        <w:t>)</w:t>
      </w:r>
      <w:r w:rsidRPr="003C2AF7">
        <w:t xml:space="preserve"> and set the default directory </w:t>
      </w:r>
      <w:r w:rsidRPr="00A22C68">
        <w:rPr>
          <w:noProof/>
        </w:rPr>
        <w:t>to</w:t>
      </w:r>
      <w:r w:rsidRPr="003C2AF7">
        <w:t xml:space="preserve"> the one with the IPS signature</w:t>
      </w:r>
      <w:r w:rsidRPr="00C707F0">
        <w:rPr>
          <w:color w:val="000000"/>
        </w:rPr>
        <w:t xml:space="preserve"> </w:t>
      </w:r>
      <w:r w:rsidRPr="003C2AF7">
        <w:t>package</w:t>
      </w:r>
      <w:r w:rsidRPr="00C707F0">
        <w:rPr>
          <w:color w:val="000000"/>
        </w:rPr>
        <w:t xml:space="preserve"> in it. </w:t>
      </w:r>
      <w:r>
        <w:rPr>
          <w:color w:val="000000"/>
        </w:rPr>
        <w:t>Note</w:t>
      </w:r>
      <w:r w:rsidRPr="00C707F0">
        <w:t xml:space="preserve"> the filename for use in the next step.</w:t>
      </w:r>
    </w:p>
    <w:p w14:paraId="0D8FE15B" w14:textId="77777777" w:rsidR="00FA268D" w:rsidRDefault="00FA268D" w:rsidP="00FA268D">
      <w:pPr>
        <w:pStyle w:val="StepHead"/>
      </w:pPr>
      <w:r>
        <w:lastRenderedPageBreak/>
        <w:t>Copy and paste the crypto key file into R3’s configuration.</w:t>
      </w:r>
    </w:p>
    <w:p w14:paraId="63C51050" w14:textId="77777777" w:rsidR="00FA268D" w:rsidRDefault="00FA268D" w:rsidP="00995EB0">
      <w:pPr>
        <w:pStyle w:val="BodyTextL50"/>
      </w:pPr>
      <w:r>
        <w:t xml:space="preserve">In global configuration mode, select and copy the </w:t>
      </w:r>
      <w:r w:rsidRPr="005E0097">
        <w:t>crypto key</w:t>
      </w:r>
      <w:r>
        <w:t xml:space="preserve"> file named</w:t>
      </w:r>
      <w:r w:rsidRPr="00FE3AC1">
        <w:t xml:space="preserve"> </w:t>
      </w:r>
      <w:r w:rsidRPr="00CC613F">
        <w:rPr>
          <w:b/>
        </w:rPr>
        <w:t>realm-cisco.pub.key.txt</w:t>
      </w:r>
      <w:r>
        <w:t>. Paste the copied crypto key content at the global configuration mode prompt.</w:t>
      </w:r>
    </w:p>
    <w:p w14:paraId="1A0FA601" w14:textId="77777777" w:rsidR="001A5730" w:rsidRDefault="001A5730" w:rsidP="00995EB0">
      <w:pPr>
        <w:pStyle w:val="BodyTextL50"/>
      </w:pPr>
      <w:r w:rsidRPr="001A5730">
        <w:rPr>
          <w:b/>
        </w:rPr>
        <w:t>Note</w:t>
      </w:r>
      <w:r>
        <w:t>: The contents of the realm-cisco.pub.key.txt file have been provided below:</w:t>
      </w:r>
    </w:p>
    <w:p w14:paraId="65603F24" w14:textId="77777777" w:rsidR="00FA268D" w:rsidRPr="001A5730" w:rsidRDefault="00FA268D" w:rsidP="001A5730">
      <w:pPr>
        <w:pStyle w:val="CMD"/>
      </w:pPr>
      <w:r w:rsidRPr="001A5730">
        <w:t>crypto key pubkey-chain rsa</w:t>
      </w:r>
    </w:p>
    <w:p w14:paraId="38632C8F" w14:textId="77777777" w:rsidR="00FA268D" w:rsidRPr="001A5730" w:rsidRDefault="00FA268D" w:rsidP="001A5730">
      <w:pPr>
        <w:pStyle w:val="CMD"/>
      </w:pPr>
      <w:r w:rsidRPr="001A5730">
        <w:t xml:space="preserve"> named-key realm-cisco.pub signature</w:t>
      </w:r>
    </w:p>
    <w:p w14:paraId="4FB133AE" w14:textId="77777777" w:rsidR="00FA268D" w:rsidRPr="001A5730" w:rsidRDefault="00FA268D" w:rsidP="001A5730">
      <w:pPr>
        <w:pStyle w:val="CMD"/>
      </w:pPr>
      <w:r w:rsidRPr="001A5730">
        <w:t xml:space="preserve">  key-string</w:t>
      </w:r>
    </w:p>
    <w:p w14:paraId="5C1869DC" w14:textId="77777777" w:rsidR="00FA268D" w:rsidRPr="001A5730" w:rsidRDefault="00FA268D" w:rsidP="001A5730">
      <w:pPr>
        <w:pStyle w:val="CMD"/>
      </w:pPr>
      <w:r w:rsidRPr="001A5730">
        <w:t xml:space="preserve">   30820122 300D0609 2A864886 F70D0101 01050003 82010F00 3082010A 02820101</w:t>
      </w:r>
    </w:p>
    <w:p w14:paraId="2FA1F9FC" w14:textId="77777777" w:rsidR="00FA268D" w:rsidRPr="001A5730" w:rsidRDefault="00FA268D" w:rsidP="001A5730">
      <w:pPr>
        <w:pStyle w:val="CMD"/>
      </w:pPr>
      <w:r w:rsidRPr="001A5730">
        <w:t xml:space="preserve">   00C19E93 A8AF124A D6CC7A24 5097A975 206BE3A2 06FBA13F 6F12CB5B 4E441F16</w:t>
      </w:r>
    </w:p>
    <w:p w14:paraId="740002F3" w14:textId="77777777" w:rsidR="00FA268D" w:rsidRPr="001A5730" w:rsidRDefault="00FA268D" w:rsidP="001A5730">
      <w:pPr>
        <w:pStyle w:val="CMD"/>
      </w:pPr>
      <w:r w:rsidRPr="001A5730">
        <w:t xml:space="preserve">   17E630D5 C02AC252 912BE27F 37FDD9C8 11FC7AF7 DCDD81D9 43CDABC3 6007D128</w:t>
      </w:r>
    </w:p>
    <w:p w14:paraId="3F7E0C47" w14:textId="77777777" w:rsidR="00FA268D" w:rsidRPr="001A5730" w:rsidRDefault="00FA268D" w:rsidP="001A5730">
      <w:pPr>
        <w:pStyle w:val="CMD"/>
      </w:pPr>
      <w:r w:rsidRPr="001A5730">
        <w:t xml:space="preserve">   B199ABCB D34ED0F9 085FADC1 359C189E F30AF10A C0EFB624 7E0764BF 3E53053E</w:t>
      </w:r>
    </w:p>
    <w:p w14:paraId="61A9DE20" w14:textId="77777777" w:rsidR="00FA268D" w:rsidRPr="001A5730" w:rsidRDefault="00FA268D" w:rsidP="001A5730">
      <w:pPr>
        <w:pStyle w:val="CMD"/>
      </w:pPr>
      <w:r w:rsidRPr="001A5730">
        <w:t xml:space="preserve">   5B2146A9 D7A5EDE3 0298AF03 DED7A5B8 9479039D 20F30663 9AC64B93 C0112A35</w:t>
      </w:r>
    </w:p>
    <w:p w14:paraId="4CBB65C3" w14:textId="77777777" w:rsidR="00FA268D" w:rsidRPr="001A5730" w:rsidRDefault="00FA268D" w:rsidP="001A5730">
      <w:pPr>
        <w:pStyle w:val="CMD"/>
      </w:pPr>
      <w:r w:rsidRPr="001A5730">
        <w:t xml:space="preserve">   FE3F0C87 89BCB7BB 994AE74C FA9E481D F65875D6 85EAF974 6D9CC8E3 F0B08B85</w:t>
      </w:r>
    </w:p>
    <w:p w14:paraId="4C3BD882" w14:textId="77777777" w:rsidR="00FA268D" w:rsidRPr="001A5730" w:rsidRDefault="00FA268D" w:rsidP="001A5730">
      <w:pPr>
        <w:pStyle w:val="CMD"/>
      </w:pPr>
      <w:r w:rsidRPr="001A5730">
        <w:t xml:space="preserve">   50437722 FFBE85B9 5E4189FF CC189CB9 69C46F9C A84DFBA5 7A0AF99E AD768C36</w:t>
      </w:r>
    </w:p>
    <w:p w14:paraId="2EEDD7EE" w14:textId="77777777" w:rsidR="00FA268D" w:rsidRPr="001A5730" w:rsidRDefault="00FA268D" w:rsidP="001A5730">
      <w:pPr>
        <w:pStyle w:val="CMD"/>
      </w:pPr>
      <w:r w:rsidRPr="001A5730">
        <w:t xml:space="preserve">   006CF498 079F88F8 A3B3FB1F 9FB7B3CB 5539E1D1 9693CCBB 551F78D2 892356AE</w:t>
      </w:r>
    </w:p>
    <w:p w14:paraId="7581A418" w14:textId="77777777" w:rsidR="00FA268D" w:rsidRPr="001A5730" w:rsidRDefault="00FA268D" w:rsidP="001A5730">
      <w:pPr>
        <w:pStyle w:val="CMD"/>
      </w:pPr>
      <w:r w:rsidRPr="001A5730">
        <w:t xml:space="preserve">   2F56D826 8918EF3C 80CA4F4D 87BFCA3B BFF668E9 689782A5 CF31CB6E B4B094D3</w:t>
      </w:r>
    </w:p>
    <w:p w14:paraId="0981165F" w14:textId="77777777" w:rsidR="00FA268D" w:rsidRPr="001A5730" w:rsidRDefault="00FA268D" w:rsidP="001A5730">
      <w:pPr>
        <w:pStyle w:val="CMD"/>
      </w:pPr>
      <w:r w:rsidRPr="001A5730">
        <w:t xml:space="preserve">   F3020301 0001</w:t>
      </w:r>
    </w:p>
    <w:p w14:paraId="3843F27C" w14:textId="77777777" w:rsidR="00FA268D" w:rsidRPr="001A5730" w:rsidRDefault="00FA268D" w:rsidP="001A5730">
      <w:pPr>
        <w:pStyle w:val="CMD"/>
      </w:pPr>
      <w:r w:rsidRPr="001A5730">
        <w:t xml:space="preserve">  quit</w:t>
      </w:r>
      <w:bookmarkStart w:id="6" w:name="wp9000239"/>
      <w:bookmarkStart w:id="7" w:name="wp9000240"/>
      <w:bookmarkStart w:id="8" w:name="wp9000241"/>
      <w:bookmarkEnd w:id="6"/>
      <w:bookmarkEnd w:id="7"/>
      <w:bookmarkEnd w:id="8"/>
    </w:p>
    <w:p w14:paraId="21BA4CD3" w14:textId="77777777" w:rsidR="000575E9" w:rsidRDefault="00FA268D" w:rsidP="000575E9">
      <w:pPr>
        <w:pStyle w:val="StepHead"/>
      </w:pPr>
      <w:r>
        <w:t>Configure the IPS settings on R3 from the CLI</w:t>
      </w:r>
      <w:r w:rsidR="000575E9">
        <w:t>.</w:t>
      </w:r>
    </w:p>
    <w:p w14:paraId="032202F6" w14:textId="77777777" w:rsidR="00FA268D" w:rsidRDefault="00995EB0" w:rsidP="00995EB0">
      <w:pPr>
        <w:pStyle w:val="SubStepAlpha"/>
      </w:pPr>
      <w:r>
        <w:t xml:space="preserve">Create an IPS rule, </w:t>
      </w:r>
      <w:r w:rsidR="00E13D5C">
        <w:t xml:space="preserve">and </w:t>
      </w:r>
      <w:r>
        <w:t xml:space="preserve">name the rule </w:t>
      </w:r>
      <w:r w:rsidRPr="00995EB0">
        <w:rPr>
          <w:b/>
        </w:rPr>
        <w:t>IOSIPS</w:t>
      </w:r>
      <w:r>
        <w:t>.</w:t>
      </w:r>
    </w:p>
    <w:p w14:paraId="685CDF63" w14:textId="77777777" w:rsidR="00995EB0" w:rsidRDefault="00995EB0" w:rsidP="00995EB0">
      <w:pPr>
        <w:pStyle w:val="SubStepAlpha"/>
      </w:pPr>
      <w:r>
        <w:t xml:space="preserve">Set the IPS Signature storage location to the </w:t>
      </w:r>
      <w:r w:rsidR="00616FD5">
        <w:rPr>
          <w:b/>
        </w:rPr>
        <w:t>IPSDIR</w:t>
      </w:r>
      <w:r>
        <w:t xml:space="preserve"> directory you created </w:t>
      </w:r>
      <w:r w:rsidR="000D2C0A">
        <w:t>in</w:t>
      </w:r>
      <w:r w:rsidR="002E3594">
        <w:t xml:space="preserve"> </w:t>
      </w:r>
      <w:r>
        <w:t>flash in step 1d.</w:t>
      </w:r>
    </w:p>
    <w:p w14:paraId="78935784" w14:textId="77777777" w:rsidR="00995EB0" w:rsidRDefault="000F2D29" w:rsidP="000F2D29">
      <w:pPr>
        <w:pStyle w:val="SubStepAlpha"/>
      </w:pPr>
      <w:r>
        <w:t>Enable HTTP server and IPS SDEE even</w:t>
      </w:r>
      <w:r w:rsidR="00E13D5C">
        <w:t>t</w:t>
      </w:r>
      <w:r>
        <w:t xml:space="preserve"> notification.</w:t>
      </w:r>
    </w:p>
    <w:p w14:paraId="639FD3E3" w14:textId="77777777" w:rsidR="00995EB0" w:rsidRDefault="00BE2695" w:rsidP="00BE2695">
      <w:pPr>
        <w:pStyle w:val="SubStepAlpha"/>
      </w:pPr>
      <w:r w:rsidRPr="000401ED">
        <w:rPr>
          <w:noProof/>
        </w:rPr>
        <w:t>Configure IOS IPS to use one of the pre-defined signature categorie</w:t>
      </w:r>
      <w:r>
        <w:rPr>
          <w:noProof/>
        </w:rPr>
        <w:t>s.</w:t>
      </w:r>
    </w:p>
    <w:p w14:paraId="05909125" w14:textId="77777777" w:rsidR="00BE2695" w:rsidRPr="000401ED" w:rsidRDefault="00BE2695" w:rsidP="00BE2695">
      <w:pPr>
        <w:pStyle w:val="BodyTextL50"/>
        <w:rPr>
          <w:noProof/>
        </w:rPr>
      </w:pPr>
      <w:r w:rsidRPr="000401ED">
        <w:rPr>
          <w:b/>
          <w:bCs/>
          <w:noProof/>
        </w:rPr>
        <w:t>Note</w:t>
      </w:r>
      <w:r w:rsidRPr="000401ED">
        <w:rPr>
          <w:bCs/>
          <w:noProof/>
        </w:rPr>
        <w:t>:</w:t>
      </w:r>
      <w:r w:rsidRPr="000401ED">
        <w:rPr>
          <w:noProof/>
        </w:rPr>
        <w:t xml:space="preserve"> When configuring IOS IPS, it is required to first retire all the signatures in the “all” category and then unretire selected signature categories.</w:t>
      </w:r>
    </w:p>
    <w:p w14:paraId="715F27D7" w14:textId="77777777" w:rsidR="00BE2695" w:rsidRPr="000401ED" w:rsidRDefault="00E13D5C" w:rsidP="00BE2695">
      <w:pPr>
        <w:pStyle w:val="BodyTextL50"/>
        <w:rPr>
          <w:noProof/>
        </w:rPr>
      </w:pPr>
      <w:bookmarkStart w:id="9" w:name="wp9000275"/>
      <w:bookmarkStart w:id="10" w:name="wp9000276"/>
      <w:bookmarkEnd w:id="9"/>
      <w:bookmarkEnd w:id="10"/>
      <w:r>
        <w:rPr>
          <w:noProof/>
        </w:rPr>
        <w:t>After</w:t>
      </w:r>
      <w:r w:rsidR="00BE2695">
        <w:rPr>
          <w:noProof/>
        </w:rPr>
        <w:t xml:space="preserve"> you have retired</w:t>
      </w:r>
      <w:r w:rsidR="00BE2695" w:rsidRPr="000401ED">
        <w:rPr>
          <w:noProof/>
        </w:rPr>
        <w:t xml:space="preserve"> all signatures in </w:t>
      </w:r>
      <w:r w:rsidR="00BE2695" w:rsidRPr="00A22C68">
        <w:rPr>
          <w:noProof/>
        </w:rPr>
        <w:t xml:space="preserve">the </w:t>
      </w:r>
      <w:r w:rsidR="00BE2695" w:rsidRPr="00A22C68">
        <w:rPr>
          <w:b/>
          <w:noProof/>
        </w:rPr>
        <w:t>all</w:t>
      </w:r>
      <w:r w:rsidR="00BE2695" w:rsidRPr="000401ED">
        <w:rPr>
          <w:noProof/>
        </w:rPr>
        <w:t xml:space="preserve"> category</w:t>
      </w:r>
      <w:r w:rsidR="00BE2695">
        <w:rPr>
          <w:noProof/>
        </w:rPr>
        <w:t xml:space="preserve">, unretire </w:t>
      </w:r>
      <w:r w:rsidR="00BE2695" w:rsidRPr="000401ED">
        <w:rPr>
          <w:noProof/>
        </w:rPr>
        <w:t xml:space="preserve">the </w:t>
      </w:r>
      <w:r w:rsidR="00BE2695" w:rsidRPr="000401ED">
        <w:rPr>
          <w:b/>
          <w:noProof/>
        </w:rPr>
        <w:t>ios_ips basic</w:t>
      </w:r>
      <w:r w:rsidR="00BE2695" w:rsidRPr="000401ED">
        <w:rPr>
          <w:noProof/>
        </w:rPr>
        <w:t xml:space="preserve"> category</w:t>
      </w:r>
      <w:r w:rsidR="00BE2695">
        <w:rPr>
          <w:noProof/>
        </w:rPr>
        <w:t>.</w:t>
      </w:r>
    </w:p>
    <w:p w14:paraId="3A4E4C91" w14:textId="77777777" w:rsidR="008B2A2B" w:rsidRPr="000401ED" w:rsidRDefault="008B2A2B" w:rsidP="008B2A2B">
      <w:pPr>
        <w:pStyle w:val="SubStepAlpha"/>
        <w:rPr>
          <w:noProof/>
        </w:rPr>
      </w:pPr>
      <w:r w:rsidRPr="000401ED">
        <w:rPr>
          <w:noProof/>
        </w:rPr>
        <w:t>Apply the IPS rule</w:t>
      </w:r>
      <w:r>
        <w:rPr>
          <w:noProof/>
        </w:rPr>
        <w:t xml:space="preserve"> to inbound traffic</w:t>
      </w:r>
      <w:r w:rsidRPr="000401ED">
        <w:rPr>
          <w:noProof/>
        </w:rPr>
        <w:t xml:space="preserve"> to </w:t>
      </w:r>
      <w:r>
        <w:rPr>
          <w:noProof/>
        </w:rPr>
        <w:t>R3’s S0/0/1</w:t>
      </w:r>
      <w:r w:rsidRPr="000401ED">
        <w:rPr>
          <w:noProof/>
        </w:rPr>
        <w:t xml:space="preserve"> interface.</w:t>
      </w:r>
    </w:p>
    <w:p w14:paraId="5CBB1F33" w14:textId="77777777" w:rsidR="00FA268D" w:rsidRDefault="00616FD5" w:rsidP="00616FD5">
      <w:pPr>
        <w:pStyle w:val="StepHead"/>
      </w:pPr>
      <w:r>
        <w:t>Start the TFTP server on PC-C and verify the IPS file directory.</w:t>
      </w:r>
    </w:p>
    <w:p w14:paraId="11A8C9D6" w14:textId="77777777" w:rsidR="00616FD5" w:rsidRPr="000401ED" w:rsidRDefault="00616FD5" w:rsidP="00616FD5">
      <w:pPr>
        <w:pStyle w:val="SubStepAlpha"/>
        <w:numPr>
          <w:ilvl w:val="0"/>
          <w:numId w:val="0"/>
        </w:numPr>
        <w:ind w:left="360"/>
        <w:rPr>
          <w:noProof/>
        </w:rPr>
      </w:pPr>
      <w:r>
        <w:rPr>
          <w:noProof/>
        </w:rPr>
        <w:t xml:space="preserve">Verify that </w:t>
      </w:r>
      <w:r w:rsidRPr="000401ED">
        <w:rPr>
          <w:noProof/>
        </w:rPr>
        <w:t>PC</w:t>
      </w:r>
      <w:r>
        <w:rPr>
          <w:noProof/>
        </w:rPr>
        <w:t>-C</w:t>
      </w:r>
      <w:r w:rsidRPr="000401ED">
        <w:rPr>
          <w:noProof/>
        </w:rPr>
        <w:t xml:space="preserve"> has the IPS Signature</w:t>
      </w:r>
      <w:r w:rsidRPr="00616FD5">
        <w:rPr>
          <w:noProof/>
          <w:color w:val="000000"/>
        </w:rPr>
        <w:t xml:space="preserve"> package file </w:t>
      </w:r>
      <w:r w:rsidRPr="000401ED">
        <w:rPr>
          <w:noProof/>
        </w:rPr>
        <w:t>in a directory on the TFTP server. This file is typically named IOS-S</w:t>
      </w:r>
      <w:r w:rsidRPr="00616FD5">
        <w:rPr>
          <w:i/>
          <w:noProof/>
        </w:rPr>
        <w:t>xxx</w:t>
      </w:r>
      <w:r w:rsidRPr="000401ED">
        <w:rPr>
          <w:noProof/>
        </w:rPr>
        <w:t>-CLI.pkg</w:t>
      </w:r>
      <w:r w:rsidR="00E13D5C">
        <w:rPr>
          <w:noProof/>
        </w:rPr>
        <w:t>.</w:t>
      </w:r>
      <w:r w:rsidRPr="000401ED">
        <w:rPr>
          <w:noProof/>
        </w:rPr>
        <w:t xml:space="preserve"> </w:t>
      </w:r>
      <w:r w:rsidR="00E13D5C">
        <w:rPr>
          <w:noProof/>
        </w:rPr>
        <w:t>The</w:t>
      </w:r>
      <w:r w:rsidRPr="000401ED">
        <w:rPr>
          <w:noProof/>
        </w:rPr>
        <w:t xml:space="preserve"> </w:t>
      </w:r>
      <w:r w:rsidRPr="00616FD5">
        <w:rPr>
          <w:i/>
          <w:noProof/>
        </w:rPr>
        <w:t>xxx</w:t>
      </w:r>
      <w:r w:rsidRPr="000401ED">
        <w:rPr>
          <w:noProof/>
        </w:rPr>
        <w:t xml:space="preserve"> is the signature file version.</w:t>
      </w:r>
    </w:p>
    <w:p w14:paraId="1353D636" w14:textId="77777777" w:rsidR="00616FD5" w:rsidRPr="000401ED" w:rsidRDefault="00616FD5" w:rsidP="00616FD5">
      <w:pPr>
        <w:pStyle w:val="BodyTextL25"/>
        <w:rPr>
          <w:b/>
          <w:noProof/>
        </w:rPr>
      </w:pPr>
      <w:r w:rsidRPr="000401ED">
        <w:rPr>
          <w:b/>
          <w:noProof/>
        </w:rPr>
        <w:t>Note</w:t>
      </w:r>
      <w:r w:rsidRPr="000401ED">
        <w:rPr>
          <w:noProof/>
        </w:rPr>
        <w:t xml:space="preserve">: If this file </w:t>
      </w:r>
      <w:r w:rsidRPr="00A22C68">
        <w:rPr>
          <w:noProof/>
        </w:rPr>
        <w:t>is not present</w:t>
      </w:r>
      <w:r w:rsidRPr="000401ED">
        <w:rPr>
          <w:noProof/>
        </w:rPr>
        <w:t>, contact your instructor before continuing.</w:t>
      </w:r>
    </w:p>
    <w:p w14:paraId="124D8354" w14:textId="77777777" w:rsidR="00616FD5" w:rsidRDefault="0000539E" w:rsidP="0000539E">
      <w:pPr>
        <w:pStyle w:val="StepHead"/>
        <w:rPr>
          <w:noProof/>
        </w:rPr>
      </w:pPr>
      <w:r w:rsidRPr="000401ED">
        <w:rPr>
          <w:noProof/>
        </w:rPr>
        <w:t>Copy the signature package fr</w:t>
      </w:r>
      <w:r>
        <w:rPr>
          <w:noProof/>
        </w:rPr>
        <w:t>om the TFTP server to R3.</w:t>
      </w:r>
    </w:p>
    <w:p w14:paraId="42B3D959" w14:textId="77777777" w:rsidR="0000539E" w:rsidRPr="000401ED" w:rsidRDefault="0000539E" w:rsidP="0000539E">
      <w:pPr>
        <w:pStyle w:val="SubStepAlpha"/>
        <w:rPr>
          <w:noProof/>
        </w:rPr>
      </w:pPr>
      <w:r w:rsidRPr="00A56C6C">
        <w:t xml:space="preserve">Use the </w:t>
      </w:r>
      <w:r w:rsidRPr="0000539E">
        <w:rPr>
          <w:b/>
        </w:rPr>
        <w:t xml:space="preserve">copy tftp </w:t>
      </w:r>
      <w:r w:rsidRPr="00A56C6C">
        <w:t>command to retrieve the signature file</w:t>
      </w:r>
      <w:r>
        <w:t xml:space="preserve"> and load it into the Intrusion Detection Configuration</w:t>
      </w:r>
      <w:r w:rsidRPr="00A56C6C">
        <w:t xml:space="preserve">. </w:t>
      </w:r>
      <w:r w:rsidRPr="000401ED">
        <w:rPr>
          <w:noProof/>
        </w:rPr>
        <w:t xml:space="preserve">Use the </w:t>
      </w:r>
      <w:r w:rsidRPr="0000539E">
        <w:rPr>
          <w:b/>
          <w:noProof/>
        </w:rPr>
        <w:t>idconf</w:t>
      </w:r>
      <w:r w:rsidRPr="000401ED">
        <w:rPr>
          <w:noProof/>
        </w:rPr>
        <w:t xml:space="preserve"> keyword at the end of the </w:t>
      </w:r>
      <w:r w:rsidRPr="0000539E">
        <w:rPr>
          <w:b/>
          <w:noProof/>
        </w:rPr>
        <w:t>copy</w:t>
      </w:r>
      <w:r w:rsidRPr="000401ED">
        <w:rPr>
          <w:noProof/>
        </w:rPr>
        <w:t xml:space="preserve"> command.</w:t>
      </w:r>
    </w:p>
    <w:p w14:paraId="08A60F24" w14:textId="77777777" w:rsidR="0000539E" w:rsidRDefault="0000539E" w:rsidP="0000539E">
      <w:pPr>
        <w:pStyle w:val="BodyTextL50"/>
        <w:rPr>
          <w:noProof/>
        </w:rPr>
      </w:pPr>
      <w:r w:rsidRPr="000401ED">
        <w:rPr>
          <w:b/>
          <w:noProof/>
        </w:rPr>
        <w:t>Note</w:t>
      </w:r>
      <w:r w:rsidRPr="000401ED">
        <w:rPr>
          <w:noProof/>
        </w:rPr>
        <w:t>:</w:t>
      </w:r>
      <w:r w:rsidRPr="0055038F">
        <w:t xml:space="preserve"> </w:t>
      </w:r>
      <w:r>
        <w:t>Signature compiling begins i</w:t>
      </w:r>
      <w:r w:rsidRPr="006A1E3D">
        <w:t xml:space="preserve">mmediately </w:t>
      </w:r>
      <w:r w:rsidRPr="000401ED">
        <w:rPr>
          <w:noProof/>
        </w:rPr>
        <w:t xml:space="preserve">after the signature package is loaded to the router. You can see the messages </w:t>
      </w:r>
      <w:r w:rsidRPr="00A22C68">
        <w:rPr>
          <w:noProof/>
        </w:rPr>
        <w:t>on</w:t>
      </w:r>
      <w:r w:rsidRPr="000401ED">
        <w:rPr>
          <w:noProof/>
        </w:rPr>
        <w:t xml:space="preserve"> the router with logging level 6 or above enabled.</w:t>
      </w:r>
    </w:p>
    <w:p w14:paraId="35CFAC03" w14:textId="5516C548" w:rsidR="0000539E" w:rsidRPr="000401ED" w:rsidRDefault="0000539E" w:rsidP="00A211B2">
      <w:pPr>
        <w:pStyle w:val="SubStepAlpha"/>
        <w:numPr>
          <w:ilvl w:val="3"/>
          <w:numId w:val="10"/>
        </w:numPr>
        <w:rPr>
          <w:noProof/>
        </w:rPr>
      </w:pPr>
      <w:r w:rsidRPr="000401ED">
        <w:rPr>
          <w:noProof/>
        </w:rPr>
        <w:t xml:space="preserve">Use the </w:t>
      </w:r>
      <w:r w:rsidRPr="000401ED">
        <w:rPr>
          <w:b/>
          <w:noProof/>
        </w:rPr>
        <w:t>dir flash</w:t>
      </w:r>
      <w:r w:rsidRPr="000401ED">
        <w:rPr>
          <w:noProof/>
        </w:rPr>
        <w:t xml:space="preserve"> command to see the contents of the </w:t>
      </w:r>
      <w:r w:rsidR="0007121C">
        <w:rPr>
          <w:b/>
          <w:noProof/>
        </w:rPr>
        <w:t>IPSDIR</w:t>
      </w:r>
      <w:r w:rsidRPr="000401ED">
        <w:rPr>
          <w:noProof/>
        </w:rPr>
        <w:t xml:space="preserve"> directory </w:t>
      </w:r>
      <w:r w:rsidR="00E13D5C">
        <w:rPr>
          <w:noProof/>
        </w:rPr>
        <w:t xml:space="preserve">you </w:t>
      </w:r>
      <w:r w:rsidRPr="000401ED">
        <w:rPr>
          <w:noProof/>
        </w:rPr>
        <w:t>created earlier</w:t>
      </w:r>
      <w:r w:rsidR="00E13D5C">
        <w:rPr>
          <w:noProof/>
        </w:rPr>
        <w:t xml:space="preserve"> in this lab</w:t>
      </w:r>
      <w:r w:rsidRPr="000401ED">
        <w:rPr>
          <w:noProof/>
        </w:rPr>
        <w:t>. There should be six files, as shown here.</w:t>
      </w:r>
    </w:p>
    <w:p w14:paraId="28B0C335" w14:textId="77777777" w:rsidR="0000539E" w:rsidRPr="000401ED" w:rsidRDefault="0000539E" w:rsidP="00513852">
      <w:pPr>
        <w:pStyle w:val="BodyTextL50"/>
        <w:rPr>
          <w:noProof/>
        </w:rPr>
      </w:pPr>
      <w:r w:rsidRPr="00B707B4">
        <w:rPr>
          <w:b/>
        </w:rPr>
        <w:t>Note</w:t>
      </w:r>
      <w:r w:rsidRPr="00EE237F">
        <w:t>:</w:t>
      </w:r>
      <w:r w:rsidRPr="00B707B4">
        <w:t xml:space="preserve"> </w:t>
      </w:r>
      <w:r w:rsidR="00E13D5C">
        <w:t>Y</w:t>
      </w:r>
      <w:r w:rsidRPr="00B707B4">
        <w:t xml:space="preserve">ou </w:t>
      </w:r>
      <w:r w:rsidR="00E13D5C">
        <w:t xml:space="preserve">may </w:t>
      </w:r>
      <w:r w:rsidRPr="00B707B4">
        <w:t xml:space="preserve">see an error message during </w:t>
      </w:r>
      <w:r w:rsidRPr="000401ED">
        <w:rPr>
          <w:noProof/>
        </w:rPr>
        <w:t>signature</w:t>
      </w:r>
      <w:r w:rsidRPr="00B707B4">
        <w:t xml:space="preserve"> compilation, such as </w:t>
      </w:r>
      <w:bookmarkStart w:id="11" w:name="wp9000299"/>
      <w:bookmarkEnd w:id="11"/>
      <w:r w:rsidRPr="00CC613F">
        <w:t>“%IPS-3-INVALID_DIGITAL_SIGNATURE: Invalid Digital Signature found (key not found)”</w:t>
      </w:r>
      <w:r w:rsidR="00E13D5C">
        <w:t>.</w:t>
      </w:r>
      <w:r w:rsidRPr="00B707B4">
        <w:rPr>
          <w:szCs w:val="18"/>
        </w:rPr>
        <w:t xml:space="preserve"> </w:t>
      </w:r>
      <w:bookmarkStart w:id="12" w:name="wp9000300"/>
      <w:bookmarkEnd w:id="12"/>
      <w:r w:rsidR="00E13D5C">
        <w:t>The message</w:t>
      </w:r>
      <w:r w:rsidRPr="00B707B4">
        <w:t xml:space="preserve"> means </w:t>
      </w:r>
      <w:r w:rsidRPr="00B707B4">
        <w:lastRenderedPageBreak/>
        <w:t>the public crypto key is invalid. Refer to Task 3</w:t>
      </w:r>
      <w:r>
        <w:t>,</w:t>
      </w:r>
      <w:r w:rsidRPr="00B707B4">
        <w:t xml:space="preserve"> Configur</w:t>
      </w:r>
      <w:r>
        <w:t>e</w:t>
      </w:r>
      <w:r w:rsidRPr="00B707B4">
        <w:t xml:space="preserve"> the </w:t>
      </w:r>
      <w:r w:rsidRPr="000401ED">
        <w:rPr>
          <w:noProof/>
        </w:rPr>
        <w:t>IPS Crypto Key, to reconfigure the public crypto key.</w:t>
      </w:r>
    </w:p>
    <w:p w14:paraId="203D8D6A" w14:textId="77777777" w:rsidR="0000539E" w:rsidRPr="000401ED" w:rsidRDefault="00513852" w:rsidP="00513852">
      <w:pPr>
        <w:pStyle w:val="SubStepAlpha"/>
        <w:rPr>
          <w:noProof/>
        </w:rPr>
      </w:pPr>
      <w:r w:rsidRPr="000401ED">
        <w:rPr>
          <w:noProof/>
        </w:rPr>
        <w:t xml:space="preserve">Use the </w:t>
      </w:r>
      <w:r w:rsidRPr="000401ED">
        <w:rPr>
          <w:b/>
          <w:noProof/>
        </w:rPr>
        <w:t xml:space="preserve">show ip ips all </w:t>
      </w:r>
      <w:r w:rsidRPr="000401ED">
        <w:rPr>
          <w:noProof/>
        </w:rPr>
        <w:t>command to</w:t>
      </w:r>
      <w:r w:rsidRPr="00A56C6C">
        <w:t xml:space="preserve"> </w:t>
      </w:r>
      <w:r>
        <w:t>view the</w:t>
      </w:r>
      <w:r w:rsidRPr="00A56C6C">
        <w:t xml:space="preserve"> </w:t>
      </w:r>
      <w:r w:rsidRPr="000401ED">
        <w:rPr>
          <w:noProof/>
        </w:rPr>
        <w:t>IPS configuration status summary.</w:t>
      </w:r>
    </w:p>
    <w:p w14:paraId="50F2F53A" w14:textId="77777777" w:rsidR="004238DC" w:rsidRPr="005F4F66" w:rsidRDefault="004238DC" w:rsidP="00EF0A0E">
      <w:pPr>
        <w:pStyle w:val="PartHead"/>
      </w:pPr>
      <w:r w:rsidRPr="005F4F66">
        <w:t>Secure Network Switches</w:t>
      </w:r>
      <w:r w:rsidR="00866073" w:rsidRPr="005F4F66">
        <w:t xml:space="preserve"> (Chapter 6)</w:t>
      </w:r>
    </w:p>
    <w:p w14:paraId="13B68EC2" w14:textId="77777777" w:rsidR="004238DC" w:rsidRPr="00426AA8" w:rsidRDefault="004238DC" w:rsidP="00EF0A0E">
      <w:pPr>
        <w:pStyle w:val="BodyTextL25"/>
      </w:pPr>
      <w:r w:rsidRPr="000B314F">
        <w:rPr>
          <w:b/>
        </w:rPr>
        <w:t>Note</w:t>
      </w:r>
      <w:r w:rsidRPr="00EF0A0E">
        <w:t>:</w:t>
      </w:r>
      <w:r w:rsidRPr="00426AA8">
        <w:t xml:space="preserve"> Not all security features in th</w:t>
      </w:r>
      <w:r>
        <w:t>is p</w:t>
      </w:r>
      <w:r w:rsidRPr="00426AA8">
        <w:t xml:space="preserve">art </w:t>
      </w:r>
      <w:r>
        <w:t xml:space="preserve">of the </w:t>
      </w:r>
      <w:r w:rsidR="001E39E2">
        <w:t xml:space="preserve">lab </w:t>
      </w:r>
      <w:r w:rsidRPr="00426AA8">
        <w:t xml:space="preserve">will be configured on all </w:t>
      </w:r>
      <w:r w:rsidRPr="00A22C68">
        <w:t>switches</w:t>
      </w:r>
      <w:r w:rsidR="00E13D5C" w:rsidRPr="00A22C68">
        <w:t>.</w:t>
      </w:r>
      <w:r w:rsidRPr="00426AA8">
        <w:t xml:space="preserve"> </w:t>
      </w:r>
      <w:r w:rsidR="00E13D5C">
        <w:t>However,</w:t>
      </w:r>
      <w:r w:rsidRPr="00426AA8">
        <w:t xml:space="preserve"> </w:t>
      </w:r>
      <w:r w:rsidR="00E13D5C">
        <w:t>in a production network all security features would be configured on all switches</w:t>
      </w:r>
      <w:r>
        <w:t>.</w:t>
      </w:r>
    </w:p>
    <w:p w14:paraId="63BE23A9" w14:textId="77777777" w:rsidR="004238DC" w:rsidRDefault="00D24AE7" w:rsidP="005016EE">
      <w:pPr>
        <w:pStyle w:val="StepHead"/>
      </w:pPr>
      <w:r>
        <w:t>Configure basic</w:t>
      </w:r>
      <w:r w:rsidR="003D7595">
        <w:t xml:space="preserve"> security</w:t>
      </w:r>
      <w:r>
        <w:t xml:space="preserve"> settings on S1</w:t>
      </w:r>
    </w:p>
    <w:p w14:paraId="106AE6DC" w14:textId="77777777" w:rsidR="00D24AE7" w:rsidRPr="00FA04D1" w:rsidRDefault="00D24AE7" w:rsidP="00D24AE7">
      <w:pPr>
        <w:pStyle w:val="SubStepAlpha"/>
        <w:rPr>
          <w:noProof/>
        </w:rPr>
      </w:pPr>
      <w:r w:rsidRPr="00FA04D1">
        <w:rPr>
          <w:noProof/>
        </w:rPr>
        <w:t xml:space="preserve">HTTP access to the switch is enabled by default. </w:t>
      </w:r>
      <w:r>
        <w:t xml:space="preserve">Prevent HTTP access by disabling </w:t>
      </w:r>
      <w:r w:rsidRPr="00FA04D1">
        <w:rPr>
          <w:noProof/>
        </w:rPr>
        <w:t>the HTTP server and HTTP secure server.</w:t>
      </w:r>
    </w:p>
    <w:p w14:paraId="0B7587DF" w14:textId="77777777" w:rsidR="004238DC" w:rsidRPr="004104B4" w:rsidRDefault="004238DC" w:rsidP="004238DC">
      <w:pPr>
        <w:pStyle w:val="BodyTextL25"/>
      </w:pPr>
      <w:r>
        <w:t xml:space="preserve">Use an enable secret password of </w:t>
      </w:r>
      <w:r w:rsidR="005016EE">
        <w:rPr>
          <w:b/>
        </w:rPr>
        <w:t>cisco12345</w:t>
      </w:r>
      <w:r w:rsidRPr="00392028">
        <w:t>.</w:t>
      </w:r>
      <w:r w:rsidR="00D24AE7">
        <w:t xml:space="preserve"> Use the strongest encryption available.</w:t>
      </w:r>
    </w:p>
    <w:p w14:paraId="52B07647" w14:textId="77777777" w:rsidR="004238DC" w:rsidRPr="002A0F7B" w:rsidRDefault="004238DC" w:rsidP="005016EE">
      <w:pPr>
        <w:pStyle w:val="SubStepAlpha"/>
      </w:pPr>
      <w:r w:rsidRPr="002A0F7B">
        <w:t>Encrypt</w:t>
      </w:r>
      <w:r>
        <w:t xml:space="preserve"> plaintext </w:t>
      </w:r>
      <w:r w:rsidRPr="002A0F7B">
        <w:t>password</w:t>
      </w:r>
      <w:r>
        <w:t>s</w:t>
      </w:r>
      <w:r w:rsidRPr="002A0F7B">
        <w:t>.</w:t>
      </w:r>
    </w:p>
    <w:p w14:paraId="2C480EA3" w14:textId="77777777" w:rsidR="009714AE" w:rsidRPr="0073109E" w:rsidRDefault="009714AE" w:rsidP="009714AE">
      <w:pPr>
        <w:pStyle w:val="SubStepAlpha"/>
      </w:pPr>
      <w:r w:rsidRPr="002C3300">
        <w:t>Configure a warning to unauthorized use</w:t>
      </w:r>
      <w:r>
        <w:t>r</w:t>
      </w:r>
      <w:r w:rsidRPr="002C3300">
        <w:t xml:space="preserve">s </w:t>
      </w:r>
      <w:r>
        <w:t>with a</w:t>
      </w:r>
      <w:r w:rsidR="00E13D5C">
        <w:t>n</w:t>
      </w:r>
      <w:r>
        <w:t xml:space="preserve"> </w:t>
      </w:r>
      <w:r w:rsidRPr="002C3300">
        <w:t>MOTD banner</w:t>
      </w:r>
      <w:r>
        <w:t xml:space="preserve"> that says </w:t>
      </w:r>
      <w:r w:rsidRPr="00EF0A0E">
        <w:rPr>
          <w:b/>
        </w:rPr>
        <w:t>“Unauthorized access strictly prohibited!”</w:t>
      </w:r>
      <w:r>
        <w:t>.</w:t>
      </w:r>
    </w:p>
    <w:p w14:paraId="68745A9C" w14:textId="77777777" w:rsidR="005016EE" w:rsidRDefault="00962B2B" w:rsidP="004238DC">
      <w:pPr>
        <w:pStyle w:val="StepHead"/>
      </w:pPr>
      <w:r>
        <w:t>Configure SSH server settings on</w:t>
      </w:r>
      <w:r w:rsidR="005016EE">
        <w:t xml:space="preserve"> S1.</w:t>
      </w:r>
    </w:p>
    <w:p w14:paraId="52C506A9" w14:textId="77777777" w:rsidR="005016EE" w:rsidRPr="00F7664C" w:rsidRDefault="005016EE" w:rsidP="005016EE">
      <w:pPr>
        <w:pStyle w:val="SubStepAlpha"/>
      </w:pPr>
      <w:r>
        <w:t>Configure a domain name.</w:t>
      </w:r>
    </w:p>
    <w:p w14:paraId="0FCA5293" w14:textId="77777777" w:rsidR="005016EE" w:rsidRPr="00F7664C" w:rsidRDefault="005016EE" w:rsidP="005016EE">
      <w:pPr>
        <w:pStyle w:val="SubStepAlpha"/>
      </w:pPr>
      <w:r>
        <w:t xml:space="preserve">Configure </w:t>
      </w:r>
      <w:r w:rsidR="00385899">
        <w:t xml:space="preserve">username </w:t>
      </w:r>
      <w:r w:rsidR="00385899" w:rsidRPr="00385899">
        <w:rPr>
          <w:b/>
        </w:rPr>
        <w:t>A</w:t>
      </w:r>
      <w:r w:rsidRPr="00385899">
        <w:rPr>
          <w:b/>
        </w:rPr>
        <w:t>dmin01</w:t>
      </w:r>
      <w:r>
        <w:t xml:space="preserve"> </w:t>
      </w:r>
      <w:r w:rsidR="00385899">
        <w:t xml:space="preserve">in the local database with a password of </w:t>
      </w:r>
      <w:r w:rsidR="00385899" w:rsidRPr="00385899">
        <w:rPr>
          <w:b/>
        </w:rPr>
        <w:t>Admin01pa55</w:t>
      </w:r>
      <w:r w:rsidR="00385899">
        <w:t xml:space="preserve">. Configure this user to have the </w:t>
      </w:r>
      <w:r w:rsidRPr="00F7664C">
        <w:t>highest possible privilege level</w:t>
      </w:r>
      <w:r w:rsidR="00E13D5C">
        <w:t>.</w:t>
      </w:r>
      <w:r w:rsidR="00385899">
        <w:t xml:space="preserve"> </w:t>
      </w:r>
      <w:r w:rsidR="00E13D5C">
        <w:t xml:space="preserve">The </w:t>
      </w:r>
      <w:r w:rsidR="00385899">
        <w:t>strongest encryption method available should be used for the pass</w:t>
      </w:r>
      <w:r w:rsidRPr="00F7664C">
        <w:t>word.</w:t>
      </w:r>
    </w:p>
    <w:p w14:paraId="116D762C" w14:textId="77777777" w:rsidR="005016EE" w:rsidRDefault="00962B2B" w:rsidP="00962B2B">
      <w:pPr>
        <w:pStyle w:val="SubStepAlpha"/>
      </w:pPr>
      <w:r>
        <w:t>Configure the RSA keys with 1024 modulus bits.</w:t>
      </w:r>
    </w:p>
    <w:p w14:paraId="6613C559" w14:textId="77777777" w:rsidR="00962B2B" w:rsidRDefault="00962B2B" w:rsidP="00962B2B">
      <w:pPr>
        <w:pStyle w:val="SubStepAlpha"/>
      </w:pPr>
      <w:r>
        <w:t>Enable SSH version 2.</w:t>
      </w:r>
    </w:p>
    <w:p w14:paraId="1031C0B6" w14:textId="77777777" w:rsidR="00962B2B" w:rsidRDefault="00962B2B" w:rsidP="00962B2B">
      <w:pPr>
        <w:pStyle w:val="SubStepAlpha"/>
      </w:pPr>
      <w:r>
        <w:t xml:space="preserve">Set the SSH time-out to </w:t>
      </w:r>
      <w:r w:rsidRPr="00962B2B">
        <w:rPr>
          <w:b/>
        </w:rPr>
        <w:t>90</w:t>
      </w:r>
      <w:r>
        <w:t xml:space="preserve"> seconds and </w:t>
      </w:r>
      <w:r w:rsidR="00E13D5C">
        <w:t xml:space="preserve">the number of </w:t>
      </w:r>
      <w:r>
        <w:t>authentication retries to</w:t>
      </w:r>
      <w:r w:rsidRPr="00962B2B">
        <w:rPr>
          <w:b/>
        </w:rPr>
        <w:t xml:space="preserve"> 2</w:t>
      </w:r>
      <w:r>
        <w:t>.</w:t>
      </w:r>
    </w:p>
    <w:p w14:paraId="21776A98" w14:textId="77777777" w:rsidR="00962B2B" w:rsidRPr="00F7664C" w:rsidRDefault="00962B2B" w:rsidP="00962B2B">
      <w:pPr>
        <w:pStyle w:val="CMD"/>
      </w:pPr>
    </w:p>
    <w:p w14:paraId="7D41206F" w14:textId="77777777" w:rsidR="004238DC" w:rsidRDefault="004238DC" w:rsidP="004238DC">
      <w:pPr>
        <w:pStyle w:val="StepHead"/>
      </w:pPr>
      <w:r>
        <w:t xml:space="preserve">Configure the console and </w:t>
      </w:r>
      <w:r w:rsidR="00E13D5C">
        <w:t>VTY</w:t>
      </w:r>
      <w:r w:rsidR="00A97BFC">
        <w:t xml:space="preserve"> </w:t>
      </w:r>
      <w:r>
        <w:t>lines.</w:t>
      </w:r>
    </w:p>
    <w:p w14:paraId="46862CA6" w14:textId="77777777" w:rsidR="004238DC" w:rsidRPr="0073109E" w:rsidRDefault="004238DC" w:rsidP="00AB0B28">
      <w:pPr>
        <w:pStyle w:val="SubStepAlpha"/>
      </w:pPr>
      <w:r w:rsidRPr="0073109E">
        <w:t xml:space="preserve">Configure a console </w:t>
      </w:r>
      <w:r w:rsidR="00962B2B">
        <w:t>to use the local database for login.</w:t>
      </w:r>
      <w:r w:rsidR="009714AE">
        <w:t xml:space="preserve"> If the user has the highest privileges, then automatically enable privilege exec mode upon login.</w:t>
      </w:r>
      <w:r w:rsidRPr="00EC260B">
        <w:t xml:space="preserve"> Set the </w:t>
      </w:r>
      <w:r w:rsidRPr="002758A5">
        <w:rPr>
          <w:b/>
        </w:rPr>
        <w:t>exec-timeout</w:t>
      </w:r>
      <w:r w:rsidRPr="00EC260B">
        <w:t xml:space="preserve"> </w:t>
      </w:r>
      <w:r w:rsidR="00A97BFC">
        <w:t xml:space="preserve">value </w:t>
      </w:r>
      <w:r w:rsidRPr="00EC260B">
        <w:t>to log out after</w:t>
      </w:r>
      <w:r w:rsidRPr="00EF0A0E">
        <w:t xml:space="preserve"> </w:t>
      </w:r>
      <w:r w:rsidR="00626317">
        <w:t>five</w:t>
      </w:r>
      <w:r w:rsidRPr="0073109E">
        <w:t xml:space="preserve"> minutes of inactivity. Prevent console messages from interrupting command entry.</w:t>
      </w:r>
      <w:r w:rsidR="009714AE">
        <w:t xml:space="preserve"> </w:t>
      </w:r>
    </w:p>
    <w:p w14:paraId="2DDB4D3C" w14:textId="77777777" w:rsidR="004238DC" w:rsidRDefault="004238DC" w:rsidP="00AB0B28">
      <w:pPr>
        <w:pStyle w:val="SubStepAlpha"/>
      </w:pPr>
      <w:r w:rsidRPr="00130F86">
        <w:t xml:space="preserve">Configure </w:t>
      </w:r>
      <w:r w:rsidR="00E13D5C">
        <w:t>VTY</w:t>
      </w:r>
      <w:r w:rsidRPr="00130F86">
        <w:t xml:space="preserve"> lines </w:t>
      </w:r>
      <w:r w:rsidR="00962B2B">
        <w:t>to use the local database for login</w:t>
      </w:r>
      <w:r w:rsidRPr="00EC260B">
        <w:t xml:space="preserve">. </w:t>
      </w:r>
      <w:r w:rsidR="009714AE">
        <w:t>If the user has the highest privileges, then automatically enable privilege exec mode upon login.</w:t>
      </w:r>
      <w:r w:rsidR="009714AE" w:rsidRPr="00EC260B">
        <w:t xml:space="preserve"> </w:t>
      </w:r>
      <w:r w:rsidRPr="00EC260B">
        <w:t xml:space="preserve">Set the </w:t>
      </w:r>
      <w:r w:rsidRPr="007A0F35">
        <w:rPr>
          <w:rFonts w:eastAsia="Arial"/>
          <w:b/>
        </w:rPr>
        <w:t>exec-timeout</w:t>
      </w:r>
      <w:r w:rsidR="00A97BFC">
        <w:rPr>
          <w:rFonts w:eastAsia="Arial"/>
        </w:rPr>
        <w:t xml:space="preserve"> value</w:t>
      </w:r>
      <w:r w:rsidRPr="00EC260B">
        <w:t xml:space="preserve"> to log out after </w:t>
      </w:r>
      <w:r w:rsidR="00A97BFC">
        <w:t>five</w:t>
      </w:r>
      <w:r w:rsidR="00A97BFC" w:rsidRPr="0073109E">
        <w:t xml:space="preserve"> minutes </w:t>
      </w:r>
      <w:r w:rsidRPr="002A0F7B">
        <w:t>of inactivity.</w:t>
      </w:r>
      <w:r w:rsidR="00962B2B">
        <w:t xml:space="preserve"> Allow remote SSH access to all </w:t>
      </w:r>
      <w:r w:rsidR="00E13D5C">
        <w:t>VTY</w:t>
      </w:r>
      <w:r w:rsidR="00962B2B">
        <w:t xml:space="preserve"> lines</w:t>
      </w:r>
    </w:p>
    <w:p w14:paraId="7B1FED16" w14:textId="77777777" w:rsidR="008B13C4" w:rsidRDefault="008B13C4" w:rsidP="008B13C4">
      <w:pPr>
        <w:pStyle w:val="StepHead"/>
      </w:pPr>
      <w:r w:rsidRPr="006C3CB5">
        <w:t xml:space="preserve">Configure Port Security and </w:t>
      </w:r>
      <w:r>
        <w:t>D</w:t>
      </w:r>
      <w:r w:rsidRPr="006C3CB5">
        <w:t xml:space="preserve">isable </w:t>
      </w:r>
      <w:r>
        <w:t>U</w:t>
      </w:r>
      <w:r w:rsidRPr="006C3CB5">
        <w:t xml:space="preserve">nused </w:t>
      </w:r>
      <w:r>
        <w:t>P</w:t>
      </w:r>
      <w:r w:rsidRPr="006C3CB5">
        <w:t>orts</w:t>
      </w:r>
    </w:p>
    <w:p w14:paraId="6994A077" w14:textId="5B34C5C1" w:rsidR="004238DC" w:rsidRPr="003116CA" w:rsidRDefault="004238DC" w:rsidP="004238DC">
      <w:pPr>
        <w:pStyle w:val="SubStepAlpha"/>
      </w:pPr>
      <w:r w:rsidRPr="00D6798B">
        <w:t>Disable</w:t>
      </w:r>
      <w:r w:rsidR="008B13C4">
        <w:t xml:space="preserve"> trunking on</w:t>
      </w:r>
      <w:r w:rsidRPr="003116CA">
        <w:t xml:space="preserve"> port</w:t>
      </w:r>
      <w:r>
        <w:t xml:space="preserve"> </w:t>
      </w:r>
      <w:r w:rsidR="008B13C4">
        <w:t>F0/</w:t>
      </w:r>
      <w:r w:rsidR="009139D9">
        <w:t>7</w:t>
      </w:r>
      <w:r w:rsidRPr="003116CA">
        <w:t>.</w:t>
      </w:r>
    </w:p>
    <w:p w14:paraId="4D2414AF" w14:textId="127E494C" w:rsidR="004238DC" w:rsidRPr="006F0610" w:rsidRDefault="008B13C4" w:rsidP="008B13C4">
      <w:pPr>
        <w:pStyle w:val="SubStepAlpha"/>
      </w:pPr>
      <w:r>
        <w:t>Enable PortFast on</w:t>
      </w:r>
      <w:r w:rsidR="004238DC" w:rsidRPr="007E2E67">
        <w:t xml:space="preserve"> </w:t>
      </w:r>
      <w:r w:rsidR="004238DC">
        <w:t>F</w:t>
      </w:r>
      <w:r>
        <w:t>0/</w:t>
      </w:r>
      <w:r w:rsidR="009139D9">
        <w:t>7</w:t>
      </w:r>
      <w:r w:rsidR="004238DC" w:rsidRPr="007E2E67">
        <w:t>.</w:t>
      </w:r>
    </w:p>
    <w:p w14:paraId="68ADA758" w14:textId="38515D9E" w:rsidR="004238DC" w:rsidRDefault="004238DC" w:rsidP="008B13C4">
      <w:pPr>
        <w:pStyle w:val="SubStepAlpha"/>
      </w:pPr>
      <w:r>
        <w:t xml:space="preserve">Enable </w:t>
      </w:r>
      <w:r w:rsidRPr="00BA5235">
        <w:t xml:space="preserve">BPDU guard on </w:t>
      </w:r>
      <w:r w:rsidR="008B13C4">
        <w:t>F0/</w:t>
      </w:r>
      <w:r w:rsidR="009139D9">
        <w:t>7</w:t>
      </w:r>
      <w:r>
        <w:t>.</w:t>
      </w:r>
    </w:p>
    <w:p w14:paraId="53CFFEDD" w14:textId="4225B537" w:rsidR="00582F27" w:rsidRDefault="00582F27" w:rsidP="00582F27">
      <w:pPr>
        <w:pStyle w:val="SubStepAlpha"/>
      </w:pPr>
      <w:r w:rsidRPr="00582F27">
        <w:t>Apply basic default port security on F0/</w:t>
      </w:r>
      <w:r w:rsidR="009139D9">
        <w:t>7</w:t>
      </w:r>
      <w:r w:rsidRPr="00582F27">
        <w:t>. This sets the maximum MAC addresses to 1 and the violation action to shut down. Use the sticky option to allow the secure MAC address that is dynamically learned on a port to the switch running configuration.</w:t>
      </w:r>
    </w:p>
    <w:p w14:paraId="48452821" w14:textId="77777777" w:rsidR="004238DC" w:rsidRDefault="004238DC" w:rsidP="00B0207F">
      <w:pPr>
        <w:pStyle w:val="SubStepAlpha"/>
      </w:pPr>
      <w:r>
        <w:t>Disable unused ports on S1.</w:t>
      </w:r>
    </w:p>
    <w:p w14:paraId="28EE2258" w14:textId="77777777" w:rsidR="00615361" w:rsidRDefault="00615361" w:rsidP="00C53104">
      <w:pPr>
        <w:pStyle w:val="StepHead"/>
      </w:pPr>
      <w:r w:rsidRPr="008B13C4">
        <w:lastRenderedPageBreak/>
        <w:t>Set loop guard as the default for all non-designated ports on S1.</w:t>
      </w:r>
    </w:p>
    <w:p w14:paraId="1C35C57C" w14:textId="77777777" w:rsidR="004238DC" w:rsidRPr="00852C73" w:rsidRDefault="000C513B">
      <w:pPr>
        <w:pStyle w:val="StepHead"/>
      </w:pPr>
      <w:r w:rsidRPr="00827076">
        <w:t>Save the running</w:t>
      </w:r>
      <w:r w:rsidR="003D749B">
        <w:t xml:space="preserve"> </w:t>
      </w:r>
      <w:r w:rsidRPr="00827076">
        <w:t>config</w:t>
      </w:r>
      <w:r w:rsidR="003D749B">
        <w:t>uration</w:t>
      </w:r>
      <w:r w:rsidRPr="00827076">
        <w:t xml:space="preserve"> to the startup</w:t>
      </w:r>
      <w:r w:rsidR="003D749B">
        <w:t xml:space="preserve"> </w:t>
      </w:r>
      <w:r w:rsidRPr="00827076">
        <w:t>config</w:t>
      </w:r>
      <w:r w:rsidR="003D749B">
        <w:t>uration</w:t>
      </w:r>
      <w:r w:rsidRPr="00827076">
        <w:t xml:space="preserve"> for each switch.</w:t>
      </w:r>
    </w:p>
    <w:p w14:paraId="55E5E06A" w14:textId="77777777" w:rsidR="004238DC" w:rsidRPr="005F4F66" w:rsidRDefault="004238DC" w:rsidP="00EF0A0E">
      <w:pPr>
        <w:pStyle w:val="PartHead"/>
      </w:pPr>
      <w:r w:rsidRPr="005F4F66">
        <w:t>Configure ASA Basic Settings and Firewall</w:t>
      </w:r>
      <w:r w:rsidR="00866073" w:rsidRPr="005F4F66">
        <w:t xml:space="preserve"> (Chapter 9)</w:t>
      </w:r>
    </w:p>
    <w:p w14:paraId="6EDF2F73" w14:textId="77777777" w:rsidR="004238DC" w:rsidRPr="00A86F85" w:rsidRDefault="004238DC" w:rsidP="00A211B2">
      <w:pPr>
        <w:pStyle w:val="TaskHead"/>
        <w:numPr>
          <w:ilvl w:val="1"/>
          <w:numId w:val="4"/>
        </w:numPr>
      </w:pPr>
      <w:r w:rsidRPr="00A86F85">
        <w:t xml:space="preserve">Prepare the ASA for ASDM </w:t>
      </w:r>
      <w:r w:rsidR="008E693E">
        <w:t>A</w:t>
      </w:r>
      <w:r w:rsidRPr="00A86F85">
        <w:t>ccess</w:t>
      </w:r>
    </w:p>
    <w:p w14:paraId="032C5308" w14:textId="77777777" w:rsidR="004238DC" w:rsidRPr="001F4F1B" w:rsidRDefault="004238DC" w:rsidP="004238DC">
      <w:pPr>
        <w:pStyle w:val="StepHead"/>
      </w:pPr>
      <w:r>
        <w:t>Clear the previous ASA configuration settings.</w:t>
      </w:r>
    </w:p>
    <w:p w14:paraId="5679FDF2" w14:textId="77777777" w:rsidR="004238DC" w:rsidRDefault="004238DC" w:rsidP="00AB0B28">
      <w:pPr>
        <w:pStyle w:val="SubStepAlpha"/>
      </w:pPr>
      <w:r>
        <w:t xml:space="preserve">Use the </w:t>
      </w:r>
      <w:r w:rsidRPr="00EF0A0E">
        <w:rPr>
          <w:b/>
        </w:rPr>
        <w:t xml:space="preserve">write </w:t>
      </w:r>
      <w:r w:rsidRPr="00A22C68">
        <w:rPr>
          <w:b/>
        </w:rPr>
        <w:t>erase</w:t>
      </w:r>
      <w:r>
        <w:t xml:space="preserve"> command to remove the </w:t>
      </w:r>
      <w:r w:rsidRPr="00973E1A">
        <w:rPr>
          <w:b/>
        </w:rPr>
        <w:t>startup-config</w:t>
      </w:r>
      <w:r>
        <w:t xml:space="preserve"> file from flash memory.</w:t>
      </w:r>
    </w:p>
    <w:p w14:paraId="3B04B3B8" w14:textId="77777777" w:rsidR="004238DC" w:rsidRDefault="004238DC" w:rsidP="00AB0B28">
      <w:pPr>
        <w:pStyle w:val="SubStepAlpha"/>
      </w:pPr>
      <w:r>
        <w:t xml:space="preserve">Use the </w:t>
      </w:r>
      <w:r w:rsidRPr="00EF0A0E">
        <w:rPr>
          <w:b/>
        </w:rPr>
        <w:t>reload</w:t>
      </w:r>
      <w:r>
        <w:t xml:space="preserve"> command to restart the ASA.</w:t>
      </w:r>
    </w:p>
    <w:p w14:paraId="20CABF63" w14:textId="77777777" w:rsidR="004238DC" w:rsidRPr="001F4F1B" w:rsidRDefault="004238DC" w:rsidP="004238DC">
      <w:pPr>
        <w:pStyle w:val="StepHead"/>
      </w:pPr>
      <w:r>
        <w:t xml:space="preserve">Bypass Setup Mode and configure the ASDM VLAN interfaces using </w:t>
      </w:r>
      <w:r w:rsidR="00AC3110">
        <w:t xml:space="preserve">the </w:t>
      </w:r>
      <w:r>
        <w:t>CLI.</w:t>
      </w:r>
    </w:p>
    <w:p w14:paraId="1D1D06D1" w14:textId="77777777" w:rsidR="004238DC" w:rsidRDefault="004238DC" w:rsidP="00AB0B28">
      <w:pPr>
        <w:pStyle w:val="SubStepAlpha"/>
      </w:pPr>
      <w:r>
        <w:t xml:space="preserve">When prompted to preconfigure the firewall through interactive prompts (Setup mode), respond with </w:t>
      </w:r>
      <w:r w:rsidRPr="00FC6ED5">
        <w:rPr>
          <w:b/>
        </w:rPr>
        <w:t>no</w:t>
      </w:r>
      <w:r>
        <w:t>.</w:t>
      </w:r>
    </w:p>
    <w:p w14:paraId="4A3A381C" w14:textId="77777777" w:rsidR="004238DC" w:rsidRDefault="004238DC" w:rsidP="00AB0B28">
      <w:pPr>
        <w:pStyle w:val="SubStepAlpha"/>
      </w:pPr>
      <w:r>
        <w:t>Enter privileged EXEC mode. The password should be blank (no password) at this point.</w:t>
      </w:r>
    </w:p>
    <w:p w14:paraId="36876942" w14:textId="77777777" w:rsidR="004238DC" w:rsidRDefault="004238DC" w:rsidP="00AB0B28">
      <w:pPr>
        <w:pStyle w:val="SubStepAlpha"/>
      </w:pPr>
      <w:r>
        <w:t xml:space="preserve">Enter global configuration mode. Respond with </w:t>
      </w:r>
      <w:r w:rsidRPr="00D37C0A">
        <w:rPr>
          <w:b/>
        </w:rPr>
        <w:t>no</w:t>
      </w:r>
      <w:r>
        <w:t xml:space="preserve"> to the prompt to enable anonymous reporting.</w:t>
      </w:r>
    </w:p>
    <w:p w14:paraId="03DDCFB6" w14:textId="28189B55" w:rsidR="004238DC" w:rsidRDefault="004238DC" w:rsidP="0007121C">
      <w:pPr>
        <w:pStyle w:val="SubStepAlpha"/>
        <w:numPr>
          <w:ilvl w:val="0"/>
          <w:numId w:val="0"/>
        </w:numPr>
        <w:ind w:left="720"/>
      </w:pPr>
      <w:r>
        <w:t xml:space="preserve">The </w:t>
      </w:r>
      <w:r w:rsidR="007E4ED1">
        <w:t>Gi1/2</w:t>
      </w:r>
      <w:r>
        <w:t xml:space="preserve"> interface will be used by PC-B to access ASDM on </w:t>
      </w:r>
      <w:r w:rsidR="007E4ED1">
        <w:t xml:space="preserve">the </w:t>
      </w:r>
      <w:r>
        <w:t>ASA</w:t>
      </w:r>
      <w:r w:rsidR="00C70F03">
        <w:br/>
      </w:r>
      <w:r>
        <w:t xml:space="preserve">Configure interface </w:t>
      </w:r>
      <w:r w:rsidR="007E4ED1" w:rsidRPr="00C70F03">
        <w:rPr>
          <w:b/>
        </w:rPr>
        <w:t>Gi1/2</w:t>
      </w:r>
      <w:r>
        <w:t xml:space="preserve"> and name it </w:t>
      </w:r>
      <w:r w:rsidRPr="00C70F03">
        <w:rPr>
          <w:b/>
        </w:rPr>
        <w:t>inside</w:t>
      </w:r>
      <w:r>
        <w:t xml:space="preserve">. The Security Level should be automatically set to the highest level of 100. Specify IP address </w:t>
      </w:r>
      <w:r w:rsidR="00B0207F" w:rsidRPr="00C70F03">
        <w:rPr>
          <w:b/>
        </w:rPr>
        <w:t>192.168.1</w:t>
      </w:r>
      <w:r w:rsidRPr="00C70F03">
        <w:rPr>
          <w:b/>
        </w:rPr>
        <w:t>.1</w:t>
      </w:r>
      <w:r>
        <w:t xml:space="preserve"> and subnet mask </w:t>
      </w:r>
      <w:r w:rsidRPr="00C70F03">
        <w:rPr>
          <w:b/>
        </w:rPr>
        <w:t>255.255.255.0</w:t>
      </w:r>
      <w:r>
        <w:t>.</w:t>
      </w:r>
    </w:p>
    <w:p w14:paraId="09E3613C" w14:textId="39AC2006" w:rsidR="004238DC" w:rsidRDefault="004238DC" w:rsidP="00AB0B28">
      <w:pPr>
        <w:pStyle w:val="SubStepAlpha"/>
      </w:pPr>
      <w:r>
        <w:t xml:space="preserve">Preconfigure interface </w:t>
      </w:r>
      <w:r w:rsidR="007E4ED1">
        <w:rPr>
          <w:b/>
        </w:rPr>
        <w:t>Gi1/1</w:t>
      </w:r>
      <w:r w:rsidR="001C52B3">
        <w:t xml:space="preserve">, </w:t>
      </w:r>
      <w:r>
        <w:t xml:space="preserve">name it </w:t>
      </w:r>
      <w:r w:rsidRPr="00A22C68">
        <w:rPr>
          <w:b/>
        </w:rPr>
        <w:t>outside</w:t>
      </w:r>
      <w:r w:rsidRPr="00A22C68">
        <w:t>,</w:t>
      </w:r>
      <w:r>
        <w:t xml:space="preserve"> </w:t>
      </w:r>
      <w:r w:rsidR="001C52B3">
        <w:t xml:space="preserve">assign IP address </w:t>
      </w:r>
      <w:r w:rsidR="001C52B3" w:rsidRPr="001C52B3">
        <w:rPr>
          <w:b/>
        </w:rPr>
        <w:t>209.165.200.226</w:t>
      </w:r>
      <w:r w:rsidR="007C7481" w:rsidRPr="007C7481">
        <w:t>,</w:t>
      </w:r>
      <w:r w:rsidR="001C52B3">
        <w:t xml:space="preserve"> and </w:t>
      </w:r>
      <w:r w:rsidR="00A22C68">
        <w:t xml:space="preserve">the </w:t>
      </w:r>
      <w:r w:rsidR="001C52B3">
        <w:t xml:space="preserve">subnet mask </w:t>
      </w:r>
      <w:r w:rsidR="001C52B3" w:rsidRPr="001C52B3">
        <w:rPr>
          <w:b/>
        </w:rPr>
        <w:t>255.255.255.248</w:t>
      </w:r>
      <w:r w:rsidR="001C52B3">
        <w:t xml:space="preserve">. Notice that the </w:t>
      </w:r>
      <w:r w:rsidR="007E4ED1">
        <w:t xml:space="preserve">interface </w:t>
      </w:r>
      <w:r w:rsidR="001C52B3">
        <w:t>is automatically assigned a 0 as the security level.</w:t>
      </w:r>
    </w:p>
    <w:p w14:paraId="0C79CE23" w14:textId="0D51663A" w:rsidR="000B3FDF" w:rsidRDefault="000B3FDF" w:rsidP="006C15A2">
      <w:pPr>
        <w:pStyle w:val="SubStepAlpha"/>
      </w:pPr>
      <w:r>
        <w:t xml:space="preserve">Configure </w:t>
      </w:r>
      <w:r w:rsidR="007E4ED1">
        <w:t>int</w:t>
      </w:r>
      <w:r w:rsidR="00C70F03">
        <w:t>erface</w:t>
      </w:r>
      <w:r w:rsidR="007E4ED1">
        <w:t xml:space="preserve"> </w:t>
      </w:r>
      <w:r w:rsidR="007E4ED1" w:rsidRPr="005F4F66">
        <w:rPr>
          <w:b/>
        </w:rPr>
        <w:t>Gi1/3</w:t>
      </w:r>
      <w:r>
        <w:t xml:space="preserve">, which is where the public access web server will reside. Assign it IP address </w:t>
      </w:r>
      <w:r w:rsidRPr="00827076">
        <w:rPr>
          <w:b/>
        </w:rPr>
        <w:t>192.168.2.1/24</w:t>
      </w:r>
      <w:r>
        <w:t xml:space="preserve">, name it </w:t>
      </w:r>
      <w:r w:rsidRPr="00A22C68">
        <w:rPr>
          <w:b/>
        </w:rPr>
        <w:t>dmz</w:t>
      </w:r>
      <w:r w:rsidRPr="00A22C68">
        <w:t>,</w:t>
      </w:r>
      <w:r>
        <w:t xml:space="preserve"> and assign it a security level of </w:t>
      </w:r>
      <w:r w:rsidRPr="00827076">
        <w:rPr>
          <w:b/>
        </w:rPr>
        <w:t>70</w:t>
      </w:r>
      <w:r>
        <w:t>.</w:t>
      </w:r>
      <w:r w:rsidR="00C70F03">
        <w:br/>
      </w:r>
    </w:p>
    <w:p w14:paraId="6A1EEFC3" w14:textId="77777777" w:rsidR="000B3FDF" w:rsidRPr="00862383" w:rsidRDefault="000B3FDF" w:rsidP="000B3FDF">
      <w:pPr>
        <w:pStyle w:val="SubStepAlpha"/>
        <w:rPr>
          <w:rFonts w:cs="Arial"/>
          <w:color w:val="000000"/>
          <w:sz w:val="19"/>
          <w:szCs w:val="19"/>
        </w:rPr>
      </w:pPr>
      <w:r>
        <w:t>D</w:t>
      </w:r>
      <w:r w:rsidRPr="007410DC">
        <w:t xml:space="preserve">isplay the status </w:t>
      </w:r>
      <w:r w:rsidR="00A22C68">
        <w:rPr>
          <w:noProof/>
        </w:rPr>
        <w:t>of</w:t>
      </w:r>
      <w:r w:rsidRPr="007410DC">
        <w:t xml:space="preserve"> all ASA interfaces </w:t>
      </w:r>
      <w:r w:rsidR="007C7481">
        <w:t xml:space="preserve">by </w:t>
      </w:r>
      <w:r w:rsidRPr="007410DC">
        <w:t xml:space="preserve">using the </w:t>
      </w:r>
      <w:r w:rsidRPr="00862383">
        <w:rPr>
          <w:b/>
        </w:rPr>
        <w:t>show interface ip brief</w:t>
      </w:r>
      <w:r>
        <w:t xml:space="preserve"> command.</w:t>
      </w:r>
    </w:p>
    <w:p w14:paraId="579EBA0B" w14:textId="00606D8A" w:rsidR="000B3FDF" w:rsidRPr="00A26536" w:rsidRDefault="000B3FDF" w:rsidP="00A211B2">
      <w:pPr>
        <w:pStyle w:val="SubStepAlpha"/>
        <w:rPr>
          <w:rFonts w:cs="Arial"/>
          <w:color w:val="000000"/>
          <w:sz w:val="19"/>
          <w:szCs w:val="19"/>
        </w:rPr>
      </w:pPr>
      <w:r w:rsidRPr="007410DC">
        <w:t xml:space="preserve">Display the information for the Layer 3 interfaces </w:t>
      </w:r>
      <w:r w:rsidR="007C7481">
        <w:t xml:space="preserve">by </w:t>
      </w:r>
      <w:r w:rsidRPr="007410DC">
        <w:t xml:space="preserve">using the </w:t>
      </w:r>
      <w:r w:rsidRPr="00862383">
        <w:rPr>
          <w:b/>
        </w:rPr>
        <w:t>show ip address</w:t>
      </w:r>
      <w:r w:rsidRPr="007410DC">
        <w:t xml:space="preserve"> command.</w:t>
      </w:r>
    </w:p>
    <w:p w14:paraId="05463D69" w14:textId="3260CF9F" w:rsidR="004238DC" w:rsidRPr="001040C2" w:rsidRDefault="004238DC" w:rsidP="004238DC">
      <w:pPr>
        <w:pStyle w:val="StepHead"/>
      </w:pPr>
      <w:r w:rsidRPr="001A233F">
        <w:t>Configure</w:t>
      </w:r>
      <w:r w:rsidRPr="001040C2">
        <w:t xml:space="preserve"> </w:t>
      </w:r>
      <w:r>
        <w:t xml:space="preserve">and verify </w:t>
      </w:r>
      <w:r w:rsidRPr="001040C2">
        <w:t>access to the ASA</w:t>
      </w:r>
      <w:r>
        <w:t xml:space="preserve"> from the inside network</w:t>
      </w:r>
      <w:r w:rsidRPr="001040C2">
        <w:t>.</w:t>
      </w:r>
    </w:p>
    <w:p w14:paraId="72AE9ACA" w14:textId="77777777" w:rsidR="00834622" w:rsidRDefault="00834622" w:rsidP="00AB0B28">
      <w:pPr>
        <w:pStyle w:val="SubStepAlpha"/>
      </w:pPr>
      <w:r>
        <w:t>From PC-B, ping the ASA’s inside interface (192.168.1.1). Pings should be successful.</w:t>
      </w:r>
    </w:p>
    <w:p w14:paraId="2F7539AF" w14:textId="77777777" w:rsidR="004238DC" w:rsidRPr="002F1C10" w:rsidRDefault="004238DC" w:rsidP="00AB0B28">
      <w:pPr>
        <w:pStyle w:val="SubStepAlpha"/>
      </w:pPr>
      <w:r>
        <w:t>U</w:t>
      </w:r>
      <w:r w:rsidRPr="002F1C10">
        <w:t>s</w:t>
      </w:r>
      <w:r>
        <w:t xml:space="preserve">e </w:t>
      </w:r>
      <w:r w:rsidRPr="002F1C10">
        <w:t xml:space="preserve">the </w:t>
      </w:r>
      <w:r w:rsidRPr="00EF0A0E">
        <w:rPr>
          <w:b/>
        </w:rPr>
        <w:t>http</w:t>
      </w:r>
      <w:r w:rsidRPr="002F1C10">
        <w:t xml:space="preserve"> command</w:t>
      </w:r>
      <w:r>
        <w:t xml:space="preserve"> to c</w:t>
      </w:r>
      <w:r w:rsidRPr="002F1C10">
        <w:t xml:space="preserve">onfigure the ASA to accept HTTPS connections </w:t>
      </w:r>
      <w:r>
        <w:t xml:space="preserve">and to </w:t>
      </w:r>
      <w:r w:rsidRPr="002F1C10">
        <w:t>allow access to ASDM</w:t>
      </w:r>
      <w:r>
        <w:t xml:space="preserve"> </w:t>
      </w:r>
      <w:r w:rsidRPr="002F1C10">
        <w:t xml:space="preserve">from any host on the inside network </w:t>
      </w:r>
      <w:r w:rsidR="007C7481">
        <w:t>(</w:t>
      </w:r>
      <w:r w:rsidR="00A2566C">
        <w:t>192.168.1</w:t>
      </w:r>
      <w:r>
        <w:t>.</w:t>
      </w:r>
      <w:r w:rsidRPr="002F1C10">
        <w:t>0/24</w:t>
      </w:r>
      <w:r w:rsidR="007C7481">
        <w:t>)</w:t>
      </w:r>
      <w:r w:rsidRPr="002F1C10">
        <w:t>.</w:t>
      </w:r>
    </w:p>
    <w:p w14:paraId="7A25B118" w14:textId="77777777" w:rsidR="004238DC" w:rsidRPr="002F1C10" w:rsidRDefault="004238DC" w:rsidP="00AB0B28">
      <w:pPr>
        <w:pStyle w:val="SubStepAlpha"/>
      </w:pPr>
      <w:r w:rsidRPr="002F1C10">
        <w:t xml:space="preserve">Open a browser on PC-B and test the HTTPS access to the ASA by entering </w:t>
      </w:r>
      <w:r w:rsidR="00086FF1">
        <w:rPr>
          <w:b/>
        </w:rPr>
        <w:t>https://192.168.1</w:t>
      </w:r>
      <w:r w:rsidRPr="00D37C0A">
        <w:rPr>
          <w:b/>
        </w:rPr>
        <w:t>.1</w:t>
      </w:r>
      <w:r w:rsidRPr="002F1C10">
        <w:t>.</w:t>
      </w:r>
    </w:p>
    <w:p w14:paraId="1307E8B2" w14:textId="608C9F0C" w:rsidR="004238DC" w:rsidRDefault="004238DC" w:rsidP="00AB0B28">
      <w:pPr>
        <w:pStyle w:val="SubStepAlpha"/>
      </w:pPr>
      <w:r>
        <w:t xml:space="preserve">From the ASDM Welcome page, click </w:t>
      </w:r>
      <w:r w:rsidRPr="00FF0B62">
        <w:rPr>
          <w:b/>
        </w:rPr>
        <w:t>Run ASDM</w:t>
      </w:r>
      <w:r>
        <w:t xml:space="preserve">. When prompted for a username and password, leave them blank and click </w:t>
      </w:r>
      <w:r w:rsidRPr="00D37C0A">
        <w:rPr>
          <w:b/>
        </w:rPr>
        <w:t>OK</w:t>
      </w:r>
      <w:r>
        <w:t>.</w:t>
      </w:r>
      <w:r w:rsidR="00F61581">
        <w:t xml:space="preserve"> Click </w:t>
      </w:r>
      <w:r w:rsidR="00F61581">
        <w:rPr>
          <w:b/>
        </w:rPr>
        <w:t>Cancel</w:t>
      </w:r>
      <w:r w:rsidR="00F61581">
        <w:t xml:space="preserve"> on the FirePower module window.</w:t>
      </w:r>
    </w:p>
    <w:p w14:paraId="2856657D" w14:textId="77777777" w:rsidR="00CC2950" w:rsidRDefault="00CC2950" w:rsidP="00CC2950">
      <w:pPr>
        <w:pStyle w:val="TableText"/>
        <w:ind w:left="720"/>
      </w:pPr>
      <w:bookmarkStart w:id="13" w:name="_Hlk505863892"/>
      <w:r>
        <w:rPr>
          <w:b/>
        </w:rPr>
        <w:t xml:space="preserve">Note: </w:t>
      </w:r>
      <w:r>
        <w:t>You will need to accept all security messages and/or add the ASA IP address to the allowed list of IP addresses in Java.</w:t>
      </w:r>
    </w:p>
    <w:p w14:paraId="1580316C" w14:textId="77777777" w:rsidR="00CC2950" w:rsidRDefault="00CC2950" w:rsidP="00CC2950">
      <w:pPr>
        <w:pStyle w:val="SubStepAlpha"/>
        <w:numPr>
          <w:ilvl w:val="0"/>
          <w:numId w:val="0"/>
        </w:numPr>
        <w:ind w:left="720"/>
      </w:pPr>
      <w:r>
        <w:t>If the “</w:t>
      </w:r>
      <w:r w:rsidRPr="00C4172B">
        <w:rPr>
          <w:i/>
        </w:rPr>
        <w:t>Run ASDM</w:t>
      </w:r>
      <w:r>
        <w:t xml:space="preserve">” button via Java is not accessible, access your ASA via </w:t>
      </w:r>
      <w:r w:rsidRPr="00C4172B">
        <w:rPr>
          <w:b/>
        </w:rPr>
        <w:t>https://&lt;ip_address&gt;/admin/public/asdm.jnlp</w:t>
      </w:r>
      <w:r>
        <w:t xml:space="preserve"> to download the JNLP file and then open the file to continue using ASDM.</w:t>
      </w:r>
    </w:p>
    <w:p w14:paraId="0DBE6A7A" w14:textId="77777777" w:rsidR="00CC2950" w:rsidRDefault="00CC2950" w:rsidP="00CC2950">
      <w:pPr>
        <w:pStyle w:val="SubStepAlpha"/>
        <w:numPr>
          <w:ilvl w:val="0"/>
          <w:numId w:val="0"/>
        </w:numPr>
        <w:ind w:left="720"/>
      </w:pPr>
      <w:bookmarkStart w:id="14" w:name="_GoBack"/>
      <w:bookmarkEnd w:id="13"/>
      <w:bookmarkEnd w:id="14"/>
    </w:p>
    <w:p w14:paraId="3176BB9F" w14:textId="77777777" w:rsidR="004238DC" w:rsidRPr="00A86F85" w:rsidRDefault="004238DC" w:rsidP="00A211B2">
      <w:pPr>
        <w:pStyle w:val="TaskHead"/>
        <w:numPr>
          <w:ilvl w:val="1"/>
          <w:numId w:val="4"/>
        </w:numPr>
      </w:pPr>
      <w:r>
        <w:lastRenderedPageBreak/>
        <w:t xml:space="preserve">Configure </w:t>
      </w:r>
      <w:r w:rsidR="00190BCC">
        <w:t>B</w:t>
      </w:r>
      <w:r>
        <w:t xml:space="preserve">asic ASA </w:t>
      </w:r>
      <w:r w:rsidR="00190BCC">
        <w:t>S</w:t>
      </w:r>
      <w:r>
        <w:t xml:space="preserve">ettings </w:t>
      </w:r>
      <w:r w:rsidR="00190BCC">
        <w:t>U</w:t>
      </w:r>
      <w:r>
        <w:t>sing the ASDM Startup Wizard</w:t>
      </w:r>
    </w:p>
    <w:p w14:paraId="33089D20" w14:textId="77777777" w:rsidR="004238DC" w:rsidRPr="00FE1BA8" w:rsidRDefault="004238DC" w:rsidP="004238DC">
      <w:pPr>
        <w:pStyle w:val="StepHead"/>
      </w:pPr>
      <w:r>
        <w:t xml:space="preserve">Access the </w:t>
      </w:r>
      <w:r w:rsidRPr="00081421">
        <w:t>Configur</w:t>
      </w:r>
      <w:r>
        <w:t>ation menu and launch the Startup wizard</w:t>
      </w:r>
      <w:r w:rsidRPr="00081421">
        <w:t>.</w:t>
      </w:r>
    </w:p>
    <w:p w14:paraId="6C80B0B6" w14:textId="77777777" w:rsidR="004238DC" w:rsidRPr="00FF0B62" w:rsidRDefault="00AC3110" w:rsidP="004238DC">
      <w:pPr>
        <w:pStyle w:val="BodyTextL25"/>
      </w:pPr>
      <w:r>
        <w:t>At the top left of the screen, c</w:t>
      </w:r>
      <w:r w:rsidR="004238DC">
        <w:t xml:space="preserve">lick </w:t>
      </w:r>
      <w:r w:rsidR="004238DC" w:rsidRPr="00C74AD9">
        <w:rPr>
          <w:b/>
        </w:rPr>
        <w:t>Configuration</w:t>
      </w:r>
      <w:r w:rsidRPr="0091707D">
        <w:t xml:space="preserve"> &gt; </w:t>
      </w:r>
      <w:r w:rsidR="004238DC" w:rsidRPr="00C74AD9">
        <w:rPr>
          <w:b/>
        </w:rPr>
        <w:t>Launch Startup wizard</w:t>
      </w:r>
      <w:r w:rsidR="004238DC" w:rsidRPr="00AB617A">
        <w:t>.</w:t>
      </w:r>
    </w:p>
    <w:p w14:paraId="20081906" w14:textId="77777777" w:rsidR="004238DC" w:rsidRPr="00CC6C45" w:rsidRDefault="004238DC" w:rsidP="004238DC">
      <w:pPr>
        <w:pStyle w:val="StepHead"/>
      </w:pPr>
      <w:r w:rsidRPr="00A27C54">
        <w:t>Configure</w:t>
      </w:r>
      <w:r w:rsidRPr="00CC6C45">
        <w:t xml:space="preserve"> </w:t>
      </w:r>
      <w:r w:rsidR="00AC3110">
        <w:t xml:space="preserve">the </w:t>
      </w:r>
      <w:r>
        <w:t xml:space="preserve">hostname, domain name, and </w:t>
      </w:r>
      <w:r w:rsidR="00AC3110">
        <w:t xml:space="preserve">the </w:t>
      </w:r>
      <w:r>
        <w:t>enable password</w:t>
      </w:r>
      <w:r w:rsidRPr="00CC6C45">
        <w:rPr>
          <w:rFonts w:cs="Arial"/>
        </w:rPr>
        <w:t>.</w:t>
      </w:r>
    </w:p>
    <w:p w14:paraId="71B4CC06" w14:textId="77777777" w:rsidR="004238DC" w:rsidRPr="00827076" w:rsidRDefault="004238DC" w:rsidP="00AB0B28">
      <w:pPr>
        <w:pStyle w:val="SubStepAlpha"/>
      </w:pPr>
      <w:r w:rsidRPr="00CC6C45">
        <w:t xml:space="preserve">On the </w:t>
      </w:r>
      <w:r w:rsidRPr="00A27C54">
        <w:t>first</w:t>
      </w:r>
      <w:r w:rsidRPr="00CC6C45">
        <w:t xml:space="preserve"> </w:t>
      </w:r>
      <w:r w:rsidRPr="008D4114">
        <w:t>Startup wizard</w:t>
      </w:r>
      <w:r>
        <w:t xml:space="preserve"> </w:t>
      </w:r>
      <w:r w:rsidRPr="00CC6C45">
        <w:t xml:space="preserve">screen, </w:t>
      </w:r>
      <w:r>
        <w:t xml:space="preserve">select the </w:t>
      </w:r>
      <w:r w:rsidRPr="00CC6C45">
        <w:rPr>
          <w:b/>
        </w:rPr>
        <w:t xml:space="preserve">Modify </w:t>
      </w:r>
      <w:r>
        <w:rPr>
          <w:b/>
        </w:rPr>
        <w:t>E</w:t>
      </w:r>
      <w:r w:rsidRPr="00CC6C45">
        <w:rPr>
          <w:b/>
        </w:rPr>
        <w:t xml:space="preserve">xisting </w:t>
      </w:r>
      <w:r>
        <w:rPr>
          <w:b/>
        </w:rPr>
        <w:t>C</w:t>
      </w:r>
      <w:r w:rsidRPr="00CC6C45">
        <w:rPr>
          <w:b/>
        </w:rPr>
        <w:t>onfiguration</w:t>
      </w:r>
      <w:r w:rsidRPr="00C81A5F">
        <w:t xml:space="preserve"> option</w:t>
      </w:r>
      <w:r>
        <w:t>.</w:t>
      </w:r>
    </w:p>
    <w:p w14:paraId="40040202" w14:textId="77777777" w:rsidR="004238DC" w:rsidRPr="00827076" w:rsidRDefault="004238DC" w:rsidP="00AB0B28">
      <w:pPr>
        <w:pStyle w:val="SubStepAlpha"/>
      </w:pPr>
      <w:r w:rsidRPr="00CC6C45">
        <w:t xml:space="preserve">On </w:t>
      </w:r>
      <w:r>
        <w:t xml:space="preserve">the </w:t>
      </w:r>
      <w:r w:rsidRPr="002D06A4">
        <w:t>Startup Wizard Step 2</w:t>
      </w:r>
      <w:r w:rsidRPr="00CC6C45">
        <w:t xml:space="preserve"> screen, configure the ASA hostname </w:t>
      </w:r>
      <w:r w:rsidRPr="002D08E3">
        <w:rPr>
          <w:b/>
        </w:rPr>
        <w:t>CCNAS-ASA</w:t>
      </w:r>
      <w:r w:rsidRPr="00CC6C45">
        <w:t xml:space="preserve"> and domain name </w:t>
      </w:r>
      <w:r w:rsidRPr="002D08E3">
        <w:rPr>
          <w:b/>
        </w:rPr>
        <w:t>ccnasecurity.com</w:t>
      </w:r>
      <w:r w:rsidRPr="00CC6C45">
        <w:t xml:space="preserve">. </w:t>
      </w:r>
      <w:r>
        <w:t>C</w:t>
      </w:r>
      <w:r w:rsidRPr="00CC6C45">
        <w:t>hang</w:t>
      </w:r>
      <w:r>
        <w:t xml:space="preserve">e </w:t>
      </w:r>
      <w:r w:rsidRPr="00CC6C45">
        <w:t xml:space="preserve">the enable mode password from blank (no password) to </w:t>
      </w:r>
      <w:r w:rsidR="00A2566C">
        <w:rPr>
          <w:b/>
        </w:rPr>
        <w:t>cisco12345</w:t>
      </w:r>
      <w:r w:rsidRPr="00AB617A">
        <w:t>.</w:t>
      </w:r>
    </w:p>
    <w:p w14:paraId="74CDDC11" w14:textId="1B32CF7B" w:rsidR="004238DC" w:rsidRPr="00FE1BA8" w:rsidRDefault="00593D2D" w:rsidP="004238DC">
      <w:pPr>
        <w:pStyle w:val="StepHead"/>
      </w:pPr>
      <w:r>
        <w:t>Verify</w:t>
      </w:r>
      <w:r w:rsidR="004238DC">
        <w:t xml:space="preserve"> </w:t>
      </w:r>
      <w:r w:rsidR="00FF3928">
        <w:t xml:space="preserve">the </w:t>
      </w:r>
      <w:r w:rsidR="004238DC">
        <w:t>interface</w:t>
      </w:r>
      <w:r>
        <w:t xml:space="preserve"> </w:t>
      </w:r>
      <w:r w:rsidR="004238DC">
        <w:t>s</w:t>
      </w:r>
      <w:r>
        <w:t>ettings</w:t>
      </w:r>
      <w:r w:rsidR="004238DC">
        <w:t>.</w:t>
      </w:r>
    </w:p>
    <w:p w14:paraId="1349DA03" w14:textId="67814BB5" w:rsidR="004238DC" w:rsidRPr="00D164CC" w:rsidRDefault="004238DC" w:rsidP="009208CB">
      <w:pPr>
        <w:pStyle w:val="SubStepAlpha"/>
        <w:rPr>
          <w:rFonts w:cs="Arial"/>
          <w:color w:val="000000"/>
          <w:sz w:val="19"/>
          <w:szCs w:val="19"/>
        </w:rPr>
      </w:pPr>
      <w:r w:rsidRPr="00470F7A">
        <w:t xml:space="preserve">On the </w:t>
      </w:r>
      <w:r w:rsidRPr="00792EF3">
        <w:t xml:space="preserve">Startup Wizard Step 3 </w:t>
      </w:r>
      <w:r w:rsidR="00D164CC">
        <w:t xml:space="preserve">and 4 </w:t>
      </w:r>
      <w:r w:rsidRPr="00792EF3">
        <w:t>screen</w:t>
      </w:r>
      <w:r w:rsidR="00D164CC">
        <w:t>s</w:t>
      </w:r>
      <w:r w:rsidRPr="00470F7A">
        <w:t xml:space="preserve">, </w:t>
      </w:r>
      <w:r w:rsidR="00DA04E7">
        <w:t>v</w:t>
      </w:r>
      <w:r w:rsidR="00593D2D">
        <w:t>erify the Outside and Inside IP address settings</w:t>
      </w:r>
      <w:r w:rsidR="003E5697">
        <w:t xml:space="preserve"> are correct.</w:t>
      </w:r>
      <w:r w:rsidR="00593D2D">
        <w:t xml:space="preserve"> Click </w:t>
      </w:r>
      <w:r w:rsidR="00593D2D" w:rsidRPr="00D164CC">
        <w:rPr>
          <w:b/>
        </w:rPr>
        <w:t>Next</w:t>
      </w:r>
      <w:r w:rsidR="00593D2D">
        <w:t>.</w:t>
      </w:r>
    </w:p>
    <w:p w14:paraId="1AF3AA19" w14:textId="0107DB43" w:rsidR="00937527" w:rsidRPr="00937527" w:rsidRDefault="00937527" w:rsidP="00937527">
      <w:pPr>
        <w:pStyle w:val="SubStepAlpha"/>
        <w:rPr>
          <w:rFonts w:cs="Arial"/>
          <w:color w:val="000000"/>
          <w:sz w:val="19"/>
          <w:szCs w:val="19"/>
        </w:rPr>
      </w:pPr>
      <w:r>
        <w:t xml:space="preserve">On the </w:t>
      </w:r>
      <w:r w:rsidRPr="00792EF3">
        <w:t xml:space="preserve">Startup Wizard Step </w:t>
      </w:r>
      <w:r>
        <w:t xml:space="preserve">5 screen, do not change the Static Routes settings. Click </w:t>
      </w:r>
      <w:r w:rsidRPr="00593D2D">
        <w:rPr>
          <w:b/>
        </w:rPr>
        <w:t>Next</w:t>
      </w:r>
      <w:r>
        <w:t>.</w:t>
      </w:r>
    </w:p>
    <w:p w14:paraId="133D55B9" w14:textId="77777777" w:rsidR="004238DC" w:rsidRPr="00FE1BA8" w:rsidRDefault="004238DC" w:rsidP="004238DC">
      <w:pPr>
        <w:pStyle w:val="StepHead"/>
      </w:pPr>
      <w:r>
        <w:t>Configure DHCP, address translation</w:t>
      </w:r>
      <w:r w:rsidR="008E693E">
        <w:t>,</w:t>
      </w:r>
      <w:r>
        <w:t xml:space="preserve"> and administrative access.</w:t>
      </w:r>
    </w:p>
    <w:p w14:paraId="330E4943" w14:textId="18A6ED84" w:rsidR="004238DC" w:rsidRPr="00386247" w:rsidRDefault="004238DC" w:rsidP="00AB0B28">
      <w:pPr>
        <w:pStyle w:val="SubStepAlpha"/>
        <w:rPr>
          <w:rFonts w:cs="Arial"/>
          <w:color w:val="000000"/>
          <w:sz w:val="19"/>
          <w:szCs w:val="19"/>
        </w:rPr>
      </w:pPr>
      <w:r>
        <w:t xml:space="preserve">On the </w:t>
      </w:r>
      <w:r w:rsidRPr="00792EF3">
        <w:t>Startup Wizard Step 6</w:t>
      </w:r>
      <w:r>
        <w:t xml:space="preserve"> screen – </w:t>
      </w:r>
      <w:r w:rsidRPr="0046714F">
        <w:t>DHCP Server</w:t>
      </w:r>
      <w:r w:rsidRPr="003737AC">
        <w:t xml:space="preserve">, </w:t>
      </w:r>
      <w:r w:rsidR="00CA6B7C">
        <w:t xml:space="preserve">select </w:t>
      </w:r>
      <w:r w:rsidR="000B6310" w:rsidRPr="000B6310">
        <w:rPr>
          <w:b/>
        </w:rPr>
        <w:t>E</w:t>
      </w:r>
      <w:r w:rsidR="000C513B" w:rsidRPr="00827076">
        <w:rPr>
          <w:b/>
        </w:rPr>
        <w:t>nable DHCP server on the Inside Interface</w:t>
      </w:r>
      <w:r w:rsidRPr="00792EF3">
        <w:t xml:space="preserve"> and specify a starting IP address </w:t>
      </w:r>
      <w:r>
        <w:t xml:space="preserve">of </w:t>
      </w:r>
      <w:r w:rsidR="006B2FF0">
        <w:rPr>
          <w:b/>
        </w:rPr>
        <w:t>192.168.1</w:t>
      </w:r>
      <w:r>
        <w:rPr>
          <w:b/>
        </w:rPr>
        <w:t>.5</w:t>
      </w:r>
      <w:r>
        <w:t xml:space="preserve"> and </w:t>
      </w:r>
      <w:r w:rsidR="00DA04E7">
        <w:t xml:space="preserve">an </w:t>
      </w:r>
      <w:r w:rsidRPr="00792EF3">
        <w:t>ending IP address</w:t>
      </w:r>
      <w:r>
        <w:t xml:space="preserve"> of </w:t>
      </w:r>
      <w:r w:rsidR="006B2FF0">
        <w:rPr>
          <w:b/>
        </w:rPr>
        <w:t>192.168.1</w:t>
      </w:r>
      <w:r>
        <w:rPr>
          <w:b/>
        </w:rPr>
        <w:t>.</w:t>
      </w:r>
      <w:r w:rsidRPr="006008AC">
        <w:rPr>
          <w:b/>
        </w:rPr>
        <w:t>30</w:t>
      </w:r>
      <w:r>
        <w:t xml:space="preserve">. Enter the </w:t>
      </w:r>
      <w:r w:rsidRPr="00EF0A0E">
        <w:t>DNS Server 1</w:t>
      </w:r>
      <w:r>
        <w:t xml:space="preserve"> address of </w:t>
      </w:r>
      <w:r w:rsidRPr="006008AC">
        <w:rPr>
          <w:b/>
        </w:rPr>
        <w:t>10.</w:t>
      </w:r>
      <w:r>
        <w:rPr>
          <w:b/>
        </w:rPr>
        <w:t>3.3.3</w:t>
      </w:r>
      <w:r>
        <w:t xml:space="preserve"> and</w:t>
      </w:r>
      <w:r w:rsidR="00DA04E7">
        <w:t xml:space="preserve"> enter</w:t>
      </w:r>
      <w:r>
        <w:t xml:space="preserve"> </w:t>
      </w:r>
      <w:r w:rsidRPr="006008AC">
        <w:rPr>
          <w:b/>
        </w:rPr>
        <w:t>ccnasecurity.com</w:t>
      </w:r>
      <w:r w:rsidR="00B20E55" w:rsidRPr="002758A5">
        <w:t xml:space="preserve"> for the domain name</w:t>
      </w:r>
      <w:r>
        <w:t xml:space="preserve">. </w:t>
      </w:r>
      <w:r w:rsidR="00EF7626">
        <w:br/>
      </w:r>
      <w:r>
        <w:t xml:space="preserve">Do </w:t>
      </w:r>
      <w:r w:rsidRPr="006008AC">
        <w:rPr>
          <w:b/>
        </w:rPr>
        <w:t>NOT</w:t>
      </w:r>
      <w:r>
        <w:t xml:space="preserve"> check the box to enable </w:t>
      </w:r>
      <w:r w:rsidR="00F11318">
        <w:t>a</w:t>
      </w:r>
      <w:r w:rsidRPr="00B20E55">
        <w:t>uto</w:t>
      </w:r>
      <w:r w:rsidR="00F11318">
        <w:t xml:space="preserve">-configuration from </w:t>
      </w:r>
      <w:r w:rsidR="00F11318" w:rsidRPr="00A22C68">
        <w:t>i</w:t>
      </w:r>
      <w:r w:rsidRPr="00A22C68">
        <w:t>nterface</w:t>
      </w:r>
      <w:r w:rsidRPr="0046714F">
        <w:t>.</w:t>
      </w:r>
    </w:p>
    <w:p w14:paraId="461D6BE0" w14:textId="491092EA" w:rsidR="004238DC" w:rsidRPr="00B879FA" w:rsidRDefault="004238DC" w:rsidP="00AB0B28">
      <w:pPr>
        <w:pStyle w:val="SubStepAlpha"/>
        <w:rPr>
          <w:rFonts w:cs="Arial"/>
          <w:color w:val="000000"/>
          <w:sz w:val="19"/>
          <w:szCs w:val="19"/>
        </w:rPr>
      </w:pPr>
      <w:r>
        <w:t xml:space="preserve">On the </w:t>
      </w:r>
      <w:r w:rsidRPr="00792EF3">
        <w:t>Startup Wizard Step 7</w:t>
      </w:r>
      <w:r>
        <w:t xml:space="preserve"> screen – </w:t>
      </w:r>
      <w:r w:rsidRPr="0046714F">
        <w:t>Address Translation (NAT/PAT),</w:t>
      </w:r>
      <w:r w:rsidRPr="003737AC">
        <w:t xml:space="preserve"> </w:t>
      </w:r>
      <w:r>
        <w:t xml:space="preserve">configure the ASA to </w:t>
      </w:r>
      <w:r w:rsidR="004354DC">
        <w:rPr>
          <w:b/>
        </w:rPr>
        <w:t>U</w:t>
      </w:r>
      <w:r w:rsidRPr="00AB617A">
        <w:rPr>
          <w:b/>
        </w:rPr>
        <w:t>se</w:t>
      </w:r>
      <w:r w:rsidRPr="00B879FA">
        <w:rPr>
          <w:b/>
        </w:rPr>
        <w:t xml:space="preserve"> </w:t>
      </w:r>
      <w:r w:rsidR="004354DC">
        <w:rPr>
          <w:b/>
        </w:rPr>
        <w:t>P</w:t>
      </w:r>
      <w:r w:rsidRPr="00B879FA">
        <w:rPr>
          <w:b/>
        </w:rPr>
        <w:t xml:space="preserve">ort </w:t>
      </w:r>
      <w:r w:rsidR="004354DC">
        <w:rPr>
          <w:b/>
        </w:rPr>
        <w:t>A</w:t>
      </w:r>
      <w:r w:rsidRPr="00B879FA">
        <w:rPr>
          <w:b/>
        </w:rPr>
        <w:t xml:space="preserve">ddress </w:t>
      </w:r>
      <w:r w:rsidR="004354DC">
        <w:rPr>
          <w:b/>
        </w:rPr>
        <w:t>T</w:t>
      </w:r>
      <w:r w:rsidRPr="00B879FA">
        <w:rPr>
          <w:b/>
        </w:rPr>
        <w:t>ranslation (PAT)</w:t>
      </w:r>
      <w:r w:rsidR="00AD4836">
        <w:t xml:space="preserve"> and select the </w:t>
      </w:r>
      <w:r w:rsidR="00AD4836" w:rsidRPr="00827076">
        <w:rPr>
          <w:b/>
        </w:rPr>
        <w:t>U</w:t>
      </w:r>
      <w:r w:rsidRPr="00827076">
        <w:rPr>
          <w:b/>
        </w:rPr>
        <w:t>s</w:t>
      </w:r>
      <w:r w:rsidR="00AD4836" w:rsidRPr="00827076">
        <w:rPr>
          <w:b/>
        </w:rPr>
        <w:t>e</w:t>
      </w:r>
      <w:r w:rsidRPr="00827076">
        <w:rPr>
          <w:b/>
        </w:rPr>
        <w:t xml:space="preserve"> the IP address o</w:t>
      </w:r>
      <w:r w:rsidR="00B32519">
        <w:rPr>
          <w:b/>
        </w:rPr>
        <w:t>n</w:t>
      </w:r>
      <w:r w:rsidRPr="00827076">
        <w:rPr>
          <w:b/>
        </w:rPr>
        <w:t xml:space="preserve"> the outside </w:t>
      </w:r>
      <w:r w:rsidR="00AD4836">
        <w:rPr>
          <w:b/>
        </w:rPr>
        <w:t>interface</w:t>
      </w:r>
      <w:r w:rsidR="00AD4836">
        <w:t xml:space="preserve"> option</w:t>
      </w:r>
      <w:r>
        <w:t>.</w:t>
      </w:r>
    </w:p>
    <w:p w14:paraId="71C056B9" w14:textId="77777777" w:rsidR="004238DC" w:rsidRPr="00FF6682" w:rsidRDefault="004238DC" w:rsidP="00AB0B28">
      <w:pPr>
        <w:pStyle w:val="SubStepAlpha"/>
        <w:rPr>
          <w:rFonts w:cs="Arial"/>
          <w:color w:val="000000"/>
          <w:sz w:val="19"/>
          <w:szCs w:val="19"/>
        </w:rPr>
      </w:pPr>
      <w:r>
        <w:t xml:space="preserve">On the </w:t>
      </w:r>
      <w:r w:rsidRPr="00792EF3">
        <w:t>Startup Wizard Step 8</w:t>
      </w:r>
      <w:r>
        <w:t xml:space="preserve"> screen – </w:t>
      </w:r>
      <w:r w:rsidRPr="0046714F">
        <w:t>Administrative Access</w:t>
      </w:r>
      <w:r w:rsidRPr="00EF0A0E">
        <w:t xml:space="preserve">, </w:t>
      </w:r>
      <w:r w:rsidRPr="00BA1D0B">
        <w:t>HTTPS/ASDM</w:t>
      </w:r>
      <w:r w:rsidRPr="0068661F">
        <w:t xml:space="preserve"> access is currently configur</w:t>
      </w:r>
      <w:r>
        <w:t>ed for hosts on</w:t>
      </w:r>
      <w:r w:rsidR="00DA04E7">
        <w:t xml:space="preserve"> the</w:t>
      </w:r>
      <w:r>
        <w:t xml:space="preserve"> </w:t>
      </w:r>
      <w:r w:rsidRPr="0068661F">
        <w:t xml:space="preserve">inside network </w:t>
      </w:r>
      <w:r w:rsidR="00DA04E7">
        <w:t>(</w:t>
      </w:r>
      <w:r w:rsidR="00C029CD">
        <w:t>192.168.1</w:t>
      </w:r>
      <w:r>
        <w:t>.</w:t>
      </w:r>
      <w:r w:rsidRPr="0068661F">
        <w:t>0/24</w:t>
      </w:r>
      <w:r w:rsidR="00DA04E7">
        <w:t>)</w:t>
      </w:r>
      <w:r w:rsidRPr="0068661F">
        <w:t xml:space="preserve">. Add </w:t>
      </w:r>
      <w:r w:rsidR="00C029CD">
        <w:rPr>
          <w:b/>
        </w:rPr>
        <w:t>SSH</w:t>
      </w:r>
      <w:r w:rsidRPr="0068661F">
        <w:t xml:space="preserve"> access </w:t>
      </w:r>
      <w:r>
        <w:t xml:space="preserve">to the ASA </w:t>
      </w:r>
      <w:r w:rsidRPr="0068661F">
        <w:t xml:space="preserve">for the </w:t>
      </w:r>
      <w:r w:rsidRPr="00F11318">
        <w:rPr>
          <w:b/>
        </w:rPr>
        <w:t>inside</w:t>
      </w:r>
      <w:r>
        <w:t xml:space="preserve"> network </w:t>
      </w:r>
      <w:r w:rsidR="00DA04E7">
        <w:t>(</w:t>
      </w:r>
      <w:r w:rsidR="006B2FF0">
        <w:rPr>
          <w:b/>
        </w:rPr>
        <w:t>192.168.1</w:t>
      </w:r>
      <w:r w:rsidRPr="0046714F">
        <w:rPr>
          <w:b/>
        </w:rPr>
        <w:t>.0</w:t>
      </w:r>
      <w:r w:rsidR="00DA04E7" w:rsidRPr="00DA04E7">
        <w:t>)</w:t>
      </w:r>
      <w:r>
        <w:t xml:space="preserve"> with a subnet mask of </w:t>
      </w:r>
      <w:r w:rsidRPr="0046714F">
        <w:rPr>
          <w:b/>
        </w:rPr>
        <w:t>255.255.255.0</w:t>
      </w:r>
      <w:r w:rsidR="00CB5951">
        <w:t>.</w:t>
      </w:r>
    </w:p>
    <w:p w14:paraId="7ACBFC0D" w14:textId="23B6FC42" w:rsidR="004238DC" w:rsidRPr="002758A5" w:rsidRDefault="00D164CC" w:rsidP="00AB0B28">
      <w:pPr>
        <w:pStyle w:val="SubStepAlpha"/>
        <w:rPr>
          <w:rFonts w:cs="Arial"/>
          <w:color w:val="000000"/>
          <w:sz w:val="19"/>
          <w:szCs w:val="19"/>
        </w:rPr>
      </w:pPr>
      <w:r>
        <w:t xml:space="preserve">Select </w:t>
      </w:r>
      <w:r w:rsidR="004238DC" w:rsidRPr="00EA25FA">
        <w:rPr>
          <w:b/>
        </w:rPr>
        <w:t>Finish</w:t>
      </w:r>
      <w:r w:rsidR="004238DC">
        <w:t xml:space="preserve"> t</w:t>
      </w:r>
      <w:r>
        <w:t>o close t</w:t>
      </w:r>
      <w:r w:rsidR="004238DC">
        <w:t>he wizard and deliver the commands to the ASA.</w:t>
      </w:r>
    </w:p>
    <w:p w14:paraId="7E9180DF" w14:textId="77777777" w:rsidR="00E736D5" w:rsidRPr="00B879FA" w:rsidRDefault="00E736D5" w:rsidP="002758A5">
      <w:pPr>
        <w:pStyle w:val="BodyTextL50"/>
      </w:pPr>
      <w:r w:rsidRPr="002758A5">
        <w:rPr>
          <w:b/>
        </w:rPr>
        <w:t>Note</w:t>
      </w:r>
      <w:r w:rsidR="00CB5951">
        <w:t>:</w:t>
      </w:r>
      <w:r w:rsidR="00407BC4">
        <w:t xml:space="preserve"> </w:t>
      </w:r>
      <w:r w:rsidR="00704F88">
        <w:t>When prompted</w:t>
      </w:r>
      <w:r w:rsidR="00CB5951">
        <w:t xml:space="preserve"> to log in again</w:t>
      </w:r>
      <w:r w:rsidR="00704F88">
        <w:t>, leave</w:t>
      </w:r>
      <w:r w:rsidR="00DA04E7">
        <w:t xml:space="preserve"> the</w:t>
      </w:r>
      <w:r w:rsidR="00704F88">
        <w:t xml:space="preserve"> </w:t>
      </w:r>
      <w:r w:rsidR="00704F88" w:rsidRPr="007A0F35">
        <w:rPr>
          <w:b/>
        </w:rPr>
        <w:t>Username</w:t>
      </w:r>
      <w:r w:rsidR="00704F88">
        <w:t xml:space="preserve"> </w:t>
      </w:r>
      <w:r w:rsidR="00DA04E7">
        <w:t xml:space="preserve">field </w:t>
      </w:r>
      <w:r w:rsidR="00704F88">
        <w:t xml:space="preserve">blank and enter </w:t>
      </w:r>
      <w:r w:rsidR="00C029CD">
        <w:rPr>
          <w:b/>
        </w:rPr>
        <w:t>cisco12345</w:t>
      </w:r>
      <w:r w:rsidR="00704F88">
        <w:t xml:space="preserve"> as the password.</w:t>
      </w:r>
    </w:p>
    <w:p w14:paraId="2F09D87C" w14:textId="77777777" w:rsidR="004238DC" w:rsidRPr="0010433D" w:rsidRDefault="004238DC" w:rsidP="00A211B2">
      <w:pPr>
        <w:pStyle w:val="TaskHead"/>
        <w:numPr>
          <w:ilvl w:val="1"/>
          <w:numId w:val="4"/>
        </w:numPr>
      </w:pPr>
      <w:r w:rsidRPr="0010433D">
        <w:t xml:space="preserve">Configuring ASA Settings </w:t>
      </w:r>
      <w:r w:rsidR="00DA04E7">
        <w:t>f</w:t>
      </w:r>
      <w:r w:rsidRPr="0010433D">
        <w:t>rom the ASDM Configuration Menu</w:t>
      </w:r>
    </w:p>
    <w:p w14:paraId="27C2CF0F" w14:textId="77777777" w:rsidR="004238DC" w:rsidRPr="00FE1BA8" w:rsidRDefault="004238DC" w:rsidP="004238DC">
      <w:pPr>
        <w:pStyle w:val="StepHead"/>
      </w:pPr>
      <w:r>
        <w:t xml:space="preserve">Set the ASA </w:t>
      </w:r>
      <w:r w:rsidR="008E693E">
        <w:t xml:space="preserve">date </w:t>
      </w:r>
      <w:r>
        <w:t xml:space="preserve">and </w:t>
      </w:r>
      <w:r w:rsidR="008E693E">
        <w:t>time</w:t>
      </w:r>
      <w:r w:rsidRPr="00081421">
        <w:t>.</w:t>
      </w:r>
    </w:p>
    <w:p w14:paraId="778E4D42" w14:textId="77777777" w:rsidR="004238DC" w:rsidRPr="00827076" w:rsidRDefault="00057BA8" w:rsidP="004238DC">
      <w:pPr>
        <w:pStyle w:val="BodyTextL25"/>
      </w:pPr>
      <w:r>
        <w:t xml:space="preserve">At </w:t>
      </w:r>
      <w:r w:rsidR="004238DC">
        <w:t xml:space="preserve">the </w:t>
      </w:r>
      <w:r w:rsidR="004238DC" w:rsidRPr="002758A5">
        <w:rPr>
          <w:b/>
        </w:rPr>
        <w:t>Configuration</w:t>
      </w:r>
      <w:r w:rsidR="004238DC" w:rsidRPr="0091707D">
        <w:t xml:space="preserve"> </w:t>
      </w:r>
      <w:r w:rsidR="00B20E55" w:rsidRPr="0091707D">
        <w:t xml:space="preserve">&gt; </w:t>
      </w:r>
      <w:r w:rsidR="004238DC" w:rsidRPr="002758A5">
        <w:rPr>
          <w:b/>
        </w:rPr>
        <w:t xml:space="preserve">Device Setup </w:t>
      </w:r>
      <w:r w:rsidR="00015ECE" w:rsidRPr="00827076">
        <w:t>screen</w:t>
      </w:r>
      <w:r w:rsidR="004238DC">
        <w:t xml:space="preserve">, </w:t>
      </w:r>
      <w:r>
        <w:t>click</w:t>
      </w:r>
      <w:r w:rsidR="004238DC">
        <w:t xml:space="preserve"> </w:t>
      </w:r>
      <w:r w:rsidR="004238DC" w:rsidRPr="00E013F6">
        <w:rPr>
          <w:b/>
        </w:rPr>
        <w:t>System Time</w:t>
      </w:r>
      <w:r w:rsidR="004238DC" w:rsidRPr="0091707D">
        <w:t xml:space="preserve"> &gt; </w:t>
      </w:r>
      <w:r w:rsidR="004238DC">
        <w:rPr>
          <w:b/>
        </w:rPr>
        <w:t>Clock</w:t>
      </w:r>
      <w:r w:rsidR="00DA04E7">
        <w:rPr>
          <w:b/>
        </w:rPr>
        <w:t>.</w:t>
      </w:r>
      <w:r w:rsidR="004238DC" w:rsidRPr="00DA04E7">
        <w:t xml:space="preserve"> </w:t>
      </w:r>
      <w:r w:rsidR="00DA04E7">
        <w:t>S</w:t>
      </w:r>
      <w:r w:rsidR="004238DC" w:rsidRPr="00DB346A">
        <w:t>et the ti</w:t>
      </w:r>
      <w:r w:rsidR="004238DC" w:rsidRPr="002C39AA">
        <w:t xml:space="preserve">me </w:t>
      </w:r>
      <w:r w:rsidR="004238DC">
        <w:t xml:space="preserve">zone, current </w:t>
      </w:r>
      <w:r w:rsidR="004238DC" w:rsidRPr="00A22C68">
        <w:t>date</w:t>
      </w:r>
      <w:r w:rsidR="004238DC">
        <w:t xml:space="preserve"> and time</w:t>
      </w:r>
      <w:r w:rsidR="008E693E">
        <w:t>,</w:t>
      </w:r>
      <w:r w:rsidR="004238DC">
        <w:t xml:space="preserve"> and apply the commands to the ASA.</w:t>
      </w:r>
    </w:p>
    <w:p w14:paraId="2936E2E0" w14:textId="77777777" w:rsidR="004238DC" w:rsidRPr="00C74AD9" w:rsidRDefault="004238DC" w:rsidP="004238DC">
      <w:pPr>
        <w:pStyle w:val="StepHead"/>
      </w:pPr>
      <w:r w:rsidRPr="00C74AD9">
        <w:t>Configure a static default route for the ASA.</w:t>
      </w:r>
    </w:p>
    <w:p w14:paraId="39AA75A1" w14:textId="77777777" w:rsidR="004238DC" w:rsidRPr="00827076" w:rsidRDefault="00057BA8" w:rsidP="00AB0B28">
      <w:pPr>
        <w:pStyle w:val="SubStepAlpha"/>
      </w:pPr>
      <w:r>
        <w:t>A</w:t>
      </w:r>
      <w:r w:rsidR="008E693E">
        <w:t>t</w:t>
      </w:r>
      <w:r w:rsidR="004238DC">
        <w:t xml:space="preserve"> the </w:t>
      </w:r>
      <w:r w:rsidR="004238DC" w:rsidRPr="002758A5">
        <w:rPr>
          <w:b/>
        </w:rPr>
        <w:t>Configuration</w:t>
      </w:r>
      <w:r w:rsidR="004238DC" w:rsidRPr="0091707D">
        <w:t xml:space="preserve"> </w:t>
      </w:r>
      <w:r w:rsidRPr="0091707D">
        <w:t>&gt;</w:t>
      </w:r>
      <w:r w:rsidR="004238DC" w:rsidRPr="0091707D">
        <w:t xml:space="preserve"> </w:t>
      </w:r>
      <w:r w:rsidR="004238DC" w:rsidRPr="002758A5">
        <w:rPr>
          <w:b/>
        </w:rPr>
        <w:t>Device Setup</w:t>
      </w:r>
      <w:r w:rsidR="004238DC">
        <w:t xml:space="preserve"> </w:t>
      </w:r>
      <w:r w:rsidR="00015ECE">
        <w:t>screen</w:t>
      </w:r>
      <w:r w:rsidR="004238DC">
        <w:t xml:space="preserve">, </w:t>
      </w:r>
      <w:r>
        <w:t>click</w:t>
      </w:r>
      <w:r w:rsidR="004238DC">
        <w:t xml:space="preserve"> </w:t>
      </w:r>
      <w:r w:rsidR="004238DC" w:rsidRPr="0010433D">
        <w:rPr>
          <w:b/>
        </w:rPr>
        <w:t>Routing</w:t>
      </w:r>
      <w:r w:rsidR="004238DC" w:rsidRPr="0091707D">
        <w:t xml:space="preserve"> &gt; </w:t>
      </w:r>
      <w:r w:rsidR="004238DC" w:rsidRPr="0010433D">
        <w:rPr>
          <w:b/>
        </w:rPr>
        <w:t>Static Routes</w:t>
      </w:r>
      <w:r w:rsidR="004238DC">
        <w:t xml:space="preserve">. </w:t>
      </w:r>
      <w:r w:rsidR="008D76CA">
        <w:t xml:space="preserve">Click the </w:t>
      </w:r>
      <w:r w:rsidR="008D76CA" w:rsidRPr="000F28BA">
        <w:rPr>
          <w:b/>
        </w:rPr>
        <w:t>IPv4 only</w:t>
      </w:r>
      <w:r w:rsidR="008D76CA">
        <w:t xml:space="preserve"> </w:t>
      </w:r>
      <w:r w:rsidR="008D76CA" w:rsidRPr="00A22C68">
        <w:t>button</w:t>
      </w:r>
      <w:r w:rsidR="008D76CA">
        <w:t xml:space="preserve"> and then a</w:t>
      </w:r>
      <w:r w:rsidR="004238DC" w:rsidRPr="002C39AA">
        <w:t xml:space="preserve">dd </w:t>
      </w:r>
      <w:r w:rsidR="004238DC">
        <w:t>a s</w:t>
      </w:r>
      <w:r w:rsidR="004238DC" w:rsidRPr="002C39AA">
        <w:t xml:space="preserve">tatic </w:t>
      </w:r>
      <w:r w:rsidR="004238DC">
        <w:t>r</w:t>
      </w:r>
      <w:r w:rsidR="004238DC" w:rsidRPr="002C39AA">
        <w:t>oute</w:t>
      </w:r>
      <w:r w:rsidR="004238DC">
        <w:t xml:space="preserve"> for the </w:t>
      </w:r>
      <w:r w:rsidR="000C513B" w:rsidRPr="00827076">
        <w:rPr>
          <w:b/>
        </w:rPr>
        <w:t>outside</w:t>
      </w:r>
      <w:r w:rsidR="004238DC">
        <w:t xml:space="preserve"> </w:t>
      </w:r>
      <w:r w:rsidR="004238DC" w:rsidRPr="00A22C68">
        <w:rPr>
          <w:noProof/>
        </w:rPr>
        <w:t>interface</w:t>
      </w:r>
      <w:r w:rsidR="00DA04E7" w:rsidRPr="00A22C68">
        <w:rPr>
          <w:noProof/>
        </w:rPr>
        <w:t>.</w:t>
      </w:r>
      <w:r w:rsidR="004238DC">
        <w:t xml:space="preserve"> </w:t>
      </w:r>
      <w:r w:rsidR="00DA04E7">
        <w:t>S</w:t>
      </w:r>
      <w:r w:rsidR="004238DC">
        <w:t xml:space="preserve">pecify </w:t>
      </w:r>
      <w:r w:rsidR="00C029CD">
        <w:rPr>
          <w:b/>
        </w:rPr>
        <w:t>a</w:t>
      </w:r>
      <w:r w:rsidR="004238DC" w:rsidRPr="00EF0A0E">
        <w:rPr>
          <w:b/>
        </w:rPr>
        <w:t>ny</w:t>
      </w:r>
      <w:r w:rsidR="00C029CD">
        <w:rPr>
          <w:b/>
        </w:rPr>
        <w:t>4</w:t>
      </w:r>
      <w:r w:rsidR="008D76CA">
        <w:t xml:space="preserve"> for the Network</w:t>
      </w:r>
      <w:r w:rsidR="004238DC">
        <w:t xml:space="preserve"> and a </w:t>
      </w:r>
      <w:r w:rsidR="004238DC" w:rsidRPr="002C39AA">
        <w:t>Gateway IP</w:t>
      </w:r>
      <w:r w:rsidR="004238DC">
        <w:t xml:space="preserve"> of </w:t>
      </w:r>
      <w:r w:rsidR="004238DC">
        <w:rPr>
          <w:b/>
        </w:rPr>
        <w:t>209.165.200.</w:t>
      </w:r>
      <w:r w:rsidR="00C029CD">
        <w:rPr>
          <w:b/>
        </w:rPr>
        <w:t>225</w:t>
      </w:r>
      <w:r w:rsidR="004238DC" w:rsidRPr="0010433D">
        <w:rPr>
          <w:b/>
        </w:rPr>
        <w:t xml:space="preserve"> </w:t>
      </w:r>
      <w:r w:rsidR="00C029CD">
        <w:t>(R1 G</w:t>
      </w:r>
      <w:r w:rsidR="004238DC">
        <w:t>0/0).</w:t>
      </w:r>
      <w:r w:rsidR="004238DC" w:rsidRPr="00DB346A">
        <w:t xml:space="preserve"> </w:t>
      </w:r>
      <w:r w:rsidR="004238DC" w:rsidRPr="004F6753">
        <w:rPr>
          <w:b/>
        </w:rPr>
        <w:t>Apply</w:t>
      </w:r>
      <w:r w:rsidR="004238DC" w:rsidRPr="00DB346A">
        <w:t xml:space="preserve"> </w:t>
      </w:r>
      <w:r w:rsidR="004238DC">
        <w:t>the</w:t>
      </w:r>
      <w:r w:rsidR="004F6753">
        <w:t xml:space="preserve"> static route</w:t>
      </w:r>
      <w:r w:rsidR="004238DC">
        <w:t xml:space="preserve"> to the ASA.</w:t>
      </w:r>
    </w:p>
    <w:p w14:paraId="5B6F7B8D" w14:textId="77777777" w:rsidR="004238DC" w:rsidRPr="00827076" w:rsidRDefault="008E693E" w:rsidP="00AB0B28">
      <w:pPr>
        <w:pStyle w:val="SubStepAlpha"/>
      </w:pPr>
      <w:r>
        <w:t xml:space="preserve">On </w:t>
      </w:r>
      <w:r w:rsidR="004238DC">
        <w:t xml:space="preserve">the ASDM </w:t>
      </w:r>
      <w:r w:rsidR="004238DC" w:rsidRPr="00286605">
        <w:rPr>
          <w:b/>
        </w:rPr>
        <w:t>Tools</w:t>
      </w:r>
      <w:r w:rsidR="004238DC">
        <w:t xml:space="preserve"> menu, select </w:t>
      </w:r>
      <w:r w:rsidR="004238DC" w:rsidRPr="00286605">
        <w:rPr>
          <w:b/>
        </w:rPr>
        <w:t>Ping</w:t>
      </w:r>
      <w:r w:rsidR="004238DC">
        <w:t xml:space="preserve"> and enter the IP address of router R1 S0/0/0 (</w:t>
      </w:r>
      <w:r w:rsidR="00C029CD">
        <w:rPr>
          <w:b/>
        </w:rPr>
        <w:t>10.1.1</w:t>
      </w:r>
      <w:r w:rsidR="004238DC" w:rsidRPr="002758A5">
        <w:rPr>
          <w:b/>
        </w:rPr>
        <w:t>.1</w:t>
      </w:r>
      <w:r w:rsidR="004238DC">
        <w:t>). The ping should succeed.</w:t>
      </w:r>
    </w:p>
    <w:p w14:paraId="5EE3B6CC" w14:textId="77777777" w:rsidR="004238DC" w:rsidRPr="00DB346A" w:rsidRDefault="004238DC" w:rsidP="004238DC">
      <w:pPr>
        <w:pStyle w:val="StepHead"/>
      </w:pPr>
      <w:r w:rsidRPr="00DB346A">
        <w:t>Test access to an external website from PC-B.</w:t>
      </w:r>
    </w:p>
    <w:p w14:paraId="60E8A37F" w14:textId="77777777" w:rsidR="004238DC" w:rsidRDefault="004238DC" w:rsidP="004238DC">
      <w:pPr>
        <w:pStyle w:val="BodyTextL25"/>
        <w:rPr>
          <w:rFonts w:cs="Arial"/>
          <w:color w:val="000000"/>
          <w:sz w:val="19"/>
          <w:szCs w:val="19"/>
        </w:rPr>
      </w:pPr>
      <w:r w:rsidRPr="00DB346A">
        <w:t>Open a browser on PC-B and enter the IP address of the R</w:t>
      </w:r>
      <w:r w:rsidR="005B0415">
        <w:t>1</w:t>
      </w:r>
      <w:r w:rsidRPr="00DB346A">
        <w:t xml:space="preserve"> S0/0/0 interface (</w:t>
      </w:r>
      <w:r w:rsidR="00C029CD">
        <w:rPr>
          <w:b/>
        </w:rPr>
        <w:t>10.1.1</w:t>
      </w:r>
      <w:r w:rsidRPr="0046714F">
        <w:rPr>
          <w:b/>
        </w:rPr>
        <w:t>.</w:t>
      </w:r>
      <w:r w:rsidR="005B0415">
        <w:rPr>
          <w:b/>
        </w:rPr>
        <w:t>1</w:t>
      </w:r>
      <w:r w:rsidRPr="00DB346A">
        <w:t>) to simulate access to an external website.</w:t>
      </w:r>
      <w:r>
        <w:t xml:space="preserve"> </w:t>
      </w:r>
      <w:r w:rsidRPr="00DB346A">
        <w:t>The R</w:t>
      </w:r>
      <w:r w:rsidR="005B0415">
        <w:t>1</w:t>
      </w:r>
      <w:r w:rsidRPr="00DB346A">
        <w:t xml:space="preserve"> HTTP server was enabled in Part 2</w:t>
      </w:r>
      <w:r w:rsidR="00DA04E7">
        <w:t xml:space="preserve"> of this lab</w:t>
      </w:r>
      <w:r w:rsidR="008E693E">
        <w:t>.</w:t>
      </w:r>
      <w:r w:rsidRPr="00DB346A">
        <w:t xml:space="preserve"> </w:t>
      </w:r>
      <w:r w:rsidR="008E693E">
        <w:t>Y</w:t>
      </w:r>
      <w:r w:rsidRPr="00DB346A">
        <w:t>ou should be prompted with a user authentication login dialog box from the R</w:t>
      </w:r>
      <w:r w:rsidR="005B0415">
        <w:t>1</w:t>
      </w:r>
      <w:r w:rsidRPr="00DB346A">
        <w:t xml:space="preserve"> GUI device manger. Exit the browser.</w:t>
      </w:r>
    </w:p>
    <w:p w14:paraId="57D534D9" w14:textId="77777777" w:rsidR="004238DC" w:rsidRDefault="004238DC" w:rsidP="004238DC">
      <w:pPr>
        <w:pStyle w:val="BodyTextL25"/>
      </w:pPr>
      <w:r>
        <w:rPr>
          <w:b/>
        </w:rPr>
        <w:lastRenderedPageBreak/>
        <w:t>Note</w:t>
      </w:r>
      <w:r w:rsidRPr="00EF0A0E">
        <w:rPr>
          <w:color w:val="000000"/>
          <w:sz w:val="19"/>
          <w:szCs w:val="19"/>
        </w:rPr>
        <w:t>:</w:t>
      </w:r>
      <w:r>
        <w:rPr>
          <w:color w:val="000000"/>
          <w:sz w:val="19"/>
          <w:szCs w:val="19"/>
        </w:rPr>
        <w:t xml:space="preserve"> </w:t>
      </w:r>
      <w:r w:rsidRPr="00DA04E7">
        <w:t xml:space="preserve">You will be </w:t>
      </w:r>
      <w:r w:rsidR="008E693E" w:rsidRPr="00DA04E7">
        <w:t>un</w:t>
      </w:r>
      <w:r w:rsidRPr="00DA04E7">
        <w:t>able to ping from PC-B to R</w:t>
      </w:r>
      <w:r w:rsidR="005B0415" w:rsidRPr="00DA04E7">
        <w:t>1</w:t>
      </w:r>
      <w:r w:rsidRPr="00DA04E7">
        <w:t xml:space="preserve"> </w:t>
      </w:r>
      <w:r w:rsidRPr="00A22C68">
        <w:rPr>
          <w:noProof/>
        </w:rPr>
        <w:t>S0/0/0</w:t>
      </w:r>
      <w:r w:rsidRPr="00DA04E7">
        <w:t xml:space="preserve"> because the default ASA</w:t>
      </w:r>
      <w:r>
        <w:rPr>
          <w:color w:val="000000"/>
          <w:sz w:val="19"/>
          <w:szCs w:val="19"/>
        </w:rPr>
        <w:t xml:space="preserve"> </w:t>
      </w:r>
      <w:r w:rsidRPr="00CE5E11">
        <w:t>application inspection policy</w:t>
      </w:r>
      <w:r>
        <w:t xml:space="preserve"> does not permit ICMP from the internal network</w:t>
      </w:r>
      <w:r w:rsidRPr="00CE5E11">
        <w:t>.</w:t>
      </w:r>
    </w:p>
    <w:p w14:paraId="29595062" w14:textId="77777777" w:rsidR="004238DC" w:rsidRPr="00E013F6" w:rsidRDefault="004238DC" w:rsidP="004238DC">
      <w:pPr>
        <w:pStyle w:val="StepHead"/>
      </w:pPr>
      <w:r>
        <w:t>Configure AAA for SSH client access.</w:t>
      </w:r>
    </w:p>
    <w:p w14:paraId="626D9A7D" w14:textId="77777777" w:rsidR="004238DC" w:rsidRPr="008C427A" w:rsidRDefault="00015ECE" w:rsidP="00AB0B28">
      <w:pPr>
        <w:pStyle w:val="SubStepAlpha"/>
        <w:rPr>
          <w:rFonts w:cs="Arial"/>
          <w:color w:val="000000"/>
          <w:sz w:val="19"/>
          <w:szCs w:val="19"/>
        </w:rPr>
      </w:pPr>
      <w:r>
        <w:t>At</w:t>
      </w:r>
      <w:r w:rsidR="004238DC">
        <w:t xml:space="preserve"> </w:t>
      </w:r>
      <w:r w:rsidR="004238DC" w:rsidRPr="002758A5">
        <w:t>the</w:t>
      </w:r>
      <w:r w:rsidR="004238DC" w:rsidRPr="002758A5">
        <w:rPr>
          <w:b/>
        </w:rPr>
        <w:t xml:space="preserve"> Configuration</w:t>
      </w:r>
      <w:r w:rsidR="004238DC" w:rsidRPr="0091707D">
        <w:t xml:space="preserve"> </w:t>
      </w:r>
      <w:r w:rsidRPr="0091707D">
        <w:t xml:space="preserve">&gt; </w:t>
      </w:r>
      <w:r w:rsidR="004238DC" w:rsidRPr="002758A5">
        <w:rPr>
          <w:b/>
        </w:rPr>
        <w:t>Device Management</w:t>
      </w:r>
      <w:r w:rsidR="004238DC" w:rsidRPr="002758A5">
        <w:t xml:space="preserve"> </w:t>
      </w:r>
      <w:r w:rsidRPr="002758A5">
        <w:t>screen</w:t>
      </w:r>
      <w:r w:rsidR="004238DC">
        <w:t xml:space="preserve">, </w:t>
      </w:r>
      <w:r>
        <w:t>click</w:t>
      </w:r>
      <w:r w:rsidR="004238DC">
        <w:t xml:space="preserve"> </w:t>
      </w:r>
      <w:r w:rsidR="004238DC" w:rsidRPr="00AB617A">
        <w:rPr>
          <w:b/>
        </w:rPr>
        <w:t>Users/AAA</w:t>
      </w:r>
      <w:r w:rsidR="004238DC" w:rsidRPr="0091707D">
        <w:t xml:space="preserve"> &gt; </w:t>
      </w:r>
      <w:r w:rsidR="004238DC" w:rsidRPr="00AB617A">
        <w:rPr>
          <w:b/>
        </w:rPr>
        <w:t>User Accounts</w:t>
      </w:r>
      <w:r w:rsidR="004238DC" w:rsidRPr="0091707D">
        <w:t xml:space="preserve"> &gt; </w:t>
      </w:r>
      <w:r w:rsidR="004238DC" w:rsidRPr="00AB617A">
        <w:rPr>
          <w:b/>
        </w:rPr>
        <w:t>Add</w:t>
      </w:r>
      <w:r w:rsidR="004238DC" w:rsidRPr="00AB617A">
        <w:t>.</w:t>
      </w:r>
      <w:r w:rsidR="004238DC" w:rsidRPr="00957D8E">
        <w:t xml:space="preserve"> Create a new </w:t>
      </w:r>
      <w:r w:rsidR="004238DC">
        <w:t xml:space="preserve">user named </w:t>
      </w:r>
      <w:r w:rsidR="005D6C6A">
        <w:rPr>
          <w:b/>
        </w:rPr>
        <w:t>A</w:t>
      </w:r>
      <w:r w:rsidR="004238DC">
        <w:rPr>
          <w:b/>
        </w:rPr>
        <w:t>dmin</w:t>
      </w:r>
      <w:r w:rsidR="005D6C6A">
        <w:rPr>
          <w:b/>
        </w:rPr>
        <w:t>01</w:t>
      </w:r>
      <w:r w:rsidR="004238DC">
        <w:t xml:space="preserve"> with a password of </w:t>
      </w:r>
      <w:r w:rsidR="005D6C6A">
        <w:rPr>
          <w:b/>
        </w:rPr>
        <w:t>Admin01pa55</w:t>
      </w:r>
      <w:r w:rsidR="004238DC">
        <w:t xml:space="preserve">. Allow this user </w:t>
      </w:r>
      <w:r w:rsidR="004238DC" w:rsidRPr="004C7A09">
        <w:rPr>
          <w:b/>
        </w:rPr>
        <w:t>Full access</w:t>
      </w:r>
      <w:r w:rsidR="004238DC">
        <w:t xml:space="preserve"> (ASDM, SSH, Telnet, and console) and set the privilege level to </w:t>
      </w:r>
      <w:r w:rsidR="004238DC" w:rsidRPr="004C7A09">
        <w:rPr>
          <w:b/>
        </w:rPr>
        <w:t>15</w:t>
      </w:r>
      <w:r w:rsidR="004238DC">
        <w:t xml:space="preserve">. </w:t>
      </w:r>
      <w:r w:rsidR="004238DC" w:rsidRPr="00DB346A">
        <w:t xml:space="preserve">Apply </w:t>
      </w:r>
      <w:r w:rsidR="004238DC">
        <w:t>the command to the ASA.</w:t>
      </w:r>
    </w:p>
    <w:p w14:paraId="21CC93EA" w14:textId="77777777" w:rsidR="004238DC" w:rsidRPr="00FD2D33" w:rsidRDefault="00F767C4" w:rsidP="00AB0B28">
      <w:pPr>
        <w:pStyle w:val="SubStepAlpha"/>
        <w:rPr>
          <w:rFonts w:cs="Arial"/>
          <w:color w:val="000000"/>
          <w:sz w:val="19"/>
          <w:szCs w:val="19"/>
        </w:rPr>
      </w:pPr>
      <w:r>
        <w:t>At</w:t>
      </w:r>
      <w:r w:rsidR="004238DC">
        <w:t xml:space="preserve"> the </w:t>
      </w:r>
      <w:r w:rsidR="000C513B" w:rsidRPr="00827076">
        <w:rPr>
          <w:b/>
        </w:rPr>
        <w:t>Configuration</w:t>
      </w:r>
      <w:r w:rsidR="004238DC">
        <w:t xml:space="preserve"> </w:t>
      </w:r>
      <w:r>
        <w:t>&gt;</w:t>
      </w:r>
      <w:r w:rsidR="004238DC">
        <w:t xml:space="preserve"> </w:t>
      </w:r>
      <w:r w:rsidR="000C513B" w:rsidRPr="00827076">
        <w:rPr>
          <w:b/>
        </w:rPr>
        <w:t>Device Management</w:t>
      </w:r>
      <w:r w:rsidR="000C513B" w:rsidRPr="00827076">
        <w:t xml:space="preserve"> screen</w:t>
      </w:r>
      <w:r w:rsidR="004238DC">
        <w:t xml:space="preserve">, </w:t>
      </w:r>
      <w:r>
        <w:t>click</w:t>
      </w:r>
      <w:r w:rsidR="004238DC">
        <w:t xml:space="preserve"> </w:t>
      </w:r>
      <w:r w:rsidR="004238DC">
        <w:rPr>
          <w:b/>
        </w:rPr>
        <w:t>Users/AAA</w:t>
      </w:r>
      <w:r w:rsidR="004238DC" w:rsidRPr="0091707D">
        <w:t xml:space="preserve"> &gt; </w:t>
      </w:r>
      <w:r w:rsidR="004238DC">
        <w:rPr>
          <w:b/>
        </w:rPr>
        <w:t>AAA Access</w:t>
      </w:r>
      <w:r w:rsidR="004238DC" w:rsidRPr="00AB617A">
        <w:t>.</w:t>
      </w:r>
      <w:r w:rsidR="004238DC">
        <w:t xml:space="preserve"> On the </w:t>
      </w:r>
      <w:r w:rsidR="004238DC" w:rsidRPr="00FE539C">
        <w:t>Authentication</w:t>
      </w:r>
      <w:r w:rsidR="004238DC">
        <w:t xml:space="preserve"> tab, require authentication for </w:t>
      </w:r>
      <w:r w:rsidR="000C513B" w:rsidRPr="00827076">
        <w:rPr>
          <w:b/>
        </w:rPr>
        <w:t>HTTP/ASDM</w:t>
      </w:r>
      <w:r w:rsidR="00C029CD">
        <w:t xml:space="preserve"> and </w:t>
      </w:r>
      <w:r w:rsidR="000C513B" w:rsidRPr="00827076">
        <w:rPr>
          <w:b/>
        </w:rPr>
        <w:t>SSH</w:t>
      </w:r>
      <w:r w:rsidR="004238DC">
        <w:t xml:space="preserve"> connections and specify the </w:t>
      </w:r>
      <w:r w:rsidR="004238DC" w:rsidRPr="0046714F">
        <w:rPr>
          <w:b/>
        </w:rPr>
        <w:t>LOCAL</w:t>
      </w:r>
      <w:r w:rsidR="004238DC">
        <w:t xml:space="preserve"> server group for each connection type. </w:t>
      </w:r>
      <w:r w:rsidR="004238DC" w:rsidRPr="00DB346A">
        <w:t xml:space="preserve">Click </w:t>
      </w:r>
      <w:r w:rsidR="004238DC" w:rsidRPr="0046714F">
        <w:rPr>
          <w:b/>
        </w:rPr>
        <w:t>Apply</w:t>
      </w:r>
      <w:r w:rsidR="004238DC">
        <w:t xml:space="preserve"> to send the commands to the ASA.</w:t>
      </w:r>
    </w:p>
    <w:p w14:paraId="40533E11" w14:textId="77777777" w:rsidR="004238DC" w:rsidRDefault="004238DC" w:rsidP="004238DC">
      <w:pPr>
        <w:pStyle w:val="BodyTextL50"/>
      </w:pPr>
      <w:r w:rsidRPr="00230612">
        <w:rPr>
          <w:b/>
        </w:rPr>
        <w:t>Note</w:t>
      </w:r>
      <w:r w:rsidRPr="00827076">
        <w:t>:</w:t>
      </w:r>
      <w:r>
        <w:t xml:space="preserve"> The next action you attempt within ASDM will require </w:t>
      </w:r>
      <w:r w:rsidR="00DA04E7">
        <w:t xml:space="preserve">that </w:t>
      </w:r>
      <w:r>
        <w:t>you log</w:t>
      </w:r>
      <w:r w:rsidR="002D0659">
        <w:t xml:space="preserve"> </w:t>
      </w:r>
      <w:r>
        <w:t xml:space="preserve">in as </w:t>
      </w:r>
      <w:r w:rsidR="005D6C6A">
        <w:rPr>
          <w:b/>
        </w:rPr>
        <w:t>A</w:t>
      </w:r>
      <w:r w:rsidRPr="00C45D90">
        <w:rPr>
          <w:b/>
        </w:rPr>
        <w:t>dmin</w:t>
      </w:r>
      <w:r w:rsidR="005D6C6A">
        <w:rPr>
          <w:b/>
        </w:rPr>
        <w:t>01</w:t>
      </w:r>
      <w:r>
        <w:t xml:space="preserve"> with</w:t>
      </w:r>
      <w:r w:rsidR="00DA04E7">
        <w:t xml:space="preserve"> the</w:t>
      </w:r>
      <w:r>
        <w:t xml:space="preserve"> password </w:t>
      </w:r>
      <w:r w:rsidR="005D6C6A">
        <w:rPr>
          <w:b/>
        </w:rPr>
        <w:t>Admin01pa55</w:t>
      </w:r>
      <w:r>
        <w:t>.</w:t>
      </w:r>
    </w:p>
    <w:p w14:paraId="5480E5A5" w14:textId="77777777" w:rsidR="004238DC" w:rsidRPr="0010495D" w:rsidRDefault="004238DC" w:rsidP="00AB0B28">
      <w:pPr>
        <w:pStyle w:val="SubStepAlpha"/>
        <w:rPr>
          <w:rFonts w:cs="Arial"/>
          <w:color w:val="000000"/>
          <w:sz w:val="19"/>
          <w:szCs w:val="19"/>
        </w:rPr>
      </w:pPr>
      <w:r w:rsidRPr="002E3594">
        <w:rPr>
          <w:rFonts w:cs="Arial"/>
          <w:color w:val="000000"/>
          <w:szCs w:val="20"/>
        </w:rPr>
        <w:t>From P</w:t>
      </w:r>
      <w:r w:rsidR="008D76CA" w:rsidRPr="00DA04E7">
        <w:rPr>
          <w:szCs w:val="20"/>
        </w:rPr>
        <w:t>C</w:t>
      </w:r>
      <w:r w:rsidR="008D76CA">
        <w:t>-B</w:t>
      </w:r>
      <w:r>
        <w:t xml:space="preserve">, open </w:t>
      </w:r>
      <w:r w:rsidRPr="00A22C68">
        <w:rPr>
          <w:noProof/>
        </w:rPr>
        <w:t>an SSH</w:t>
      </w:r>
      <w:r>
        <w:t xml:space="preserve"> client and attempt to access the ASA </w:t>
      </w:r>
      <w:r w:rsidR="008D76CA">
        <w:t>in</w:t>
      </w:r>
      <w:r>
        <w:t xml:space="preserve">side interface at </w:t>
      </w:r>
      <w:r w:rsidR="008D76CA">
        <w:rPr>
          <w:b/>
        </w:rPr>
        <w:t>192.168.1.1</w:t>
      </w:r>
      <w:r>
        <w:t>. You should be able to establish the connection. When prompted to log</w:t>
      </w:r>
      <w:r w:rsidR="002D0659">
        <w:t xml:space="preserve"> </w:t>
      </w:r>
      <w:r>
        <w:t xml:space="preserve">in, enter username </w:t>
      </w:r>
      <w:r w:rsidR="005D6C6A">
        <w:rPr>
          <w:b/>
        </w:rPr>
        <w:t>A</w:t>
      </w:r>
      <w:r w:rsidRPr="00C45D90">
        <w:rPr>
          <w:b/>
        </w:rPr>
        <w:t>dmin</w:t>
      </w:r>
      <w:r w:rsidR="005D6C6A">
        <w:rPr>
          <w:b/>
        </w:rPr>
        <w:t>01</w:t>
      </w:r>
      <w:r>
        <w:t xml:space="preserve"> and </w:t>
      </w:r>
      <w:r w:rsidR="00DA04E7">
        <w:t xml:space="preserve">the </w:t>
      </w:r>
      <w:r>
        <w:t xml:space="preserve">password </w:t>
      </w:r>
      <w:r w:rsidR="005D6C6A">
        <w:rPr>
          <w:b/>
        </w:rPr>
        <w:t>Admin01pa55</w:t>
      </w:r>
      <w:r>
        <w:t>.</w:t>
      </w:r>
    </w:p>
    <w:p w14:paraId="6FF6D21D" w14:textId="77777777" w:rsidR="00862383" w:rsidRPr="003E5697" w:rsidRDefault="004238DC" w:rsidP="003E5697">
      <w:pPr>
        <w:pStyle w:val="SubStepAlpha"/>
        <w:rPr>
          <w:rFonts w:cs="Arial"/>
          <w:color w:val="000000"/>
          <w:sz w:val="19"/>
          <w:szCs w:val="19"/>
        </w:rPr>
      </w:pPr>
      <w:r>
        <w:t xml:space="preserve">After logging in to the ASA using SSH, enter the </w:t>
      </w:r>
      <w:r w:rsidRPr="00EF0A0E">
        <w:rPr>
          <w:b/>
        </w:rPr>
        <w:t>enable</w:t>
      </w:r>
      <w:r>
        <w:t xml:space="preserve"> command and provide the password </w:t>
      </w:r>
      <w:r w:rsidR="005D6C6A">
        <w:rPr>
          <w:b/>
        </w:rPr>
        <w:t>cisco12345</w:t>
      </w:r>
      <w:r>
        <w:t xml:space="preserve">. Issue the </w:t>
      </w:r>
      <w:r w:rsidRPr="00EF0A0E">
        <w:rPr>
          <w:b/>
        </w:rPr>
        <w:t>show run</w:t>
      </w:r>
      <w:r>
        <w:t xml:space="preserve"> </w:t>
      </w:r>
      <w:r w:rsidRPr="00A22C68">
        <w:rPr>
          <w:noProof/>
        </w:rPr>
        <w:t>command</w:t>
      </w:r>
      <w:r>
        <w:t xml:space="preserve"> </w:t>
      </w:r>
      <w:r w:rsidR="00680C79">
        <w:t xml:space="preserve">in order </w:t>
      </w:r>
      <w:r>
        <w:t>to display the current configuration you have created using ASDM</w:t>
      </w:r>
      <w:r w:rsidR="00FA7DF4">
        <w:t>.</w:t>
      </w:r>
      <w:r w:rsidR="00665DC3">
        <w:t xml:space="preserve"> Close the SSH session.</w:t>
      </w:r>
    </w:p>
    <w:p w14:paraId="6AE7A74E" w14:textId="77777777" w:rsidR="00D7387C" w:rsidRDefault="00D7387C" w:rsidP="002121FC">
      <w:pPr>
        <w:pStyle w:val="TaskHead"/>
        <w:ind w:left="864" w:hanging="864"/>
      </w:pPr>
      <w:r>
        <w:t>Modify the D</w:t>
      </w:r>
      <w:r w:rsidRPr="00153AA2">
        <w:t xml:space="preserve">efault </w:t>
      </w:r>
      <w:r w:rsidR="00BE6504">
        <w:t>Modular Policy Framework using ASDM</w:t>
      </w:r>
      <w:r>
        <w:t>.</w:t>
      </w:r>
    </w:p>
    <w:p w14:paraId="540A5671" w14:textId="77777777" w:rsidR="00BE6504" w:rsidRPr="00C45D90" w:rsidRDefault="00BE6504" w:rsidP="002121FC">
      <w:pPr>
        <w:pStyle w:val="StepHead"/>
      </w:pPr>
      <w:r w:rsidRPr="00C45D90">
        <w:t>Modify the MPF application inspection policy.</w:t>
      </w:r>
    </w:p>
    <w:p w14:paraId="2BA317AD" w14:textId="77777777" w:rsidR="002121FC" w:rsidRDefault="00BE6504" w:rsidP="002121FC">
      <w:pPr>
        <w:pStyle w:val="BodyTextL25"/>
      </w:pPr>
      <w:r>
        <w:t xml:space="preserve">The default global inspection policy does not inspect ICMP. To enable hosts on the internal network to ping external hosts and receive replies, ICMP traffic must be inspected. </w:t>
      </w:r>
    </w:p>
    <w:p w14:paraId="2AD00D88" w14:textId="77777777" w:rsidR="00BE6504" w:rsidRPr="002A0E64" w:rsidRDefault="003E5697" w:rsidP="002121FC">
      <w:pPr>
        <w:pStyle w:val="SubStepAlpha"/>
      </w:pPr>
      <w:r>
        <w:t xml:space="preserve">From PC-B, </w:t>
      </w:r>
      <w:r w:rsidR="00665DC3">
        <w:t>s</w:t>
      </w:r>
      <w:r>
        <w:t>elect</w:t>
      </w:r>
      <w:r w:rsidR="00BE6504">
        <w:t xml:space="preserve"> the </w:t>
      </w:r>
      <w:r w:rsidR="00665DC3">
        <w:t xml:space="preserve">ASDM </w:t>
      </w:r>
      <w:r w:rsidR="00BE6504" w:rsidRPr="002121FC">
        <w:rPr>
          <w:b/>
        </w:rPr>
        <w:t>Configuration</w:t>
      </w:r>
      <w:r w:rsidR="00BE6504">
        <w:t xml:space="preserve"> screen &gt; </w:t>
      </w:r>
      <w:r w:rsidR="00BE6504" w:rsidRPr="002121FC">
        <w:rPr>
          <w:b/>
        </w:rPr>
        <w:t>Firewall</w:t>
      </w:r>
      <w:r w:rsidR="00BE6504">
        <w:t xml:space="preserve"> </w:t>
      </w:r>
      <w:r w:rsidR="00BE6504" w:rsidRPr="00FD2D33">
        <w:t>menu</w:t>
      </w:r>
      <w:r w:rsidR="00680C79">
        <w:t>.</w:t>
      </w:r>
      <w:r w:rsidR="00BE6504" w:rsidRPr="00FD2D33">
        <w:t xml:space="preserve"> </w:t>
      </w:r>
      <w:r w:rsidR="00680C79">
        <w:t>C</w:t>
      </w:r>
      <w:r w:rsidR="00BE6504">
        <w:t xml:space="preserve">lick </w:t>
      </w:r>
      <w:r w:rsidR="00BE6504" w:rsidRPr="002121FC">
        <w:rPr>
          <w:b/>
        </w:rPr>
        <w:t>Service Policy Rules</w:t>
      </w:r>
      <w:r w:rsidR="00BE6504">
        <w:t>.</w:t>
      </w:r>
    </w:p>
    <w:p w14:paraId="0AA3F167" w14:textId="77777777" w:rsidR="002121FC" w:rsidRDefault="002121FC" w:rsidP="002121FC">
      <w:pPr>
        <w:pStyle w:val="SubStepAlpha"/>
      </w:pPr>
      <w:r>
        <w:t xml:space="preserve">Select the </w:t>
      </w:r>
      <w:r w:rsidRPr="002121FC">
        <w:rPr>
          <w:b/>
        </w:rPr>
        <w:t>inspection_default</w:t>
      </w:r>
      <w:r>
        <w:t xml:space="preserve"> policy and click </w:t>
      </w:r>
      <w:r w:rsidRPr="002121FC">
        <w:rPr>
          <w:b/>
        </w:rPr>
        <w:t>Edit</w:t>
      </w:r>
      <w:r>
        <w:t xml:space="preserve"> to modify the default inspection rules. </w:t>
      </w:r>
      <w:r w:rsidR="00680C79" w:rsidRPr="00A22C68">
        <w:rPr>
          <w:noProof/>
        </w:rPr>
        <w:t>I</w:t>
      </w:r>
      <w:r w:rsidRPr="00A22C68">
        <w:rPr>
          <w:noProof/>
        </w:rPr>
        <w:t>n</w:t>
      </w:r>
      <w:r>
        <w:t xml:space="preserve"> the </w:t>
      </w:r>
      <w:r w:rsidRPr="0059076B">
        <w:t xml:space="preserve">Edit Service Policy Rule </w:t>
      </w:r>
      <w:r>
        <w:t xml:space="preserve">window, click the </w:t>
      </w:r>
      <w:r w:rsidRPr="002121FC">
        <w:rPr>
          <w:b/>
        </w:rPr>
        <w:t>Rule Actions</w:t>
      </w:r>
      <w:r>
        <w:t xml:space="preserve"> tab and select the </w:t>
      </w:r>
      <w:r w:rsidRPr="002121FC">
        <w:rPr>
          <w:b/>
        </w:rPr>
        <w:t>ICMP</w:t>
      </w:r>
      <w:r>
        <w:t xml:space="preserve"> check box. Do not change the other default protocols that are checked. Click </w:t>
      </w:r>
      <w:r w:rsidRPr="002121FC">
        <w:rPr>
          <w:b/>
        </w:rPr>
        <w:t>OK</w:t>
      </w:r>
      <w:r>
        <w:t xml:space="preserve"> &gt; </w:t>
      </w:r>
      <w:r w:rsidRPr="002121FC">
        <w:rPr>
          <w:b/>
        </w:rPr>
        <w:t>Apply</w:t>
      </w:r>
      <w:r>
        <w:t xml:space="preserve"> to send the commands to the ASA.</w:t>
      </w:r>
    </w:p>
    <w:p w14:paraId="4E70AB79" w14:textId="77777777" w:rsidR="002121FC" w:rsidRPr="00584258" w:rsidRDefault="002121FC" w:rsidP="002121FC">
      <w:pPr>
        <w:pStyle w:val="BodyTextL50"/>
      </w:pPr>
      <w:r w:rsidRPr="002121FC">
        <w:rPr>
          <w:b/>
        </w:rPr>
        <w:t>Note</w:t>
      </w:r>
      <w:r>
        <w:t xml:space="preserve">: If prompted, log in as </w:t>
      </w:r>
      <w:r>
        <w:rPr>
          <w:b/>
        </w:rPr>
        <w:t>A</w:t>
      </w:r>
      <w:r w:rsidRPr="002121FC">
        <w:rPr>
          <w:b/>
        </w:rPr>
        <w:t>dmin01</w:t>
      </w:r>
      <w:r>
        <w:t xml:space="preserve"> with </w:t>
      </w:r>
      <w:r w:rsidR="00680C79">
        <w:t xml:space="preserve">the </w:t>
      </w:r>
      <w:r>
        <w:t xml:space="preserve">password </w:t>
      </w:r>
      <w:r>
        <w:rPr>
          <w:b/>
        </w:rPr>
        <w:t>Admin01pa55</w:t>
      </w:r>
      <w:r>
        <w:t>.</w:t>
      </w:r>
    </w:p>
    <w:p w14:paraId="536F1D7E" w14:textId="77777777" w:rsidR="00D7387C" w:rsidRDefault="00D7387C" w:rsidP="00D7387C">
      <w:pPr>
        <w:pStyle w:val="StepHead"/>
      </w:pPr>
      <w:r>
        <w:t>Verify that returning ICMP traffic is allowed.</w:t>
      </w:r>
    </w:p>
    <w:p w14:paraId="68CB5120" w14:textId="77777777" w:rsidR="00D7387C" w:rsidRPr="005C6DDC" w:rsidRDefault="00D7387C" w:rsidP="00D7387C">
      <w:pPr>
        <w:pStyle w:val="BodyTextL50"/>
        <w:rPr>
          <w:rFonts w:cs="Arial"/>
          <w:color w:val="000000"/>
          <w:sz w:val="19"/>
          <w:szCs w:val="19"/>
        </w:rPr>
      </w:pPr>
      <w:r w:rsidRPr="009A3E6D">
        <w:t>From PC-B</w:t>
      </w:r>
      <w:r>
        <w:t>,</w:t>
      </w:r>
      <w:r w:rsidRPr="009A3E6D">
        <w:t xml:space="preserve"> attempt to ping the R1 </w:t>
      </w:r>
      <w:r>
        <w:t>G</w:t>
      </w:r>
      <w:r w:rsidRPr="009A3E6D">
        <w:t xml:space="preserve">0/0 interface </w:t>
      </w:r>
      <w:r>
        <w:t xml:space="preserve">at IP address </w:t>
      </w:r>
      <w:r w:rsidRPr="001D5381">
        <w:rPr>
          <w:b/>
        </w:rPr>
        <w:t>209.165.200.225</w:t>
      </w:r>
      <w:r>
        <w:t xml:space="preserve">. The pings should be </w:t>
      </w:r>
      <w:r w:rsidRPr="005C6DDC">
        <w:t xml:space="preserve">successful because ICMP traffic is now being </w:t>
      </w:r>
      <w:r w:rsidRPr="005C6DDC">
        <w:rPr>
          <w:noProof/>
        </w:rPr>
        <w:t>inspected.</w:t>
      </w:r>
    </w:p>
    <w:p w14:paraId="5AF4171C" w14:textId="77777777" w:rsidR="00862383" w:rsidRPr="005C6DDC" w:rsidRDefault="000C513B" w:rsidP="00862383">
      <w:pPr>
        <w:pStyle w:val="PartHead"/>
      </w:pPr>
      <w:r w:rsidRPr="005C6DDC">
        <w:t>Configuring a DMZ, Static NAT</w:t>
      </w:r>
      <w:r w:rsidR="002D0659" w:rsidRPr="005C6DDC">
        <w:t>,</w:t>
      </w:r>
      <w:r w:rsidRPr="005C6DDC">
        <w:t xml:space="preserve"> and ACLs</w:t>
      </w:r>
      <w:r w:rsidR="00866073" w:rsidRPr="005C6DDC">
        <w:t xml:space="preserve"> (Chapter </w:t>
      </w:r>
      <w:r w:rsidR="00834622" w:rsidRPr="005C6DDC">
        <w:t>10</w:t>
      </w:r>
      <w:r w:rsidR="00866073" w:rsidRPr="005C6DDC">
        <w:t>)</w:t>
      </w:r>
    </w:p>
    <w:p w14:paraId="612768E2" w14:textId="77777777" w:rsidR="00862383" w:rsidRDefault="00862383" w:rsidP="00862383">
      <w:pPr>
        <w:pStyle w:val="BodyTextL25"/>
      </w:pPr>
      <w:r w:rsidRPr="005C6DDC">
        <w:t xml:space="preserve">In Part </w:t>
      </w:r>
      <w:r w:rsidR="008D3AF3" w:rsidRPr="005C6DDC">
        <w:t>6</w:t>
      </w:r>
      <w:r w:rsidR="00680C79">
        <w:t xml:space="preserve"> of this lab</w:t>
      </w:r>
      <w:r w:rsidRPr="00104251">
        <w:t>, you configure</w:t>
      </w:r>
      <w:r w:rsidR="00C72BB7">
        <w:t>d</w:t>
      </w:r>
      <w:r w:rsidRPr="00104251">
        <w:t xml:space="preserve"> address translation using PAT for the inside network</w:t>
      </w:r>
      <w:r w:rsidR="003A69EE">
        <w:t xml:space="preserve"> using ASDM</w:t>
      </w:r>
      <w:r w:rsidRPr="00104251">
        <w:t xml:space="preserve">. In this part, you </w:t>
      </w:r>
      <w:r w:rsidR="002D0659">
        <w:t>will</w:t>
      </w:r>
      <w:r w:rsidR="003A69EE">
        <w:t xml:space="preserve"> </w:t>
      </w:r>
      <w:r w:rsidR="00834622">
        <w:t>use ASDM</w:t>
      </w:r>
      <w:r w:rsidR="003A69EE">
        <w:t xml:space="preserve"> to</w:t>
      </w:r>
      <w:r w:rsidR="002D0659">
        <w:t xml:space="preserve"> </w:t>
      </w:r>
      <w:r w:rsidR="00834622">
        <w:t>configure the DMZ, Static NAT, and ACLs on the ASA.</w:t>
      </w:r>
    </w:p>
    <w:p w14:paraId="3FEF8C87" w14:textId="77777777" w:rsidR="00862383" w:rsidRPr="00104251" w:rsidRDefault="00862383" w:rsidP="00862383">
      <w:pPr>
        <w:pStyle w:val="BodyTextL25"/>
      </w:pPr>
      <w:r w:rsidRPr="00104251">
        <w:t xml:space="preserve">To accommodate the addition of a DMZ and a web server, </w:t>
      </w:r>
      <w:r>
        <w:t>you will use another address from the I</w:t>
      </w:r>
      <w:r w:rsidR="008C718B">
        <w:t xml:space="preserve">SP range assigned </w:t>
      </w:r>
      <w:r w:rsidR="00680C79">
        <w:t>(</w:t>
      </w:r>
      <w:r w:rsidR="008C718B">
        <w:t>209.165.200.</w:t>
      </w:r>
      <w:r w:rsidR="000C268D">
        <w:t>224</w:t>
      </w:r>
      <w:r w:rsidR="004A4165">
        <w:t>/29</w:t>
      </w:r>
      <w:r w:rsidR="00680C79">
        <w:t>)</w:t>
      </w:r>
      <w:r w:rsidR="004A4165">
        <w:t>. R1 G</w:t>
      </w:r>
      <w:r w:rsidRPr="00104251">
        <w:t xml:space="preserve">0/0 and the ASA outside interface </w:t>
      </w:r>
      <w:r>
        <w:t>already us</w:t>
      </w:r>
      <w:r w:rsidR="002D0659">
        <w:t>e</w:t>
      </w:r>
      <w:r w:rsidR="004A4165">
        <w:t xml:space="preserve"> 209.165.200.225 and .226</w:t>
      </w:r>
      <w:r w:rsidRPr="00104251">
        <w:t xml:space="preserve">. </w:t>
      </w:r>
      <w:r>
        <w:t xml:space="preserve">You will use public address </w:t>
      </w:r>
      <w:r w:rsidR="004A4165">
        <w:rPr>
          <w:b/>
        </w:rPr>
        <w:t>209.165.200.227</w:t>
      </w:r>
      <w:r>
        <w:t xml:space="preserve"> and static NAT to provide address translation access to the server.</w:t>
      </w:r>
    </w:p>
    <w:p w14:paraId="63EEFC7E" w14:textId="77777777" w:rsidR="00862383" w:rsidRPr="00EB02C2" w:rsidRDefault="00862383" w:rsidP="00862383">
      <w:pPr>
        <w:pStyle w:val="StepHead"/>
      </w:pPr>
      <w:r w:rsidRPr="00EB02C2">
        <w:t xml:space="preserve">Configure </w:t>
      </w:r>
      <w:r>
        <w:t xml:space="preserve">static NAT </w:t>
      </w:r>
      <w:r w:rsidRPr="00A22C68">
        <w:rPr>
          <w:noProof/>
        </w:rPr>
        <w:t>to</w:t>
      </w:r>
      <w:r>
        <w:t xml:space="preserve"> the DMZ server using a network object.</w:t>
      </w:r>
    </w:p>
    <w:p w14:paraId="62596BBA" w14:textId="77777777" w:rsidR="00862383" w:rsidRDefault="00665DC3" w:rsidP="00665DC3">
      <w:pPr>
        <w:pStyle w:val="SubStepAlpha"/>
      </w:pPr>
      <w:r>
        <w:t xml:space="preserve">From PC-B, select the ASDM </w:t>
      </w:r>
      <w:r w:rsidRPr="002121FC">
        <w:rPr>
          <w:b/>
        </w:rPr>
        <w:t>Configuration</w:t>
      </w:r>
      <w:r>
        <w:t xml:space="preserve"> screen &gt; </w:t>
      </w:r>
      <w:r w:rsidRPr="002121FC">
        <w:rPr>
          <w:b/>
        </w:rPr>
        <w:t>Firewall</w:t>
      </w:r>
      <w:r>
        <w:t xml:space="preserve"> </w:t>
      </w:r>
      <w:r w:rsidRPr="00A22C68">
        <w:rPr>
          <w:noProof/>
        </w:rPr>
        <w:t>menu</w:t>
      </w:r>
      <w:r w:rsidR="00680C79" w:rsidRPr="00A22C68">
        <w:rPr>
          <w:noProof/>
        </w:rPr>
        <w:t>.</w:t>
      </w:r>
      <w:r>
        <w:t xml:space="preserve"> </w:t>
      </w:r>
      <w:r w:rsidR="00680C79">
        <w:t>C</w:t>
      </w:r>
      <w:r w:rsidRPr="00C27469">
        <w:t xml:space="preserve">lick the </w:t>
      </w:r>
      <w:r w:rsidRPr="00C27469">
        <w:rPr>
          <w:b/>
        </w:rPr>
        <w:t>Public Servers</w:t>
      </w:r>
      <w:r w:rsidRPr="00584258">
        <w:t xml:space="preserve"> </w:t>
      </w:r>
      <w:r w:rsidRPr="00C27469">
        <w:t xml:space="preserve">option and click </w:t>
      </w:r>
      <w:r w:rsidRPr="00C27469">
        <w:rPr>
          <w:b/>
        </w:rPr>
        <w:t>Add</w:t>
      </w:r>
      <w:r w:rsidRPr="00C27469">
        <w:t xml:space="preserve"> to define the DMZ server and services offered. In the </w:t>
      </w:r>
      <w:r w:rsidRPr="003059AB">
        <w:t>Add Public Server</w:t>
      </w:r>
      <w:r w:rsidRPr="00C27469">
        <w:t xml:space="preserve"> dialog box, specify the </w:t>
      </w:r>
      <w:r w:rsidRPr="003059AB">
        <w:t>Private Interface</w:t>
      </w:r>
      <w:r w:rsidRPr="00C27469">
        <w:t xml:space="preserve"> as </w:t>
      </w:r>
      <w:r w:rsidRPr="00C27469">
        <w:rPr>
          <w:b/>
        </w:rPr>
        <w:t>dmz</w:t>
      </w:r>
      <w:r w:rsidRPr="00C27469">
        <w:t>, the</w:t>
      </w:r>
      <w:r w:rsidRPr="00584258">
        <w:t xml:space="preserve"> </w:t>
      </w:r>
      <w:r w:rsidRPr="003059AB">
        <w:t>Public Interface</w:t>
      </w:r>
      <w:r w:rsidRPr="00C27469">
        <w:t xml:space="preserve"> as </w:t>
      </w:r>
      <w:r w:rsidRPr="00C27469">
        <w:rPr>
          <w:b/>
        </w:rPr>
        <w:t>outside</w:t>
      </w:r>
      <w:r w:rsidR="00680C79" w:rsidRPr="00680C79">
        <w:t>,</w:t>
      </w:r>
      <w:r w:rsidRPr="00C27469">
        <w:t xml:space="preserve"> and the </w:t>
      </w:r>
      <w:r w:rsidRPr="003059AB">
        <w:t>Public IP address</w:t>
      </w:r>
      <w:r w:rsidRPr="00C27469">
        <w:rPr>
          <w:b/>
        </w:rPr>
        <w:t xml:space="preserve"> </w:t>
      </w:r>
      <w:r w:rsidRPr="00C27469">
        <w:t>as</w:t>
      </w:r>
      <w:r w:rsidRPr="00C27469">
        <w:rPr>
          <w:b/>
        </w:rPr>
        <w:t xml:space="preserve"> 209.165.200.227</w:t>
      </w:r>
      <w:r w:rsidRPr="00C27469">
        <w:t>.</w:t>
      </w:r>
    </w:p>
    <w:p w14:paraId="1B86A560" w14:textId="77777777" w:rsidR="00665DC3" w:rsidRPr="00665DC3" w:rsidRDefault="00665DC3" w:rsidP="00665DC3">
      <w:pPr>
        <w:pStyle w:val="SubStepAlpha"/>
      </w:pPr>
      <w:r w:rsidRPr="00C27469">
        <w:lastRenderedPageBreak/>
        <w:t xml:space="preserve">Click the ellipsis button to the right of </w:t>
      </w:r>
      <w:r w:rsidRPr="00C85D5C">
        <w:t>Private IP Address</w:t>
      </w:r>
      <w:r w:rsidRPr="00391EAE">
        <w:t>.</w:t>
      </w:r>
      <w:r w:rsidRPr="00680C79">
        <w:t xml:space="preserve"> </w:t>
      </w:r>
      <w:r w:rsidRPr="00C27469">
        <w:t xml:space="preserve">In the </w:t>
      </w:r>
      <w:r w:rsidRPr="00C85D5C">
        <w:t>Browse Private IP Address</w:t>
      </w:r>
      <w:r w:rsidRPr="00C27469">
        <w:t xml:space="preserve"> window, click </w:t>
      </w:r>
      <w:r w:rsidRPr="00C27469">
        <w:rPr>
          <w:b/>
        </w:rPr>
        <w:t>Add</w:t>
      </w:r>
      <w:r w:rsidRPr="00C27469">
        <w:t xml:space="preserve"> to define the server as a </w:t>
      </w:r>
      <w:r w:rsidRPr="00C27469">
        <w:rPr>
          <w:b/>
        </w:rPr>
        <w:t>Network Object</w:t>
      </w:r>
      <w:r w:rsidRPr="00C27469">
        <w:t xml:space="preserve">. Enter the name </w:t>
      </w:r>
      <w:r>
        <w:rPr>
          <w:b/>
        </w:rPr>
        <w:t>DMZ-SERVER</w:t>
      </w:r>
      <w:r w:rsidRPr="00C27469">
        <w:t xml:space="preserve">, </w:t>
      </w:r>
      <w:r w:rsidR="00680C79">
        <w:t xml:space="preserve">select </w:t>
      </w:r>
      <w:r w:rsidR="00680C79" w:rsidRPr="00680C79">
        <w:rPr>
          <w:b/>
        </w:rPr>
        <w:t>Host</w:t>
      </w:r>
      <w:r w:rsidR="00680C79">
        <w:t xml:space="preserve"> for the</w:t>
      </w:r>
      <w:r w:rsidR="000C268D">
        <w:t xml:space="preserve"> </w:t>
      </w:r>
      <w:r w:rsidRPr="00C85D5C">
        <w:t>Type</w:t>
      </w:r>
      <w:r>
        <w:rPr>
          <w:b/>
        </w:rPr>
        <w:t>,</w:t>
      </w:r>
      <w:r w:rsidRPr="00C27469">
        <w:t xml:space="preserve"> </w:t>
      </w:r>
      <w:r w:rsidR="00680C79">
        <w:t xml:space="preserve">enter </w:t>
      </w:r>
      <w:r w:rsidRPr="00C27469">
        <w:t>the</w:t>
      </w:r>
      <w:r>
        <w:t xml:space="preserve"> Private</w:t>
      </w:r>
      <w:r w:rsidRPr="00C27469">
        <w:t xml:space="preserve"> </w:t>
      </w:r>
      <w:r w:rsidRPr="00C85D5C">
        <w:t xml:space="preserve">IP </w:t>
      </w:r>
      <w:r>
        <w:t>A</w:t>
      </w:r>
      <w:r w:rsidRPr="00C85D5C">
        <w:t>ddress</w:t>
      </w:r>
      <w:r w:rsidRPr="00C27469">
        <w:t xml:space="preserve"> of </w:t>
      </w:r>
      <w:r w:rsidRPr="00C27469">
        <w:rPr>
          <w:b/>
        </w:rPr>
        <w:t>192.168.2.3</w:t>
      </w:r>
      <w:r>
        <w:t xml:space="preserve">, and a Description of </w:t>
      </w:r>
      <w:r w:rsidRPr="004A4683">
        <w:rPr>
          <w:b/>
        </w:rPr>
        <w:t>PC-A</w:t>
      </w:r>
      <w:r>
        <w:rPr>
          <w:b/>
        </w:rPr>
        <w:t>.</w:t>
      </w:r>
    </w:p>
    <w:p w14:paraId="17830F72" w14:textId="77777777" w:rsidR="00665DC3" w:rsidRPr="00C27469" w:rsidRDefault="00665DC3" w:rsidP="00665DC3">
      <w:pPr>
        <w:pStyle w:val="SubStepAlpha"/>
      </w:pPr>
      <w:r>
        <w:t xml:space="preserve">From the </w:t>
      </w:r>
      <w:r w:rsidRPr="00C85D5C">
        <w:t>Browse Private IP Address</w:t>
      </w:r>
      <w:r w:rsidRPr="00C27469">
        <w:t xml:space="preserve"> </w:t>
      </w:r>
      <w:r>
        <w:t xml:space="preserve">window, verify that the DMZ-Server appears in the Selected Private IP Address field and click </w:t>
      </w:r>
      <w:r w:rsidRPr="00665DC3">
        <w:rPr>
          <w:b/>
        </w:rPr>
        <w:t>OK</w:t>
      </w:r>
      <w:r>
        <w:t>.</w:t>
      </w:r>
      <w:r w:rsidRPr="00C27469">
        <w:t xml:space="preserve"> You will return to the </w:t>
      </w:r>
      <w:r w:rsidRPr="00C85D5C">
        <w:t>Add Public Server</w:t>
      </w:r>
      <w:r w:rsidRPr="00C27469">
        <w:t xml:space="preserve"> dialog</w:t>
      </w:r>
      <w:r w:rsidR="000C268D">
        <w:t xml:space="preserve"> box</w:t>
      </w:r>
      <w:r>
        <w:t>.</w:t>
      </w:r>
    </w:p>
    <w:p w14:paraId="19F44B67" w14:textId="77777777" w:rsidR="00665DC3" w:rsidRDefault="00665DC3" w:rsidP="00665DC3">
      <w:pPr>
        <w:pStyle w:val="SubStepAlpha"/>
      </w:pPr>
      <w:r w:rsidRPr="007208B4">
        <w:t xml:space="preserve">In the </w:t>
      </w:r>
      <w:r w:rsidRPr="00C85D5C">
        <w:t>Add Public Server</w:t>
      </w:r>
      <w:r w:rsidRPr="007208B4">
        <w:t xml:space="preserve"> dialog, click the ellipsis button to the right of </w:t>
      </w:r>
      <w:r w:rsidRPr="00C85D5C">
        <w:t>Private Service</w:t>
      </w:r>
      <w:r w:rsidRPr="00661539">
        <w:t>.</w:t>
      </w:r>
      <w:r w:rsidRPr="00665DC3">
        <w:rPr>
          <w:b/>
        </w:rPr>
        <w:t xml:space="preserve"> </w:t>
      </w:r>
      <w:r w:rsidRPr="007208B4">
        <w:t xml:space="preserve">In the </w:t>
      </w:r>
      <w:r w:rsidRPr="00C85D5C">
        <w:t>Browse Private Service</w:t>
      </w:r>
      <w:r w:rsidRPr="007208B4">
        <w:t xml:space="preserve"> window, double</w:t>
      </w:r>
      <w:r>
        <w:t>-</w:t>
      </w:r>
      <w:r w:rsidRPr="007208B4">
        <w:t xml:space="preserve">click to select the following services: </w:t>
      </w:r>
      <w:r w:rsidRPr="00665DC3">
        <w:rPr>
          <w:b/>
        </w:rPr>
        <w:t>tcp/ftp</w:t>
      </w:r>
      <w:r w:rsidRPr="00935001">
        <w:t>,</w:t>
      </w:r>
      <w:r w:rsidRPr="00665DC3">
        <w:rPr>
          <w:b/>
        </w:rPr>
        <w:t xml:space="preserve"> tcp/http</w:t>
      </w:r>
      <w:r w:rsidRPr="003654E6">
        <w:t xml:space="preserve"> </w:t>
      </w:r>
      <w:r w:rsidR="003654E6" w:rsidRPr="003654E6">
        <w:t>and</w:t>
      </w:r>
      <w:r w:rsidR="003654E6">
        <w:rPr>
          <w:b/>
        </w:rPr>
        <w:t xml:space="preserve"> </w:t>
      </w:r>
      <w:r w:rsidRPr="00665DC3">
        <w:rPr>
          <w:b/>
        </w:rPr>
        <w:t>icmp/echo</w:t>
      </w:r>
      <w:r w:rsidRPr="007208B4">
        <w:t xml:space="preserve"> (scroll down to see all services). Click </w:t>
      </w:r>
      <w:r w:rsidRPr="00665DC3">
        <w:rPr>
          <w:b/>
        </w:rPr>
        <w:t>OK</w:t>
      </w:r>
      <w:r w:rsidRPr="007208B4">
        <w:t xml:space="preserve"> to continue and return to the </w:t>
      </w:r>
      <w:r w:rsidRPr="00665DC3">
        <w:rPr>
          <w:b/>
        </w:rPr>
        <w:t>Add Public Server</w:t>
      </w:r>
      <w:r w:rsidRPr="007208B4">
        <w:t xml:space="preserve"> dialog.</w:t>
      </w:r>
    </w:p>
    <w:p w14:paraId="4BFD70BB" w14:textId="77777777" w:rsidR="00665DC3" w:rsidRDefault="003654E6" w:rsidP="00665DC3">
      <w:pPr>
        <w:pStyle w:val="SubStepAlpha"/>
      </w:pPr>
      <w:r w:rsidRPr="00813AC1">
        <w:t xml:space="preserve">Click </w:t>
      </w:r>
      <w:r w:rsidRPr="00813AC1">
        <w:rPr>
          <w:b/>
        </w:rPr>
        <w:t>OK</w:t>
      </w:r>
      <w:r w:rsidRPr="00813AC1">
        <w:t xml:space="preserve"> to add the server. Click </w:t>
      </w:r>
      <w:r w:rsidRPr="00813AC1">
        <w:rPr>
          <w:b/>
        </w:rPr>
        <w:t>Apply</w:t>
      </w:r>
      <w:r w:rsidRPr="00813AC1">
        <w:t xml:space="preserve"> at the </w:t>
      </w:r>
      <w:r w:rsidRPr="008F2C8B">
        <w:t>Public Servers</w:t>
      </w:r>
      <w:r w:rsidRPr="00813AC1">
        <w:t xml:space="preserve"> screen to send the commands to the ASA</w:t>
      </w:r>
    </w:p>
    <w:p w14:paraId="54DA8641" w14:textId="77777777" w:rsidR="003654E6" w:rsidRPr="00524B1E" w:rsidRDefault="003654E6" w:rsidP="003654E6">
      <w:pPr>
        <w:pStyle w:val="StepHead"/>
      </w:pPr>
      <w:r>
        <w:t>View the DMZ Access Rule (ACL) generated by ASDM.</w:t>
      </w:r>
    </w:p>
    <w:p w14:paraId="5E5D6106" w14:textId="77777777" w:rsidR="003654E6" w:rsidRDefault="003654E6" w:rsidP="001E43DF">
      <w:pPr>
        <w:pStyle w:val="BodyTextL25"/>
      </w:pPr>
      <w:r>
        <w:t xml:space="preserve">With the creation of the DMZ server object and selection of services, ASDM automatically generates an </w:t>
      </w:r>
      <w:r w:rsidRPr="00F964D5">
        <w:t>Access Rule</w:t>
      </w:r>
      <w:r>
        <w:t xml:space="preserve"> (ACL) to permit the appropriate access to the server and applies it to the outside interface in the incoming direction.</w:t>
      </w:r>
    </w:p>
    <w:p w14:paraId="3F601539" w14:textId="77777777" w:rsidR="003654E6" w:rsidRDefault="003654E6" w:rsidP="001E43DF">
      <w:pPr>
        <w:pStyle w:val="BodyTextL25"/>
      </w:pPr>
      <w:r>
        <w:t xml:space="preserve">View this Access Rule in ASDM by clicking </w:t>
      </w:r>
      <w:r w:rsidRPr="003654E6">
        <w:rPr>
          <w:b/>
        </w:rPr>
        <w:t>Configuration</w:t>
      </w:r>
      <w:r w:rsidRPr="00DD0CDD">
        <w:t xml:space="preserve"> &gt; </w:t>
      </w:r>
      <w:r w:rsidRPr="003654E6">
        <w:rPr>
          <w:b/>
        </w:rPr>
        <w:t>Firewall</w:t>
      </w:r>
      <w:r w:rsidRPr="00DD0CDD">
        <w:t xml:space="preserve"> &gt; </w:t>
      </w:r>
      <w:r w:rsidRPr="003654E6">
        <w:rPr>
          <w:b/>
        </w:rPr>
        <w:t>Access Rules</w:t>
      </w:r>
      <w:r>
        <w:t>. It appears as an outside incoming rule. You can select the rule and use the horizontal scroll bar to see all of the components.</w:t>
      </w:r>
    </w:p>
    <w:p w14:paraId="641AF0B7" w14:textId="77777777" w:rsidR="003654E6" w:rsidRPr="00DD0CDD" w:rsidRDefault="003654E6" w:rsidP="003654E6">
      <w:pPr>
        <w:pStyle w:val="StepHead"/>
      </w:pPr>
      <w:r>
        <w:t>Test access to the DMZ server from the outside network.</w:t>
      </w:r>
    </w:p>
    <w:p w14:paraId="7891817B" w14:textId="77777777" w:rsidR="003654E6" w:rsidRPr="00813AC1" w:rsidRDefault="003654E6" w:rsidP="003654E6">
      <w:pPr>
        <w:pStyle w:val="SubStepAlpha"/>
      </w:pPr>
      <w:r w:rsidRPr="00813AC1">
        <w:t>From PC-C</w:t>
      </w:r>
      <w:r>
        <w:t>,</w:t>
      </w:r>
      <w:r w:rsidRPr="00813AC1">
        <w:t xml:space="preserve"> ping the IP address of the static NAT public server address (</w:t>
      </w:r>
      <w:r w:rsidRPr="003654E6">
        <w:rPr>
          <w:b/>
        </w:rPr>
        <w:t>209.165.200.227</w:t>
      </w:r>
      <w:r w:rsidRPr="00C41900">
        <w:t>)</w:t>
      </w:r>
      <w:r w:rsidRPr="00813AC1">
        <w:t>. The pings should be successful.</w:t>
      </w:r>
    </w:p>
    <w:p w14:paraId="01214632" w14:textId="2B93E4F2" w:rsidR="003654E6" w:rsidRPr="00813AC1" w:rsidRDefault="008349CE" w:rsidP="003654E6">
      <w:pPr>
        <w:pStyle w:val="SubStepAlpha"/>
      </w:pPr>
      <w:r>
        <w:t>Y</w:t>
      </w:r>
      <w:r w:rsidR="003654E6" w:rsidRPr="00813AC1">
        <w:t>ou can also access the DMZ server from a host on the inside network</w:t>
      </w:r>
      <w:r>
        <w:t xml:space="preserve"> b</w:t>
      </w:r>
      <w:r w:rsidRPr="00813AC1">
        <w:t xml:space="preserve">ecause the ASA inside interface </w:t>
      </w:r>
      <w:r w:rsidR="00DC5106">
        <w:t>Gi1/2</w:t>
      </w:r>
      <w:r w:rsidRPr="00813AC1">
        <w:t xml:space="preserve"> is set to security level 100 (the highest) and the DMZ interface </w:t>
      </w:r>
      <w:r w:rsidR="00DC5106">
        <w:t>Gi1/3</w:t>
      </w:r>
      <w:r w:rsidRPr="00813AC1">
        <w:t xml:space="preserve"> is set to 70</w:t>
      </w:r>
      <w:r w:rsidR="003654E6" w:rsidRPr="00813AC1">
        <w:t xml:space="preserve">. The ASA </w:t>
      </w:r>
      <w:r w:rsidR="003654E6" w:rsidRPr="00A22C68">
        <w:rPr>
          <w:noProof/>
        </w:rPr>
        <w:t xml:space="preserve">acts </w:t>
      </w:r>
      <w:r w:rsidR="00A66C1B">
        <w:rPr>
          <w:noProof/>
        </w:rPr>
        <w:t xml:space="preserve">as </w:t>
      </w:r>
      <w:r w:rsidR="003654E6" w:rsidRPr="00813AC1">
        <w:t xml:space="preserve">a router between the two networks. </w:t>
      </w:r>
      <w:r w:rsidR="003654E6" w:rsidRPr="008A5799">
        <w:t>Ping</w:t>
      </w:r>
      <w:r w:rsidR="003654E6" w:rsidRPr="00813AC1">
        <w:t xml:space="preserve"> the DMZ server (PC-A) internal address (</w:t>
      </w:r>
      <w:r w:rsidR="003654E6" w:rsidRPr="003654E6">
        <w:rPr>
          <w:b/>
        </w:rPr>
        <w:t>192.168.2.3</w:t>
      </w:r>
      <w:r w:rsidR="00417098">
        <w:t>) from PC-B</w:t>
      </w:r>
      <w:r w:rsidR="003654E6" w:rsidRPr="00813AC1">
        <w:t xml:space="preserve">. The pings should be successful due to </w:t>
      </w:r>
      <w:r>
        <w:t xml:space="preserve">the </w:t>
      </w:r>
      <w:r w:rsidR="003654E6" w:rsidRPr="00813AC1">
        <w:t>interface security level and the fact that ICMP is being inspected on the inside interface by the global inspection policy</w:t>
      </w:r>
      <w:r w:rsidR="003654E6">
        <w:t>.</w:t>
      </w:r>
    </w:p>
    <w:p w14:paraId="748E9F0A" w14:textId="7BE4B48F" w:rsidR="003654E6" w:rsidRPr="00813AC1" w:rsidRDefault="003654E6" w:rsidP="003654E6">
      <w:pPr>
        <w:pStyle w:val="SubStepAlpha"/>
      </w:pPr>
      <w:r w:rsidRPr="00813AC1">
        <w:t xml:space="preserve">The DMZ server cannot </w:t>
      </w:r>
      <w:r w:rsidR="00417098">
        <w:t>ping PC-B</w:t>
      </w:r>
      <w:r>
        <w:t xml:space="preserve"> because</w:t>
      </w:r>
      <w:r w:rsidRPr="00813AC1">
        <w:t xml:space="preserve"> the DMZ interface </w:t>
      </w:r>
      <w:r w:rsidR="00A66C1B">
        <w:t>Gi1/3</w:t>
      </w:r>
      <w:r w:rsidRPr="00813AC1">
        <w:t xml:space="preserve"> ha</w:t>
      </w:r>
      <w:r>
        <w:t>s</w:t>
      </w:r>
      <w:r w:rsidRPr="00813AC1">
        <w:t xml:space="preserve"> a lower security level. Try to ping from the DMZ server PC-A t</w:t>
      </w:r>
      <w:r w:rsidR="00417098">
        <w:t>o PC-B</w:t>
      </w:r>
      <w:r w:rsidRPr="00813AC1">
        <w:t>. The pings should not be successful.</w:t>
      </w:r>
    </w:p>
    <w:p w14:paraId="1E78294A" w14:textId="77777777" w:rsidR="004238DC" w:rsidRPr="005C6DDC" w:rsidRDefault="004238DC" w:rsidP="00EF0A0E">
      <w:pPr>
        <w:pStyle w:val="PartHead"/>
      </w:pPr>
      <w:r w:rsidRPr="005C6DDC">
        <w:t>Configure ASA Clientless SSL VPN Remote Access</w:t>
      </w:r>
      <w:r w:rsidR="00234AE1" w:rsidRPr="005C6DDC">
        <w:t xml:space="preserve"> (Chapter 10</w:t>
      </w:r>
      <w:r w:rsidR="00866073" w:rsidRPr="005C6DDC">
        <w:t>)</w:t>
      </w:r>
    </w:p>
    <w:p w14:paraId="02D4B50F" w14:textId="77777777" w:rsidR="003A69EE" w:rsidRDefault="003A69EE" w:rsidP="003A69EE">
      <w:pPr>
        <w:pStyle w:val="BodyTextL25"/>
      </w:pPr>
      <w:r>
        <w:t>In Part 8</w:t>
      </w:r>
      <w:r w:rsidR="008349CE">
        <w:t xml:space="preserve"> of this lab</w:t>
      </w:r>
      <w:r>
        <w:t xml:space="preserve">, you will use ASDM’s Clientless SSL VPN wizard to configure the ASA to support </w:t>
      </w:r>
      <w:r w:rsidR="00351DE1">
        <w:t>clientless SSL VPN remote access. You will verify your configuration by using a browser from PC-C.</w:t>
      </w:r>
    </w:p>
    <w:p w14:paraId="3532A444" w14:textId="77777777" w:rsidR="004238DC" w:rsidRPr="001F4F1B" w:rsidRDefault="004238DC" w:rsidP="004238DC">
      <w:pPr>
        <w:pStyle w:val="StepHead"/>
      </w:pPr>
      <w:r w:rsidRPr="00290E20">
        <w:t xml:space="preserve">Start the VPN </w:t>
      </w:r>
      <w:r>
        <w:t>w</w:t>
      </w:r>
      <w:r w:rsidRPr="00290E20">
        <w:t>izard</w:t>
      </w:r>
      <w:r>
        <w:t>.</w:t>
      </w:r>
    </w:p>
    <w:p w14:paraId="72D497CC" w14:textId="77777777" w:rsidR="004238DC" w:rsidRDefault="00E16C74" w:rsidP="004238DC">
      <w:pPr>
        <w:pStyle w:val="BodyTextL25"/>
      </w:pPr>
      <w:r>
        <w:t>Using ASDM on</w:t>
      </w:r>
      <w:r w:rsidR="004238DC">
        <w:t xml:space="preserve"> PC-B, </w:t>
      </w:r>
      <w:r w:rsidR="00CF76CB">
        <w:t>click</w:t>
      </w:r>
      <w:r w:rsidR="004238DC">
        <w:t xml:space="preserve"> </w:t>
      </w:r>
      <w:r w:rsidR="004238DC" w:rsidRPr="00AB617A">
        <w:rPr>
          <w:b/>
        </w:rPr>
        <w:t>Wizards</w:t>
      </w:r>
      <w:r w:rsidR="004238DC" w:rsidRPr="0091707D">
        <w:t xml:space="preserve"> &gt; </w:t>
      </w:r>
      <w:r w:rsidR="004238DC" w:rsidRPr="00AB617A">
        <w:rPr>
          <w:b/>
        </w:rPr>
        <w:t>VPN Wizards</w:t>
      </w:r>
      <w:r w:rsidR="004238DC" w:rsidRPr="0091707D">
        <w:t xml:space="preserve"> &gt; </w:t>
      </w:r>
      <w:r w:rsidR="004238DC" w:rsidRPr="00AB617A">
        <w:rPr>
          <w:b/>
        </w:rPr>
        <w:t>Clientless SSL VPN wizard</w:t>
      </w:r>
      <w:r w:rsidR="004238DC">
        <w:t xml:space="preserve">. The SSL VPN wizard </w:t>
      </w:r>
      <w:r w:rsidR="004238DC" w:rsidRPr="0031356A">
        <w:t>Clientless SSL VPN Connection</w:t>
      </w:r>
      <w:r w:rsidR="004238DC">
        <w:t xml:space="preserve"> screen display</w:t>
      </w:r>
      <w:r w:rsidR="00CF76CB">
        <w:t>s</w:t>
      </w:r>
      <w:r w:rsidR="004238DC">
        <w:t>.</w:t>
      </w:r>
    </w:p>
    <w:p w14:paraId="60D06ECF" w14:textId="77777777" w:rsidR="004238DC" w:rsidRPr="006C5406" w:rsidRDefault="004238DC" w:rsidP="004238DC">
      <w:pPr>
        <w:pStyle w:val="StepHead"/>
      </w:pPr>
      <w:r w:rsidRPr="006C5406">
        <w:t>Con</w:t>
      </w:r>
      <w:r>
        <w:t>figure the SSL VPN u</w:t>
      </w:r>
      <w:r w:rsidRPr="00B202DA">
        <w:t>se</w:t>
      </w:r>
      <w:r>
        <w:t>r</w:t>
      </w:r>
      <w:r w:rsidRPr="00B202DA">
        <w:t xml:space="preserve"> interface</w:t>
      </w:r>
      <w:r>
        <w:t>.</w:t>
      </w:r>
    </w:p>
    <w:p w14:paraId="3737E539" w14:textId="77777777" w:rsidR="004238DC" w:rsidRDefault="004238DC" w:rsidP="004238DC">
      <w:pPr>
        <w:pStyle w:val="BodyTextL25"/>
      </w:pPr>
      <w:r>
        <w:t xml:space="preserve">On the </w:t>
      </w:r>
      <w:r w:rsidRPr="0031356A">
        <w:t>SSL VPN Interface</w:t>
      </w:r>
      <w:r>
        <w:rPr>
          <w:b/>
        </w:rPr>
        <w:t xml:space="preserve"> </w:t>
      </w:r>
      <w:r>
        <w:t>screen, c</w:t>
      </w:r>
      <w:r w:rsidRPr="00140439">
        <w:t xml:space="preserve">onfigure </w:t>
      </w:r>
      <w:r>
        <w:rPr>
          <w:b/>
        </w:rPr>
        <w:t>V</w:t>
      </w:r>
      <w:r w:rsidR="00C44CB5">
        <w:rPr>
          <w:b/>
        </w:rPr>
        <w:t>PN</w:t>
      </w:r>
      <w:r>
        <w:rPr>
          <w:b/>
        </w:rPr>
        <w:t>-</w:t>
      </w:r>
      <w:r w:rsidR="00C44CB5">
        <w:rPr>
          <w:b/>
        </w:rPr>
        <w:t>PROFILE</w:t>
      </w:r>
      <w:r w:rsidRPr="00192C06">
        <w:t xml:space="preserve"> as the </w:t>
      </w:r>
      <w:r w:rsidRPr="0046714F">
        <w:t xml:space="preserve">Connection Profile </w:t>
      </w:r>
      <w:r w:rsidRPr="00A22C68">
        <w:rPr>
          <w:noProof/>
        </w:rPr>
        <w:t>Name</w:t>
      </w:r>
      <w:r>
        <w:t xml:space="preserve"> and specify </w:t>
      </w:r>
      <w:r w:rsidRPr="00192C06">
        <w:rPr>
          <w:b/>
        </w:rPr>
        <w:t>outside</w:t>
      </w:r>
      <w:r>
        <w:t xml:space="preserve"> as the interface to which outside users will connect.</w:t>
      </w:r>
    </w:p>
    <w:p w14:paraId="7661965E" w14:textId="77777777" w:rsidR="004238DC" w:rsidRDefault="004238DC" w:rsidP="004238DC">
      <w:pPr>
        <w:pStyle w:val="StepHead"/>
      </w:pPr>
      <w:r w:rsidRPr="009B7AD9">
        <w:t>Configure AAA user authentication.</w:t>
      </w:r>
    </w:p>
    <w:p w14:paraId="18D28C1D" w14:textId="77777777" w:rsidR="004238DC" w:rsidRPr="009B7AD9" w:rsidRDefault="004238DC" w:rsidP="004238DC">
      <w:pPr>
        <w:pStyle w:val="BodyTextL25"/>
      </w:pPr>
      <w:r w:rsidRPr="009B7AD9">
        <w:t xml:space="preserve">On the User Authentication screen, click </w:t>
      </w:r>
      <w:r w:rsidRPr="0046714F">
        <w:rPr>
          <w:b/>
        </w:rPr>
        <w:t>Authenticate Using the Local User Database</w:t>
      </w:r>
      <w:r w:rsidR="008349CE">
        <w:t xml:space="preserve"> and</w:t>
      </w:r>
      <w:r w:rsidRPr="009B7AD9">
        <w:t xml:space="preserve"> enter the username </w:t>
      </w:r>
      <w:r w:rsidRPr="00101FE5">
        <w:rPr>
          <w:b/>
        </w:rPr>
        <w:t>VPN</w:t>
      </w:r>
      <w:r>
        <w:rPr>
          <w:b/>
        </w:rPr>
        <w:t>u</w:t>
      </w:r>
      <w:r w:rsidRPr="00101FE5">
        <w:rPr>
          <w:b/>
        </w:rPr>
        <w:t>ser</w:t>
      </w:r>
      <w:r w:rsidRPr="009B7AD9">
        <w:t xml:space="preserve"> with a password of </w:t>
      </w:r>
      <w:r w:rsidR="00C44CB5">
        <w:rPr>
          <w:b/>
        </w:rPr>
        <w:t>R</w:t>
      </w:r>
      <w:r w:rsidRPr="00101FE5">
        <w:rPr>
          <w:b/>
        </w:rPr>
        <w:t>emote</w:t>
      </w:r>
      <w:r w:rsidR="00C44CB5">
        <w:rPr>
          <w:b/>
        </w:rPr>
        <w:t>pa55</w:t>
      </w:r>
      <w:r w:rsidRPr="009B7AD9">
        <w:t xml:space="preserve">. Click </w:t>
      </w:r>
      <w:r w:rsidRPr="00DB346A">
        <w:rPr>
          <w:b/>
        </w:rPr>
        <w:t>Add</w:t>
      </w:r>
      <w:r w:rsidRPr="009B7AD9">
        <w:t xml:space="preserve"> to create the new user.</w:t>
      </w:r>
    </w:p>
    <w:p w14:paraId="6055E0AB" w14:textId="77777777" w:rsidR="004238DC" w:rsidRPr="005E6E0C" w:rsidRDefault="004238DC" w:rsidP="004238DC">
      <w:pPr>
        <w:pStyle w:val="StepHead"/>
      </w:pPr>
      <w:r w:rsidRPr="005E6E0C">
        <w:t xml:space="preserve">Configure </w:t>
      </w:r>
      <w:r>
        <w:t>the VPN g</w:t>
      </w:r>
      <w:r w:rsidRPr="005E6E0C">
        <w:t xml:space="preserve">roup </w:t>
      </w:r>
      <w:r>
        <w:t>p</w:t>
      </w:r>
      <w:r w:rsidRPr="005E6E0C">
        <w:t>olicy</w:t>
      </w:r>
      <w:r>
        <w:t>.</w:t>
      </w:r>
    </w:p>
    <w:p w14:paraId="5998D96F" w14:textId="77777777" w:rsidR="004238DC" w:rsidRDefault="004238DC" w:rsidP="004238DC">
      <w:pPr>
        <w:pStyle w:val="BodyTextL25"/>
      </w:pPr>
      <w:r>
        <w:t xml:space="preserve">On the </w:t>
      </w:r>
      <w:r w:rsidRPr="0031356A">
        <w:t>Group Policy</w:t>
      </w:r>
      <w:r>
        <w:t xml:space="preserve"> screen</w:t>
      </w:r>
      <w:r w:rsidR="00FA7DF4">
        <w:t>,</w:t>
      </w:r>
      <w:r>
        <w:t xml:space="preserve"> create a new group policy named </w:t>
      </w:r>
      <w:r w:rsidR="001F7BFF">
        <w:rPr>
          <w:b/>
        </w:rPr>
        <w:t>VPN-GROUP</w:t>
      </w:r>
      <w:r>
        <w:t>.</w:t>
      </w:r>
    </w:p>
    <w:p w14:paraId="57DA64F1" w14:textId="77777777" w:rsidR="004238DC" w:rsidRPr="00A54D14" w:rsidRDefault="004238DC" w:rsidP="004238DC">
      <w:pPr>
        <w:pStyle w:val="StepHead"/>
      </w:pPr>
      <w:r>
        <w:lastRenderedPageBreak/>
        <w:t>Configure the b</w:t>
      </w:r>
      <w:r w:rsidRPr="00A54D14">
        <w:t xml:space="preserve">ookmark </w:t>
      </w:r>
      <w:r>
        <w:t>l</w:t>
      </w:r>
      <w:r w:rsidRPr="00A54D14">
        <w:t>ist</w:t>
      </w:r>
      <w:r w:rsidR="00FF3928">
        <w:t>.</w:t>
      </w:r>
    </w:p>
    <w:p w14:paraId="705F67C9" w14:textId="7AD234D0" w:rsidR="004238DC" w:rsidRDefault="004238DC" w:rsidP="00AB0B28">
      <w:pPr>
        <w:pStyle w:val="SubStepAlpha"/>
      </w:pPr>
      <w:r>
        <w:t xml:space="preserve">From the </w:t>
      </w:r>
      <w:r w:rsidRPr="0031356A">
        <w:t>Clientless Connections Only – Bookmark List</w:t>
      </w:r>
      <w:r>
        <w:t xml:space="preserve"> screen, click </w:t>
      </w:r>
      <w:r w:rsidRPr="00D86C90">
        <w:rPr>
          <w:b/>
        </w:rPr>
        <w:t>Manage</w:t>
      </w:r>
      <w:r>
        <w:t xml:space="preserve"> to create an HTTP server bookmark in the bookmark list. In the </w:t>
      </w:r>
      <w:r w:rsidRPr="0031356A">
        <w:t>Configure GUI Customization Objects</w:t>
      </w:r>
      <w:r>
        <w:t xml:space="preserve"> window, click </w:t>
      </w:r>
      <w:r w:rsidRPr="00D86C90">
        <w:rPr>
          <w:b/>
        </w:rPr>
        <w:t>Add</w:t>
      </w:r>
      <w:r>
        <w:t xml:space="preserve"> to open the </w:t>
      </w:r>
      <w:r w:rsidRPr="0031356A">
        <w:t>Add Bookmark List</w:t>
      </w:r>
      <w:r w:rsidRPr="00CF7B51">
        <w:t xml:space="preserve"> </w:t>
      </w:r>
      <w:r>
        <w:t xml:space="preserve">window. Name the list </w:t>
      </w:r>
      <w:r>
        <w:rPr>
          <w:b/>
        </w:rPr>
        <w:t>Web</w:t>
      </w:r>
      <w:r w:rsidRPr="000570F4">
        <w:rPr>
          <w:b/>
        </w:rPr>
        <w:t>Server</w:t>
      </w:r>
      <w:r w:rsidR="001F7BFF">
        <w:rPr>
          <w:b/>
        </w:rPr>
        <w:t>.</w:t>
      </w:r>
      <w:r w:rsidR="00415676">
        <w:rPr>
          <w:b/>
        </w:rPr>
        <w:t xml:space="preserve"> </w:t>
      </w:r>
      <w:r w:rsidR="001631D9" w:rsidRPr="001631D9">
        <w:t>(If it currently exists, delete it and re-create it)</w:t>
      </w:r>
    </w:p>
    <w:p w14:paraId="171D7BFD" w14:textId="77777777" w:rsidR="004238DC" w:rsidRDefault="004238DC" w:rsidP="00AB0B28">
      <w:pPr>
        <w:pStyle w:val="SubStepAlpha"/>
      </w:pPr>
      <w:r w:rsidRPr="00DB346A">
        <w:t xml:space="preserve">Add a new </w:t>
      </w:r>
      <w:r w:rsidR="008349CE">
        <w:t>b</w:t>
      </w:r>
      <w:r w:rsidRPr="00DB346A">
        <w:t xml:space="preserve">ookmark with </w:t>
      </w:r>
      <w:r w:rsidRPr="00DB346A">
        <w:rPr>
          <w:b/>
        </w:rPr>
        <w:t>Web Mail</w:t>
      </w:r>
      <w:r w:rsidRPr="00DB346A">
        <w:t xml:space="preserve"> as the Bookmark Title. Enter the server</w:t>
      </w:r>
      <w:r w:rsidR="001C5328">
        <w:t xml:space="preserve"> destination IP address of </w:t>
      </w:r>
      <w:r w:rsidR="007529C2">
        <w:rPr>
          <w:b/>
        </w:rPr>
        <w:t>192.168.1</w:t>
      </w:r>
      <w:r w:rsidRPr="0046714F">
        <w:rPr>
          <w:b/>
        </w:rPr>
        <w:t>.3</w:t>
      </w:r>
      <w:r>
        <w:t xml:space="preserve"> </w:t>
      </w:r>
      <w:r w:rsidRPr="00DB346A">
        <w:t>(</w:t>
      </w:r>
      <w:r w:rsidR="001C5328">
        <w:t xml:space="preserve">PC-B is </w:t>
      </w:r>
      <w:r w:rsidRPr="00DB346A">
        <w:t>simulating a</w:t>
      </w:r>
      <w:r w:rsidR="001C5328">
        <w:t>n internal</w:t>
      </w:r>
      <w:r w:rsidRPr="00DB346A">
        <w:t xml:space="preserve"> web server)</w:t>
      </w:r>
      <w:r w:rsidR="001C5328">
        <w:t xml:space="preserve"> as the URL</w:t>
      </w:r>
      <w:r w:rsidRPr="00DB346A">
        <w:t>.</w:t>
      </w:r>
    </w:p>
    <w:p w14:paraId="612A5706" w14:textId="7E342FC4" w:rsidR="001C5328" w:rsidRDefault="001C5328" w:rsidP="00AB0B28">
      <w:pPr>
        <w:pStyle w:val="SubStepAlpha"/>
      </w:pPr>
      <w:r>
        <w:t xml:space="preserve">Click </w:t>
      </w:r>
      <w:r w:rsidR="0077032D">
        <w:t xml:space="preserve">Next and Finish </w:t>
      </w:r>
      <w:r w:rsidR="00963472">
        <w:t xml:space="preserve">to </w:t>
      </w:r>
      <w:r>
        <w:t>complete the wizard</w:t>
      </w:r>
      <w:r w:rsidR="00963472">
        <w:t xml:space="preserve"> </w:t>
      </w:r>
      <w:r w:rsidR="004F1713">
        <w:t xml:space="preserve">and </w:t>
      </w:r>
      <w:r w:rsidR="0077032D">
        <w:t>a</w:t>
      </w:r>
      <w:r w:rsidRPr="00EA25FA">
        <w:t>pply</w:t>
      </w:r>
      <w:r>
        <w:t xml:space="preserve"> to</w:t>
      </w:r>
      <w:r w:rsidR="008349CE">
        <w:t xml:space="preserve"> the</w:t>
      </w:r>
      <w:r>
        <w:t xml:space="preserve"> ASA</w:t>
      </w:r>
      <w:r w:rsidR="005C6DDC">
        <w:t>.</w:t>
      </w:r>
    </w:p>
    <w:p w14:paraId="30597146" w14:textId="77777777" w:rsidR="004238DC" w:rsidRPr="00087090" w:rsidRDefault="004238DC" w:rsidP="004238DC">
      <w:pPr>
        <w:pStyle w:val="StepHead"/>
      </w:pPr>
      <w:r w:rsidRPr="00087090">
        <w:t>Verify VPN access from the remote host</w:t>
      </w:r>
      <w:r>
        <w:t>.</w:t>
      </w:r>
    </w:p>
    <w:p w14:paraId="725B5A13" w14:textId="77777777" w:rsidR="004238DC" w:rsidRDefault="004238DC" w:rsidP="00AB0B28">
      <w:pPr>
        <w:pStyle w:val="SubStepAlpha"/>
      </w:pPr>
      <w:r>
        <w:t>Open the browser on PC-C and enter the login URL for the SSL VPN into the address field (</w:t>
      </w:r>
      <w:r w:rsidR="007529C2">
        <w:rPr>
          <w:b/>
        </w:rPr>
        <w:t>https://209.1</w:t>
      </w:r>
      <w:r w:rsidR="00C44CB5">
        <w:rPr>
          <w:b/>
        </w:rPr>
        <w:t>65.200.226</w:t>
      </w:r>
      <w:r>
        <w:t xml:space="preserve">). </w:t>
      </w:r>
      <w:r w:rsidR="009F72C2">
        <w:t>Use</w:t>
      </w:r>
      <w:r>
        <w:t xml:space="preserve"> secure HTTP (HTTPS) </w:t>
      </w:r>
      <w:r w:rsidR="008349CE">
        <w:t>because</w:t>
      </w:r>
      <w:r>
        <w:t xml:space="preserve"> SSL is required to connect to the ASA.</w:t>
      </w:r>
    </w:p>
    <w:p w14:paraId="359B8E54" w14:textId="77777777" w:rsidR="00802BA5" w:rsidRDefault="00802BA5" w:rsidP="00802BA5">
      <w:pPr>
        <w:pStyle w:val="BodyTextL50"/>
      </w:pPr>
      <w:r w:rsidRPr="00802BA5">
        <w:rPr>
          <w:b/>
        </w:rPr>
        <w:t>Note</w:t>
      </w:r>
      <w:r>
        <w:t>: Accept security notification warnings.</w:t>
      </w:r>
    </w:p>
    <w:p w14:paraId="2BAFF712" w14:textId="422039F9" w:rsidR="004238DC" w:rsidRDefault="004238DC" w:rsidP="00AB0B28">
      <w:pPr>
        <w:pStyle w:val="SubStepAlpha"/>
      </w:pPr>
      <w:r>
        <w:t xml:space="preserve">The </w:t>
      </w:r>
      <w:r w:rsidRPr="0031356A">
        <w:t>Log</w:t>
      </w:r>
      <w:r w:rsidR="00C72BB7">
        <w:t>i</w:t>
      </w:r>
      <w:r w:rsidRPr="0031356A">
        <w:t>n</w:t>
      </w:r>
      <w:r>
        <w:t xml:space="preserve"> window should </w:t>
      </w:r>
      <w:r w:rsidR="008349CE">
        <w:t>display</w:t>
      </w:r>
      <w:r>
        <w:t xml:space="preserve">. Enter the previously configured username </w:t>
      </w:r>
      <w:r w:rsidRPr="009C4CC8">
        <w:rPr>
          <w:b/>
        </w:rPr>
        <w:t>VPN</w:t>
      </w:r>
      <w:r>
        <w:rPr>
          <w:b/>
        </w:rPr>
        <w:t>u</w:t>
      </w:r>
      <w:r w:rsidRPr="009C4CC8">
        <w:rPr>
          <w:b/>
        </w:rPr>
        <w:t>ser</w:t>
      </w:r>
      <w:r w:rsidR="008349CE" w:rsidRPr="008349CE">
        <w:t xml:space="preserve">, </w:t>
      </w:r>
      <w:r w:rsidR="008349CE" w:rsidRPr="00A22C68">
        <w:rPr>
          <w:noProof/>
        </w:rPr>
        <w:t>enter</w:t>
      </w:r>
      <w:r>
        <w:t xml:space="preserve"> </w:t>
      </w:r>
      <w:r w:rsidR="008349CE">
        <w:t xml:space="preserve">the </w:t>
      </w:r>
      <w:r>
        <w:t xml:space="preserve">password </w:t>
      </w:r>
      <w:r w:rsidR="001F7BFF">
        <w:rPr>
          <w:b/>
        </w:rPr>
        <w:t>R</w:t>
      </w:r>
      <w:r w:rsidRPr="009C4CC8">
        <w:rPr>
          <w:b/>
        </w:rPr>
        <w:t>emote</w:t>
      </w:r>
      <w:r w:rsidR="001F7BFF">
        <w:rPr>
          <w:b/>
        </w:rPr>
        <w:t>pa55</w:t>
      </w:r>
      <w:r w:rsidR="009F72C2">
        <w:t>,</w:t>
      </w:r>
      <w:r w:rsidRPr="009C4CC8">
        <w:rPr>
          <w:b/>
        </w:rPr>
        <w:t xml:space="preserve"> </w:t>
      </w:r>
      <w:r>
        <w:t xml:space="preserve">and click </w:t>
      </w:r>
      <w:r>
        <w:rPr>
          <w:b/>
        </w:rPr>
        <w:t>Log</w:t>
      </w:r>
      <w:r w:rsidR="00E614C2">
        <w:rPr>
          <w:b/>
        </w:rPr>
        <w:t>i</w:t>
      </w:r>
      <w:r>
        <w:rPr>
          <w:b/>
        </w:rPr>
        <w:t>n</w:t>
      </w:r>
      <w:r>
        <w:t xml:space="preserve"> to continue.</w:t>
      </w:r>
    </w:p>
    <w:p w14:paraId="18A63D1E" w14:textId="77777777" w:rsidR="004238DC" w:rsidRPr="00087090" w:rsidRDefault="004238DC" w:rsidP="004238DC">
      <w:pPr>
        <w:pStyle w:val="StepHead"/>
      </w:pPr>
      <w:r w:rsidRPr="00087090">
        <w:t xml:space="preserve">Access the </w:t>
      </w:r>
      <w:r w:rsidR="009F72C2">
        <w:t>w</w:t>
      </w:r>
      <w:r w:rsidR="009F72C2" w:rsidRPr="00087090">
        <w:t xml:space="preserve">eb </w:t>
      </w:r>
      <w:r w:rsidR="009F72C2">
        <w:t>p</w:t>
      </w:r>
      <w:r w:rsidR="009F72C2" w:rsidRPr="00087090">
        <w:t xml:space="preserve">ortal </w:t>
      </w:r>
      <w:r>
        <w:t>w</w:t>
      </w:r>
      <w:r w:rsidRPr="00087090">
        <w:t>indow.</w:t>
      </w:r>
    </w:p>
    <w:p w14:paraId="3C8357A1" w14:textId="77777777" w:rsidR="001804B8" w:rsidRDefault="001804B8" w:rsidP="004238DC">
      <w:pPr>
        <w:pStyle w:val="BodyTextL25"/>
      </w:pPr>
      <w:r>
        <w:t>After</w:t>
      </w:r>
      <w:r w:rsidR="004238DC" w:rsidRPr="00BD0105">
        <w:t xml:space="preserve"> the user authenticates, the ASA SSL </w:t>
      </w:r>
      <w:r w:rsidR="009F72C2">
        <w:t>w</w:t>
      </w:r>
      <w:r w:rsidR="009F72C2" w:rsidRPr="00BD0105">
        <w:t xml:space="preserve">eb </w:t>
      </w:r>
      <w:r w:rsidR="004238DC" w:rsidRPr="00BD0105">
        <w:t xml:space="preserve">portal webpage will be </w:t>
      </w:r>
      <w:r w:rsidR="004238DC" w:rsidRPr="00A22C68">
        <w:rPr>
          <w:noProof/>
        </w:rPr>
        <w:t>displayed</w:t>
      </w:r>
      <w:r w:rsidR="008349CE" w:rsidRPr="00A22C68">
        <w:rPr>
          <w:noProof/>
        </w:rPr>
        <w:t>.</w:t>
      </w:r>
      <w:r w:rsidR="004238DC" w:rsidRPr="00BD0105">
        <w:t xml:space="preserve"> </w:t>
      </w:r>
      <w:r w:rsidR="008349CE">
        <w:t xml:space="preserve">This </w:t>
      </w:r>
      <w:r w:rsidR="008349CE" w:rsidRPr="00A22C68">
        <w:rPr>
          <w:noProof/>
        </w:rPr>
        <w:t>webpage</w:t>
      </w:r>
      <w:r w:rsidR="008349CE">
        <w:t xml:space="preserve"> </w:t>
      </w:r>
      <w:r w:rsidR="004238DC" w:rsidRPr="00BD0105">
        <w:t>list</w:t>
      </w:r>
      <w:r w:rsidR="008349CE">
        <w:t>s</w:t>
      </w:r>
      <w:r w:rsidR="004238DC" w:rsidRPr="00BD0105">
        <w:t xml:space="preserve"> the bookmarks previously assigned to the profile. If the </w:t>
      </w:r>
      <w:r w:rsidR="008349CE">
        <w:t>b</w:t>
      </w:r>
      <w:r w:rsidR="004238DC" w:rsidRPr="00BD0105">
        <w:t xml:space="preserve">ookmark points to a valid server IP address or hostname that has HTTP web services installed and functional, the outside user </w:t>
      </w:r>
      <w:r w:rsidR="009F72C2">
        <w:t>can</w:t>
      </w:r>
      <w:r w:rsidR="004238DC" w:rsidRPr="00BD0105">
        <w:t xml:space="preserve"> access the server from the ASA portal.</w:t>
      </w:r>
    </w:p>
    <w:p w14:paraId="15C58A04" w14:textId="77777777" w:rsidR="004238DC" w:rsidRDefault="00F767C4" w:rsidP="004238DC">
      <w:pPr>
        <w:pStyle w:val="BodyTextL25"/>
      </w:pPr>
      <w:r w:rsidRPr="002758A5">
        <w:rPr>
          <w:b/>
        </w:rPr>
        <w:t>Note</w:t>
      </w:r>
      <w:r>
        <w:t>:</w:t>
      </w:r>
      <w:r w:rsidR="004238DC" w:rsidRPr="00BD0105">
        <w:t xml:space="preserve"> In this </w:t>
      </w:r>
      <w:r w:rsidR="00B6141F">
        <w:t>lab</w:t>
      </w:r>
      <w:r w:rsidR="001804B8">
        <w:t>,</w:t>
      </w:r>
      <w:r w:rsidR="00B6141F">
        <w:t xml:space="preserve"> </w:t>
      </w:r>
      <w:r w:rsidR="004238DC" w:rsidRPr="00BD0105">
        <w:t>the web mail server is not installed</w:t>
      </w:r>
      <w:r w:rsidR="004238DC">
        <w:t xml:space="preserve"> on PC-B.</w:t>
      </w:r>
    </w:p>
    <w:p w14:paraId="564C7CB7" w14:textId="77777777" w:rsidR="00513852" w:rsidRPr="005C6DDC" w:rsidRDefault="00513852" w:rsidP="00513852">
      <w:pPr>
        <w:pStyle w:val="PartHead"/>
      </w:pPr>
      <w:r w:rsidRPr="005C6DDC">
        <w:t xml:space="preserve">Configure a Site-to-Site IPsec VPN between </w:t>
      </w:r>
      <w:r w:rsidR="00234AE1" w:rsidRPr="005C6DDC">
        <w:t>R3 and the ASA. (Chapter</w:t>
      </w:r>
      <w:r w:rsidR="008D3AF3" w:rsidRPr="005C6DDC">
        <w:t>s</w:t>
      </w:r>
      <w:r w:rsidR="00234AE1" w:rsidRPr="005C6DDC">
        <w:t xml:space="preserve"> </w:t>
      </w:r>
      <w:r w:rsidR="008D3AF3" w:rsidRPr="005C6DDC">
        <w:t xml:space="preserve">8 &amp; </w:t>
      </w:r>
      <w:r w:rsidR="00234AE1" w:rsidRPr="005C6DDC">
        <w:t>10</w:t>
      </w:r>
      <w:r w:rsidRPr="005C6DDC">
        <w:t>)</w:t>
      </w:r>
    </w:p>
    <w:p w14:paraId="4F595A56" w14:textId="77777777" w:rsidR="00513852" w:rsidRDefault="00513852" w:rsidP="00513852">
      <w:pPr>
        <w:pStyle w:val="BodyTextL25"/>
      </w:pPr>
      <w:r w:rsidRPr="0009612B">
        <w:t xml:space="preserve">In Part </w:t>
      </w:r>
      <w:r w:rsidR="00234AE1">
        <w:t>9</w:t>
      </w:r>
      <w:r w:rsidR="008349CE">
        <w:t xml:space="preserve"> of this lab</w:t>
      </w:r>
      <w:r>
        <w:t>,</w:t>
      </w:r>
      <w:r w:rsidRPr="00A94CCE">
        <w:t xml:space="preserve"> you </w:t>
      </w:r>
      <w:r>
        <w:t>will use</w:t>
      </w:r>
      <w:r w:rsidR="00234AE1">
        <w:t xml:space="preserve"> </w:t>
      </w:r>
      <w:r w:rsidR="00963472">
        <w:t xml:space="preserve">the CLI </w:t>
      </w:r>
      <w:r w:rsidR="00234AE1">
        <w:t>to con</w:t>
      </w:r>
      <w:r w:rsidRPr="00A94CCE">
        <w:t xml:space="preserve">figure an </w:t>
      </w:r>
      <w:r>
        <w:t>IPsec</w:t>
      </w:r>
      <w:r w:rsidRPr="00A94CCE">
        <w:t xml:space="preserve"> VPN tunnel </w:t>
      </w:r>
      <w:r w:rsidR="00234AE1">
        <w:t>on R3 and use ASDM’s Site-to-Site Wizard to configure the other side of the IPsec tunnel on the ASA.</w:t>
      </w:r>
    </w:p>
    <w:p w14:paraId="31EB77A0" w14:textId="77777777" w:rsidR="00513852" w:rsidRDefault="00513852" w:rsidP="00A211B2">
      <w:pPr>
        <w:pStyle w:val="TaskHead"/>
        <w:numPr>
          <w:ilvl w:val="1"/>
          <w:numId w:val="4"/>
        </w:numPr>
      </w:pPr>
      <w:r>
        <w:t xml:space="preserve">Configure the Site-to-Site </w:t>
      </w:r>
      <w:r w:rsidR="00234AE1">
        <w:t xml:space="preserve">IPsec </w:t>
      </w:r>
      <w:r>
        <w:t>VPN</w:t>
      </w:r>
      <w:r w:rsidR="00234AE1">
        <w:t xml:space="preserve"> Tunnel on </w:t>
      </w:r>
      <w:r>
        <w:t>R3</w:t>
      </w:r>
    </w:p>
    <w:p w14:paraId="3158FB8F" w14:textId="77777777" w:rsidR="00513852" w:rsidRPr="005A1583" w:rsidRDefault="00234AE1" w:rsidP="00513852">
      <w:pPr>
        <w:pStyle w:val="StepHead"/>
      </w:pPr>
      <w:r>
        <w:t>Enable IKE and configure the ISAKMP policy parameters.</w:t>
      </w:r>
    </w:p>
    <w:p w14:paraId="3DB76CE6" w14:textId="77777777" w:rsidR="00513852" w:rsidRDefault="00234AE1" w:rsidP="00513852">
      <w:pPr>
        <w:pStyle w:val="SubStepAlpha"/>
      </w:pPr>
      <w:r>
        <w:t>Verify that IKE is supported and enabled</w:t>
      </w:r>
      <w:r w:rsidR="00513852">
        <w:t>.</w:t>
      </w:r>
    </w:p>
    <w:p w14:paraId="73FB59E8" w14:textId="77777777" w:rsidR="00513852" w:rsidRDefault="00954EC7" w:rsidP="00513852">
      <w:pPr>
        <w:pStyle w:val="SubStepAlpha"/>
      </w:pPr>
      <w:r>
        <w:t xml:space="preserve">Create an ISAKMP policy with a priority number of </w:t>
      </w:r>
      <w:r w:rsidR="005E0580">
        <w:rPr>
          <w:b/>
        </w:rPr>
        <w:t>1</w:t>
      </w:r>
      <w:r w:rsidR="00513852">
        <w:t>.</w:t>
      </w:r>
      <w:r>
        <w:t xml:space="preserve"> Use </w:t>
      </w:r>
      <w:r w:rsidRPr="00954EC7">
        <w:rPr>
          <w:b/>
        </w:rPr>
        <w:t>pre-shared key</w:t>
      </w:r>
      <w:r>
        <w:t xml:space="preserve"> as the authentication type, </w:t>
      </w:r>
      <w:r w:rsidR="009409A1">
        <w:rPr>
          <w:b/>
        </w:rPr>
        <w:t>3des</w:t>
      </w:r>
      <w:r>
        <w:t xml:space="preserve"> for the encryption algorithm, </w:t>
      </w:r>
      <w:r w:rsidRPr="00954EC7">
        <w:rPr>
          <w:b/>
        </w:rPr>
        <w:t>sha</w:t>
      </w:r>
      <w:r>
        <w:t xml:space="preserve"> as the hash algorithm, and the Diffie-Helman group </w:t>
      </w:r>
      <w:r w:rsidR="005E0580">
        <w:rPr>
          <w:b/>
        </w:rPr>
        <w:t>2</w:t>
      </w:r>
      <w:r>
        <w:t xml:space="preserve"> k</w:t>
      </w:r>
      <w:r w:rsidR="00487A09">
        <w:t>ey exchange.</w:t>
      </w:r>
    </w:p>
    <w:p w14:paraId="3CFD4C19" w14:textId="77777777" w:rsidR="003F701C" w:rsidRDefault="003F701C" w:rsidP="003F701C">
      <w:pPr>
        <w:pStyle w:val="SubStepAlpha"/>
      </w:pPr>
      <w:r>
        <w:t xml:space="preserve">Configure the pre-shared key of </w:t>
      </w:r>
      <w:r w:rsidR="001036CE">
        <w:rPr>
          <w:b/>
        </w:rPr>
        <w:t>Site2SiteKEY1</w:t>
      </w:r>
      <w:r>
        <w:t xml:space="preserve"> and point it to the ASA’s outside interface IP address.</w:t>
      </w:r>
    </w:p>
    <w:p w14:paraId="7BAD96F8" w14:textId="77777777" w:rsidR="006B3FA4" w:rsidRDefault="006B3FA4" w:rsidP="006B3FA4">
      <w:pPr>
        <w:pStyle w:val="SubStepAlpha"/>
      </w:pPr>
      <w:r>
        <w:rPr>
          <w:noProof/>
        </w:rPr>
        <w:t xml:space="preserve">Verify </w:t>
      </w:r>
      <w:r w:rsidRPr="007309B1">
        <w:rPr>
          <w:noProof/>
        </w:rPr>
        <w:t xml:space="preserve">the IKE policy with the </w:t>
      </w:r>
      <w:r w:rsidRPr="007309B1">
        <w:rPr>
          <w:rStyle w:val="BodyTextBold"/>
          <w:rFonts w:eastAsia="Calibri"/>
          <w:noProof/>
        </w:rPr>
        <w:t>show crypto isakmp policy</w:t>
      </w:r>
      <w:r w:rsidRPr="007309B1">
        <w:rPr>
          <w:noProof/>
        </w:rPr>
        <w:t xml:space="preserve"> command.</w:t>
      </w:r>
    </w:p>
    <w:p w14:paraId="3360EECF" w14:textId="77777777" w:rsidR="006D3A4A" w:rsidRDefault="006D3A4A" w:rsidP="00513852">
      <w:pPr>
        <w:pStyle w:val="StepHead"/>
        <w:rPr>
          <w:noProof/>
        </w:rPr>
      </w:pPr>
      <w:r w:rsidRPr="007309B1">
        <w:rPr>
          <w:noProof/>
        </w:rPr>
        <w:t>Configure the IPsec transform set and lifetime</w:t>
      </w:r>
      <w:r>
        <w:rPr>
          <w:noProof/>
        </w:rPr>
        <w:t>.</w:t>
      </w:r>
    </w:p>
    <w:p w14:paraId="28B6447B" w14:textId="77777777" w:rsidR="006D3A4A" w:rsidRPr="007334B1" w:rsidRDefault="006D3A4A" w:rsidP="00115258">
      <w:pPr>
        <w:pStyle w:val="BodyTextL25"/>
      </w:pPr>
      <w:r>
        <w:rPr>
          <w:noProof/>
        </w:rPr>
        <w:t>C</w:t>
      </w:r>
      <w:r w:rsidRPr="007309B1">
        <w:rPr>
          <w:noProof/>
        </w:rPr>
        <w:t xml:space="preserve">reate a transform set with tag </w:t>
      </w:r>
      <w:r w:rsidR="006B3FA4">
        <w:rPr>
          <w:b/>
          <w:noProof/>
        </w:rPr>
        <w:t>TRNSFRM-SET</w:t>
      </w:r>
      <w:r w:rsidRPr="007309B1">
        <w:rPr>
          <w:noProof/>
        </w:rPr>
        <w:t xml:space="preserve"> and use an ESP transform with an AES 256 cipher with ESP and the SHA hash function.</w:t>
      </w:r>
    </w:p>
    <w:p w14:paraId="5B7249E3" w14:textId="77777777" w:rsidR="00513852" w:rsidRDefault="006D3A4A" w:rsidP="00513852">
      <w:pPr>
        <w:pStyle w:val="StepHead"/>
      </w:pPr>
      <w:r>
        <w:t>Define interesting traffic</w:t>
      </w:r>
      <w:r w:rsidR="00513852" w:rsidRPr="005A1583">
        <w:t>.</w:t>
      </w:r>
    </w:p>
    <w:p w14:paraId="4A8977FC" w14:textId="77777777" w:rsidR="006D3A4A" w:rsidRDefault="006D3A4A" w:rsidP="006D3A4A">
      <w:pPr>
        <w:pStyle w:val="BodyTextL25"/>
      </w:pPr>
      <w:r>
        <w:t xml:space="preserve">Configure </w:t>
      </w:r>
      <w:r w:rsidR="00435C7A">
        <w:t xml:space="preserve">the IPsec VPN interesting traffic ACL. Use extended access list number </w:t>
      </w:r>
      <w:r w:rsidR="00435C7A" w:rsidRPr="00435C7A">
        <w:rPr>
          <w:b/>
        </w:rPr>
        <w:t>101</w:t>
      </w:r>
      <w:r w:rsidR="004408D7">
        <w:rPr>
          <w:b/>
        </w:rPr>
        <w:t>.</w:t>
      </w:r>
      <w:r w:rsidR="00435C7A">
        <w:t xml:space="preserve"> </w:t>
      </w:r>
      <w:r w:rsidR="004408D7">
        <w:t xml:space="preserve">The </w:t>
      </w:r>
      <w:r w:rsidR="00435C7A">
        <w:t>source network should be R3’s LAN (172.16.3.0/24)</w:t>
      </w:r>
      <w:r w:rsidR="00A22C68">
        <w:t>,</w:t>
      </w:r>
      <w:r w:rsidR="00435C7A">
        <w:t xml:space="preserve"> </w:t>
      </w:r>
      <w:r w:rsidR="00435C7A" w:rsidRPr="00A22C68">
        <w:t>and</w:t>
      </w:r>
      <w:r w:rsidR="00435C7A">
        <w:t xml:space="preserve"> </w:t>
      </w:r>
      <w:r w:rsidR="004408D7">
        <w:t xml:space="preserve">the </w:t>
      </w:r>
      <w:r w:rsidR="00435C7A">
        <w:t>destination network should be the ASA’s LAN (192.168.1.0/24).</w:t>
      </w:r>
    </w:p>
    <w:p w14:paraId="4B2044F0" w14:textId="77777777" w:rsidR="00513852" w:rsidRPr="00910102" w:rsidRDefault="00435C7A" w:rsidP="00513852">
      <w:pPr>
        <w:pStyle w:val="StepHead"/>
      </w:pPr>
      <w:r>
        <w:lastRenderedPageBreak/>
        <w:t>Create and apply a crypto map</w:t>
      </w:r>
      <w:r w:rsidR="00513852" w:rsidRPr="00910102">
        <w:t>.</w:t>
      </w:r>
    </w:p>
    <w:p w14:paraId="30019417" w14:textId="77777777" w:rsidR="00435C7A" w:rsidRDefault="00435C7A" w:rsidP="00435C7A">
      <w:pPr>
        <w:pStyle w:val="SubStepAlpha"/>
        <w:rPr>
          <w:noProof/>
        </w:rPr>
      </w:pPr>
      <w:r>
        <w:rPr>
          <w:noProof/>
        </w:rPr>
        <w:t>Create the crypto map on R3</w:t>
      </w:r>
      <w:r w:rsidRPr="007309B1">
        <w:rPr>
          <w:noProof/>
        </w:rPr>
        <w:t xml:space="preserve">, name it </w:t>
      </w:r>
      <w:r w:rsidRPr="00435C7A">
        <w:rPr>
          <w:b/>
        </w:rPr>
        <w:t>CMAP</w:t>
      </w:r>
      <w:r w:rsidRPr="007309B1">
        <w:rPr>
          <w:noProof/>
        </w:rPr>
        <w:t xml:space="preserve">, and use </w:t>
      </w:r>
      <w:r w:rsidR="00487A09">
        <w:rPr>
          <w:b/>
        </w:rPr>
        <w:t xml:space="preserve">1 </w:t>
      </w:r>
      <w:r w:rsidRPr="007309B1">
        <w:rPr>
          <w:noProof/>
        </w:rPr>
        <w:t xml:space="preserve">as the sequence number. </w:t>
      </w:r>
    </w:p>
    <w:p w14:paraId="6EC0D394" w14:textId="77777777" w:rsidR="00435C7A" w:rsidRPr="007309B1" w:rsidRDefault="00435C7A" w:rsidP="00435C7A">
      <w:pPr>
        <w:pStyle w:val="SubStepAlpha"/>
        <w:rPr>
          <w:noProof/>
        </w:rPr>
      </w:pPr>
      <w:r w:rsidRPr="007309B1">
        <w:rPr>
          <w:noProof/>
        </w:rPr>
        <w:t xml:space="preserve">Use the </w:t>
      </w:r>
      <w:r w:rsidRPr="00435C7A">
        <w:rPr>
          <w:rStyle w:val="BodyTextBold"/>
          <w:rFonts w:eastAsia="Calibri"/>
          <w:noProof/>
        </w:rPr>
        <w:t>match address &lt;access-list&gt;</w:t>
      </w:r>
      <w:r w:rsidRPr="007309B1">
        <w:rPr>
          <w:noProof/>
        </w:rPr>
        <w:t xml:space="preserve"> command to specify which access list defines which traffic to encrypt.</w:t>
      </w:r>
    </w:p>
    <w:p w14:paraId="6BFC950C" w14:textId="77777777" w:rsidR="00435C7A" w:rsidRPr="007309B1" w:rsidRDefault="00435C7A" w:rsidP="00A211B2">
      <w:pPr>
        <w:pStyle w:val="SubStepAlpha"/>
        <w:numPr>
          <w:ilvl w:val="3"/>
          <w:numId w:val="10"/>
        </w:numPr>
        <w:rPr>
          <w:noProof/>
        </w:rPr>
      </w:pPr>
      <w:r w:rsidRPr="007309B1">
        <w:rPr>
          <w:noProof/>
        </w:rPr>
        <w:t>S</w:t>
      </w:r>
      <w:r>
        <w:rPr>
          <w:noProof/>
        </w:rPr>
        <w:t xml:space="preserve">et </w:t>
      </w:r>
      <w:r w:rsidR="002274CB">
        <w:rPr>
          <w:noProof/>
        </w:rPr>
        <w:t>the peer address</w:t>
      </w:r>
      <w:r>
        <w:rPr>
          <w:noProof/>
        </w:rPr>
        <w:t xml:space="preserve"> to the ASA</w:t>
      </w:r>
      <w:r w:rsidRPr="007309B1">
        <w:rPr>
          <w:noProof/>
        </w:rPr>
        <w:t xml:space="preserve">’s remote VPN endpoint interface </w:t>
      </w:r>
      <w:r>
        <w:rPr>
          <w:noProof/>
        </w:rPr>
        <w:t xml:space="preserve">IP address </w:t>
      </w:r>
      <w:r w:rsidR="004408D7">
        <w:rPr>
          <w:noProof/>
        </w:rPr>
        <w:t>(</w:t>
      </w:r>
      <w:r w:rsidRPr="00435C7A">
        <w:rPr>
          <w:b/>
          <w:noProof/>
        </w:rPr>
        <w:t>209.165.200.226</w:t>
      </w:r>
      <w:r w:rsidR="004408D7" w:rsidRPr="004408D7">
        <w:rPr>
          <w:noProof/>
        </w:rPr>
        <w:t>)</w:t>
      </w:r>
      <w:r>
        <w:rPr>
          <w:noProof/>
        </w:rPr>
        <w:t>.</w:t>
      </w:r>
    </w:p>
    <w:p w14:paraId="0EE60D08" w14:textId="77777777" w:rsidR="00435C7A" w:rsidRPr="007309B1" w:rsidRDefault="00AE5252" w:rsidP="00A211B2">
      <w:pPr>
        <w:pStyle w:val="SubStepAlpha"/>
        <w:numPr>
          <w:ilvl w:val="3"/>
          <w:numId w:val="10"/>
        </w:numPr>
        <w:rPr>
          <w:noProof/>
        </w:rPr>
      </w:pPr>
      <w:r>
        <w:t>S</w:t>
      </w:r>
      <w:r w:rsidR="0057549A">
        <w:t>et</w:t>
      </w:r>
      <w:r>
        <w:t xml:space="preserve"> the transform set to </w:t>
      </w:r>
      <w:r w:rsidR="00802BA5">
        <w:rPr>
          <w:b/>
        </w:rPr>
        <w:t>TRNSFRM-SET</w:t>
      </w:r>
      <w:r w:rsidR="00115258">
        <w:rPr>
          <w:b/>
        </w:rPr>
        <w:t>.</w:t>
      </w:r>
    </w:p>
    <w:p w14:paraId="3B34F368" w14:textId="77777777" w:rsidR="00435C7A" w:rsidRDefault="00435C7A" w:rsidP="00A211B2">
      <w:pPr>
        <w:pStyle w:val="SubStepAlpha"/>
        <w:numPr>
          <w:ilvl w:val="3"/>
          <w:numId w:val="10"/>
        </w:numPr>
      </w:pPr>
      <w:r>
        <w:t>A</w:t>
      </w:r>
      <w:r w:rsidRPr="007334B1">
        <w:t xml:space="preserve">pply the </w:t>
      </w:r>
      <w:r>
        <w:t xml:space="preserve">crypto </w:t>
      </w:r>
      <w:r w:rsidRPr="007334B1">
        <w:t xml:space="preserve">map to </w:t>
      </w:r>
      <w:r w:rsidR="00AE5252">
        <w:t>R3’s S0/0/1 interface</w:t>
      </w:r>
      <w:r w:rsidRPr="007334B1">
        <w:t>.</w:t>
      </w:r>
    </w:p>
    <w:p w14:paraId="06A26D9D" w14:textId="77777777" w:rsidR="00AE5252" w:rsidRDefault="00AE5252" w:rsidP="00AE5252">
      <w:pPr>
        <w:pStyle w:val="StepHead"/>
      </w:pPr>
      <w:r>
        <w:t xml:space="preserve">Verify IPsec </w:t>
      </w:r>
      <w:r w:rsidR="004408D7">
        <w:t>c</w:t>
      </w:r>
      <w:r>
        <w:t>onfiguration on R3.</w:t>
      </w:r>
    </w:p>
    <w:p w14:paraId="2053C68D" w14:textId="77777777" w:rsidR="00AE5252" w:rsidRDefault="00151A0D" w:rsidP="00151A0D">
      <w:pPr>
        <w:pStyle w:val="BodyTextL25"/>
      </w:pPr>
      <w:r>
        <w:t xml:space="preserve">Use the </w:t>
      </w:r>
      <w:r w:rsidRPr="00151A0D">
        <w:rPr>
          <w:b/>
        </w:rPr>
        <w:t>show crypto map</w:t>
      </w:r>
      <w:r>
        <w:t xml:space="preserve"> and </w:t>
      </w:r>
      <w:r w:rsidRPr="00151A0D">
        <w:rPr>
          <w:b/>
        </w:rPr>
        <w:t>show crypto ipsec sa</w:t>
      </w:r>
      <w:r>
        <w:t xml:space="preserve"> commands to verify R3’s IPsec VPN configuration.</w:t>
      </w:r>
    </w:p>
    <w:p w14:paraId="733BCBF7" w14:textId="77777777" w:rsidR="00151A0D" w:rsidRDefault="00151A0D" w:rsidP="00A211B2">
      <w:pPr>
        <w:pStyle w:val="TaskHead"/>
        <w:numPr>
          <w:ilvl w:val="1"/>
          <w:numId w:val="4"/>
        </w:numPr>
      </w:pPr>
      <w:r>
        <w:t>Configure Site-to-Site VPN on ASA using ASDM</w:t>
      </w:r>
    </w:p>
    <w:p w14:paraId="580CA6B9" w14:textId="77777777" w:rsidR="00F82B7D" w:rsidRDefault="00151A0D" w:rsidP="00F82B7D">
      <w:pPr>
        <w:pStyle w:val="StepHead"/>
      </w:pPr>
      <w:r>
        <w:t xml:space="preserve">Use a browser on </w:t>
      </w:r>
      <w:r w:rsidRPr="00F2513A">
        <w:t>PC-B</w:t>
      </w:r>
      <w:r>
        <w:t xml:space="preserve"> to establish an ASDM session to the ASA. </w:t>
      </w:r>
    </w:p>
    <w:p w14:paraId="7864DD4C" w14:textId="77777777" w:rsidR="00151A0D" w:rsidRDefault="004408D7" w:rsidP="00F82B7D">
      <w:pPr>
        <w:pStyle w:val="SubStepAlpha"/>
      </w:pPr>
      <w:r w:rsidRPr="00A22C68">
        <w:t>After</w:t>
      </w:r>
      <w:r>
        <w:t xml:space="preserve"> the ASDM is established</w:t>
      </w:r>
      <w:r w:rsidR="00151A0D">
        <w:t xml:space="preserve">, use the </w:t>
      </w:r>
      <w:r w:rsidR="00151A0D" w:rsidRPr="00151A0D">
        <w:rPr>
          <w:b/>
        </w:rPr>
        <w:t>Site-to-Site VPN Wizard</w:t>
      </w:r>
      <w:r w:rsidR="00151A0D">
        <w:t xml:space="preserve"> to configure the ASA for IPsec </w:t>
      </w:r>
      <w:r>
        <w:t>s</w:t>
      </w:r>
      <w:r w:rsidR="00151A0D">
        <w:t>ite-to-</w:t>
      </w:r>
      <w:r>
        <w:t>s</w:t>
      </w:r>
      <w:r w:rsidR="00151A0D">
        <w:t>ite VPN.</w:t>
      </w:r>
    </w:p>
    <w:p w14:paraId="508AA17F" w14:textId="77777777" w:rsidR="00151A0D" w:rsidRDefault="00F82B7D" w:rsidP="00151A0D">
      <w:pPr>
        <w:pStyle w:val="SubStepAlpha"/>
      </w:pPr>
      <w:r>
        <w:t>Set the Peer IP Address to</w:t>
      </w:r>
      <w:r w:rsidR="00151A0D">
        <w:t xml:space="preserve"> R3’s S0/0/1 IP address </w:t>
      </w:r>
      <w:r w:rsidR="004408D7">
        <w:t>(</w:t>
      </w:r>
      <w:r w:rsidR="00151A0D" w:rsidRPr="00F82B7D">
        <w:rPr>
          <w:b/>
        </w:rPr>
        <w:t>10.2.2.1</w:t>
      </w:r>
      <w:r w:rsidR="004408D7" w:rsidRPr="004408D7">
        <w:t>)</w:t>
      </w:r>
      <w:r w:rsidR="00151A0D">
        <w:t>.</w:t>
      </w:r>
      <w:r w:rsidR="00C150AF">
        <w:t xml:space="preserve"> Verify that </w:t>
      </w:r>
      <w:r w:rsidR="00C150AF" w:rsidRPr="00F82B7D">
        <w:rPr>
          <w:b/>
        </w:rPr>
        <w:t>outside</w:t>
      </w:r>
      <w:r w:rsidR="00C150AF">
        <w:t xml:space="preserve"> is selected for the VPN Access Interface</w:t>
      </w:r>
      <w:r w:rsidR="004408D7">
        <w:t>.</w:t>
      </w:r>
      <w:r w:rsidR="00C150AF">
        <w:t xml:space="preserve"> </w:t>
      </w:r>
    </w:p>
    <w:p w14:paraId="71626CC3" w14:textId="77777777" w:rsidR="00C150AF" w:rsidRDefault="00C150AF" w:rsidP="00C150AF">
      <w:pPr>
        <w:pStyle w:val="SubStepAlpha"/>
      </w:pPr>
      <w:r>
        <w:t>Identify the traffic to protect.</w:t>
      </w:r>
      <w:r w:rsidR="00F82B7D">
        <w:t xml:space="preserve"> </w:t>
      </w:r>
      <w:r>
        <w:t xml:space="preserve">Set the Local Network to </w:t>
      </w:r>
      <w:r w:rsidR="00F82B7D">
        <w:rPr>
          <w:b/>
        </w:rPr>
        <w:t>inside-network</w:t>
      </w:r>
      <w:r w:rsidRPr="00F82B7D">
        <w:rPr>
          <w:b/>
        </w:rPr>
        <w:t>/24</w:t>
      </w:r>
      <w:r>
        <w:t xml:space="preserve"> and the Remote Network to </w:t>
      </w:r>
      <w:r w:rsidRPr="00F82B7D">
        <w:rPr>
          <w:b/>
        </w:rPr>
        <w:t>172.16.3.0/24</w:t>
      </w:r>
      <w:r>
        <w:t>.</w:t>
      </w:r>
    </w:p>
    <w:p w14:paraId="67F356B2" w14:textId="695CDA33" w:rsidR="00C150AF" w:rsidRDefault="00C150AF" w:rsidP="00C150AF">
      <w:pPr>
        <w:pStyle w:val="SubStepAlpha"/>
      </w:pPr>
      <w:r>
        <w:t>Configure the pre-shared key.</w:t>
      </w:r>
      <w:r w:rsidR="00F82B7D">
        <w:t xml:space="preserve"> </w:t>
      </w:r>
      <w:r>
        <w:t>Enter the Pre-shared Key</w:t>
      </w:r>
      <w:r w:rsidR="00667742">
        <w:t xml:space="preserve"> of</w:t>
      </w:r>
      <w:r>
        <w:t xml:space="preserve"> </w:t>
      </w:r>
      <w:r w:rsidR="001036CE">
        <w:rPr>
          <w:b/>
        </w:rPr>
        <w:t>Site2SiteKEY1</w:t>
      </w:r>
    </w:p>
    <w:p w14:paraId="7D51CD31" w14:textId="77777777" w:rsidR="00C150AF" w:rsidRDefault="00C150AF" w:rsidP="00C150AF">
      <w:pPr>
        <w:pStyle w:val="SubStepAlpha"/>
      </w:pPr>
      <w:r>
        <w:t>Enable NAT exemption.</w:t>
      </w:r>
      <w:r w:rsidR="00F82B7D">
        <w:t xml:space="preserve"> </w:t>
      </w:r>
      <w:r>
        <w:t xml:space="preserve">Check the </w:t>
      </w:r>
      <w:r w:rsidRPr="00F82B7D">
        <w:rPr>
          <w:b/>
        </w:rPr>
        <w:t>Exempt ASA side host/network from address translation</w:t>
      </w:r>
      <w:r>
        <w:t xml:space="preserve"> box and verify that the </w:t>
      </w:r>
      <w:r w:rsidRPr="00F82B7D">
        <w:rPr>
          <w:b/>
        </w:rPr>
        <w:t>inside</w:t>
      </w:r>
      <w:r>
        <w:t xml:space="preserve"> interface is selected.</w:t>
      </w:r>
    </w:p>
    <w:p w14:paraId="4639CB89" w14:textId="77777777" w:rsidR="00C150AF" w:rsidRDefault="000B0AFD" w:rsidP="000B0AFD">
      <w:pPr>
        <w:pStyle w:val="StepHead"/>
      </w:pPr>
      <w:r>
        <w:t>Apply IP</w:t>
      </w:r>
      <w:r w:rsidR="00D939B2">
        <w:t>s</w:t>
      </w:r>
      <w:r>
        <w:t>ec configuration to the ASA.</w:t>
      </w:r>
    </w:p>
    <w:p w14:paraId="32420EA0" w14:textId="77777777" w:rsidR="00D939B2" w:rsidRPr="00D939B2" w:rsidRDefault="00D939B2" w:rsidP="00D939B2">
      <w:pPr>
        <w:pStyle w:val="BodyTextL25"/>
      </w:pPr>
      <w:r>
        <w:t xml:space="preserve">Click </w:t>
      </w:r>
      <w:r w:rsidR="0033277B" w:rsidRPr="0033277B">
        <w:rPr>
          <w:b/>
        </w:rPr>
        <w:t>Finish</w:t>
      </w:r>
      <w:r w:rsidR="0033277B">
        <w:t xml:space="preserve"> to apply</w:t>
      </w:r>
      <w:r>
        <w:t xml:space="preserve"> the </w:t>
      </w:r>
      <w:r w:rsidR="004408D7">
        <w:t>s</w:t>
      </w:r>
      <w:r w:rsidR="0033277B">
        <w:t>ite-to-</w:t>
      </w:r>
      <w:r w:rsidR="004408D7">
        <w:t>s</w:t>
      </w:r>
      <w:r w:rsidR="0033277B">
        <w:t>ite</w:t>
      </w:r>
      <w:r>
        <w:t xml:space="preserve"> configuration to the ASA.</w:t>
      </w:r>
    </w:p>
    <w:p w14:paraId="2B37F162" w14:textId="77777777" w:rsidR="00513852" w:rsidRPr="00085719" w:rsidRDefault="00151A0D" w:rsidP="00A211B2">
      <w:pPr>
        <w:pStyle w:val="TaskHead"/>
        <w:numPr>
          <w:ilvl w:val="1"/>
          <w:numId w:val="4"/>
        </w:numPr>
      </w:pPr>
      <w:r>
        <w:t>T</w:t>
      </w:r>
      <w:r w:rsidR="00513852" w:rsidRPr="00812F32">
        <w:t xml:space="preserve">est the </w:t>
      </w:r>
      <w:r w:rsidR="00513852">
        <w:t xml:space="preserve">Site-to-Site IPsec </w:t>
      </w:r>
      <w:r w:rsidR="00513852" w:rsidRPr="00812F32">
        <w:t xml:space="preserve">VPN </w:t>
      </w:r>
      <w:r w:rsidR="000B0AFD">
        <w:t>Connection between the ASA and R3</w:t>
      </w:r>
    </w:p>
    <w:p w14:paraId="1C340D9A" w14:textId="77777777" w:rsidR="00513852" w:rsidRDefault="000B0AFD" w:rsidP="00513852">
      <w:pPr>
        <w:pStyle w:val="StepHead"/>
      </w:pPr>
      <w:r>
        <w:t>From PC-B</w:t>
      </w:r>
      <w:r w:rsidR="00513852" w:rsidRPr="0052710F">
        <w:t xml:space="preserve">, </w:t>
      </w:r>
      <w:r>
        <w:t xml:space="preserve">ping </w:t>
      </w:r>
      <w:r w:rsidR="003439A3">
        <w:t>R3’s LAN interface</w:t>
      </w:r>
      <w:r>
        <w:t>.</w:t>
      </w:r>
    </w:p>
    <w:p w14:paraId="13FA8DFC" w14:textId="77777777" w:rsidR="00EC591C" w:rsidRDefault="00EC591C" w:rsidP="00EC591C">
      <w:pPr>
        <w:pStyle w:val="BodyTextL25"/>
      </w:pPr>
      <w:r>
        <w:t xml:space="preserve">This should </w:t>
      </w:r>
      <w:r w:rsidR="004408D7">
        <w:t>access</w:t>
      </w:r>
      <w:r>
        <w:t xml:space="preserve"> the IPsec </w:t>
      </w:r>
      <w:r w:rsidR="004408D7">
        <w:t>S</w:t>
      </w:r>
      <w:r>
        <w:t>ite-to-</w:t>
      </w:r>
      <w:r w:rsidR="004408D7">
        <w:t>s</w:t>
      </w:r>
      <w:r>
        <w:t>ite VPN connection between the ASA and R3.</w:t>
      </w:r>
    </w:p>
    <w:p w14:paraId="0E25C980" w14:textId="77777777" w:rsidR="00435AC0" w:rsidRDefault="00944355" w:rsidP="00944355">
      <w:pPr>
        <w:pStyle w:val="StepHead"/>
      </w:pPr>
      <w:r>
        <w:t xml:space="preserve">Verify </w:t>
      </w:r>
      <w:r w:rsidR="004408D7">
        <w:t xml:space="preserve">the </w:t>
      </w:r>
      <w:r>
        <w:t>IPsec Site-to-Site VPN session is active</w:t>
      </w:r>
      <w:r w:rsidR="00435AC0">
        <w:t>.</w:t>
      </w:r>
    </w:p>
    <w:p w14:paraId="5AAFFBE1" w14:textId="77777777" w:rsidR="00513852" w:rsidRDefault="00435AC0" w:rsidP="00435AC0">
      <w:pPr>
        <w:pStyle w:val="SubStepAlpha"/>
      </w:pPr>
      <w:r>
        <w:t>F</w:t>
      </w:r>
      <w:r w:rsidR="00944355">
        <w:t xml:space="preserve">rom ASDM on PC-B, </w:t>
      </w:r>
      <w:r w:rsidR="004408D7">
        <w:t>c</w:t>
      </w:r>
      <w:r w:rsidR="00944355">
        <w:t xml:space="preserve">lick the </w:t>
      </w:r>
      <w:r w:rsidR="00944355" w:rsidRPr="00435AC0">
        <w:rPr>
          <w:b/>
        </w:rPr>
        <w:t>Monitoring</w:t>
      </w:r>
      <w:r w:rsidR="00944355">
        <w:t>&gt;</w:t>
      </w:r>
      <w:r w:rsidR="00944355" w:rsidRPr="00435AC0">
        <w:rPr>
          <w:b/>
        </w:rPr>
        <w:t>VPN</w:t>
      </w:r>
      <w:r w:rsidR="00944355">
        <w:t xml:space="preserve"> menu. A connection profile IP address of 10.2.2.1 should be displayed in the middle of </w:t>
      </w:r>
      <w:r w:rsidR="004408D7">
        <w:t xml:space="preserve">the </w:t>
      </w:r>
      <w:r w:rsidR="00944355">
        <w:t>screen. Click the</w:t>
      </w:r>
      <w:r w:rsidR="00944355" w:rsidRPr="00435AC0">
        <w:rPr>
          <w:b/>
        </w:rPr>
        <w:t xml:space="preserve"> Details</w:t>
      </w:r>
      <w:r w:rsidR="00944355">
        <w:t xml:space="preserve"> button to see IKE and IPsec session details.</w:t>
      </w:r>
    </w:p>
    <w:p w14:paraId="2C5ED269" w14:textId="77777777" w:rsidR="00BE03B2" w:rsidRDefault="00BE03B2" w:rsidP="00435AC0">
      <w:pPr>
        <w:pStyle w:val="SubStepAlpha"/>
      </w:pPr>
      <w:r>
        <w:t xml:space="preserve">Issue the </w:t>
      </w:r>
      <w:r w:rsidRPr="00BE03B2">
        <w:rPr>
          <w:b/>
        </w:rPr>
        <w:t>show crypto isakmp sa</w:t>
      </w:r>
      <w:r>
        <w:t xml:space="preserve"> c</w:t>
      </w:r>
      <w:r w:rsidR="00D74F7F">
        <w:t>ommand to verify that an IKE security association (SA) is active.</w:t>
      </w:r>
    </w:p>
    <w:p w14:paraId="4E2B21D4" w14:textId="7939E1C4" w:rsidR="00944355" w:rsidRDefault="00435AC0" w:rsidP="00435AC0">
      <w:pPr>
        <w:pStyle w:val="SubStepAlpha"/>
      </w:pPr>
      <w:r>
        <w:t>From PC-C, issue the command</w:t>
      </w:r>
      <w:r w:rsidR="00944355">
        <w:t xml:space="preserve"> </w:t>
      </w:r>
      <w:r w:rsidR="00944355" w:rsidRPr="00435AC0">
        <w:rPr>
          <w:b/>
        </w:rPr>
        <w:t>tracert</w:t>
      </w:r>
      <w:r w:rsidR="006739CD">
        <w:rPr>
          <w:b/>
        </w:rPr>
        <w:t xml:space="preserve"> -d</w:t>
      </w:r>
      <w:r w:rsidR="00944355" w:rsidRPr="00435AC0">
        <w:rPr>
          <w:b/>
        </w:rPr>
        <w:t xml:space="preserve"> </w:t>
      </w:r>
      <w:r w:rsidRPr="00435AC0">
        <w:rPr>
          <w:b/>
        </w:rPr>
        <w:t>192.168.1.3</w:t>
      </w:r>
      <w:r>
        <w:t xml:space="preserve">. If </w:t>
      </w:r>
      <w:r w:rsidR="004408D7">
        <w:t>the s</w:t>
      </w:r>
      <w:r>
        <w:t>ite-to-</w:t>
      </w:r>
      <w:r w:rsidR="004408D7">
        <w:t>s</w:t>
      </w:r>
      <w:r>
        <w:t xml:space="preserve">ite VPN tunnel is working </w:t>
      </w:r>
      <w:r w:rsidRPr="00A22C68">
        <w:t>correctly</w:t>
      </w:r>
      <w:r w:rsidR="00A22C68">
        <w:rPr>
          <w:noProof/>
        </w:rPr>
        <w:t>,</w:t>
      </w:r>
      <w:r>
        <w:t xml:space="preserve"> you will not see traffic being routed through R2 (10.2.2.2).</w:t>
      </w:r>
    </w:p>
    <w:p w14:paraId="67BD9B54" w14:textId="77777777" w:rsidR="00435AC0" w:rsidRDefault="00435AC0" w:rsidP="00BE03B2">
      <w:pPr>
        <w:pStyle w:val="SubStepAlpha"/>
      </w:pPr>
      <w:r w:rsidRPr="00A22C68">
        <w:rPr>
          <w:noProof/>
        </w:rPr>
        <w:t xml:space="preserve">Issue the </w:t>
      </w:r>
      <w:r w:rsidRPr="00A22C68">
        <w:rPr>
          <w:b/>
          <w:noProof/>
        </w:rPr>
        <w:t>show crypto</w:t>
      </w:r>
      <w:r w:rsidRPr="00BE03B2">
        <w:rPr>
          <w:b/>
        </w:rPr>
        <w:t xml:space="preserve"> ipsec sa</w:t>
      </w:r>
      <w:r>
        <w:t xml:space="preserve"> command on R3 to view the number of packets that have been encapsulated and decapsulated. </w:t>
      </w:r>
      <w:r w:rsidR="00BE03B2">
        <w:t>Verify that there are no failed packet attempts or send and receive errors.</w:t>
      </w:r>
    </w:p>
    <w:p w14:paraId="07C352F5" w14:textId="77777777" w:rsidR="00FA7DF4" w:rsidRPr="004C0909" w:rsidRDefault="00FA7DF4" w:rsidP="00FA7DF4">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FA7DF4" w:rsidRPr="00763D8B" w14:paraId="4B6F2775" w14:textId="77777777" w:rsidTr="00D56CBB">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5232AE" w14:textId="77777777" w:rsidR="00FA7DF4" w:rsidRDefault="00FA7DF4" w:rsidP="00D56CBB">
            <w:pPr>
              <w:pStyle w:val="TableHeading"/>
            </w:pPr>
            <w:r>
              <w:t>Router Interface Summary</w:t>
            </w:r>
          </w:p>
        </w:tc>
      </w:tr>
      <w:tr w:rsidR="00FA7DF4" w14:paraId="3C25BC97" w14:textId="77777777" w:rsidTr="00D56CBB">
        <w:trPr>
          <w:cantSplit/>
          <w:jc w:val="center"/>
        </w:trPr>
        <w:tc>
          <w:tcPr>
            <w:tcW w:w="1530" w:type="dxa"/>
          </w:tcPr>
          <w:p w14:paraId="0249A33A" w14:textId="77777777" w:rsidR="00FA7DF4" w:rsidRPr="00763D8B" w:rsidRDefault="00FA7DF4" w:rsidP="00D56CBB">
            <w:pPr>
              <w:pStyle w:val="TableHeading"/>
            </w:pPr>
            <w:r w:rsidRPr="00763D8B">
              <w:t>Router Model</w:t>
            </w:r>
          </w:p>
        </w:tc>
        <w:tc>
          <w:tcPr>
            <w:tcW w:w="2250" w:type="dxa"/>
          </w:tcPr>
          <w:p w14:paraId="5E0794E0" w14:textId="77777777" w:rsidR="00FA7DF4" w:rsidRPr="00763D8B" w:rsidRDefault="00FA7DF4" w:rsidP="00D56CBB">
            <w:pPr>
              <w:pStyle w:val="TableHeading"/>
            </w:pPr>
            <w:r w:rsidRPr="00763D8B">
              <w:t>Ethernet Interface #1</w:t>
            </w:r>
          </w:p>
        </w:tc>
        <w:tc>
          <w:tcPr>
            <w:tcW w:w="2250" w:type="dxa"/>
          </w:tcPr>
          <w:p w14:paraId="63E7470B" w14:textId="77777777" w:rsidR="00FA7DF4" w:rsidRPr="00763D8B" w:rsidRDefault="00FA7DF4" w:rsidP="00D56CBB">
            <w:pPr>
              <w:pStyle w:val="TableHeading"/>
            </w:pPr>
            <w:r w:rsidRPr="00763D8B">
              <w:t>Ethernet Interface #2</w:t>
            </w:r>
          </w:p>
        </w:tc>
        <w:tc>
          <w:tcPr>
            <w:tcW w:w="2070" w:type="dxa"/>
          </w:tcPr>
          <w:p w14:paraId="3A9D5088" w14:textId="77777777" w:rsidR="00FA7DF4" w:rsidRPr="00763D8B" w:rsidRDefault="00FA7DF4" w:rsidP="00D56CBB">
            <w:pPr>
              <w:pStyle w:val="TableHeading"/>
            </w:pPr>
            <w:r w:rsidRPr="00763D8B">
              <w:t>Serial Interface #1</w:t>
            </w:r>
          </w:p>
        </w:tc>
        <w:tc>
          <w:tcPr>
            <w:tcW w:w="2160" w:type="dxa"/>
          </w:tcPr>
          <w:p w14:paraId="40273B96" w14:textId="77777777" w:rsidR="00FA7DF4" w:rsidRPr="00763D8B" w:rsidRDefault="00FA7DF4" w:rsidP="00D56CBB">
            <w:pPr>
              <w:pStyle w:val="TableHeading"/>
            </w:pPr>
            <w:r w:rsidRPr="00763D8B">
              <w:t>Serial Interface #2</w:t>
            </w:r>
          </w:p>
        </w:tc>
      </w:tr>
      <w:tr w:rsidR="00FA7DF4" w14:paraId="2C159DA6" w14:textId="77777777" w:rsidTr="00D56CBB">
        <w:trPr>
          <w:cantSplit/>
          <w:jc w:val="center"/>
        </w:trPr>
        <w:tc>
          <w:tcPr>
            <w:tcW w:w="1530" w:type="dxa"/>
          </w:tcPr>
          <w:p w14:paraId="0EC0B132" w14:textId="77777777" w:rsidR="00FA7DF4" w:rsidRPr="00763D8B" w:rsidRDefault="00FA7DF4" w:rsidP="00D56CBB">
            <w:pPr>
              <w:pStyle w:val="TableText"/>
            </w:pPr>
            <w:r>
              <w:t>1700</w:t>
            </w:r>
          </w:p>
        </w:tc>
        <w:tc>
          <w:tcPr>
            <w:tcW w:w="2250" w:type="dxa"/>
          </w:tcPr>
          <w:p w14:paraId="115A7175" w14:textId="77777777" w:rsidR="00FA7DF4" w:rsidRPr="00763D8B" w:rsidRDefault="00FA7DF4" w:rsidP="00667742">
            <w:pPr>
              <w:pStyle w:val="TableText"/>
            </w:pPr>
            <w:r>
              <w:t>Fast Ethernet 0 (F</w:t>
            </w:r>
            <w:r w:rsidRPr="00E664D9">
              <w:t>0)</w:t>
            </w:r>
          </w:p>
        </w:tc>
        <w:tc>
          <w:tcPr>
            <w:tcW w:w="2250" w:type="dxa"/>
          </w:tcPr>
          <w:p w14:paraId="55BF4203" w14:textId="77777777" w:rsidR="00FA7DF4" w:rsidRPr="00763D8B" w:rsidRDefault="00FA7DF4" w:rsidP="00FA7DF4">
            <w:pPr>
              <w:pStyle w:val="TableText"/>
            </w:pPr>
            <w:r w:rsidRPr="00E664D9">
              <w:t>Fast Ethernet 1 (F1)</w:t>
            </w:r>
          </w:p>
        </w:tc>
        <w:tc>
          <w:tcPr>
            <w:tcW w:w="2070" w:type="dxa"/>
          </w:tcPr>
          <w:p w14:paraId="255442E2" w14:textId="77777777" w:rsidR="00FA7DF4" w:rsidRPr="00763D8B" w:rsidRDefault="00FA7DF4" w:rsidP="00D56CBB">
            <w:pPr>
              <w:pStyle w:val="TableText"/>
            </w:pPr>
            <w:r w:rsidRPr="00E664D9">
              <w:t>Serial 0 (S0)</w:t>
            </w:r>
          </w:p>
        </w:tc>
        <w:tc>
          <w:tcPr>
            <w:tcW w:w="2160" w:type="dxa"/>
          </w:tcPr>
          <w:p w14:paraId="2C96B11E" w14:textId="77777777" w:rsidR="00FA7DF4" w:rsidRPr="00763D8B" w:rsidRDefault="00FA7DF4" w:rsidP="00D56CBB">
            <w:pPr>
              <w:pStyle w:val="TableText"/>
            </w:pPr>
            <w:r w:rsidRPr="00E664D9">
              <w:t>Serial 1 (S1)</w:t>
            </w:r>
          </w:p>
        </w:tc>
      </w:tr>
      <w:tr w:rsidR="00FA7DF4" w14:paraId="5B09B705" w14:textId="77777777" w:rsidTr="00D56CBB">
        <w:trPr>
          <w:cantSplit/>
          <w:jc w:val="center"/>
        </w:trPr>
        <w:tc>
          <w:tcPr>
            <w:tcW w:w="1530" w:type="dxa"/>
          </w:tcPr>
          <w:p w14:paraId="544DA34C" w14:textId="77777777" w:rsidR="00FA7DF4" w:rsidRPr="00763D8B" w:rsidRDefault="00FA7DF4" w:rsidP="00D56CBB">
            <w:pPr>
              <w:pStyle w:val="TableText"/>
            </w:pPr>
            <w:r w:rsidRPr="00763D8B">
              <w:t>1800</w:t>
            </w:r>
          </w:p>
        </w:tc>
        <w:tc>
          <w:tcPr>
            <w:tcW w:w="2250" w:type="dxa"/>
          </w:tcPr>
          <w:p w14:paraId="417E8B14" w14:textId="77777777" w:rsidR="00FA7DF4" w:rsidRPr="00763D8B" w:rsidRDefault="00FA7DF4" w:rsidP="00667742">
            <w:pPr>
              <w:pStyle w:val="TableText"/>
            </w:pPr>
            <w:r w:rsidRPr="00763D8B">
              <w:t>Fast Ethernet 0/0 (F0/0)</w:t>
            </w:r>
          </w:p>
        </w:tc>
        <w:tc>
          <w:tcPr>
            <w:tcW w:w="2250" w:type="dxa"/>
          </w:tcPr>
          <w:p w14:paraId="2EAA4A65" w14:textId="77777777" w:rsidR="00FA7DF4" w:rsidRPr="00763D8B" w:rsidRDefault="00FA7DF4" w:rsidP="00D56CBB">
            <w:pPr>
              <w:pStyle w:val="TableText"/>
            </w:pPr>
            <w:r w:rsidRPr="00763D8B">
              <w:t>Fast Ethernet 0/1 (F0/1)</w:t>
            </w:r>
          </w:p>
        </w:tc>
        <w:tc>
          <w:tcPr>
            <w:tcW w:w="2070" w:type="dxa"/>
          </w:tcPr>
          <w:p w14:paraId="55F4CD25" w14:textId="77777777" w:rsidR="00FA7DF4" w:rsidRPr="00763D8B" w:rsidRDefault="00FA7DF4" w:rsidP="00D56CBB">
            <w:pPr>
              <w:pStyle w:val="TableText"/>
            </w:pPr>
            <w:r w:rsidRPr="00763D8B">
              <w:t>Serial 0/0/0 (S0/0/0)</w:t>
            </w:r>
          </w:p>
        </w:tc>
        <w:tc>
          <w:tcPr>
            <w:tcW w:w="2160" w:type="dxa"/>
          </w:tcPr>
          <w:p w14:paraId="2B6EF715" w14:textId="77777777" w:rsidR="00FA7DF4" w:rsidRPr="00763D8B" w:rsidRDefault="00FA7DF4" w:rsidP="00D56CBB">
            <w:pPr>
              <w:pStyle w:val="TableText"/>
            </w:pPr>
            <w:r w:rsidRPr="00763D8B">
              <w:t>Serial 0/0/1 (S0/0/1)</w:t>
            </w:r>
          </w:p>
        </w:tc>
      </w:tr>
      <w:tr w:rsidR="00FA7DF4" w14:paraId="59E816CE" w14:textId="77777777" w:rsidTr="00D56CBB">
        <w:trPr>
          <w:cantSplit/>
          <w:jc w:val="center"/>
        </w:trPr>
        <w:tc>
          <w:tcPr>
            <w:tcW w:w="1530" w:type="dxa"/>
          </w:tcPr>
          <w:p w14:paraId="1EBF2538" w14:textId="77777777" w:rsidR="00FA7DF4" w:rsidRPr="00763D8B" w:rsidRDefault="00FA7DF4" w:rsidP="00D56CBB">
            <w:pPr>
              <w:pStyle w:val="TableText"/>
            </w:pPr>
            <w:r w:rsidRPr="00763D8B">
              <w:t>1900</w:t>
            </w:r>
          </w:p>
        </w:tc>
        <w:tc>
          <w:tcPr>
            <w:tcW w:w="2250" w:type="dxa"/>
          </w:tcPr>
          <w:p w14:paraId="26038620" w14:textId="77777777" w:rsidR="00FA7DF4" w:rsidRPr="00763D8B" w:rsidRDefault="00FA7DF4" w:rsidP="00D56CBB">
            <w:pPr>
              <w:pStyle w:val="TableText"/>
            </w:pPr>
            <w:r w:rsidRPr="00763D8B">
              <w:t>Gigabit Ethernet 0/0 (G0/0)</w:t>
            </w:r>
          </w:p>
        </w:tc>
        <w:tc>
          <w:tcPr>
            <w:tcW w:w="2250" w:type="dxa"/>
          </w:tcPr>
          <w:p w14:paraId="703D369D" w14:textId="77777777" w:rsidR="00FA7DF4" w:rsidRPr="00763D8B" w:rsidRDefault="00FA7DF4" w:rsidP="00D56CBB">
            <w:pPr>
              <w:pStyle w:val="TableText"/>
            </w:pPr>
            <w:r w:rsidRPr="00763D8B">
              <w:t>Gigabit Ethernet 0/1 (G0/1)</w:t>
            </w:r>
          </w:p>
        </w:tc>
        <w:tc>
          <w:tcPr>
            <w:tcW w:w="2070" w:type="dxa"/>
          </w:tcPr>
          <w:p w14:paraId="77651FB1" w14:textId="77777777" w:rsidR="00FA7DF4" w:rsidRPr="00763D8B" w:rsidRDefault="00FA7DF4" w:rsidP="00D56CBB">
            <w:pPr>
              <w:pStyle w:val="TableText"/>
            </w:pPr>
            <w:r w:rsidRPr="00763D8B">
              <w:t>Serial 0/0/0 (S0/0/0)</w:t>
            </w:r>
          </w:p>
        </w:tc>
        <w:tc>
          <w:tcPr>
            <w:tcW w:w="2160" w:type="dxa"/>
          </w:tcPr>
          <w:p w14:paraId="7D7DB079" w14:textId="77777777" w:rsidR="00FA7DF4" w:rsidRPr="00763D8B" w:rsidRDefault="00FA7DF4" w:rsidP="00D56CBB">
            <w:pPr>
              <w:pStyle w:val="TableText"/>
            </w:pPr>
            <w:r w:rsidRPr="00763D8B">
              <w:t>Serial 0/0/1 (S0/0/1)</w:t>
            </w:r>
          </w:p>
        </w:tc>
      </w:tr>
      <w:tr w:rsidR="00FA7DF4" w14:paraId="34F7EABC" w14:textId="77777777" w:rsidTr="00D56CBB">
        <w:trPr>
          <w:cantSplit/>
          <w:jc w:val="center"/>
        </w:trPr>
        <w:tc>
          <w:tcPr>
            <w:tcW w:w="1530" w:type="dxa"/>
          </w:tcPr>
          <w:p w14:paraId="37BFB8A0" w14:textId="77777777" w:rsidR="00FA7DF4" w:rsidRDefault="00FA7DF4" w:rsidP="00D56CBB">
            <w:pPr>
              <w:pStyle w:val="TableText"/>
            </w:pPr>
            <w:r>
              <w:t>2801</w:t>
            </w:r>
          </w:p>
        </w:tc>
        <w:tc>
          <w:tcPr>
            <w:tcW w:w="2250" w:type="dxa"/>
          </w:tcPr>
          <w:p w14:paraId="511A9928" w14:textId="77777777" w:rsidR="00FA7DF4" w:rsidRPr="00763D8B" w:rsidRDefault="00FA7DF4" w:rsidP="00667742">
            <w:pPr>
              <w:pStyle w:val="TableText"/>
            </w:pPr>
            <w:r w:rsidRPr="00763D8B">
              <w:t>Fast Ethernet 0/0 (F0/0)</w:t>
            </w:r>
          </w:p>
        </w:tc>
        <w:tc>
          <w:tcPr>
            <w:tcW w:w="2250" w:type="dxa"/>
          </w:tcPr>
          <w:p w14:paraId="047274DE" w14:textId="77777777" w:rsidR="00FA7DF4" w:rsidRPr="00763D8B" w:rsidRDefault="00FA7DF4" w:rsidP="00D56CBB">
            <w:pPr>
              <w:pStyle w:val="TableText"/>
            </w:pPr>
            <w:r w:rsidRPr="00763D8B">
              <w:t>Fast Ethernet 0/1 (F0/1)</w:t>
            </w:r>
          </w:p>
        </w:tc>
        <w:tc>
          <w:tcPr>
            <w:tcW w:w="2070" w:type="dxa"/>
          </w:tcPr>
          <w:p w14:paraId="35FA1A40" w14:textId="77777777" w:rsidR="00FA7DF4" w:rsidRPr="00763D8B" w:rsidRDefault="00FA7DF4" w:rsidP="00D56CBB">
            <w:pPr>
              <w:pStyle w:val="TableText"/>
            </w:pPr>
            <w:r>
              <w:t>Serial 0/1/0 (S0/1</w:t>
            </w:r>
            <w:r w:rsidRPr="00763D8B">
              <w:t>/0)</w:t>
            </w:r>
          </w:p>
        </w:tc>
        <w:tc>
          <w:tcPr>
            <w:tcW w:w="2160" w:type="dxa"/>
          </w:tcPr>
          <w:p w14:paraId="56CDEC87" w14:textId="77777777" w:rsidR="00FA7DF4" w:rsidRPr="00763D8B" w:rsidRDefault="00FA7DF4" w:rsidP="00D56CBB">
            <w:pPr>
              <w:pStyle w:val="TableText"/>
            </w:pPr>
            <w:r>
              <w:t>Serial 0/1/1 (S0/1</w:t>
            </w:r>
            <w:r w:rsidRPr="00763D8B">
              <w:t>/1)</w:t>
            </w:r>
          </w:p>
        </w:tc>
      </w:tr>
      <w:tr w:rsidR="00FA7DF4" w14:paraId="2E1F039B" w14:textId="77777777" w:rsidTr="00D56CBB">
        <w:trPr>
          <w:cantSplit/>
          <w:jc w:val="center"/>
        </w:trPr>
        <w:tc>
          <w:tcPr>
            <w:tcW w:w="1530" w:type="dxa"/>
          </w:tcPr>
          <w:p w14:paraId="25F4F328" w14:textId="77777777" w:rsidR="00FA7DF4" w:rsidRPr="00763D8B" w:rsidRDefault="00FA7DF4" w:rsidP="00D56CBB">
            <w:pPr>
              <w:pStyle w:val="TableText"/>
            </w:pPr>
            <w:r>
              <w:t>2811</w:t>
            </w:r>
          </w:p>
        </w:tc>
        <w:tc>
          <w:tcPr>
            <w:tcW w:w="2250" w:type="dxa"/>
          </w:tcPr>
          <w:p w14:paraId="41211C99" w14:textId="77777777" w:rsidR="00FA7DF4" w:rsidRPr="00763D8B" w:rsidRDefault="00FA7DF4" w:rsidP="00667742">
            <w:pPr>
              <w:pStyle w:val="TableText"/>
            </w:pPr>
            <w:r w:rsidRPr="00763D8B">
              <w:t>Fast Ethernet 0/0 (F0/0)</w:t>
            </w:r>
          </w:p>
        </w:tc>
        <w:tc>
          <w:tcPr>
            <w:tcW w:w="2250" w:type="dxa"/>
          </w:tcPr>
          <w:p w14:paraId="2E52F5F8" w14:textId="77777777" w:rsidR="00FA7DF4" w:rsidRPr="00763D8B" w:rsidRDefault="00FA7DF4" w:rsidP="00D56CBB">
            <w:pPr>
              <w:pStyle w:val="TableText"/>
            </w:pPr>
            <w:r w:rsidRPr="00763D8B">
              <w:t>Fast Ethernet 0/1 (F0/1)</w:t>
            </w:r>
          </w:p>
        </w:tc>
        <w:tc>
          <w:tcPr>
            <w:tcW w:w="2070" w:type="dxa"/>
          </w:tcPr>
          <w:p w14:paraId="3FB30382" w14:textId="77777777" w:rsidR="00FA7DF4" w:rsidRPr="00763D8B" w:rsidRDefault="00FA7DF4" w:rsidP="00D56CBB">
            <w:pPr>
              <w:pStyle w:val="TableText"/>
            </w:pPr>
            <w:r w:rsidRPr="00763D8B">
              <w:t>Serial 0/0/0 (S0/0/0)</w:t>
            </w:r>
          </w:p>
        </w:tc>
        <w:tc>
          <w:tcPr>
            <w:tcW w:w="2160" w:type="dxa"/>
          </w:tcPr>
          <w:p w14:paraId="519A78F4" w14:textId="77777777" w:rsidR="00FA7DF4" w:rsidRPr="00763D8B" w:rsidRDefault="00FA7DF4" w:rsidP="00D56CBB">
            <w:pPr>
              <w:pStyle w:val="TableText"/>
            </w:pPr>
            <w:r w:rsidRPr="00763D8B">
              <w:t>Serial 0/0/1 (S0/0/1)</w:t>
            </w:r>
          </w:p>
        </w:tc>
      </w:tr>
      <w:tr w:rsidR="00FA7DF4" w14:paraId="63023850" w14:textId="77777777" w:rsidTr="00D56CBB">
        <w:trPr>
          <w:cantSplit/>
          <w:jc w:val="center"/>
        </w:trPr>
        <w:tc>
          <w:tcPr>
            <w:tcW w:w="1530" w:type="dxa"/>
          </w:tcPr>
          <w:p w14:paraId="76DA186A" w14:textId="77777777" w:rsidR="00FA7DF4" w:rsidRPr="00763D8B" w:rsidRDefault="00FA7DF4" w:rsidP="00D56CBB">
            <w:pPr>
              <w:pStyle w:val="TableText"/>
            </w:pPr>
            <w:r w:rsidRPr="00763D8B">
              <w:t>2900</w:t>
            </w:r>
          </w:p>
        </w:tc>
        <w:tc>
          <w:tcPr>
            <w:tcW w:w="2250" w:type="dxa"/>
          </w:tcPr>
          <w:p w14:paraId="27E782CF" w14:textId="77777777" w:rsidR="00FA7DF4" w:rsidRPr="00763D8B" w:rsidRDefault="00FA7DF4" w:rsidP="00D56CBB">
            <w:pPr>
              <w:pStyle w:val="TableText"/>
            </w:pPr>
            <w:r w:rsidRPr="00763D8B">
              <w:t>Gigabit Ethernet 0/0 (G0/0)</w:t>
            </w:r>
          </w:p>
        </w:tc>
        <w:tc>
          <w:tcPr>
            <w:tcW w:w="2250" w:type="dxa"/>
          </w:tcPr>
          <w:p w14:paraId="7792130A" w14:textId="77777777" w:rsidR="00FA7DF4" w:rsidRPr="00763D8B" w:rsidRDefault="00FA7DF4" w:rsidP="00D56CBB">
            <w:pPr>
              <w:pStyle w:val="TableText"/>
            </w:pPr>
            <w:r w:rsidRPr="00763D8B">
              <w:t>Gigabit Ethernet 0/1 (G0/1)</w:t>
            </w:r>
          </w:p>
        </w:tc>
        <w:tc>
          <w:tcPr>
            <w:tcW w:w="2070" w:type="dxa"/>
          </w:tcPr>
          <w:p w14:paraId="39F170A7" w14:textId="77777777" w:rsidR="00FA7DF4" w:rsidRPr="00763D8B" w:rsidRDefault="00FA7DF4" w:rsidP="00D56CBB">
            <w:pPr>
              <w:pStyle w:val="TableText"/>
            </w:pPr>
            <w:r w:rsidRPr="00763D8B">
              <w:t>Serial 0/0/0 (S0/0/0)</w:t>
            </w:r>
          </w:p>
        </w:tc>
        <w:tc>
          <w:tcPr>
            <w:tcW w:w="2160" w:type="dxa"/>
          </w:tcPr>
          <w:p w14:paraId="7E7B809E" w14:textId="77777777" w:rsidR="00FA7DF4" w:rsidRPr="00763D8B" w:rsidRDefault="00FA7DF4" w:rsidP="00D56CBB">
            <w:pPr>
              <w:pStyle w:val="TableText"/>
            </w:pPr>
            <w:r w:rsidRPr="00763D8B">
              <w:t>Serial 0/0/1 (S0/0/1)</w:t>
            </w:r>
          </w:p>
        </w:tc>
      </w:tr>
      <w:tr w:rsidR="00FA7DF4" w14:paraId="4F75F2E5" w14:textId="77777777" w:rsidTr="00D56CBB">
        <w:trPr>
          <w:cantSplit/>
          <w:jc w:val="center"/>
        </w:trPr>
        <w:tc>
          <w:tcPr>
            <w:tcW w:w="10260" w:type="dxa"/>
            <w:gridSpan w:val="5"/>
          </w:tcPr>
          <w:p w14:paraId="67374C45" w14:textId="77777777" w:rsidR="00FA7DF4" w:rsidRPr="00763D8B" w:rsidRDefault="00FA7DF4" w:rsidP="00D56CBB">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t>nds to represent the interface.</w:t>
            </w:r>
          </w:p>
        </w:tc>
      </w:tr>
    </w:tbl>
    <w:p w14:paraId="313B127D" w14:textId="717E5825" w:rsidR="006C2E83" w:rsidRPr="005D16BE" w:rsidRDefault="006C2E83" w:rsidP="00136D66">
      <w:pPr>
        <w:pStyle w:val="LabSection"/>
        <w:numPr>
          <w:ilvl w:val="0"/>
          <w:numId w:val="0"/>
        </w:numPr>
        <w:rPr>
          <w:rStyle w:val="DevConfigGray"/>
        </w:rPr>
      </w:pPr>
    </w:p>
    <w:sectPr w:rsidR="006C2E83" w:rsidRPr="005D16BE" w:rsidSect="00A02072">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B74C4" w14:textId="77777777" w:rsidR="00EE20DD" w:rsidRDefault="00EE20DD" w:rsidP="0090659A">
      <w:pPr>
        <w:spacing w:after="0" w:line="240" w:lineRule="auto"/>
      </w:pPr>
      <w:r>
        <w:separator/>
      </w:r>
    </w:p>
    <w:p w14:paraId="41CB5AA5" w14:textId="77777777" w:rsidR="00EE20DD" w:rsidRDefault="00EE20DD"/>
    <w:p w14:paraId="316144CF" w14:textId="77777777" w:rsidR="00EE20DD" w:rsidRDefault="00EE20DD"/>
    <w:p w14:paraId="7B997D02" w14:textId="77777777" w:rsidR="00EE20DD" w:rsidRDefault="00EE20DD"/>
    <w:p w14:paraId="4A5D9E53" w14:textId="77777777" w:rsidR="00EE20DD" w:rsidRDefault="00EE20DD"/>
    <w:p w14:paraId="048FC5E0" w14:textId="77777777" w:rsidR="00EE20DD" w:rsidRDefault="00EE20DD"/>
  </w:endnote>
  <w:endnote w:type="continuationSeparator" w:id="0">
    <w:p w14:paraId="0C670961" w14:textId="77777777" w:rsidR="00EE20DD" w:rsidRDefault="00EE20DD" w:rsidP="0090659A">
      <w:pPr>
        <w:spacing w:after="0" w:line="240" w:lineRule="auto"/>
      </w:pPr>
      <w:r>
        <w:continuationSeparator/>
      </w:r>
    </w:p>
    <w:p w14:paraId="67DF96C4" w14:textId="77777777" w:rsidR="00EE20DD" w:rsidRDefault="00EE20DD"/>
    <w:p w14:paraId="07A7D6D1" w14:textId="77777777" w:rsidR="00EE20DD" w:rsidRDefault="00EE20DD"/>
    <w:p w14:paraId="4CE8BBD5" w14:textId="77777777" w:rsidR="00EE20DD" w:rsidRDefault="00EE20DD"/>
    <w:p w14:paraId="177AC528" w14:textId="77777777" w:rsidR="00EE20DD" w:rsidRDefault="00EE20DD"/>
    <w:p w14:paraId="5BEA3CC9" w14:textId="77777777" w:rsidR="00EE20DD" w:rsidRDefault="00EE20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D6144" w14:textId="316CE968" w:rsidR="009208CB" w:rsidRPr="00231DCA" w:rsidRDefault="009208CB" w:rsidP="00231DCA">
    <w:pPr>
      <w:pStyle w:val="Footer"/>
      <w:rPr>
        <w:szCs w:val="16"/>
      </w:rPr>
    </w:pPr>
    <w:r w:rsidRPr="002A244B">
      <w:t xml:space="preserve">© </w:t>
    </w:r>
    <w:r>
      <w:fldChar w:fldCharType="begin"/>
    </w:r>
    <w:r>
      <w:instrText xml:space="preserve"> DATE  \@ "yyyy"  \* MERGEFORMAT </w:instrText>
    </w:r>
    <w:r>
      <w:fldChar w:fldCharType="separate"/>
    </w:r>
    <w:r w:rsidR="00CC2950">
      <w:rPr>
        <w:noProof/>
      </w:rPr>
      <w:t>2018</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C2950">
      <w:rPr>
        <w:b/>
        <w:noProof/>
        <w:szCs w:val="16"/>
      </w:rPr>
      <w:t>18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C2950">
      <w:rPr>
        <w:b/>
        <w:noProof/>
        <w:szCs w:val="16"/>
      </w:rPr>
      <w:t>18</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ECD8E" w14:textId="2225D795" w:rsidR="009208CB" w:rsidRPr="008402F2" w:rsidRDefault="009208CB" w:rsidP="008402F2">
    <w:pPr>
      <w:pStyle w:val="Footer"/>
      <w:rPr>
        <w:szCs w:val="16"/>
      </w:rPr>
    </w:pPr>
    <w:r w:rsidRPr="002A244B">
      <w:t xml:space="preserve">© </w:t>
    </w:r>
    <w:r>
      <w:fldChar w:fldCharType="begin"/>
    </w:r>
    <w:r>
      <w:instrText xml:space="preserve"> DATE  \@ "yyyy"  \* MERGEFORMAT </w:instrText>
    </w:r>
    <w:r>
      <w:fldChar w:fldCharType="separate"/>
    </w:r>
    <w:r w:rsidR="00CC2950">
      <w:rPr>
        <w:noProof/>
      </w:rPr>
      <w:t>2018</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C295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C2950">
      <w:rPr>
        <w:b/>
        <w:noProof/>
        <w:szCs w:val="16"/>
      </w:rPr>
      <w:t>18</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9FDC9" w14:textId="77777777" w:rsidR="00EE20DD" w:rsidRDefault="00EE20DD" w:rsidP="0090659A">
      <w:pPr>
        <w:spacing w:after="0" w:line="240" w:lineRule="auto"/>
      </w:pPr>
      <w:r>
        <w:separator/>
      </w:r>
    </w:p>
    <w:p w14:paraId="6B19B772" w14:textId="77777777" w:rsidR="00EE20DD" w:rsidRDefault="00EE20DD"/>
    <w:p w14:paraId="549F8FCB" w14:textId="77777777" w:rsidR="00EE20DD" w:rsidRDefault="00EE20DD"/>
    <w:p w14:paraId="085C307F" w14:textId="77777777" w:rsidR="00EE20DD" w:rsidRDefault="00EE20DD"/>
    <w:p w14:paraId="53BD3221" w14:textId="77777777" w:rsidR="00EE20DD" w:rsidRDefault="00EE20DD"/>
    <w:p w14:paraId="1C390C75" w14:textId="77777777" w:rsidR="00EE20DD" w:rsidRDefault="00EE20DD"/>
  </w:footnote>
  <w:footnote w:type="continuationSeparator" w:id="0">
    <w:p w14:paraId="3047FF4F" w14:textId="77777777" w:rsidR="00EE20DD" w:rsidRDefault="00EE20DD" w:rsidP="0090659A">
      <w:pPr>
        <w:spacing w:after="0" w:line="240" w:lineRule="auto"/>
      </w:pPr>
      <w:r>
        <w:continuationSeparator/>
      </w:r>
    </w:p>
    <w:p w14:paraId="551A45FA" w14:textId="77777777" w:rsidR="00EE20DD" w:rsidRDefault="00EE20DD"/>
    <w:p w14:paraId="6BFB5E36" w14:textId="77777777" w:rsidR="00EE20DD" w:rsidRDefault="00EE20DD"/>
    <w:p w14:paraId="255A2804" w14:textId="77777777" w:rsidR="00EE20DD" w:rsidRDefault="00EE20DD"/>
    <w:p w14:paraId="0EBDF899" w14:textId="77777777" w:rsidR="00EE20DD" w:rsidRDefault="00EE20DD"/>
    <w:p w14:paraId="28F6C293" w14:textId="77777777" w:rsidR="00EE20DD" w:rsidRDefault="00EE20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31CAE" w14:textId="77777777" w:rsidR="009208CB" w:rsidRDefault="009208CB" w:rsidP="005443FC">
    <w:pPr>
      <w:pStyle w:val="PageHead"/>
      <w:pBdr>
        <w:bottom w:val="single" w:sz="18" w:space="3" w:color="auto"/>
      </w:pBdr>
    </w:pPr>
    <w:r w:rsidRPr="00476BA9">
      <w:t>CCNA</w:t>
    </w:r>
    <w:r>
      <w:t xml:space="preserve"> Security</w:t>
    </w:r>
    <w:r>
      <w:tab/>
      <w:t>Chapter 11 – Comprehensive Lab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6D8DA" w14:textId="77777777" w:rsidR="009208CB" w:rsidRDefault="009208CB">
    <w:r>
      <w:rPr>
        <w:noProof/>
      </w:rPr>
      <w:drawing>
        <wp:anchor distT="0" distB="0" distL="114300" distR="114300" simplePos="0" relativeHeight="251657728" behindDoc="0" locked="0" layoutInCell="1" allowOverlap="1" wp14:anchorId="0CCC0AAD" wp14:editId="0AC25805">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14:paraId="782A1B74" w14:textId="77777777" w:rsidR="009208CB" w:rsidRDefault="009208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4897252"/>
    <w:multiLevelType w:val="hybridMultilevel"/>
    <w:tmpl w:val="1C1CE5DA"/>
    <w:lvl w:ilvl="0" w:tplc="FE76AE24">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796360"/>
    <w:multiLevelType w:val="multilevel"/>
    <w:tmpl w:val="1EA8950A"/>
    <w:styleLink w:val="PartStepSubStepList"/>
    <w:lvl w:ilvl="0">
      <w:start w:val="1"/>
      <w:numFmt w:val="decimal"/>
      <w:pStyle w:val="PartHead"/>
      <w:suff w:val="space"/>
      <w:lvlText w:val="Part %1:"/>
      <w:lvlJc w:val="left"/>
      <w:pPr>
        <w:ind w:left="922" w:hanging="922"/>
      </w:pPr>
      <w:rPr>
        <w:rFonts w:hint="default"/>
      </w:rPr>
    </w:lvl>
    <w:lvl w:ilvl="1">
      <w:start w:val="1"/>
      <w:numFmt w:val="decimal"/>
      <w:pStyle w:val="TaskHead"/>
      <w:suff w:val="space"/>
      <w:lvlText w:val="Task %2:"/>
      <w:lvlJc w:val="left"/>
      <w:pPr>
        <w:ind w:left="922" w:hanging="922"/>
      </w:pPr>
      <w:rPr>
        <w:rFonts w:hint="default"/>
      </w:rPr>
    </w:lvl>
    <w:lvl w:ilvl="2">
      <w:start w:val="1"/>
      <w:numFmt w:val="decimal"/>
      <w:pStyle w:val="StepHead"/>
      <w:suff w:val="space"/>
      <w:lvlText w:val="Step %3:"/>
      <w:lvlJc w:val="left"/>
      <w:pPr>
        <w:ind w:left="792" w:hanging="792"/>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BF23836"/>
    <w:multiLevelType w:val="multilevel"/>
    <w:tmpl w:val="98381FB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0"/>
  </w:num>
  <w:num w:numId="3">
    <w:abstractNumId w:val="2"/>
    <w:lvlOverride w:ilvl="2">
      <w:lvl w:ilvl="2">
        <w:start w:val="1"/>
        <w:numFmt w:val="decimal"/>
        <w:pStyle w:val="StepHead"/>
        <w:suff w:val="space"/>
        <w:lvlText w:val="Step %3:"/>
        <w:lvlJc w:val="left"/>
        <w:pPr>
          <w:ind w:left="792" w:hanging="792"/>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num>
  <w:num w:numId="4">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lvlOverride w:ilvl="3">
      <w:lvl w:ilvl="3">
        <w:start w:val="1"/>
        <w:numFmt w:val="lowerLetter"/>
        <w:pStyle w:val="SubStepAlpha"/>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9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360"/>
          </w:tabs>
          <w:ind w:left="720" w:hanging="360"/>
        </w:pPr>
        <w:rPr>
          <w:rFonts w:hint="default"/>
        </w:rPr>
      </w:lvl>
    </w:lvlOverride>
    <w:lvlOverride w:ilvl="4">
      <w:lvl w:ilvl="4">
        <w:start w:val="1"/>
        <w:numFmt w:val="decimal"/>
        <w:pStyle w:val="SubStepNum"/>
        <w:lvlText w:val="%5)"/>
        <w:lvlJc w:val="left"/>
        <w:pPr>
          <w:tabs>
            <w:tab w:val="num" w:pos="72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2"/>
  </w:num>
  <w:num w:numId="11">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zOwMDc2MjA0sbAwMTNQ0lEKTi0uzszPAykwqgUAE8X6XCwAAAA="/>
  </w:docVars>
  <w:rsids>
    <w:rsidRoot w:val="004238DC"/>
    <w:rsid w:val="00000C59"/>
    <w:rsid w:val="00001BDF"/>
    <w:rsid w:val="0000380F"/>
    <w:rsid w:val="00004175"/>
    <w:rsid w:val="00004F99"/>
    <w:rsid w:val="0000505E"/>
    <w:rsid w:val="0000539E"/>
    <w:rsid w:val="000059C9"/>
    <w:rsid w:val="00007DF9"/>
    <w:rsid w:val="00012C22"/>
    <w:rsid w:val="000150B6"/>
    <w:rsid w:val="00015D46"/>
    <w:rsid w:val="00015ECE"/>
    <w:rsid w:val="000160F7"/>
    <w:rsid w:val="00016D5B"/>
    <w:rsid w:val="00016F30"/>
    <w:rsid w:val="0002047C"/>
    <w:rsid w:val="00021B9A"/>
    <w:rsid w:val="000242D6"/>
    <w:rsid w:val="00024EE5"/>
    <w:rsid w:val="00027EC4"/>
    <w:rsid w:val="00032B32"/>
    <w:rsid w:val="000366F5"/>
    <w:rsid w:val="00041AF6"/>
    <w:rsid w:val="00044E62"/>
    <w:rsid w:val="00050BA4"/>
    <w:rsid w:val="00051738"/>
    <w:rsid w:val="00052548"/>
    <w:rsid w:val="00056C29"/>
    <w:rsid w:val="000575E9"/>
    <w:rsid w:val="00057B06"/>
    <w:rsid w:val="00057BA8"/>
    <w:rsid w:val="00060696"/>
    <w:rsid w:val="00067A67"/>
    <w:rsid w:val="0007023B"/>
    <w:rsid w:val="00070B22"/>
    <w:rsid w:val="0007121C"/>
    <w:rsid w:val="00072067"/>
    <w:rsid w:val="000769CF"/>
    <w:rsid w:val="00080654"/>
    <w:rsid w:val="000815D8"/>
    <w:rsid w:val="00083AC8"/>
    <w:rsid w:val="00084C99"/>
    <w:rsid w:val="00085CC6"/>
    <w:rsid w:val="00086FF1"/>
    <w:rsid w:val="00090C07"/>
    <w:rsid w:val="0009147A"/>
    <w:rsid w:val="00091E8D"/>
    <w:rsid w:val="000934EF"/>
    <w:rsid w:val="0009378D"/>
    <w:rsid w:val="0009684F"/>
    <w:rsid w:val="00097163"/>
    <w:rsid w:val="000A22C8"/>
    <w:rsid w:val="000B0AFD"/>
    <w:rsid w:val="000B2344"/>
    <w:rsid w:val="000B3FDF"/>
    <w:rsid w:val="000B4534"/>
    <w:rsid w:val="000B5479"/>
    <w:rsid w:val="000B6310"/>
    <w:rsid w:val="000B7D92"/>
    <w:rsid w:val="000B7DE5"/>
    <w:rsid w:val="000C04B6"/>
    <w:rsid w:val="000C2118"/>
    <w:rsid w:val="000C268D"/>
    <w:rsid w:val="000C47CE"/>
    <w:rsid w:val="000C513B"/>
    <w:rsid w:val="000C68D7"/>
    <w:rsid w:val="000C6E6E"/>
    <w:rsid w:val="000D201B"/>
    <w:rsid w:val="000D2C0A"/>
    <w:rsid w:val="000D4933"/>
    <w:rsid w:val="000D4A04"/>
    <w:rsid w:val="000D55B4"/>
    <w:rsid w:val="000E65F0"/>
    <w:rsid w:val="000F072C"/>
    <w:rsid w:val="000F1C3B"/>
    <w:rsid w:val="000F28BA"/>
    <w:rsid w:val="000F2D29"/>
    <w:rsid w:val="000F3033"/>
    <w:rsid w:val="000F6743"/>
    <w:rsid w:val="000F7EFB"/>
    <w:rsid w:val="001006C2"/>
    <w:rsid w:val="00101BE8"/>
    <w:rsid w:val="00102407"/>
    <w:rsid w:val="001036CE"/>
    <w:rsid w:val="00107B2B"/>
    <w:rsid w:val="001110C4"/>
    <w:rsid w:val="00111CB0"/>
    <w:rsid w:val="00112130"/>
    <w:rsid w:val="001127E3"/>
    <w:rsid w:val="00112AC5"/>
    <w:rsid w:val="001133DD"/>
    <w:rsid w:val="00115258"/>
    <w:rsid w:val="00120CBE"/>
    <w:rsid w:val="00121BAE"/>
    <w:rsid w:val="0012566A"/>
    <w:rsid w:val="001261C4"/>
    <w:rsid w:val="0013033A"/>
    <w:rsid w:val="001314FB"/>
    <w:rsid w:val="00131C25"/>
    <w:rsid w:val="00133874"/>
    <w:rsid w:val="00133D2F"/>
    <w:rsid w:val="00134077"/>
    <w:rsid w:val="001352BF"/>
    <w:rsid w:val="001366EC"/>
    <w:rsid w:val="00136D66"/>
    <w:rsid w:val="001375C3"/>
    <w:rsid w:val="0014219C"/>
    <w:rsid w:val="001422DC"/>
    <w:rsid w:val="001425ED"/>
    <w:rsid w:val="001426BD"/>
    <w:rsid w:val="00143450"/>
    <w:rsid w:val="00144997"/>
    <w:rsid w:val="001462A0"/>
    <w:rsid w:val="00151A0D"/>
    <w:rsid w:val="001523C0"/>
    <w:rsid w:val="00152B81"/>
    <w:rsid w:val="001535FE"/>
    <w:rsid w:val="00154E3A"/>
    <w:rsid w:val="00156A2C"/>
    <w:rsid w:val="00156CE6"/>
    <w:rsid w:val="00157902"/>
    <w:rsid w:val="001619ED"/>
    <w:rsid w:val="00162EEA"/>
    <w:rsid w:val="00163164"/>
    <w:rsid w:val="0016318B"/>
    <w:rsid w:val="001631D9"/>
    <w:rsid w:val="00163276"/>
    <w:rsid w:val="0016555D"/>
    <w:rsid w:val="00166253"/>
    <w:rsid w:val="00166E8C"/>
    <w:rsid w:val="001704B7"/>
    <w:rsid w:val="001710C0"/>
    <w:rsid w:val="00172AFB"/>
    <w:rsid w:val="0017725C"/>
    <w:rsid w:val="001772B8"/>
    <w:rsid w:val="001804B8"/>
    <w:rsid w:val="00180FBF"/>
    <w:rsid w:val="00182CF4"/>
    <w:rsid w:val="00186CE1"/>
    <w:rsid w:val="00190BCC"/>
    <w:rsid w:val="00191F00"/>
    <w:rsid w:val="00192F12"/>
    <w:rsid w:val="00193F14"/>
    <w:rsid w:val="001962E5"/>
    <w:rsid w:val="00197614"/>
    <w:rsid w:val="001A0312"/>
    <w:rsid w:val="001A04BE"/>
    <w:rsid w:val="001A15DA"/>
    <w:rsid w:val="001A2694"/>
    <w:rsid w:val="001A3CC7"/>
    <w:rsid w:val="001A486C"/>
    <w:rsid w:val="001A5730"/>
    <w:rsid w:val="001A595E"/>
    <w:rsid w:val="001A67A4"/>
    <w:rsid w:val="001A69AC"/>
    <w:rsid w:val="001B0D2A"/>
    <w:rsid w:val="001B5E7D"/>
    <w:rsid w:val="001B67D8"/>
    <w:rsid w:val="001B6F95"/>
    <w:rsid w:val="001B740C"/>
    <w:rsid w:val="001C05A1"/>
    <w:rsid w:val="001C1D9E"/>
    <w:rsid w:val="001C4D5C"/>
    <w:rsid w:val="001C52B3"/>
    <w:rsid w:val="001C5328"/>
    <w:rsid w:val="001C5998"/>
    <w:rsid w:val="001C7C3B"/>
    <w:rsid w:val="001D2762"/>
    <w:rsid w:val="001D2812"/>
    <w:rsid w:val="001D5381"/>
    <w:rsid w:val="001D53C6"/>
    <w:rsid w:val="001D57CE"/>
    <w:rsid w:val="001D5B6F"/>
    <w:rsid w:val="001D5CE4"/>
    <w:rsid w:val="001D7E44"/>
    <w:rsid w:val="001E0AB8"/>
    <w:rsid w:val="001E38E0"/>
    <w:rsid w:val="001E39E2"/>
    <w:rsid w:val="001E43DF"/>
    <w:rsid w:val="001E4E72"/>
    <w:rsid w:val="001E62B3"/>
    <w:rsid w:val="001F0171"/>
    <w:rsid w:val="001F0D77"/>
    <w:rsid w:val="001F23C8"/>
    <w:rsid w:val="001F3387"/>
    <w:rsid w:val="001F3E6A"/>
    <w:rsid w:val="001F5613"/>
    <w:rsid w:val="001F5DDC"/>
    <w:rsid w:val="001F7BFF"/>
    <w:rsid w:val="001F7DD8"/>
    <w:rsid w:val="00201928"/>
    <w:rsid w:val="00203124"/>
    <w:rsid w:val="00203E26"/>
    <w:rsid w:val="0020449C"/>
    <w:rsid w:val="002113B8"/>
    <w:rsid w:val="002121FC"/>
    <w:rsid w:val="00215665"/>
    <w:rsid w:val="002163BB"/>
    <w:rsid w:val="0021792C"/>
    <w:rsid w:val="0022288A"/>
    <w:rsid w:val="00223C3F"/>
    <w:rsid w:val="002240AB"/>
    <w:rsid w:val="00225E37"/>
    <w:rsid w:val="002274CB"/>
    <w:rsid w:val="00231DCA"/>
    <w:rsid w:val="00232850"/>
    <w:rsid w:val="00234AE1"/>
    <w:rsid w:val="00235826"/>
    <w:rsid w:val="0023642E"/>
    <w:rsid w:val="00242E3A"/>
    <w:rsid w:val="002506CF"/>
    <w:rsid w:val="0025107F"/>
    <w:rsid w:val="00253D0B"/>
    <w:rsid w:val="0026095D"/>
    <w:rsid w:val="00260C48"/>
    <w:rsid w:val="00260CD4"/>
    <w:rsid w:val="002623CB"/>
    <w:rsid w:val="00262643"/>
    <w:rsid w:val="002639D8"/>
    <w:rsid w:val="00263BEC"/>
    <w:rsid w:val="00265F77"/>
    <w:rsid w:val="00266C83"/>
    <w:rsid w:val="00271160"/>
    <w:rsid w:val="002758A5"/>
    <w:rsid w:val="00276779"/>
    <w:rsid w:val="002768DC"/>
    <w:rsid w:val="002831D2"/>
    <w:rsid w:val="0028467C"/>
    <w:rsid w:val="00287857"/>
    <w:rsid w:val="00291E1F"/>
    <w:rsid w:val="00292B5C"/>
    <w:rsid w:val="00294C8F"/>
    <w:rsid w:val="00295930"/>
    <w:rsid w:val="002A577E"/>
    <w:rsid w:val="002A6C56"/>
    <w:rsid w:val="002B2063"/>
    <w:rsid w:val="002B305D"/>
    <w:rsid w:val="002B4494"/>
    <w:rsid w:val="002C090C"/>
    <w:rsid w:val="002C0EEC"/>
    <w:rsid w:val="002C1243"/>
    <w:rsid w:val="002C1815"/>
    <w:rsid w:val="002C1E78"/>
    <w:rsid w:val="002C3C78"/>
    <w:rsid w:val="002C475E"/>
    <w:rsid w:val="002C6623"/>
    <w:rsid w:val="002C6AD6"/>
    <w:rsid w:val="002D0659"/>
    <w:rsid w:val="002D603D"/>
    <w:rsid w:val="002D6C2A"/>
    <w:rsid w:val="002D770B"/>
    <w:rsid w:val="002D7A86"/>
    <w:rsid w:val="002E3594"/>
    <w:rsid w:val="002E45EB"/>
    <w:rsid w:val="002F45FF"/>
    <w:rsid w:val="002F6D17"/>
    <w:rsid w:val="00300F36"/>
    <w:rsid w:val="00302887"/>
    <w:rsid w:val="003056EB"/>
    <w:rsid w:val="00307060"/>
    <w:rsid w:val="003071FF"/>
    <w:rsid w:val="00310084"/>
    <w:rsid w:val="00310652"/>
    <w:rsid w:val="0031371D"/>
    <w:rsid w:val="00315658"/>
    <w:rsid w:val="0031789F"/>
    <w:rsid w:val="00320788"/>
    <w:rsid w:val="003233A3"/>
    <w:rsid w:val="00324129"/>
    <w:rsid w:val="00331164"/>
    <w:rsid w:val="0033277B"/>
    <w:rsid w:val="00333606"/>
    <w:rsid w:val="00333CCF"/>
    <w:rsid w:val="003439A3"/>
    <w:rsid w:val="0034455D"/>
    <w:rsid w:val="00344B20"/>
    <w:rsid w:val="0034604B"/>
    <w:rsid w:val="00346D17"/>
    <w:rsid w:val="003474C8"/>
    <w:rsid w:val="00347972"/>
    <w:rsid w:val="0035192B"/>
    <w:rsid w:val="00351DE1"/>
    <w:rsid w:val="0035469B"/>
    <w:rsid w:val="003559CC"/>
    <w:rsid w:val="00355F56"/>
    <w:rsid w:val="003569D7"/>
    <w:rsid w:val="003608AC"/>
    <w:rsid w:val="00363A23"/>
    <w:rsid w:val="0036465A"/>
    <w:rsid w:val="003654E6"/>
    <w:rsid w:val="003676E1"/>
    <w:rsid w:val="00367CC5"/>
    <w:rsid w:val="00372C67"/>
    <w:rsid w:val="0037668F"/>
    <w:rsid w:val="00380FF4"/>
    <w:rsid w:val="00385899"/>
    <w:rsid w:val="003859B5"/>
    <w:rsid w:val="00386471"/>
    <w:rsid w:val="003869A2"/>
    <w:rsid w:val="00387C5F"/>
    <w:rsid w:val="00392748"/>
    <w:rsid w:val="00392C65"/>
    <w:rsid w:val="00392ED5"/>
    <w:rsid w:val="0039424F"/>
    <w:rsid w:val="003A19DC"/>
    <w:rsid w:val="003A1B45"/>
    <w:rsid w:val="003A1D2B"/>
    <w:rsid w:val="003A220C"/>
    <w:rsid w:val="003A69EE"/>
    <w:rsid w:val="003B46FC"/>
    <w:rsid w:val="003B5767"/>
    <w:rsid w:val="003B7605"/>
    <w:rsid w:val="003C08AA"/>
    <w:rsid w:val="003C2A7B"/>
    <w:rsid w:val="003C6BCA"/>
    <w:rsid w:val="003C70AF"/>
    <w:rsid w:val="003C7902"/>
    <w:rsid w:val="003D0BFF"/>
    <w:rsid w:val="003D4A7B"/>
    <w:rsid w:val="003D6EF1"/>
    <w:rsid w:val="003D749B"/>
    <w:rsid w:val="003D7595"/>
    <w:rsid w:val="003E4A36"/>
    <w:rsid w:val="003E5697"/>
    <w:rsid w:val="003E5BE5"/>
    <w:rsid w:val="003F18D1"/>
    <w:rsid w:val="003F20EC"/>
    <w:rsid w:val="003F4F0E"/>
    <w:rsid w:val="003F6096"/>
    <w:rsid w:val="003F6E06"/>
    <w:rsid w:val="003F6FA9"/>
    <w:rsid w:val="003F701C"/>
    <w:rsid w:val="0040181A"/>
    <w:rsid w:val="004035C4"/>
    <w:rsid w:val="00403C7A"/>
    <w:rsid w:val="00404734"/>
    <w:rsid w:val="004057A6"/>
    <w:rsid w:val="00405958"/>
    <w:rsid w:val="00406554"/>
    <w:rsid w:val="00407BC4"/>
    <w:rsid w:val="00410216"/>
    <w:rsid w:val="00411434"/>
    <w:rsid w:val="00411BFB"/>
    <w:rsid w:val="004131B0"/>
    <w:rsid w:val="004151C4"/>
    <w:rsid w:val="004155D6"/>
    <w:rsid w:val="00415676"/>
    <w:rsid w:val="00416C42"/>
    <w:rsid w:val="00417098"/>
    <w:rsid w:val="00422476"/>
    <w:rsid w:val="0042385C"/>
    <w:rsid w:val="004238DC"/>
    <w:rsid w:val="0042495E"/>
    <w:rsid w:val="00431654"/>
    <w:rsid w:val="0043254C"/>
    <w:rsid w:val="00433B39"/>
    <w:rsid w:val="00434926"/>
    <w:rsid w:val="00434CB7"/>
    <w:rsid w:val="004354DC"/>
    <w:rsid w:val="00435AC0"/>
    <w:rsid w:val="00435C7A"/>
    <w:rsid w:val="004408D7"/>
    <w:rsid w:val="00443477"/>
    <w:rsid w:val="00443ACE"/>
    <w:rsid w:val="00444217"/>
    <w:rsid w:val="004478F4"/>
    <w:rsid w:val="00450D47"/>
    <w:rsid w:val="00450F7A"/>
    <w:rsid w:val="00452C6D"/>
    <w:rsid w:val="00453F9A"/>
    <w:rsid w:val="00455E0B"/>
    <w:rsid w:val="00462B9F"/>
    <w:rsid w:val="0046441D"/>
    <w:rsid w:val="00464D60"/>
    <w:rsid w:val="00465467"/>
    <w:rsid w:val="004659EE"/>
    <w:rsid w:val="004754F5"/>
    <w:rsid w:val="00476601"/>
    <w:rsid w:val="00476BA9"/>
    <w:rsid w:val="004805CB"/>
    <w:rsid w:val="0048349E"/>
    <w:rsid w:val="00487A09"/>
    <w:rsid w:val="00491B9D"/>
    <w:rsid w:val="004936C2"/>
    <w:rsid w:val="0049379C"/>
    <w:rsid w:val="004945B7"/>
    <w:rsid w:val="004A1CA0"/>
    <w:rsid w:val="004A22E9"/>
    <w:rsid w:val="004A4165"/>
    <w:rsid w:val="004A4ACD"/>
    <w:rsid w:val="004A4FDE"/>
    <w:rsid w:val="004A5BC5"/>
    <w:rsid w:val="004A666E"/>
    <w:rsid w:val="004B023D"/>
    <w:rsid w:val="004B3DE4"/>
    <w:rsid w:val="004B4B12"/>
    <w:rsid w:val="004B75B9"/>
    <w:rsid w:val="004C0909"/>
    <w:rsid w:val="004C3F97"/>
    <w:rsid w:val="004D01F2"/>
    <w:rsid w:val="004D1E47"/>
    <w:rsid w:val="004D3339"/>
    <w:rsid w:val="004D353F"/>
    <w:rsid w:val="004D36AA"/>
    <w:rsid w:val="004D36D7"/>
    <w:rsid w:val="004D682B"/>
    <w:rsid w:val="004D6F33"/>
    <w:rsid w:val="004E6152"/>
    <w:rsid w:val="004F1713"/>
    <w:rsid w:val="004F344A"/>
    <w:rsid w:val="004F6753"/>
    <w:rsid w:val="00501092"/>
    <w:rsid w:val="005016EE"/>
    <w:rsid w:val="00504E3E"/>
    <w:rsid w:val="00504ED4"/>
    <w:rsid w:val="005057E3"/>
    <w:rsid w:val="00510639"/>
    <w:rsid w:val="00513852"/>
    <w:rsid w:val="00516142"/>
    <w:rsid w:val="00520027"/>
    <w:rsid w:val="0052093C"/>
    <w:rsid w:val="005215A9"/>
    <w:rsid w:val="00521B31"/>
    <w:rsid w:val="00522469"/>
    <w:rsid w:val="00523828"/>
    <w:rsid w:val="0052400A"/>
    <w:rsid w:val="00534E16"/>
    <w:rsid w:val="00536277"/>
    <w:rsid w:val="00536F43"/>
    <w:rsid w:val="005443FC"/>
    <w:rsid w:val="00545913"/>
    <w:rsid w:val="005461E2"/>
    <w:rsid w:val="00547CB8"/>
    <w:rsid w:val="005510BA"/>
    <w:rsid w:val="005512CC"/>
    <w:rsid w:val="00554B4E"/>
    <w:rsid w:val="005565F4"/>
    <w:rsid w:val="00556C02"/>
    <w:rsid w:val="00561031"/>
    <w:rsid w:val="00561BB2"/>
    <w:rsid w:val="00563249"/>
    <w:rsid w:val="0057002D"/>
    <w:rsid w:val="00570A65"/>
    <w:rsid w:val="005748DC"/>
    <w:rsid w:val="0057549A"/>
    <w:rsid w:val="005762B1"/>
    <w:rsid w:val="00580456"/>
    <w:rsid w:val="00580E73"/>
    <w:rsid w:val="00582F27"/>
    <w:rsid w:val="0058315C"/>
    <w:rsid w:val="00583AC4"/>
    <w:rsid w:val="00592E64"/>
    <w:rsid w:val="00593386"/>
    <w:rsid w:val="00593D2D"/>
    <w:rsid w:val="00595824"/>
    <w:rsid w:val="00596998"/>
    <w:rsid w:val="00597E5D"/>
    <w:rsid w:val="005A2CF3"/>
    <w:rsid w:val="005A4AD3"/>
    <w:rsid w:val="005A64CD"/>
    <w:rsid w:val="005A6E62"/>
    <w:rsid w:val="005B0415"/>
    <w:rsid w:val="005B2FB3"/>
    <w:rsid w:val="005B7A70"/>
    <w:rsid w:val="005C3FF5"/>
    <w:rsid w:val="005C461D"/>
    <w:rsid w:val="005C6DDC"/>
    <w:rsid w:val="005D081F"/>
    <w:rsid w:val="005D16BE"/>
    <w:rsid w:val="005D2366"/>
    <w:rsid w:val="005D2B29"/>
    <w:rsid w:val="005D354A"/>
    <w:rsid w:val="005D3E53"/>
    <w:rsid w:val="005D506C"/>
    <w:rsid w:val="005D64F5"/>
    <w:rsid w:val="005D6C6A"/>
    <w:rsid w:val="005D79C1"/>
    <w:rsid w:val="005E0580"/>
    <w:rsid w:val="005E1274"/>
    <w:rsid w:val="005E2389"/>
    <w:rsid w:val="005E3235"/>
    <w:rsid w:val="005E4176"/>
    <w:rsid w:val="005E4876"/>
    <w:rsid w:val="005E65B5"/>
    <w:rsid w:val="005F3AE9"/>
    <w:rsid w:val="005F4F66"/>
    <w:rsid w:val="006007BB"/>
    <w:rsid w:val="00601DC0"/>
    <w:rsid w:val="006034CB"/>
    <w:rsid w:val="00604240"/>
    <w:rsid w:val="006131CE"/>
    <w:rsid w:val="0061336B"/>
    <w:rsid w:val="00615361"/>
    <w:rsid w:val="00616FD5"/>
    <w:rsid w:val="00617D6E"/>
    <w:rsid w:val="006220F5"/>
    <w:rsid w:val="00622D61"/>
    <w:rsid w:val="00624198"/>
    <w:rsid w:val="00626317"/>
    <w:rsid w:val="00635162"/>
    <w:rsid w:val="00636C28"/>
    <w:rsid w:val="006428E5"/>
    <w:rsid w:val="00644958"/>
    <w:rsid w:val="00655EB9"/>
    <w:rsid w:val="006615CA"/>
    <w:rsid w:val="00665A00"/>
    <w:rsid w:val="00665DC3"/>
    <w:rsid w:val="00667742"/>
    <w:rsid w:val="00672919"/>
    <w:rsid w:val="006739CD"/>
    <w:rsid w:val="00673A45"/>
    <w:rsid w:val="006751E1"/>
    <w:rsid w:val="00680C79"/>
    <w:rsid w:val="00683102"/>
    <w:rsid w:val="00683946"/>
    <w:rsid w:val="00686587"/>
    <w:rsid w:val="006904CF"/>
    <w:rsid w:val="00695EE2"/>
    <w:rsid w:val="0069660B"/>
    <w:rsid w:val="00696F42"/>
    <w:rsid w:val="006A1B33"/>
    <w:rsid w:val="006A48F1"/>
    <w:rsid w:val="006A5DC6"/>
    <w:rsid w:val="006A71A3"/>
    <w:rsid w:val="006B03F2"/>
    <w:rsid w:val="006B14C1"/>
    <w:rsid w:val="006B1639"/>
    <w:rsid w:val="006B2FF0"/>
    <w:rsid w:val="006B3FA4"/>
    <w:rsid w:val="006B5CA7"/>
    <w:rsid w:val="006B5E89"/>
    <w:rsid w:val="006B691E"/>
    <w:rsid w:val="006C15A2"/>
    <w:rsid w:val="006C1695"/>
    <w:rsid w:val="006C19B2"/>
    <w:rsid w:val="006C20B5"/>
    <w:rsid w:val="006C28ED"/>
    <w:rsid w:val="006C2D7D"/>
    <w:rsid w:val="006C2E83"/>
    <w:rsid w:val="006C30A0"/>
    <w:rsid w:val="006C35FF"/>
    <w:rsid w:val="006C57F2"/>
    <w:rsid w:val="006C5949"/>
    <w:rsid w:val="006C6832"/>
    <w:rsid w:val="006C6BFA"/>
    <w:rsid w:val="006D1370"/>
    <w:rsid w:val="006D2C28"/>
    <w:rsid w:val="006D3A4A"/>
    <w:rsid w:val="006D3FC1"/>
    <w:rsid w:val="006D4CC9"/>
    <w:rsid w:val="006E1BCF"/>
    <w:rsid w:val="006E2CF5"/>
    <w:rsid w:val="006E372B"/>
    <w:rsid w:val="006E4B48"/>
    <w:rsid w:val="006E5FE9"/>
    <w:rsid w:val="006E6581"/>
    <w:rsid w:val="006E71DF"/>
    <w:rsid w:val="006F1CC4"/>
    <w:rsid w:val="006F2A86"/>
    <w:rsid w:val="006F3163"/>
    <w:rsid w:val="00700A14"/>
    <w:rsid w:val="00702099"/>
    <w:rsid w:val="00704F88"/>
    <w:rsid w:val="00705FEC"/>
    <w:rsid w:val="007072D7"/>
    <w:rsid w:val="0071147A"/>
    <w:rsid w:val="0071185D"/>
    <w:rsid w:val="007119F4"/>
    <w:rsid w:val="007130F1"/>
    <w:rsid w:val="0071697B"/>
    <w:rsid w:val="00717DDF"/>
    <w:rsid w:val="00721ADE"/>
    <w:rsid w:val="00721E01"/>
    <w:rsid w:val="007222AD"/>
    <w:rsid w:val="007267CF"/>
    <w:rsid w:val="00727C66"/>
    <w:rsid w:val="00727FD6"/>
    <w:rsid w:val="00731F3F"/>
    <w:rsid w:val="00733BAB"/>
    <w:rsid w:val="0073699C"/>
    <w:rsid w:val="00742A11"/>
    <w:rsid w:val="00743243"/>
    <w:rsid w:val="007436BF"/>
    <w:rsid w:val="007443E9"/>
    <w:rsid w:val="00745A25"/>
    <w:rsid w:val="00745DCE"/>
    <w:rsid w:val="00746B10"/>
    <w:rsid w:val="007500BB"/>
    <w:rsid w:val="007510B0"/>
    <w:rsid w:val="00751E58"/>
    <w:rsid w:val="00751EA7"/>
    <w:rsid w:val="007529C2"/>
    <w:rsid w:val="00753D89"/>
    <w:rsid w:val="00753DDA"/>
    <w:rsid w:val="00754F80"/>
    <w:rsid w:val="007553D8"/>
    <w:rsid w:val="00755C9B"/>
    <w:rsid w:val="00760D7A"/>
    <w:rsid w:val="00760FE4"/>
    <w:rsid w:val="007636C2"/>
    <w:rsid w:val="00763D8B"/>
    <w:rsid w:val="007657F6"/>
    <w:rsid w:val="00765E47"/>
    <w:rsid w:val="0076643B"/>
    <w:rsid w:val="00767BEE"/>
    <w:rsid w:val="0077032D"/>
    <w:rsid w:val="0077125A"/>
    <w:rsid w:val="00771944"/>
    <w:rsid w:val="0077319E"/>
    <w:rsid w:val="00775B62"/>
    <w:rsid w:val="00781B70"/>
    <w:rsid w:val="0078405B"/>
    <w:rsid w:val="00784635"/>
    <w:rsid w:val="00785FBF"/>
    <w:rsid w:val="00786F58"/>
    <w:rsid w:val="00787CC1"/>
    <w:rsid w:val="00791B3F"/>
    <w:rsid w:val="0079235D"/>
    <w:rsid w:val="00792BF4"/>
    <w:rsid w:val="00792F4E"/>
    <w:rsid w:val="0079398D"/>
    <w:rsid w:val="0079505A"/>
    <w:rsid w:val="00796C25"/>
    <w:rsid w:val="007A094F"/>
    <w:rsid w:val="007A0F35"/>
    <w:rsid w:val="007A10FD"/>
    <w:rsid w:val="007A287C"/>
    <w:rsid w:val="007A3B2A"/>
    <w:rsid w:val="007B0C9D"/>
    <w:rsid w:val="007B0FBF"/>
    <w:rsid w:val="007B5522"/>
    <w:rsid w:val="007C01B3"/>
    <w:rsid w:val="007C0EE0"/>
    <w:rsid w:val="007C1B71"/>
    <w:rsid w:val="007C2FBB"/>
    <w:rsid w:val="007C405B"/>
    <w:rsid w:val="007C7164"/>
    <w:rsid w:val="007C7481"/>
    <w:rsid w:val="007D127F"/>
    <w:rsid w:val="007D1984"/>
    <w:rsid w:val="007D2AFE"/>
    <w:rsid w:val="007D5A99"/>
    <w:rsid w:val="007D6B8B"/>
    <w:rsid w:val="007E3264"/>
    <w:rsid w:val="007E3FEA"/>
    <w:rsid w:val="007E47FC"/>
    <w:rsid w:val="007E4ED1"/>
    <w:rsid w:val="007E56F6"/>
    <w:rsid w:val="007E7F03"/>
    <w:rsid w:val="007F0A0B"/>
    <w:rsid w:val="007F3A60"/>
    <w:rsid w:val="007F3D0B"/>
    <w:rsid w:val="007F7829"/>
    <w:rsid w:val="007F7C94"/>
    <w:rsid w:val="00802BA5"/>
    <w:rsid w:val="00802FFA"/>
    <w:rsid w:val="00805902"/>
    <w:rsid w:val="00810E4B"/>
    <w:rsid w:val="00814BAA"/>
    <w:rsid w:val="008177B5"/>
    <w:rsid w:val="00823DA2"/>
    <w:rsid w:val="0082407D"/>
    <w:rsid w:val="00824295"/>
    <w:rsid w:val="0082516F"/>
    <w:rsid w:val="00827076"/>
    <w:rsid w:val="00827A65"/>
    <w:rsid w:val="00830473"/>
    <w:rsid w:val="008313F3"/>
    <w:rsid w:val="00831DDE"/>
    <w:rsid w:val="00833FFB"/>
    <w:rsid w:val="00834622"/>
    <w:rsid w:val="008349CE"/>
    <w:rsid w:val="00834A53"/>
    <w:rsid w:val="00834DAA"/>
    <w:rsid w:val="008402F2"/>
    <w:rsid w:val="008405BB"/>
    <w:rsid w:val="008434EB"/>
    <w:rsid w:val="00846494"/>
    <w:rsid w:val="00847B20"/>
    <w:rsid w:val="008509D3"/>
    <w:rsid w:val="00851293"/>
    <w:rsid w:val="008523EE"/>
    <w:rsid w:val="00852C73"/>
    <w:rsid w:val="00853380"/>
    <w:rsid w:val="00853418"/>
    <w:rsid w:val="00855998"/>
    <w:rsid w:val="00856219"/>
    <w:rsid w:val="00857CF6"/>
    <w:rsid w:val="008610ED"/>
    <w:rsid w:val="00861C6A"/>
    <w:rsid w:val="00862383"/>
    <w:rsid w:val="00865199"/>
    <w:rsid w:val="00866073"/>
    <w:rsid w:val="0086797B"/>
    <w:rsid w:val="00867EAF"/>
    <w:rsid w:val="00870763"/>
    <w:rsid w:val="008713EA"/>
    <w:rsid w:val="00873C6B"/>
    <w:rsid w:val="00883779"/>
    <w:rsid w:val="0088426A"/>
    <w:rsid w:val="008852BA"/>
    <w:rsid w:val="00890108"/>
    <w:rsid w:val="00893877"/>
    <w:rsid w:val="00894F40"/>
    <w:rsid w:val="0089532C"/>
    <w:rsid w:val="00896165"/>
    <w:rsid w:val="008965EA"/>
    <w:rsid w:val="00896681"/>
    <w:rsid w:val="00896922"/>
    <w:rsid w:val="008A2749"/>
    <w:rsid w:val="008A2E40"/>
    <w:rsid w:val="008A3A90"/>
    <w:rsid w:val="008A6620"/>
    <w:rsid w:val="008A669D"/>
    <w:rsid w:val="008B06D4"/>
    <w:rsid w:val="008B13C4"/>
    <w:rsid w:val="008B2A2B"/>
    <w:rsid w:val="008B35F9"/>
    <w:rsid w:val="008B40FB"/>
    <w:rsid w:val="008B4F20"/>
    <w:rsid w:val="008B7FFD"/>
    <w:rsid w:val="008C2920"/>
    <w:rsid w:val="008C2FBB"/>
    <w:rsid w:val="008C4307"/>
    <w:rsid w:val="008C4834"/>
    <w:rsid w:val="008C4D2B"/>
    <w:rsid w:val="008C5708"/>
    <w:rsid w:val="008C6A42"/>
    <w:rsid w:val="008C718B"/>
    <w:rsid w:val="008D14AB"/>
    <w:rsid w:val="008D178B"/>
    <w:rsid w:val="008D23DF"/>
    <w:rsid w:val="008D3AF3"/>
    <w:rsid w:val="008D5201"/>
    <w:rsid w:val="008D5C7A"/>
    <w:rsid w:val="008D73BF"/>
    <w:rsid w:val="008D76CA"/>
    <w:rsid w:val="008D7F09"/>
    <w:rsid w:val="008E139F"/>
    <w:rsid w:val="008E5B64"/>
    <w:rsid w:val="008E693E"/>
    <w:rsid w:val="008E7DAA"/>
    <w:rsid w:val="008F0094"/>
    <w:rsid w:val="008F03EF"/>
    <w:rsid w:val="008F2B44"/>
    <w:rsid w:val="008F340F"/>
    <w:rsid w:val="008F4F3E"/>
    <w:rsid w:val="00901720"/>
    <w:rsid w:val="00903523"/>
    <w:rsid w:val="00906281"/>
    <w:rsid w:val="0090659A"/>
    <w:rsid w:val="00911080"/>
    <w:rsid w:val="0091350B"/>
    <w:rsid w:val="009139D9"/>
    <w:rsid w:val="00914F49"/>
    <w:rsid w:val="00915986"/>
    <w:rsid w:val="0091707D"/>
    <w:rsid w:val="00917624"/>
    <w:rsid w:val="009205F6"/>
    <w:rsid w:val="009208CB"/>
    <w:rsid w:val="00920947"/>
    <w:rsid w:val="009226BD"/>
    <w:rsid w:val="00925AC8"/>
    <w:rsid w:val="00926CB2"/>
    <w:rsid w:val="0093020D"/>
    <w:rsid w:val="00930386"/>
    <w:rsid w:val="009309F5"/>
    <w:rsid w:val="00933237"/>
    <w:rsid w:val="00933EDE"/>
    <w:rsid w:val="00933F28"/>
    <w:rsid w:val="00937527"/>
    <w:rsid w:val="0093786E"/>
    <w:rsid w:val="00937972"/>
    <w:rsid w:val="009409A1"/>
    <w:rsid w:val="00944355"/>
    <w:rsid w:val="009476C0"/>
    <w:rsid w:val="00950289"/>
    <w:rsid w:val="00954EC7"/>
    <w:rsid w:val="00957CED"/>
    <w:rsid w:val="0096146F"/>
    <w:rsid w:val="00962B2B"/>
    <w:rsid w:val="00963472"/>
    <w:rsid w:val="00963E34"/>
    <w:rsid w:val="00964DFA"/>
    <w:rsid w:val="0096537C"/>
    <w:rsid w:val="00966142"/>
    <w:rsid w:val="009714AE"/>
    <w:rsid w:val="00972DAC"/>
    <w:rsid w:val="00974D3C"/>
    <w:rsid w:val="00977AA9"/>
    <w:rsid w:val="00977EE7"/>
    <w:rsid w:val="0098155C"/>
    <w:rsid w:val="00983B77"/>
    <w:rsid w:val="00984906"/>
    <w:rsid w:val="0098621A"/>
    <w:rsid w:val="00987BC7"/>
    <w:rsid w:val="009907F7"/>
    <w:rsid w:val="00993386"/>
    <w:rsid w:val="00995EB0"/>
    <w:rsid w:val="00996053"/>
    <w:rsid w:val="0099610A"/>
    <w:rsid w:val="00997446"/>
    <w:rsid w:val="009A0509"/>
    <w:rsid w:val="009A0B2F"/>
    <w:rsid w:val="009A1CF4"/>
    <w:rsid w:val="009A37D7"/>
    <w:rsid w:val="009A4E17"/>
    <w:rsid w:val="009A6955"/>
    <w:rsid w:val="009A6E98"/>
    <w:rsid w:val="009B0352"/>
    <w:rsid w:val="009B341C"/>
    <w:rsid w:val="009B5747"/>
    <w:rsid w:val="009B6C3A"/>
    <w:rsid w:val="009B754E"/>
    <w:rsid w:val="009C4DB1"/>
    <w:rsid w:val="009C6942"/>
    <w:rsid w:val="009C763A"/>
    <w:rsid w:val="009D0A7D"/>
    <w:rsid w:val="009D2C27"/>
    <w:rsid w:val="009D4511"/>
    <w:rsid w:val="009D7CE9"/>
    <w:rsid w:val="009E13E5"/>
    <w:rsid w:val="009E2309"/>
    <w:rsid w:val="009E42B9"/>
    <w:rsid w:val="009E4E17"/>
    <w:rsid w:val="009E5C1B"/>
    <w:rsid w:val="009F3781"/>
    <w:rsid w:val="009F4A46"/>
    <w:rsid w:val="009F4C2E"/>
    <w:rsid w:val="009F4E26"/>
    <w:rsid w:val="009F72C2"/>
    <w:rsid w:val="00A014A3"/>
    <w:rsid w:val="00A02072"/>
    <w:rsid w:val="00A027CC"/>
    <w:rsid w:val="00A02D5B"/>
    <w:rsid w:val="00A0412D"/>
    <w:rsid w:val="00A100D4"/>
    <w:rsid w:val="00A1122E"/>
    <w:rsid w:val="00A211B2"/>
    <w:rsid w:val="00A21211"/>
    <w:rsid w:val="00A22C68"/>
    <w:rsid w:val="00A2566C"/>
    <w:rsid w:val="00A26536"/>
    <w:rsid w:val="00A26E05"/>
    <w:rsid w:val="00A27F26"/>
    <w:rsid w:val="00A30A0E"/>
    <w:rsid w:val="00A30F8A"/>
    <w:rsid w:val="00A34E7F"/>
    <w:rsid w:val="00A37CF9"/>
    <w:rsid w:val="00A41EB1"/>
    <w:rsid w:val="00A45641"/>
    <w:rsid w:val="00A46F0A"/>
    <w:rsid w:val="00A46F25"/>
    <w:rsid w:val="00A47CC2"/>
    <w:rsid w:val="00A502BA"/>
    <w:rsid w:val="00A60146"/>
    <w:rsid w:val="00A601A9"/>
    <w:rsid w:val="00A6063E"/>
    <w:rsid w:val="00A6132C"/>
    <w:rsid w:val="00A619CF"/>
    <w:rsid w:val="00A622C4"/>
    <w:rsid w:val="00A6283D"/>
    <w:rsid w:val="00A66C1B"/>
    <w:rsid w:val="00A676FF"/>
    <w:rsid w:val="00A73EBA"/>
    <w:rsid w:val="00A754B4"/>
    <w:rsid w:val="00A7561D"/>
    <w:rsid w:val="00A807C1"/>
    <w:rsid w:val="00A82658"/>
    <w:rsid w:val="00A83374"/>
    <w:rsid w:val="00A87F7D"/>
    <w:rsid w:val="00A912E0"/>
    <w:rsid w:val="00A92B16"/>
    <w:rsid w:val="00A94E48"/>
    <w:rsid w:val="00A9560E"/>
    <w:rsid w:val="00A96172"/>
    <w:rsid w:val="00A97BFC"/>
    <w:rsid w:val="00A97C5F"/>
    <w:rsid w:val="00AA3C41"/>
    <w:rsid w:val="00AA4CCC"/>
    <w:rsid w:val="00AA5B2A"/>
    <w:rsid w:val="00AA6E35"/>
    <w:rsid w:val="00AB0B28"/>
    <w:rsid w:val="00AB0D6A"/>
    <w:rsid w:val="00AB43B3"/>
    <w:rsid w:val="00AB49B9"/>
    <w:rsid w:val="00AB501D"/>
    <w:rsid w:val="00AB758A"/>
    <w:rsid w:val="00AC027E"/>
    <w:rsid w:val="00AC0A53"/>
    <w:rsid w:val="00AC1E7E"/>
    <w:rsid w:val="00AC2EEC"/>
    <w:rsid w:val="00AC3110"/>
    <w:rsid w:val="00AC507D"/>
    <w:rsid w:val="00AC66E4"/>
    <w:rsid w:val="00AC69F6"/>
    <w:rsid w:val="00AD04F2"/>
    <w:rsid w:val="00AD4578"/>
    <w:rsid w:val="00AD4836"/>
    <w:rsid w:val="00AD56B4"/>
    <w:rsid w:val="00AD648A"/>
    <w:rsid w:val="00AD68E9"/>
    <w:rsid w:val="00AE0A69"/>
    <w:rsid w:val="00AE5252"/>
    <w:rsid w:val="00AE5356"/>
    <w:rsid w:val="00AE56C0"/>
    <w:rsid w:val="00AE59C7"/>
    <w:rsid w:val="00B004E4"/>
    <w:rsid w:val="00B00914"/>
    <w:rsid w:val="00B0207F"/>
    <w:rsid w:val="00B02A8E"/>
    <w:rsid w:val="00B034E3"/>
    <w:rsid w:val="00B0452B"/>
    <w:rsid w:val="00B052EE"/>
    <w:rsid w:val="00B06AAC"/>
    <w:rsid w:val="00B07B99"/>
    <w:rsid w:val="00B104E6"/>
    <w:rsid w:val="00B1081F"/>
    <w:rsid w:val="00B134B4"/>
    <w:rsid w:val="00B20537"/>
    <w:rsid w:val="00B20E55"/>
    <w:rsid w:val="00B20F3F"/>
    <w:rsid w:val="00B2496B"/>
    <w:rsid w:val="00B24A7B"/>
    <w:rsid w:val="00B26C58"/>
    <w:rsid w:val="00B27499"/>
    <w:rsid w:val="00B3010D"/>
    <w:rsid w:val="00B32519"/>
    <w:rsid w:val="00B35151"/>
    <w:rsid w:val="00B3663B"/>
    <w:rsid w:val="00B433F2"/>
    <w:rsid w:val="00B43761"/>
    <w:rsid w:val="00B458E8"/>
    <w:rsid w:val="00B45B72"/>
    <w:rsid w:val="00B53524"/>
    <w:rsid w:val="00B5397B"/>
    <w:rsid w:val="00B53EE9"/>
    <w:rsid w:val="00B6141F"/>
    <w:rsid w:val="00B6183E"/>
    <w:rsid w:val="00B62809"/>
    <w:rsid w:val="00B62F77"/>
    <w:rsid w:val="00B65FAD"/>
    <w:rsid w:val="00B70116"/>
    <w:rsid w:val="00B7444D"/>
    <w:rsid w:val="00B7675A"/>
    <w:rsid w:val="00B80E45"/>
    <w:rsid w:val="00B815EA"/>
    <w:rsid w:val="00B81898"/>
    <w:rsid w:val="00B82DED"/>
    <w:rsid w:val="00B8606B"/>
    <w:rsid w:val="00B878E7"/>
    <w:rsid w:val="00B879CC"/>
    <w:rsid w:val="00B93A75"/>
    <w:rsid w:val="00B97278"/>
    <w:rsid w:val="00B97943"/>
    <w:rsid w:val="00BA0564"/>
    <w:rsid w:val="00BA1D0B"/>
    <w:rsid w:val="00BA23F9"/>
    <w:rsid w:val="00BA6653"/>
    <w:rsid w:val="00BA6972"/>
    <w:rsid w:val="00BB1E0D"/>
    <w:rsid w:val="00BB26C8"/>
    <w:rsid w:val="00BB2DD5"/>
    <w:rsid w:val="00BB4D9B"/>
    <w:rsid w:val="00BB73FF"/>
    <w:rsid w:val="00BB7688"/>
    <w:rsid w:val="00BC19CB"/>
    <w:rsid w:val="00BC26AE"/>
    <w:rsid w:val="00BC2D48"/>
    <w:rsid w:val="00BC41E4"/>
    <w:rsid w:val="00BC7423"/>
    <w:rsid w:val="00BC7CAC"/>
    <w:rsid w:val="00BD17C7"/>
    <w:rsid w:val="00BD4CF5"/>
    <w:rsid w:val="00BD6D76"/>
    <w:rsid w:val="00BE03B2"/>
    <w:rsid w:val="00BE2695"/>
    <w:rsid w:val="00BE56B3"/>
    <w:rsid w:val="00BE6504"/>
    <w:rsid w:val="00BE676D"/>
    <w:rsid w:val="00BE7A29"/>
    <w:rsid w:val="00BF04E8"/>
    <w:rsid w:val="00BF16BF"/>
    <w:rsid w:val="00BF1F57"/>
    <w:rsid w:val="00BF2734"/>
    <w:rsid w:val="00BF2CD1"/>
    <w:rsid w:val="00BF46D6"/>
    <w:rsid w:val="00BF4D1F"/>
    <w:rsid w:val="00BF76BE"/>
    <w:rsid w:val="00C029CD"/>
    <w:rsid w:val="00C02A73"/>
    <w:rsid w:val="00C063D2"/>
    <w:rsid w:val="00C0769D"/>
    <w:rsid w:val="00C07FD9"/>
    <w:rsid w:val="00C10955"/>
    <w:rsid w:val="00C11C4D"/>
    <w:rsid w:val="00C123AD"/>
    <w:rsid w:val="00C12C50"/>
    <w:rsid w:val="00C132C8"/>
    <w:rsid w:val="00C150AF"/>
    <w:rsid w:val="00C1712C"/>
    <w:rsid w:val="00C23E16"/>
    <w:rsid w:val="00C263C4"/>
    <w:rsid w:val="00C27E37"/>
    <w:rsid w:val="00C3007C"/>
    <w:rsid w:val="00C32713"/>
    <w:rsid w:val="00C351B8"/>
    <w:rsid w:val="00C362F1"/>
    <w:rsid w:val="00C36AFC"/>
    <w:rsid w:val="00C410D9"/>
    <w:rsid w:val="00C44CB5"/>
    <w:rsid w:val="00C44D03"/>
    <w:rsid w:val="00C44DB7"/>
    <w:rsid w:val="00C4510A"/>
    <w:rsid w:val="00C47F2E"/>
    <w:rsid w:val="00C52BA6"/>
    <w:rsid w:val="00C53104"/>
    <w:rsid w:val="00C57A1A"/>
    <w:rsid w:val="00C60BBD"/>
    <w:rsid w:val="00C60F6B"/>
    <w:rsid w:val="00C6258F"/>
    <w:rsid w:val="00C62C41"/>
    <w:rsid w:val="00C62E27"/>
    <w:rsid w:val="00C63DF6"/>
    <w:rsid w:val="00C63E58"/>
    <w:rsid w:val="00C6495E"/>
    <w:rsid w:val="00C670EE"/>
    <w:rsid w:val="00C67E3B"/>
    <w:rsid w:val="00C70F03"/>
    <w:rsid w:val="00C728A0"/>
    <w:rsid w:val="00C72BB7"/>
    <w:rsid w:val="00C73E03"/>
    <w:rsid w:val="00C75FDF"/>
    <w:rsid w:val="00C841AD"/>
    <w:rsid w:val="00C8588C"/>
    <w:rsid w:val="00C8718B"/>
    <w:rsid w:val="00C872B8"/>
    <w:rsid w:val="00C872E4"/>
    <w:rsid w:val="00C879C8"/>
    <w:rsid w:val="00C90311"/>
    <w:rsid w:val="00C91C26"/>
    <w:rsid w:val="00C93396"/>
    <w:rsid w:val="00C95FA1"/>
    <w:rsid w:val="00CA4887"/>
    <w:rsid w:val="00CA6B7C"/>
    <w:rsid w:val="00CA73D5"/>
    <w:rsid w:val="00CA7B27"/>
    <w:rsid w:val="00CB1AD2"/>
    <w:rsid w:val="00CB46D9"/>
    <w:rsid w:val="00CB5068"/>
    <w:rsid w:val="00CB5324"/>
    <w:rsid w:val="00CB5951"/>
    <w:rsid w:val="00CB5DA0"/>
    <w:rsid w:val="00CC1C87"/>
    <w:rsid w:val="00CC2950"/>
    <w:rsid w:val="00CC3000"/>
    <w:rsid w:val="00CC4859"/>
    <w:rsid w:val="00CC7A35"/>
    <w:rsid w:val="00CD072A"/>
    <w:rsid w:val="00CD7E75"/>
    <w:rsid w:val="00CD7F73"/>
    <w:rsid w:val="00CE26C5"/>
    <w:rsid w:val="00CE2D51"/>
    <w:rsid w:val="00CE36AF"/>
    <w:rsid w:val="00CE47F3"/>
    <w:rsid w:val="00CE54DD"/>
    <w:rsid w:val="00CE62C2"/>
    <w:rsid w:val="00CF0DA5"/>
    <w:rsid w:val="00CF5D31"/>
    <w:rsid w:val="00CF5F3B"/>
    <w:rsid w:val="00CF76CB"/>
    <w:rsid w:val="00CF791A"/>
    <w:rsid w:val="00D00513"/>
    <w:rsid w:val="00D00D7D"/>
    <w:rsid w:val="00D139C8"/>
    <w:rsid w:val="00D164CC"/>
    <w:rsid w:val="00D17D9E"/>
    <w:rsid w:val="00D17F81"/>
    <w:rsid w:val="00D20B40"/>
    <w:rsid w:val="00D2139F"/>
    <w:rsid w:val="00D24AE7"/>
    <w:rsid w:val="00D2758C"/>
    <w:rsid w:val="00D275CA"/>
    <w:rsid w:val="00D2789B"/>
    <w:rsid w:val="00D27C0E"/>
    <w:rsid w:val="00D345AB"/>
    <w:rsid w:val="00D40928"/>
    <w:rsid w:val="00D40E82"/>
    <w:rsid w:val="00D41566"/>
    <w:rsid w:val="00D458EC"/>
    <w:rsid w:val="00D4737A"/>
    <w:rsid w:val="00D501B0"/>
    <w:rsid w:val="00D51094"/>
    <w:rsid w:val="00D52582"/>
    <w:rsid w:val="00D5476D"/>
    <w:rsid w:val="00D56A0E"/>
    <w:rsid w:val="00D56CBB"/>
    <w:rsid w:val="00D57AD3"/>
    <w:rsid w:val="00D62F25"/>
    <w:rsid w:val="00D635FE"/>
    <w:rsid w:val="00D63BFE"/>
    <w:rsid w:val="00D64C1F"/>
    <w:rsid w:val="00D66A7B"/>
    <w:rsid w:val="00D729DE"/>
    <w:rsid w:val="00D73763"/>
    <w:rsid w:val="00D7387C"/>
    <w:rsid w:val="00D74F7F"/>
    <w:rsid w:val="00D754DC"/>
    <w:rsid w:val="00D75B6A"/>
    <w:rsid w:val="00D75BE9"/>
    <w:rsid w:val="00D807FA"/>
    <w:rsid w:val="00D82465"/>
    <w:rsid w:val="00D845DC"/>
    <w:rsid w:val="00D84AA7"/>
    <w:rsid w:val="00D84BDA"/>
    <w:rsid w:val="00D85F24"/>
    <w:rsid w:val="00D86D9E"/>
    <w:rsid w:val="00D87013"/>
    <w:rsid w:val="00D876A8"/>
    <w:rsid w:val="00D87F26"/>
    <w:rsid w:val="00D91D44"/>
    <w:rsid w:val="00D93063"/>
    <w:rsid w:val="00D933B0"/>
    <w:rsid w:val="00D939B2"/>
    <w:rsid w:val="00D951FC"/>
    <w:rsid w:val="00D977E8"/>
    <w:rsid w:val="00D97B16"/>
    <w:rsid w:val="00DA04E7"/>
    <w:rsid w:val="00DA3DC8"/>
    <w:rsid w:val="00DA6EFD"/>
    <w:rsid w:val="00DA76B2"/>
    <w:rsid w:val="00DB1C89"/>
    <w:rsid w:val="00DB3763"/>
    <w:rsid w:val="00DB4029"/>
    <w:rsid w:val="00DB4705"/>
    <w:rsid w:val="00DB5F4D"/>
    <w:rsid w:val="00DB66F2"/>
    <w:rsid w:val="00DB6DA5"/>
    <w:rsid w:val="00DC076B"/>
    <w:rsid w:val="00DC186F"/>
    <w:rsid w:val="00DC252F"/>
    <w:rsid w:val="00DC47F5"/>
    <w:rsid w:val="00DC5106"/>
    <w:rsid w:val="00DC6050"/>
    <w:rsid w:val="00DC7740"/>
    <w:rsid w:val="00DD43EA"/>
    <w:rsid w:val="00DD7519"/>
    <w:rsid w:val="00DD7D4D"/>
    <w:rsid w:val="00DE04D3"/>
    <w:rsid w:val="00DE4210"/>
    <w:rsid w:val="00DE5885"/>
    <w:rsid w:val="00DE6F44"/>
    <w:rsid w:val="00DF1051"/>
    <w:rsid w:val="00DF1B58"/>
    <w:rsid w:val="00DF69EC"/>
    <w:rsid w:val="00E009DA"/>
    <w:rsid w:val="00E02B48"/>
    <w:rsid w:val="00E037D9"/>
    <w:rsid w:val="00E0443F"/>
    <w:rsid w:val="00E04927"/>
    <w:rsid w:val="00E10277"/>
    <w:rsid w:val="00E11A48"/>
    <w:rsid w:val="00E12887"/>
    <w:rsid w:val="00E130EB"/>
    <w:rsid w:val="00E13D5C"/>
    <w:rsid w:val="00E162CD"/>
    <w:rsid w:val="00E16C74"/>
    <w:rsid w:val="00E17FA5"/>
    <w:rsid w:val="00E212CA"/>
    <w:rsid w:val="00E21BFE"/>
    <w:rsid w:val="00E26930"/>
    <w:rsid w:val="00E27257"/>
    <w:rsid w:val="00E279E1"/>
    <w:rsid w:val="00E27F4F"/>
    <w:rsid w:val="00E332A5"/>
    <w:rsid w:val="00E36F48"/>
    <w:rsid w:val="00E449D0"/>
    <w:rsid w:val="00E44A34"/>
    <w:rsid w:val="00E4506A"/>
    <w:rsid w:val="00E53F99"/>
    <w:rsid w:val="00E56510"/>
    <w:rsid w:val="00E614C2"/>
    <w:rsid w:val="00E62EA8"/>
    <w:rsid w:val="00E64A9F"/>
    <w:rsid w:val="00E67A6E"/>
    <w:rsid w:val="00E715E8"/>
    <w:rsid w:val="00E71B43"/>
    <w:rsid w:val="00E725E6"/>
    <w:rsid w:val="00E736D5"/>
    <w:rsid w:val="00E76D85"/>
    <w:rsid w:val="00E81612"/>
    <w:rsid w:val="00E87968"/>
    <w:rsid w:val="00E87D18"/>
    <w:rsid w:val="00E87D62"/>
    <w:rsid w:val="00E927CC"/>
    <w:rsid w:val="00E97333"/>
    <w:rsid w:val="00EA02D7"/>
    <w:rsid w:val="00EA25FA"/>
    <w:rsid w:val="00EA486E"/>
    <w:rsid w:val="00EA4FA3"/>
    <w:rsid w:val="00EA556B"/>
    <w:rsid w:val="00EB001B"/>
    <w:rsid w:val="00EB1F26"/>
    <w:rsid w:val="00EB25F5"/>
    <w:rsid w:val="00EB3082"/>
    <w:rsid w:val="00EB3453"/>
    <w:rsid w:val="00EB3C6A"/>
    <w:rsid w:val="00EB3E2F"/>
    <w:rsid w:val="00EB6C33"/>
    <w:rsid w:val="00EC260B"/>
    <w:rsid w:val="00EC2EEB"/>
    <w:rsid w:val="00EC591C"/>
    <w:rsid w:val="00EC738B"/>
    <w:rsid w:val="00ED49C0"/>
    <w:rsid w:val="00ED52EE"/>
    <w:rsid w:val="00ED6019"/>
    <w:rsid w:val="00ED7830"/>
    <w:rsid w:val="00ED7CC5"/>
    <w:rsid w:val="00EE0318"/>
    <w:rsid w:val="00EE0F2F"/>
    <w:rsid w:val="00EE20DD"/>
    <w:rsid w:val="00EE3909"/>
    <w:rsid w:val="00EE75B9"/>
    <w:rsid w:val="00EE7FC2"/>
    <w:rsid w:val="00EF02C5"/>
    <w:rsid w:val="00EF0A0E"/>
    <w:rsid w:val="00EF1F63"/>
    <w:rsid w:val="00EF4205"/>
    <w:rsid w:val="00EF5939"/>
    <w:rsid w:val="00EF7626"/>
    <w:rsid w:val="00F01714"/>
    <w:rsid w:val="00F0258F"/>
    <w:rsid w:val="00F02D06"/>
    <w:rsid w:val="00F056E5"/>
    <w:rsid w:val="00F06FDD"/>
    <w:rsid w:val="00F07C1A"/>
    <w:rsid w:val="00F10819"/>
    <w:rsid w:val="00F10AF8"/>
    <w:rsid w:val="00F11219"/>
    <w:rsid w:val="00F11318"/>
    <w:rsid w:val="00F16F35"/>
    <w:rsid w:val="00F17559"/>
    <w:rsid w:val="00F2229D"/>
    <w:rsid w:val="00F249D0"/>
    <w:rsid w:val="00F2578C"/>
    <w:rsid w:val="00F25ABB"/>
    <w:rsid w:val="00F260E1"/>
    <w:rsid w:val="00F27963"/>
    <w:rsid w:val="00F30103"/>
    <w:rsid w:val="00F30446"/>
    <w:rsid w:val="00F4135D"/>
    <w:rsid w:val="00F41F1B"/>
    <w:rsid w:val="00F425C0"/>
    <w:rsid w:val="00F46BD9"/>
    <w:rsid w:val="00F515FC"/>
    <w:rsid w:val="00F54833"/>
    <w:rsid w:val="00F60BE0"/>
    <w:rsid w:val="00F61581"/>
    <w:rsid w:val="00F6280E"/>
    <w:rsid w:val="00F629D8"/>
    <w:rsid w:val="00F62B7A"/>
    <w:rsid w:val="00F63E04"/>
    <w:rsid w:val="00F7050A"/>
    <w:rsid w:val="00F71F8F"/>
    <w:rsid w:val="00F742D1"/>
    <w:rsid w:val="00F75533"/>
    <w:rsid w:val="00F767C4"/>
    <w:rsid w:val="00F8036D"/>
    <w:rsid w:val="00F809DC"/>
    <w:rsid w:val="00F80EC6"/>
    <w:rsid w:val="00F82B7D"/>
    <w:rsid w:val="00F86EB0"/>
    <w:rsid w:val="00F9052A"/>
    <w:rsid w:val="00F92E22"/>
    <w:rsid w:val="00FA268D"/>
    <w:rsid w:val="00FA346B"/>
    <w:rsid w:val="00FA3811"/>
    <w:rsid w:val="00FA3B9F"/>
    <w:rsid w:val="00FA3F06"/>
    <w:rsid w:val="00FA4427"/>
    <w:rsid w:val="00FA4A26"/>
    <w:rsid w:val="00FA4E1C"/>
    <w:rsid w:val="00FA7084"/>
    <w:rsid w:val="00FA7BEF"/>
    <w:rsid w:val="00FA7DF4"/>
    <w:rsid w:val="00FB1105"/>
    <w:rsid w:val="00FB1929"/>
    <w:rsid w:val="00FB5FD9"/>
    <w:rsid w:val="00FD33AB"/>
    <w:rsid w:val="00FD4724"/>
    <w:rsid w:val="00FD4A68"/>
    <w:rsid w:val="00FD68ED"/>
    <w:rsid w:val="00FE1230"/>
    <w:rsid w:val="00FE2824"/>
    <w:rsid w:val="00FE2F0E"/>
    <w:rsid w:val="00FE661F"/>
    <w:rsid w:val="00FE6CAB"/>
    <w:rsid w:val="00FF0400"/>
    <w:rsid w:val="00FF0AA3"/>
    <w:rsid w:val="00FF0D0E"/>
    <w:rsid w:val="00FF381B"/>
    <w:rsid w:val="00FF3928"/>
    <w:rsid w:val="00FF3D6B"/>
    <w:rsid w:val="00FF404A"/>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FA665"/>
  <w15:docId w15:val="{CDAB870A-6692-4B4C-A37E-E1B944774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semiHidden="1" w:uiPriority="0" w:unhideWhenUsed="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3D749B"/>
    <w:pPr>
      <w:spacing w:before="60" w:after="60" w:line="276" w:lineRule="auto"/>
    </w:pPr>
    <w:rPr>
      <w:sz w:val="22"/>
      <w:szCs w:val="22"/>
    </w:rPr>
  </w:style>
  <w:style w:type="paragraph" w:styleId="Heading1">
    <w:name w:val="heading 1"/>
    <w:basedOn w:val="Normal"/>
    <w:next w:val="Normal"/>
    <w:link w:val="Heading1Char"/>
    <w:autoRedefine/>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semiHidden/>
    <w:rsid w:val="00BF76BE"/>
    <w:rPr>
      <w:rFonts w:ascii="Cambria" w:eastAsia="Times New Roman" w:hAnsi="Cambria"/>
      <w:b/>
      <w:bCs/>
      <w:color w:val="365F91"/>
      <w:sz w:val="28"/>
      <w:szCs w:val="28"/>
    </w:rPr>
  </w:style>
  <w:style w:type="character" w:customStyle="1" w:styleId="Heading2Char">
    <w:name w:val="Heading 2 Char"/>
    <w:link w:val="Heading2"/>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2"/>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3D749B"/>
    <w:pPr>
      <w:numPr>
        <w:ilvl w:val="2"/>
        <w:numId w:val="3"/>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1619ED"/>
    <w:pPr>
      <w:numPr>
        <w:numId w:val="1"/>
      </w:numPr>
      <w:spacing w:line="240" w:lineRule="auto"/>
    </w:pPr>
    <w:rPr>
      <w:sz w:val="20"/>
    </w:rPr>
  </w:style>
  <w:style w:type="paragraph" w:customStyle="1" w:styleId="Bulletlevel2">
    <w:name w:val="Bullet level 2"/>
    <w:basedOn w:val="Normal"/>
    <w:qFormat/>
    <w:rsid w:val="007E56F6"/>
    <w:pPr>
      <w:numPr>
        <w:numId w:val="5"/>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3D749B"/>
    <w:pPr>
      <w:numPr>
        <w:numId w:val="3"/>
      </w:numPr>
      <w:spacing w:before="240"/>
    </w:pPr>
    <w:rPr>
      <w:rFonts w:ascii="Arial" w:hAnsi="Arial"/>
      <w:color w:val="auto"/>
    </w:rPr>
  </w:style>
  <w:style w:type="paragraph" w:customStyle="1" w:styleId="SubStepAlpha">
    <w:name w:val="SubStep Alpha"/>
    <w:basedOn w:val="Normal"/>
    <w:qFormat/>
    <w:rsid w:val="003D749B"/>
    <w:pPr>
      <w:numPr>
        <w:ilvl w:val="3"/>
        <w:numId w:val="3"/>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D749B"/>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2"/>
      </w:numPr>
    </w:pPr>
  </w:style>
  <w:style w:type="numbering" w:customStyle="1" w:styleId="SectionList">
    <w:name w:val="Section_List"/>
    <w:basedOn w:val="NoList"/>
    <w:uiPriority w:val="99"/>
    <w:rsid w:val="00596998"/>
    <w:pPr>
      <w:numPr>
        <w:numId w:val="2"/>
      </w:numPr>
    </w:pPr>
  </w:style>
  <w:style w:type="paragraph" w:customStyle="1" w:styleId="TaskHead">
    <w:name w:val="Task Head"/>
    <w:basedOn w:val="Heading2"/>
    <w:next w:val="BodyTextL25"/>
    <w:qFormat/>
    <w:rsid w:val="002121FC"/>
    <w:pPr>
      <w:numPr>
        <w:ilvl w:val="1"/>
        <w:numId w:val="3"/>
      </w:numPr>
    </w:pPr>
    <w:rPr>
      <w:rFonts w:ascii="Arial" w:hAnsi="Arial"/>
      <w:color w:val="auto"/>
      <w:sz w:val="24"/>
    </w:rPr>
  </w:style>
  <w:style w:type="character" w:styleId="Hyperlink">
    <w:name w:val="Hyperlink"/>
    <w:basedOn w:val="DefaultParagraphFont"/>
    <w:unhideWhenUsed/>
    <w:rsid w:val="0093020D"/>
    <w:rPr>
      <w:color w:val="0000FF" w:themeColor="hyperlink"/>
      <w:u w:val="single"/>
    </w:rPr>
  </w:style>
  <w:style w:type="character" w:customStyle="1" w:styleId="Heading4Char">
    <w:name w:val="Heading 4 Char"/>
    <w:basedOn w:val="DefaultParagraphFont"/>
    <w:link w:val="Heading4"/>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character" w:customStyle="1" w:styleId="BodyTextChar">
    <w:name w:val="Body Text Char"/>
    <w:basedOn w:val="DefaultParagraphFont"/>
    <w:uiPriority w:val="99"/>
    <w:rsid w:val="00231DCA"/>
    <w:rPr>
      <w:sz w:val="22"/>
      <w:szCs w:val="22"/>
    </w:rPr>
  </w:style>
  <w:style w:type="paragraph" w:customStyle="1" w:styleId="ColorfulShading-Accent11">
    <w:name w:val="Colorful Shading - Accent 11"/>
    <w:hidden/>
    <w:semiHidden/>
    <w:rsid w:val="00231DCA"/>
    <w:rPr>
      <w:rFonts w:eastAsia="Times New Roman" w:cs="Arial"/>
    </w:rPr>
  </w:style>
  <w:style w:type="character" w:customStyle="1" w:styleId="CMDChar">
    <w:name w:val="CMD Char"/>
    <w:basedOn w:val="DefaultParagraphFont"/>
    <w:link w:val="CMD"/>
    <w:rsid w:val="00C73E03"/>
    <w:rPr>
      <w:rFonts w:ascii="Courier New" w:hAnsi="Courier New"/>
      <w:szCs w:val="22"/>
    </w:rPr>
  </w:style>
  <w:style w:type="paragraph" w:customStyle="1" w:styleId="TableTitle">
    <w:name w:val="Table Title"/>
    <w:basedOn w:val="Normal"/>
    <w:next w:val="Normal"/>
    <w:rsid w:val="004238DC"/>
    <w:pPr>
      <w:keepNext/>
      <w:tabs>
        <w:tab w:val="left" w:pos="1080"/>
      </w:tabs>
      <w:spacing w:before="0" w:after="0" w:line="240" w:lineRule="auto"/>
      <w:ind w:left="720"/>
    </w:pPr>
    <w:rPr>
      <w:rFonts w:eastAsia="Times New Roman"/>
      <w:b/>
      <w:sz w:val="20"/>
      <w:szCs w:val="20"/>
    </w:rPr>
  </w:style>
  <w:style w:type="paragraph" w:styleId="Revision">
    <w:name w:val="Revision"/>
    <w:hidden/>
    <w:semiHidden/>
    <w:rsid w:val="004238DC"/>
    <w:rPr>
      <w:rFonts w:eastAsia="Times New Roman" w:cs="Arial"/>
    </w:rPr>
  </w:style>
  <w:style w:type="character" w:styleId="FollowedHyperlink">
    <w:name w:val="FollowedHyperlink"/>
    <w:basedOn w:val="DefaultParagraphFont"/>
    <w:semiHidden/>
    <w:unhideWhenUsed/>
    <w:rsid w:val="0093020D"/>
    <w:rPr>
      <w:color w:val="800080" w:themeColor="followedHyperlink"/>
      <w:u w:val="single"/>
    </w:rPr>
  </w:style>
  <w:style w:type="paragraph" w:styleId="BodyText">
    <w:name w:val="Body Text"/>
    <w:basedOn w:val="Normal"/>
    <w:link w:val="BodyTextChar1"/>
    <w:rsid w:val="00561031"/>
    <w:pPr>
      <w:spacing w:before="0" w:after="120" w:line="240" w:lineRule="auto"/>
    </w:pPr>
    <w:rPr>
      <w:rFonts w:eastAsia="Times New Roman"/>
      <w:sz w:val="20"/>
      <w:szCs w:val="24"/>
    </w:rPr>
  </w:style>
  <w:style w:type="character" w:customStyle="1" w:styleId="BodyTextChar1">
    <w:name w:val="Body Text Char1"/>
    <w:basedOn w:val="DefaultParagraphFont"/>
    <w:link w:val="BodyText"/>
    <w:rsid w:val="00561031"/>
    <w:rPr>
      <w:rFonts w:eastAsia="Times New Roman"/>
      <w:szCs w:val="24"/>
    </w:rPr>
  </w:style>
  <w:style w:type="character" w:customStyle="1" w:styleId="BodyTextL25Char">
    <w:name w:val="Body Text L25 Char"/>
    <w:basedOn w:val="DefaultParagraphFont"/>
    <w:link w:val="BodyTextL25"/>
    <w:rsid w:val="0058315C"/>
    <w:rPr>
      <w:szCs w:val="22"/>
    </w:rPr>
  </w:style>
  <w:style w:type="character" w:customStyle="1" w:styleId="CMDBold">
    <w:name w:val="CMD Bold"/>
    <w:basedOn w:val="CMDChar"/>
    <w:uiPriority w:val="1"/>
    <w:qFormat/>
    <w:rsid w:val="00D24AE7"/>
    <w:rPr>
      <w:rFonts w:ascii="Courier New" w:hAnsi="Courier New"/>
      <w:b/>
      <w:sz w:val="20"/>
      <w:szCs w:val="22"/>
    </w:rPr>
  </w:style>
  <w:style w:type="character" w:customStyle="1" w:styleId="BodyTextCommandBold">
    <w:name w:val="Body Text Command Bold"/>
    <w:basedOn w:val="BodyTextL25Char"/>
    <w:uiPriority w:val="1"/>
    <w:qFormat/>
    <w:rsid w:val="005016EE"/>
    <w:rPr>
      <w:b/>
      <w:szCs w:val="22"/>
    </w:rPr>
  </w:style>
  <w:style w:type="character" w:customStyle="1" w:styleId="BodyTextBold">
    <w:name w:val="Body Text Bold"/>
    <w:basedOn w:val="DefaultParagraphFont"/>
    <w:uiPriority w:val="1"/>
    <w:qFormat/>
    <w:rsid w:val="003F701C"/>
    <w:rPr>
      <w:rFonts w:ascii="Arial" w:eastAsia="Times New Roman" w:hAnsi="Arial" w:cs="Arial"/>
      <w:b/>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netdevgroup.com/" TargetMode="External"/><Relationship Id="rId4" Type="http://schemas.openxmlformats.org/officeDocument/2006/relationships/settings" Target="settings.xml"/><Relationship Id="rId9" Type="http://schemas.openxmlformats.org/officeDocument/2006/relationships/hyperlink" Target="https://www.netdevgroup.co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20Security\1.2\Lab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CC05D3-CA42-4534-8AD5-EB4A30368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CCNA_Security_Lab-Template</Template>
  <TotalTime>0</TotalTime>
  <Pages>18</Pages>
  <Words>6333</Words>
  <Characters>36099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Shaw</dc:creator>
  <cp:lastModifiedBy>Tomas Koslab</cp:lastModifiedBy>
  <cp:revision>2</cp:revision>
  <cp:lastPrinted>2017-12-07T14:40:00Z</cp:lastPrinted>
  <dcterms:created xsi:type="dcterms:W3CDTF">2018-02-08T22:53:00Z</dcterms:created>
  <dcterms:modified xsi:type="dcterms:W3CDTF">2018-02-08T22:53:00Z</dcterms:modified>
</cp:coreProperties>
</file>