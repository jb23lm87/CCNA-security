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A9C5A" w14:textId="77777777" w:rsidR="003A19DC" w:rsidRPr="00476BA9" w:rsidRDefault="002D6C2A" w:rsidP="00EF4925">
      <w:pPr>
        <w:pStyle w:val="LabSection"/>
      </w:pPr>
      <w:r w:rsidRPr="00476BA9">
        <w:t>CCNA</w:t>
      </w:r>
      <w:r w:rsidR="00476BA9">
        <w:t xml:space="preserve"> Security</w:t>
      </w:r>
    </w:p>
    <w:p w14:paraId="0C7D19D7" w14:textId="225BD870" w:rsidR="004D36D7" w:rsidRDefault="00933237" w:rsidP="004375ED">
      <w:pPr>
        <w:pStyle w:val="LabTitle"/>
        <w:rPr>
          <w:rStyle w:val="LabTitleInstVersred"/>
        </w:rPr>
      </w:pPr>
      <w:r w:rsidRPr="00476BA9">
        <w:t xml:space="preserve">Chapter </w:t>
      </w:r>
      <w:r w:rsidR="00613AA7">
        <w:t>10</w:t>
      </w:r>
      <w:r w:rsidR="002D6C2A" w:rsidRPr="00476BA9">
        <w:t xml:space="preserve"> </w:t>
      </w:r>
      <w:r w:rsidR="005D3E53">
        <w:t>–</w:t>
      </w:r>
      <w:r w:rsidR="00613AA7">
        <w:t xml:space="preserve"> </w:t>
      </w:r>
      <w:r w:rsidR="003C235C">
        <w:t xml:space="preserve">Configure a </w:t>
      </w:r>
      <w:r w:rsidR="004375ED">
        <w:t xml:space="preserve">Site-to-Site IPsec VPN </w:t>
      </w:r>
      <w:r w:rsidR="0082362C">
        <w:t>b</w:t>
      </w:r>
      <w:r w:rsidR="002D7DBF">
        <w:t>etween an ISR</w:t>
      </w:r>
      <w:r w:rsidR="00515F16">
        <w:t xml:space="preserve"> CLI</w:t>
      </w:r>
      <w:r w:rsidR="002D7DBF">
        <w:t xml:space="preserve"> and an ASA</w:t>
      </w:r>
      <w:r w:rsidR="00515F16">
        <w:t xml:space="preserve"> ASDM</w:t>
      </w:r>
      <w:r w:rsidR="004D36D7" w:rsidRPr="00FD4A68">
        <w:t xml:space="preserve"> </w:t>
      </w:r>
      <w:r w:rsidR="00D84BDA" w:rsidRPr="00FD4A68">
        <w:rPr>
          <w:rStyle w:val="LabTitleInstVersred"/>
        </w:rPr>
        <w:t>(Instructor Version)</w:t>
      </w:r>
    </w:p>
    <w:p w14:paraId="388B0A45" w14:textId="090B4BAF" w:rsidR="00240DFC" w:rsidRDefault="00240DFC" w:rsidP="004375ED">
      <w:pPr>
        <w:pStyle w:val="LabTitle"/>
        <w:rPr>
          <w:rStyle w:val="LabTitleInstVersred"/>
        </w:rPr>
      </w:pPr>
      <w:bookmarkStart w:id="0" w:name="_Hlk505864406"/>
      <w:r w:rsidRPr="0022689E">
        <w:rPr>
          <w:color w:val="FF0000"/>
          <w:sz w:val="24"/>
        </w:rPr>
        <w:t xml:space="preserve">(ASA-5506 </w:t>
      </w:r>
      <w:r>
        <w:rPr>
          <w:color w:val="FF0000"/>
          <w:sz w:val="24"/>
        </w:rPr>
        <w:t>/ Equiv</w:t>
      </w:r>
      <w:r w:rsidRPr="0022689E">
        <w:rPr>
          <w:color w:val="FF0000"/>
          <w:sz w:val="24"/>
        </w:rPr>
        <w:t>)</w:t>
      </w:r>
      <w:bookmarkEnd w:id="0"/>
    </w:p>
    <w:p w14:paraId="36550B39" w14:textId="024C98F6" w:rsid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82362C">
        <w:t>g</w:t>
      </w:r>
      <w:r w:rsidRPr="009A1CF4">
        <w:t>ray highlights indicate text that appears in the instructor copy only.</w:t>
      </w:r>
    </w:p>
    <w:p w14:paraId="4F94BA28" w14:textId="0626C3B6" w:rsidR="00240DFC" w:rsidRPr="009A1CF4" w:rsidRDefault="00240DFC" w:rsidP="009A1CF4">
      <w:pPr>
        <w:pStyle w:val="InstNoteRed"/>
      </w:pPr>
      <w:r>
        <w:rPr>
          <w:rFonts w:cs="Arial"/>
          <w:noProof/>
        </w:rPr>
        <mc:AlternateContent>
          <mc:Choice Requires="wps">
            <w:drawing>
              <wp:inline distT="0" distB="0" distL="0" distR="0" wp14:anchorId="182ED252" wp14:editId="574745EA">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240DFC" w14:paraId="48798FEE" w14:textId="77777777" w:rsidTr="000C5C73">
                              <w:trPr>
                                <w:trHeight w:val="890"/>
                              </w:trPr>
                              <w:tc>
                                <w:tcPr>
                                  <w:tcW w:w="1098" w:type="dxa"/>
                                  <w:tcBorders>
                                    <w:top w:val="nil"/>
                                    <w:left w:val="nil"/>
                                    <w:bottom w:val="nil"/>
                                    <w:right w:val="nil"/>
                                  </w:tcBorders>
                                  <w:shd w:val="clear" w:color="auto" w:fill="auto"/>
                                </w:tcPr>
                                <w:p w14:paraId="653880AB" w14:textId="77777777" w:rsidR="00240DFC" w:rsidRDefault="00240DFC">
                                  <w:r w:rsidRPr="00C00831">
                                    <w:rPr>
                                      <w:noProof/>
                                    </w:rPr>
                                    <w:drawing>
                                      <wp:inline distT="0" distB="0" distL="0" distR="0" wp14:anchorId="3B42A2E3" wp14:editId="066FB2B0">
                                        <wp:extent cx="1135380" cy="358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43ACFAB6" w14:textId="77777777" w:rsidR="00240DFC" w:rsidRPr="00604DCA" w:rsidRDefault="00240DFC" w:rsidP="000C5C73">
                                  <w:pPr>
                                    <w:rPr>
                                      <w:rFonts w:cs="Arial"/>
                                      <w:b/>
                                      <w:sz w:val="20"/>
                                      <w:szCs w:val="20"/>
                                    </w:rPr>
                                  </w:pPr>
                                  <w:r w:rsidRPr="00604DCA">
                                    <w:rPr>
                                      <w:rFonts w:cs="Arial"/>
                                      <w:b/>
                                      <w:sz w:val="20"/>
                                      <w:szCs w:val="20"/>
                                    </w:rPr>
                                    <w:t>This lab has been updated for use on NETLAB+.</w:t>
                                  </w:r>
                                </w:p>
                                <w:p w14:paraId="5E1AE2BF" w14:textId="77777777" w:rsidR="00240DFC" w:rsidRPr="00604DCA" w:rsidRDefault="00240DFC" w:rsidP="000C5C73">
                                  <w:pPr>
                                    <w:rPr>
                                      <w:rFonts w:cs="Arial"/>
                                      <w:b/>
                                      <w:sz w:val="16"/>
                                      <w:szCs w:val="16"/>
                                    </w:rPr>
                                  </w:pPr>
                                  <w:hyperlink r:id="rId9" w:history="1">
                                    <w:r w:rsidRPr="00604DCA">
                                      <w:rPr>
                                        <w:rStyle w:val="Hyperlink"/>
                                        <w:rFonts w:cs="Arial"/>
                                        <w:sz w:val="16"/>
                                        <w:szCs w:val="16"/>
                                      </w:rPr>
                                      <w:t>www.netdevgroup.com</w:t>
                                    </w:r>
                                  </w:hyperlink>
                                </w:p>
                              </w:tc>
                            </w:tr>
                          </w:tbl>
                          <w:p w14:paraId="7A936F6E" w14:textId="77777777" w:rsidR="00240DFC" w:rsidRDefault="00240DFC" w:rsidP="00240DFC"/>
                        </w:txbxContent>
                      </wps:txbx>
                      <wps:bodyPr rot="0" vert="horz" wrap="square" lIns="91440" tIns="45720" rIns="91440" bIns="45720" anchor="t" anchorCtr="0" upright="1">
                        <a:noAutofit/>
                      </wps:bodyPr>
                    </wps:wsp>
                  </a:graphicData>
                </a:graphic>
              </wp:inline>
            </w:drawing>
          </mc:Choice>
          <mc:Fallback>
            <w:pict>
              <v:roundrect w14:anchorId="182ED252"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240DFC" w14:paraId="48798FEE" w14:textId="77777777" w:rsidTr="000C5C73">
                        <w:trPr>
                          <w:trHeight w:val="890"/>
                        </w:trPr>
                        <w:tc>
                          <w:tcPr>
                            <w:tcW w:w="1098" w:type="dxa"/>
                            <w:tcBorders>
                              <w:top w:val="nil"/>
                              <w:left w:val="nil"/>
                              <w:bottom w:val="nil"/>
                              <w:right w:val="nil"/>
                            </w:tcBorders>
                            <w:shd w:val="clear" w:color="auto" w:fill="auto"/>
                          </w:tcPr>
                          <w:p w14:paraId="653880AB" w14:textId="77777777" w:rsidR="00240DFC" w:rsidRDefault="00240DFC">
                            <w:r w:rsidRPr="00C00831">
                              <w:rPr>
                                <w:noProof/>
                              </w:rPr>
                              <w:drawing>
                                <wp:inline distT="0" distB="0" distL="0" distR="0" wp14:anchorId="3B42A2E3" wp14:editId="066FB2B0">
                                  <wp:extent cx="1135380" cy="358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43ACFAB6" w14:textId="77777777" w:rsidR="00240DFC" w:rsidRPr="00604DCA" w:rsidRDefault="00240DFC" w:rsidP="000C5C73">
                            <w:pPr>
                              <w:rPr>
                                <w:rFonts w:cs="Arial"/>
                                <w:b/>
                                <w:sz w:val="20"/>
                                <w:szCs w:val="20"/>
                              </w:rPr>
                            </w:pPr>
                            <w:r w:rsidRPr="00604DCA">
                              <w:rPr>
                                <w:rFonts w:cs="Arial"/>
                                <w:b/>
                                <w:sz w:val="20"/>
                                <w:szCs w:val="20"/>
                              </w:rPr>
                              <w:t>This lab has been updated for use on NETLAB+.</w:t>
                            </w:r>
                          </w:p>
                          <w:p w14:paraId="5E1AE2BF" w14:textId="77777777" w:rsidR="00240DFC" w:rsidRPr="00604DCA" w:rsidRDefault="00240DFC" w:rsidP="000C5C73">
                            <w:pPr>
                              <w:rPr>
                                <w:rFonts w:cs="Arial"/>
                                <w:b/>
                                <w:sz w:val="16"/>
                                <w:szCs w:val="16"/>
                              </w:rPr>
                            </w:pPr>
                            <w:hyperlink r:id="rId10" w:history="1">
                              <w:r w:rsidRPr="00604DCA">
                                <w:rPr>
                                  <w:rStyle w:val="Hyperlink"/>
                                  <w:rFonts w:cs="Arial"/>
                                  <w:sz w:val="16"/>
                                  <w:szCs w:val="16"/>
                                </w:rPr>
                                <w:t>www.netdevgroup.com</w:t>
                              </w:r>
                            </w:hyperlink>
                          </w:p>
                        </w:tc>
                      </w:tr>
                    </w:tbl>
                    <w:p w14:paraId="7A936F6E" w14:textId="77777777" w:rsidR="00240DFC" w:rsidRDefault="00240DFC" w:rsidP="00240DFC"/>
                  </w:txbxContent>
                </v:textbox>
                <w10:anchorlock/>
              </v:roundrect>
            </w:pict>
          </mc:Fallback>
        </mc:AlternateContent>
      </w:r>
    </w:p>
    <w:p w14:paraId="779C536F" w14:textId="77777777" w:rsidR="003C6BCA" w:rsidRDefault="001E38E0" w:rsidP="0014219C">
      <w:pPr>
        <w:pStyle w:val="LabSection"/>
      </w:pPr>
      <w:r>
        <w:t>Topology</w:t>
      </w:r>
    </w:p>
    <w:p w14:paraId="4339BF56" w14:textId="77777777" w:rsidR="008C4307" w:rsidRDefault="00B21BDA" w:rsidP="006C56B8">
      <w:pPr>
        <w:pStyle w:val="Visual"/>
      </w:pPr>
      <w:r>
        <w:drawing>
          <wp:inline distT="0" distB="0" distL="0" distR="0" wp14:anchorId="0BCF2244" wp14:editId="24624C91">
            <wp:extent cx="4815946" cy="4572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19028" cy="4574926"/>
                    </a:xfrm>
                    <a:prstGeom prst="rect">
                      <a:avLst/>
                    </a:prstGeom>
                    <a:noFill/>
                    <a:ln>
                      <a:noFill/>
                    </a:ln>
                  </pic:spPr>
                </pic:pic>
              </a:graphicData>
            </a:graphic>
          </wp:inline>
        </w:drawing>
      </w:r>
    </w:p>
    <w:p w14:paraId="196E2361" w14:textId="77777777" w:rsidR="008402F2" w:rsidRPr="0009147A" w:rsidRDefault="00476BA9" w:rsidP="0009147A">
      <w:pPr>
        <w:pStyle w:val="BodyTextL25"/>
      </w:pPr>
      <w:r w:rsidRPr="00461AB0">
        <w:rPr>
          <w:b/>
        </w:rPr>
        <w:t>Note</w:t>
      </w:r>
      <w:r w:rsidRPr="00476BA9">
        <w:t>:</w:t>
      </w:r>
      <w:r w:rsidRPr="00461AB0">
        <w:t xml:space="preserve"> ISR G2 devices use GigabitEthernet interfaces instead of FastEthernet </w:t>
      </w:r>
      <w:r w:rsidR="0082362C">
        <w:t>i</w:t>
      </w:r>
      <w:r w:rsidRPr="00461AB0">
        <w:t>nterfaces.</w:t>
      </w:r>
    </w:p>
    <w:p w14:paraId="3150119D"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75"/>
        <w:gridCol w:w="1755"/>
        <w:gridCol w:w="1800"/>
        <w:gridCol w:w="1800"/>
        <w:gridCol w:w="1800"/>
      </w:tblGrid>
      <w:tr w:rsidR="00F17559" w14:paraId="39A328BD" w14:textId="77777777" w:rsidTr="0004576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C0718D" w14:textId="77777777" w:rsidR="00F17559" w:rsidRPr="00E87D62" w:rsidRDefault="00F17559" w:rsidP="00E87D62">
            <w:pPr>
              <w:pStyle w:val="TableHeading"/>
            </w:pPr>
            <w:r w:rsidRPr="00E87D62">
              <w:t>Device</w:t>
            </w:r>
          </w:p>
        </w:tc>
        <w:tc>
          <w:tcPr>
            <w:tcW w:w="15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D10CEE" w14:textId="77777777" w:rsidR="00F17559" w:rsidRPr="00E87D62" w:rsidRDefault="00F17559" w:rsidP="00E87D62">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E9F714"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B89454"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1F4118"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A1102BF" w14:textId="77777777" w:rsidR="00F17559" w:rsidRPr="00E87D62" w:rsidRDefault="00F17559" w:rsidP="00E87D62">
            <w:pPr>
              <w:pStyle w:val="TableHeading"/>
            </w:pPr>
            <w:r>
              <w:t>Switch Port</w:t>
            </w:r>
          </w:p>
        </w:tc>
      </w:tr>
      <w:tr w:rsidR="00E0347E" w14:paraId="4B8FB5EE" w14:textId="77777777" w:rsidTr="00045769">
        <w:trPr>
          <w:cantSplit/>
          <w:jc w:val="center"/>
        </w:trPr>
        <w:tc>
          <w:tcPr>
            <w:tcW w:w="1260" w:type="dxa"/>
            <w:vMerge w:val="restart"/>
            <w:vAlign w:val="center"/>
          </w:tcPr>
          <w:p w14:paraId="435E9BD9" w14:textId="77777777" w:rsidR="00E0347E" w:rsidRPr="00E87D62" w:rsidRDefault="00E0347E" w:rsidP="00E0347E">
            <w:pPr>
              <w:pStyle w:val="TableText"/>
            </w:pPr>
            <w:r>
              <w:t>R1</w:t>
            </w:r>
          </w:p>
        </w:tc>
        <w:tc>
          <w:tcPr>
            <w:tcW w:w="1575" w:type="dxa"/>
          </w:tcPr>
          <w:p w14:paraId="1F8DAEB9" w14:textId="77777777" w:rsidR="00E0347E" w:rsidRPr="009D1903" w:rsidRDefault="00B965FA" w:rsidP="00E0347E">
            <w:pPr>
              <w:pStyle w:val="TableText"/>
            </w:pPr>
            <w:r>
              <w:t>G</w:t>
            </w:r>
            <w:r w:rsidR="00E0347E">
              <w:t>0</w:t>
            </w:r>
            <w:r w:rsidR="00E0347E" w:rsidRPr="009D1903">
              <w:t>/0</w:t>
            </w:r>
          </w:p>
        </w:tc>
        <w:tc>
          <w:tcPr>
            <w:tcW w:w="1755" w:type="dxa"/>
          </w:tcPr>
          <w:p w14:paraId="1974AF59" w14:textId="77777777" w:rsidR="00E0347E" w:rsidRPr="009D1903" w:rsidRDefault="00E0347E" w:rsidP="00E0347E">
            <w:pPr>
              <w:pStyle w:val="TableText"/>
            </w:pPr>
            <w:r w:rsidRPr="009D1903">
              <w:t>209.165.200.225</w:t>
            </w:r>
          </w:p>
        </w:tc>
        <w:tc>
          <w:tcPr>
            <w:tcW w:w="1800" w:type="dxa"/>
          </w:tcPr>
          <w:p w14:paraId="2C77AF64" w14:textId="77777777" w:rsidR="00E0347E" w:rsidRPr="009D1903" w:rsidRDefault="00E0347E" w:rsidP="00E0347E">
            <w:pPr>
              <w:pStyle w:val="TableText"/>
            </w:pPr>
            <w:r w:rsidRPr="009D1903">
              <w:t>255.255.255.248</w:t>
            </w:r>
          </w:p>
        </w:tc>
        <w:tc>
          <w:tcPr>
            <w:tcW w:w="1800" w:type="dxa"/>
          </w:tcPr>
          <w:p w14:paraId="069062CD" w14:textId="77777777" w:rsidR="00E0347E" w:rsidRPr="009D1903" w:rsidRDefault="00E0347E" w:rsidP="00E0347E">
            <w:pPr>
              <w:pStyle w:val="TableText"/>
              <w:rPr>
                <w:lang w:val="pt-BR"/>
              </w:rPr>
            </w:pPr>
            <w:r w:rsidRPr="009D1903">
              <w:rPr>
                <w:lang w:val="pt-BR"/>
              </w:rPr>
              <w:t>N/A</w:t>
            </w:r>
          </w:p>
        </w:tc>
        <w:tc>
          <w:tcPr>
            <w:tcW w:w="1800" w:type="dxa"/>
          </w:tcPr>
          <w:p w14:paraId="6C2B1349" w14:textId="439F0696" w:rsidR="00E0347E" w:rsidRPr="009D1903" w:rsidRDefault="00E0347E" w:rsidP="00E0347E">
            <w:pPr>
              <w:pStyle w:val="TableText"/>
              <w:rPr>
                <w:lang w:val="pt-BR"/>
              </w:rPr>
            </w:pPr>
            <w:r w:rsidRPr="009D1903">
              <w:rPr>
                <w:lang w:val="pt-BR"/>
              </w:rPr>
              <w:t xml:space="preserve">ASA </w:t>
            </w:r>
            <w:r w:rsidR="005555F0">
              <w:rPr>
                <w:lang w:val="pt-BR"/>
              </w:rPr>
              <w:t>G1/1</w:t>
            </w:r>
          </w:p>
        </w:tc>
      </w:tr>
      <w:tr w:rsidR="00E0347E" w14:paraId="31315244" w14:textId="77777777" w:rsidTr="00045769">
        <w:trPr>
          <w:cantSplit/>
          <w:jc w:val="center"/>
        </w:trPr>
        <w:tc>
          <w:tcPr>
            <w:tcW w:w="1260" w:type="dxa"/>
            <w:vMerge/>
            <w:vAlign w:val="bottom"/>
          </w:tcPr>
          <w:p w14:paraId="63434034" w14:textId="77777777" w:rsidR="00E0347E" w:rsidRPr="00E87D62" w:rsidRDefault="00E0347E" w:rsidP="00E0347E">
            <w:pPr>
              <w:pStyle w:val="TableText"/>
            </w:pPr>
          </w:p>
        </w:tc>
        <w:tc>
          <w:tcPr>
            <w:tcW w:w="1575" w:type="dxa"/>
          </w:tcPr>
          <w:p w14:paraId="2602F571" w14:textId="77777777" w:rsidR="00E0347E" w:rsidRPr="009D1903" w:rsidRDefault="00E0347E" w:rsidP="00E0347E">
            <w:pPr>
              <w:pStyle w:val="TableText"/>
              <w:rPr>
                <w:lang w:val="pt-BR"/>
              </w:rPr>
            </w:pPr>
            <w:r w:rsidRPr="009D1903">
              <w:rPr>
                <w:lang w:val="pt-BR"/>
              </w:rPr>
              <w:t>S0/0/0 (DCE)</w:t>
            </w:r>
          </w:p>
        </w:tc>
        <w:tc>
          <w:tcPr>
            <w:tcW w:w="1755" w:type="dxa"/>
          </w:tcPr>
          <w:p w14:paraId="5A8EAEC4" w14:textId="77777777" w:rsidR="00E0347E" w:rsidRPr="009D1903" w:rsidRDefault="00E0347E" w:rsidP="00E0347E">
            <w:pPr>
              <w:pStyle w:val="TableText"/>
              <w:rPr>
                <w:lang w:val="pt-BR"/>
              </w:rPr>
            </w:pPr>
            <w:r w:rsidRPr="009D1903">
              <w:rPr>
                <w:lang w:val="pt-BR"/>
              </w:rPr>
              <w:t>10.1.1.1</w:t>
            </w:r>
          </w:p>
        </w:tc>
        <w:tc>
          <w:tcPr>
            <w:tcW w:w="1800" w:type="dxa"/>
          </w:tcPr>
          <w:p w14:paraId="2ED37051" w14:textId="77777777" w:rsidR="00E0347E" w:rsidRPr="009D1903" w:rsidRDefault="00E0347E" w:rsidP="00E0347E">
            <w:pPr>
              <w:pStyle w:val="TableText"/>
              <w:rPr>
                <w:lang w:val="pt-BR"/>
              </w:rPr>
            </w:pPr>
            <w:r w:rsidRPr="009D1903">
              <w:t>255.255.255.252</w:t>
            </w:r>
          </w:p>
        </w:tc>
        <w:tc>
          <w:tcPr>
            <w:tcW w:w="1800" w:type="dxa"/>
          </w:tcPr>
          <w:p w14:paraId="0088A879" w14:textId="77777777" w:rsidR="00E0347E" w:rsidRPr="009D1903" w:rsidRDefault="00E0347E" w:rsidP="00E0347E">
            <w:pPr>
              <w:pStyle w:val="TableText"/>
              <w:rPr>
                <w:lang w:val="pt-BR"/>
              </w:rPr>
            </w:pPr>
            <w:r w:rsidRPr="009D1903">
              <w:rPr>
                <w:lang w:val="pt-BR"/>
              </w:rPr>
              <w:t>N/A</w:t>
            </w:r>
          </w:p>
        </w:tc>
        <w:tc>
          <w:tcPr>
            <w:tcW w:w="1800" w:type="dxa"/>
          </w:tcPr>
          <w:p w14:paraId="15B3E3A8" w14:textId="77777777" w:rsidR="00E0347E" w:rsidRPr="009D1903" w:rsidRDefault="00E0347E" w:rsidP="00E0347E">
            <w:pPr>
              <w:pStyle w:val="TableText"/>
              <w:rPr>
                <w:lang w:val="pt-BR"/>
              </w:rPr>
            </w:pPr>
            <w:r w:rsidRPr="009D1903">
              <w:rPr>
                <w:lang w:val="pt-BR"/>
              </w:rPr>
              <w:t>N/A</w:t>
            </w:r>
          </w:p>
        </w:tc>
      </w:tr>
      <w:tr w:rsidR="00E0347E" w14:paraId="79FB9396" w14:textId="77777777" w:rsidTr="00045769">
        <w:trPr>
          <w:cantSplit/>
          <w:jc w:val="center"/>
        </w:trPr>
        <w:tc>
          <w:tcPr>
            <w:tcW w:w="1260" w:type="dxa"/>
            <w:vMerge w:val="restart"/>
            <w:vAlign w:val="center"/>
          </w:tcPr>
          <w:p w14:paraId="4C2DBC74" w14:textId="77777777" w:rsidR="00E0347E" w:rsidRPr="00E87D62" w:rsidRDefault="00E0347E" w:rsidP="00E0347E">
            <w:pPr>
              <w:pStyle w:val="TableText"/>
            </w:pPr>
            <w:r w:rsidRPr="00E87D62">
              <w:t>R2</w:t>
            </w:r>
          </w:p>
        </w:tc>
        <w:tc>
          <w:tcPr>
            <w:tcW w:w="1575" w:type="dxa"/>
          </w:tcPr>
          <w:p w14:paraId="11A383C0" w14:textId="77777777" w:rsidR="00E0347E" w:rsidRPr="009D1903" w:rsidRDefault="00E0347E" w:rsidP="00E0347E">
            <w:pPr>
              <w:pStyle w:val="TableText"/>
              <w:rPr>
                <w:lang w:val="pt-BR"/>
              </w:rPr>
            </w:pPr>
            <w:r w:rsidRPr="009D1903">
              <w:rPr>
                <w:lang w:val="pt-BR"/>
              </w:rPr>
              <w:t>S0/0/0</w:t>
            </w:r>
          </w:p>
        </w:tc>
        <w:tc>
          <w:tcPr>
            <w:tcW w:w="1755" w:type="dxa"/>
          </w:tcPr>
          <w:p w14:paraId="49021133" w14:textId="77777777" w:rsidR="00E0347E" w:rsidRPr="009D1903" w:rsidRDefault="00E0347E" w:rsidP="00E0347E">
            <w:pPr>
              <w:pStyle w:val="TableText"/>
              <w:rPr>
                <w:lang w:val="pt-BR"/>
              </w:rPr>
            </w:pPr>
            <w:r w:rsidRPr="009D1903">
              <w:rPr>
                <w:lang w:val="pt-BR"/>
              </w:rPr>
              <w:t>10.1.1.2</w:t>
            </w:r>
          </w:p>
        </w:tc>
        <w:tc>
          <w:tcPr>
            <w:tcW w:w="1800" w:type="dxa"/>
          </w:tcPr>
          <w:p w14:paraId="6F5AB10F" w14:textId="77777777" w:rsidR="00E0347E" w:rsidRPr="009D1903" w:rsidRDefault="00E0347E" w:rsidP="00E0347E">
            <w:pPr>
              <w:pStyle w:val="TableText"/>
              <w:rPr>
                <w:lang w:val="pt-BR"/>
              </w:rPr>
            </w:pPr>
            <w:r w:rsidRPr="009D1903">
              <w:t>255.255.255.252</w:t>
            </w:r>
          </w:p>
        </w:tc>
        <w:tc>
          <w:tcPr>
            <w:tcW w:w="1800" w:type="dxa"/>
          </w:tcPr>
          <w:p w14:paraId="05477CFF" w14:textId="77777777" w:rsidR="00E0347E" w:rsidRPr="009D1903" w:rsidRDefault="00E0347E" w:rsidP="00E0347E">
            <w:pPr>
              <w:pStyle w:val="TableText"/>
              <w:rPr>
                <w:lang w:val="pt-BR"/>
              </w:rPr>
            </w:pPr>
            <w:r w:rsidRPr="009D1903">
              <w:rPr>
                <w:lang w:val="pt-BR"/>
              </w:rPr>
              <w:t>N/A</w:t>
            </w:r>
          </w:p>
        </w:tc>
        <w:tc>
          <w:tcPr>
            <w:tcW w:w="1800" w:type="dxa"/>
          </w:tcPr>
          <w:p w14:paraId="2292EF85" w14:textId="77777777" w:rsidR="00E0347E" w:rsidRPr="009D1903" w:rsidRDefault="00E0347E" w:rsidP="00E0347E">
            <w:pPr>
              <w:pStyle w:val="TableText"/>
              <w:rPr>
                <w:lang w:val="pt-BR"/>
              </w:rPr>
            </w:pPr>
            <w:r w:rsidRPr="009D1903">
              <w:rPr>
                <w:lang w:val="pt-BR"/>
              </w:rPr>
              <w:t>N/A</w:t>
            </w:r>
          </w:p>
        </w:tc>
      </w:tr>
      <w:tr w:rsidR="00E0347E" w14:paraId="27B2091A" w14:textId="77777777" w:rsidTr="00045769">
        <w:trPr>
          <w:cantSplit/>
          <w:jc w:val="center"/>
        </w:trPr>
        <w:tc>
          <w:tcPr>
            <w:tcW w:w="1260" w:type="dxa"/>
            <w:vMerge/>
            <w:vAlign w:val="bottom"/>
          </w:tcPr>
          <w:p w14:paraId="4359CC44" w14:textId="77777777" w:rsidR="00E0347E" w:rsidRPr="00E87D62" w:rsidRDefault="00E0347E" w:rsidP="00E0347E">
            <w:pPr>
              <w:pStyle w:val="TableText"/>
            </w:pPr>
          </w:p>
        </w:tc>
        <w:tc>
          <w:tcPr>
            <w:tcW w:w="1575" w:type="dxa"/>
          </w:tcPr>
          <w:p w14:paraId="66FE2065" w14:textId="77777777" w:rsidR="00E0347E" w:rsidRPr="009D1903" w:rsidRDefault="00E0347E" w:rsidP="00E0347E">
            <w:pPr>
              <w:pStyle w:val="TableText"/>
              <w:rPr>
                <w:lang w:val="pt-BR"/>
              </w:rPr>
            </w:pPr>
            <w:r w:rsidRPr="009D1903">
              <w:rPr>
                <w:lang w:val="pt-BR"/>
              </w:rPr>
              <w:t>S0/0/1 (DCE)</w:t>
            </w:r>
          </w:p>
        </w:tc>
        <w:tc>
          <w:tcPr>
            <w:tcW w:w="1755" w:type="dxa"/>
          </w:tcPr>
          <w:p w14:paraId="3E2DBEC6" w14:textId="77777777" w:rsidR="00E0347E" w:rsidRPr="009D1903" w:rsidRDefault="00E0347E" w:rsidP="00E0347E">
            <w:pPr>
              <w:pStyle w:val="TableText"/>
              <w:rPr>
                <w:lang w:val="pt-BR"/>
              </w:rPr>
            </w:pPr>
            <w:r w:rsidRPr="009D1903">
              <w:rPr>
                <w:lang w:val="pt-BR"/>
              </w:rPr>
              <w:t>10.2.2.2</w:t>
            </w:r>
          </w:p>
        </w:tc>
        <w:tc>
          <w:tcPr>
            <w:tcW w:w="1800" w:type="dxa"/>
          </w:tcPr>
          <w:p w14:paraId="7BFC83F9" w14:textId="77777777" w:rsidR="00E0347E" w:rsidRPr="009D1903" w:rsidRDefault="00E0347E" w:rsidP="00E0347E">
            <w:pPr>
              <w:pStyle w:val="TableText"/>
              <w:rPr>
                <w:lang w:val="pt-BR"/>
              </w:rPr>
            </w:pPr>
            <w:r w:rsidRPr="009D1903">
              <w:t>255.255.255.252</w:t>
            </w:r>
          </w:p>
        </w:tc>
        <w:tc>
          <w:tcPr>
            <w:tcW w:w="1800" w:type="dxa"/>
          </w:tcPr>
          <w:p w14:paraId="215FE3B1" w14:textId="77777777" w:rsidR="00E0347E" w:rsidRPr="009D1903" w:rsidRDefault="00E0347E" w:rsidP="00E0347E">
            <w:pPr>
              <w:pStyle w:val="TableText"/>
              <w:rPr>
                <w:lang w:val="pt-BR"/>
              </w:rPr>
            </w:pPr>
            <w:r w:rsidRPr="009D1903">
              <w:rPr>
                <w:lang w:val="pt-BR"/>
              </w:rPr>
              <w:t>N/A</w:t>
            </w:r>
          </w:p>
        </w:tc>
        <w:tc>
          <w:tcPr>
            <w:tcW w:w="1800" w:type="dxa"/>
          </w:tcPr>
          <w:p w14:paraId="76AEB711" w14:textId="77777777" w:rsidR="00E0347E" w:rsidRPr="009D1903" w:rsidRDefault="00E0347E" w:rsidP="00E0347E">
            <w:pPr>
              <w:pStyle w:val="TableText"/>
              <w:rPr>
                <w:lang w:val="pt-BR"/>
              </w:rPr>
            </w:pPr>
            <w:r w:rsidRPr="009D1903">
              <w:rPr>
                <w:lang w:val="pt-BR"/>
              </w:rPr>
              <w:t>N/A</w:t>
            </w:r>
          </w:p>
        </w:tc>
      </w:tr>
      <w:tr w:rsidR="00E0347E" w14:paraId="63B5234B" w14:textId="77777777" w:rsidTr="00045769">
        <w:trPr>
          <w:cantSplit/>
          <w:jc w:val="center"/>
        </w:trPr>
        <w:tc>
          <w:tcPr>
            <w:tcW w:w="1260" w:type="dxa"/>
            <w:vMerge w:val="restart"/>
            <w:vAlign w:val="center"/>
          </w:tcPr>
          <w:p w14:paraId="74140315" w14:textId="77777777" w:rsidR="00E0347E" w:rsidRPr="00E87D62" w:rsidRDefault="00E0347E" w:rsidP="00E0347E">
            <w:pPr>
              <w:pStyle w:val="TableText"/>
            </w:pPr>
            <w:r>
              <w:t>R3</w:t>
            </w:r>
          </w:p>
        </w:tc>
        <w:tc>
          <w:tcPr>
            <w:tcW w:w="1575" w:type="dxa"/>
          </w:tcPr>
          <w:p w14:paraId="3EC73843" w14:textId="77777777" w:rsidR="00E0347E" w:rsidRPr="009D1903" w:rsidRDefault="00B965FA" w:rsidP="00E0347E">
            <w:pPr>
              <w:pStyle w:val="TableText"/>
              <w:rPr>
                <w:lang w:val="pt-BR"/>
              </w:rPr>
            </w:pPr>
            <w:r>
              <w:rPr>
                <w:lang w:val="pt-BR"/>
              </w:rPr>
              <w:t>G</w:t>
            </w:r>
            <w:r w:rsidR="00E0347E">
              <w:rPr>
                <w:lang w:val="pt-BR"/>
              </w:rPr>
              <w:t>0</w:t>
            </w:r>
            <w:r w:rsidR="00E0347E" w:rsidRPr="009D1903">
              <w:rPr>
                <w:lang w:val="pt-BR"/>
              </w:rPr>
              <w:t>/1</w:t>
            </w:r>
          </w:p>
        </w:tc>
        <w:tc>
          <w:tcPr>
            <w:tcW w:w="1755" w:type="dxa"/>
          </w:tcPr>
          <w:p w14:paraId="7BC63116" w14:textId="77777777" w:rsidR="00E0347E" w:rsidRPr="009D1903" w:rsidRDefault="00E0347E" w:rsidP="00E0347E">
            <w:pPr>
              <w:pStyle w:val="TableText"/>
            </w:pPr>
            <w:r w:rsidRPr="009D1903">
              <w:t>172.16.3.1</w:t>
            </w:r>
          </w:p>
        </w:tc>
        <w:tc>
          <w:tcPr>
            <w:tcW w:w="1800" w:type="dxa"/>
          </w:tcPr>
          <w:p w14:paraId="7D561585" w14:textId="77777777" w:rsidR="00E0347E" w:rsidRPr="009D1903" w:rsidRDefault="00E0347E" w:rsidP="00E0347E">
            <w:pPr>
              <w:pStyle w:val="TableText"/>
            </w:pPr>
            <w:r w:rsidRPr="009D1903">
              <w:t>255.255.255.0</w:t>
            </w:r>
          </w:p>
        </w:tc>
        <w:tc>
          <w:tcPr>
            <w:tcW w:w="1800" w:type="dxa"/>
          </w:tcPr>
          <w:p w14:paraId="6A848B52" w14:textId="77777777" w:rsidR="00E0347E" w:rsidRPr="009D1903" w:rsidRDefault="00E0347E" w:rsidP="00E0347E">
            <w:pPr>
              <w:pStyle w:val="TableText"/>
              <w:rPr>
                <w:lang w:val="pt-BR"/>
              </w:rPr>
            </w:pPr>
            <w:r w:rsidRPr="009D1903">
              <w:rPr>
                <w:lang w:val="pt-BR"/>
              </w:rPr>
              <w:t>N/A</w:t>
            </w:r>
          </w:p>
        </w:tc>
        <w:tc>
          <w:tcPr>
            <w:tcW w:w="1800" w:type="dxa"/>
          </w:tcPr>
          <w:p w14:paraId="79E1BA4D" w14:textId="77777777" w:rsidR="00E0347E" w:rsidRPr="009D1903" w:rsidRDefault="00E0347E" w:rsidP="00E0347E">
            <w:pPr>
              <w:pStyle w:val="TableText"/>
            </w:pPr>
            <w:r w:rsidRPr="009D1903">
              <w:rPr>
                <w:lang w:val="pt-BR"/>
              </w:rPr>
              <w:t xml:space="preserve">S3 </w:t>
            </w:r>
            <w:r>
              <w:rPr>
                <w:lang w:val="pt-BR"/>
              </w:rPr>
              <w:t>F0</w:t>
            </w:r>
            <w:r w:rsidRPr="009D1903">
              <w:rPr>
                <w:lang w:val="pt-BR"/>
              </w:rPr>
              <w:t>/5</w:t>
            </w:r>
          </w:p>
        </w:tc>
      </w:tr>
      <w:tr w:rsidR="00E0347E" w14:paraId="07F80C1B" w14:textId="77777777" w:rsidTr="00045769">
        <w:trPr>
          <w:cantSplit/>
          <w:jc w:val="center"/>
        </w:trPr>
        <w:tc>
          <w:tcPr>
            <w:tcW w:w="1260" w:type="dxa"/>
            <w:vMerge/>
            <w:vAlign w:val="bottom"/>
          </w:tcPr>
          <w:p w14:paraId="3717CFE2" w14:textId="77777777" w:rsidR="00E0347E" w:rsidRPr="00E87D62" w:rsidRDefault="00E0347E" w:rsidP="00E0347E">
            <w:pPr>
              <w:pStyle w:val="TableText"/>
            </w:pPr>
          </w:p>
        </w:tc>
        <w:tc>
          <w:tcPr>
            <w:tcW w:w="1575" w:type="dxa"/>
          </w:tcPr>
          <w:p w14:paraId="278EF090" w14:textId="77777777" w:rsidR="00E0347E" w:rsidRPr="009D1903" w:rsidRDefault="00E0347E" w:rsidP="00E0347E">
            <w:pPr>
              <w:pStyle w:val="TableText"/>
            </w:pPr>
            <w:r w:rsidRPr="009D1903">
              <w:t xml:space="preserve">S0/0/1 </w:t>
            </w:r>
          </w:p>
        </w:tc>
        <w:tc>
          <w:tcPr>
            <w:tcW w:w="1755" w:type="dxa"/>
          </w:tcPr>
          <w:p w14:paraId="31AF8786" w14:textId="77777777" w:rsidR="00E0347E" w:rsidRPr="009D1903" w:rsidRDefault="00E0347E" w:rsidP="00E0347E">
            <w:pPr>
              <w:pStyle w:val="TableText"/>
              <w:rPr>
                <w:lang w:val="pt-BR"/>
              </w:rPr>
            </w:pPr>
            <w:r w:rsidRPr="009D1903">
              <w:rPr>
                <w:lang w:val="pt-BR"/>
              </w:rPr>
              <w:t>10.2.2.1</w:t>
            </w:r>
          </w:p>
        </w:tc>
        <w:tc>
          <w:tcPr>
            <w:tcW w:w="1800" w:type="dxa"/>
          </w:tcPr>
          <w:p w14:paraId="35EEF6E6" w14:textId="77777777" w:rsidR="00E0347E" w:rsidRPr="009D1903" w:rsidRDefault="00E0347E" w:rsidP="00E0347E">
            <w:pPr>
              <w:pStyle w:val="TableText"/>
              <w:rPr>
                <w:lang w:val="pt-BR"/>
              </w:rPr>
            </w:pPr>
            <w:r w:rsidRPr="009D1903">
              <w:t>255.255.255.252</w:t>
            </w:r>
          </w:p>
        </w:tc>
        <w:tc>
          <w:tcPr>
            <w:tcW w:w="1800" w:type="dxa"/>
          </w:tcPr>
          <w:p w14:paraId="2B829984" w14:textId="77777777" w:rsidR="00E0347E" w:rsidRPr="009D1903" w:rsidRDefault="00E0347E" w:rsidP="00E0347E">
            <w:pPr>
              <w:pStyle w:val="TableText"/>
              <w:rPr>
                <w:lang w:val="pt-BR"/>
              </w:rPr>
            </w:pPr>
            <w:r w:rsidRPr="009D1903">
              <w:rPr>
                <w:lang w:val="pt-BR"/>
              </w:rPr>
              <w:t>N/A</w:t>
            </w:r>
          </w:p>
        </w:tc>
        <w:tc>
          <w:tcPr>
            <w:tcW w:w="1800" w:type="dxa"/>
          </w:tcPr>
          <w:p w14:paraId="4C482D20" w14:textId="77777777" w:rsidR="00E0347E" w:rsidRPr="009D1903" w:rsidRDefault="00E0347E" w:rsidP="00E0347E">
            <w:pPr>
              <w:pStyle w:val="TableText"/>
              <w:rPr>
                <w:lang w:val="pt-BR"/>
              </w:rPr>
            </w:pPr>
            <w:r w:rsidRPr="009D1903">
              <w:rPr>
                <w:lang w:val="pt-BR"/>
              </w:rPr>
              <w:t>N/A</w:t>
            </w:r>
          </w:p>
        </w:tc>
      </w:tr>
      <w:tr w:rsidR="00E0347E" w14:paraId="3073B62D" w14:textId="77777777" w:rsidTr="00045769">
        <w:trPr>
          <w:cantSplit/>
          <w:jc w:val="center"/>
        </w:trPr>
        <w:tc>
          <w:tcPr>
            <w:tcW w:w="1260" w:type="dxa"/>
            <w:vMerge w:val="restart"/>
            <w:vAlign w:val="center"/>
          </w:tcPr>
          <w:p w14:paraId="51F5155D" w14:textId="77777777" w:rsidR="00E0347E" w:rsidRPr="009D1903" w:rsidRDefault="00E0347E" w:rsidP="00E0347E">
            <w:pPr>
              <w:pStyle w:val="TableText"/>
              <w:rPr>
                <w:lang w:val="pt-BR"/>
              </w:rPr>
            </w:pPr>
            <w:r w:rsidRPr="009D1903">
              <w:rPr>
                <w:lang w:val="pt-BR"/>
              </w:rPr>
              <w:t>ASA</w:t>
            </w:r>
          </w:p>
        </w:tc>
        <w:tc>
          <w:tcPr>
            <w:tcW w:w="1575" w:type="dxa"/>
          </w:tcPr>
          <w:p w14:paraId="42417B69" w14:textId="46CC75AB" w:rsidR="00E0347E" w:rsidRPr="009D1903" w:rsidRDefault="005555F0" w:rsidP="00E0347E">
            <w:pPr>
              <w:pStyle w:val="TableText"/>
              <w:rPr>
                <w:lang w:val="pt-BR"/>
              </w:rPr>
            </w:pPr>
            <w:r>
              <w:rPr>
                <w:lang w:val="pt-BR"/>
              </w:rPr>
              <w:t>G1/2</w:t>
            </w:r>
          </w:p>
        </w:tc>
        <w:tc>
          <w:tcPr>
            <w:tcW w:w="1755" w:type="dxa"/>
          </w:tcPr>
          <w:p w14:paraId="652830D3" w14:textId="77777777" w:rsidR="00E0347E" w:rsidRPr="009D1903" w:rsidRDefault="00E0347E" w:rsidP="00E0347E">
            <w:pPr>
              <w:pStyle w:val="TableText"/>
            </w:pPr>
            <w:r w:rsidRPr="009D1903">
              <w:t>192.168.1.1</w:t>
            </w:r>
          </w:p>
        </w:tc>
        <w:tc>
          <w:tcPr>
            <w:tcW w:w="1800" w:type="dxa"/>
          </w:tcPr>
          <w:p w14:paraId="51E60C02" w14:textId="77777777" w:rsidR="00E0347E" w:rsidRPr="009D1903" w:rsidRDefault="00E0347E" w:rsidP="00E0347E">
            <w:pPr>
              <w:pStyle w:val="TableText"/>
            </w:pPr>
            <w:r w:rsidRPr="009D1903">
              <w:t>255.255.255.0</w:t>
            </w:r>
          </w:p>
        </w:tc>
        <w:tc>
          <w:tcPr>
            <w:tcW w:w="1800" w:type="dxa"/>
          </w:tcPr>
          <w:p w14:paraId="01677E26" w14:textId="77777777" w:rsidR="00E0347E" w:rsidRPr="009D1903" w:rsidRDefault="00E0347E" w:rsidP="00E0347E">
            <w:pPr>
              <w:pStyle w:val="TableText"/>
            </w:pPr>
            <w:r w:rsidRPr="009D1903">
              <w:t>NA</w:t>
            </w:r>
          </w:p>
        </w:tc>
        <w:tc>
          <w:tcPr>
            <w:tcW w:w="1800" w:type="dxa"/>
          </w:tcPr>
          <w:p w14:paraId="7A5F2DFA" w14:textId="77777777" w:rsidR="00E0347E" w:rsidRPr="009D1903" w:rsidRDefault="00E0347E" w:rsidP="00E0347E">
            <w:pPr>
              <w:pStyle w:val="TableText"/>
              <w:rPr>
                <w:lang w:val="pt-BR"/>
              </w:rPr>
            </w:pPr>
            <w:r w:rsidRPr="009D1903">
              <w:rPr>
                <w:lang w:val="pt-BR"/>
              </w:rPr>
              <w:t xml:space="preserve">S2 </w:t>
            </w:r>
            <w:r>
              <w:rPr>
                <w:lang w:val="pt-BR"/>
              </w:rPr>
              <w:t>Fa0</w:t>
            </w:r>
            <w:r w:rsidRPr="009D1903">
              <w:rPr>
                <w:lang w:val="pt-BR"/>
              </w:rPr>
              <w:t>/24</w:t>
            </w:r>
          </w:p>
        </w:tc>
      </w:tr>
      <w:tr w:rsidR="00E0347E" w14:paraId="6BFDA536" w14:textId="77777777" w:rsidTr="00045769">
        <w:trPr>
          <w:cantSplit/>
          <w:jc w:val="center"/>
        </w:trPr>
        <w:tc>
          <w:tcPr>
            <w:tcW w:w="1260" w:type="dxa"/>
            <w:vMerge/>
          </w:tcPr>
          <w:p w14:paraId="6220A002" w14:textId="77777777" w:rsidR="00E0347E" w:rsidRPr="009D1903" w:rsidRDefault="00E0347E" w:rsidP="00E0347E">
            <w:pPr>
              <w:pStyle w:val="TableText"/>
              <w:rPr>
                <w:lang w:val="pt-BR"/>
              </w:rPr>
            </w:pPr>
          </w:p>
        </w:tc>
        <w:tc>
          <w:tcPr>
            <w:tcW w:w="1575" w:type="dxa"/>
          </w:tcPr>
          <w:p w14:paraId="18A74764" w14:textId="2CCAFE69" w:rsidR="00E0347E" w:rsidRPr="009D1903" w:rsidRDefault="005555F0" w:rsidP="00E0347E">
            <w:pPr>
              <w:pStyle w:val="TableText"/>
              <w:rPr>
                <w:lang w:val="pt-BR"/>
              </w:rPr>
            </w:pPr>
            <w:r>
              <w:rPr>
                <w:lang w:val="pt-BR"/>
              </w:rPr>
              <w:t>G1/1</w:t>
            </w:r>
          </w:p>
        </w:tc>
        <w:tc>
          <w:tcPr>
            <w:tcW w:w="1755" w:type="dxa"/>
          </w:tcPr>
          <w:p w14:paraId="646A98EC" w14:textId="77777777" w:rsidR="00E0347E" w:rsidRPr="009D1903" w:rsidRDefault="00045769" w:rsidP="00045769">
            <w:pPr>
              <w:pStyle w:val="TableText"/>
            </w:pPr>
            <w:r>
              <w:t>209.165.200.226</w:t>
            </w:r>
          </w:p>
        </w:tc>
        <w:tc>
          <w:tcPr>
            <w:tcW w:w="1800" w:type="dxa"/>
          </w:tcPr>
          <w:p w14:paraId="68798E84" w14:textId="77777777" w:rsidR="00E0347E" w:rsidRPr="009D1903" w:rsidRDefault="00E0347E" w:rsidP="00E0347E">
            <w:pPr>
              <w:pStyle w:val="TableText"/>
            </w:pPr>
            <w:r w:rsidRPr="009D1903">
              <w:t>255.255.255.248</w:t>
            </w:r>
          </w:p>
        </w:tc>
        <w:tc>
          <w:tcPr>
            <w:tcW w:w="1800" w:type="dxa"/>
          </w:tcPr>
          <w:p w14:paraId="1A5D56AA" w14:textId="77777777" w:rsidR="00E0347E" w:rsidRPr="009D1903" w:rsidRDefault="00E0347E" w:rsidP="00E0347E">
            <w:pPr>
              <w:pStyle w:val="TableText"/>
            </w:pPr>
            <w:r w:rsidRPr="009D1903">
              <w:t>NA</w:t>
            </w:r>
          </w:p>
        </w:tc>
        <w:tc>
          <w:tcPr>
            <w:tcW w:w="1800" w:type="dxa"/>
          </w:tcPr>
          <w:p w14:paraId="09D28324" w14:textId="77777777" w:rsidR="00E0347E" w:rsidRPr="009D1903" w:rsidRDefault="00E0347E" w:rsidP="00E0347E">
            <w:pPr>
              <w:pStyle w:val="TableText"/>
              <w:rPr>
                <w:lang w:val="pt-BR"/>
              </w:rPr>
            </w:pPr>
            <w:r w:rsidRPr="009D1903">
              <w:rPr>
                <w:lang w:val="pt-BR"/>
              </w:rPr>
              <w:t>R</w:t>
            </w:r>
            <w:r>
              <w:rPr>
                <w:lang w:val="pt-BR"/>
              </w:rPr>
              <w:t>1</w:t>
            </w:r>
            <w:r w:rsidRPr="009D1903">
              <w:rPr>
                <w:lang w:val="pt-BR"/>
              </w:rPr>
              <w:t xml:space="preserve"> </w:t>
            </w:r>
            <w:r>
              <w:rPr>
                <w:lang w:val="pt-BR"/>
              </w:rPr>
              <w:t>F0</w:t>
            </w:r>
            <w:r w:rsidRPr="009D1903">
              <w:rPr>
                <w:lang w:val="pt-BR"/>
              </w:rPr>
              <w:t>/0</w:t>
            </w:r>
          </w:p>
        </w:tc>
      </w:tr>
      <w:tr w:rsidR="00E0347E" w14:paraId="141A060A" w14:textId="77777777" w:rsidTr="00045769">
        <w:trPr>
          <w:cantSplit/>
          <w:jc w:val="center"/>
        </w:trPr>
        <w:tc>
          <w:tcPr>
            <w:tcW w:w="1260" w:type="dxa"/>
            <w:vMerge/>
          </w:tcPr>
          <w:p w14:paraId="7CB7FE1A" w14:textId="77777777" w:rsidR="00E0347E" w:rsidRPr="009D1903" w:rsidRDefault="00E0347E" w:rsidP="00E0347E">
            <w:pPr>
              <w:pStyle w:val="TableText"/>
              <w:rPr>
                <w:lang w:val="pt-BR"/>
              </w:rPr>
            </w:pPr>
          </w:p>
        </w:tc>
        <w:tc>
          <w:tcPr>
            <w:tcW w:w="1575" w:type="dxa"/>
          </w:tcPr>
          <w:p w14:paraId="399C2475" w14:textId="028EBB18" w:rsidR="00E0347E" w:rsidRPr="009D1903" w:rsidRDefault="005555F0" w:rsidP="00E0347E">
            <w:pPr>
              <w:pStyle w:val="TableText"/>
              <w:rPr>
                <w:lang w:val="pt-BR"/>
              </w:rPr>
            </w:pPr>
            <w:r>
              <w:rPr>
                <w:lang w:val="pt-BR"/>
              </w:rPr>
              <w:t>G1/3</w:t>
            </w:r>
          </w:p>
        </w:tc>
        <w:tc>
          <w:tcPr>
            <w:tcW w:w="1755" w:type="dxa"/>
          </w:tcPr>
          <w:p w14:paraId="362F5D78" w14:textId="77777777" w:rsidR="00E0347E" w:rsidRPr="009D1903" w:rsidRDefault="00E0347E" w:rsidP="00E0347E">
            <w:pPr>
              <w:pStyle w:val="TableText"/>
            </w:pPr>
            <w:r w:rsidRPr="009D1903">
              <w:t>192.168.2.1</w:t>
            </w:r>
          </w:p>
        </w:tc>
        <w:tc>
          <w:tcPr>
            <w:tcW w:w="1800" w:type="dxa"/>
          </w:tcPr>
          <w:p w14:paraId="52218A93" w14:textId="77777777" w:rsidR="00E0347E" w:rsidRPr="009D1903" w:rsidRDefault="00E0347E" w:rsidP="00E0347E">
            <w:pPr>
              <w:pStyle w:val="TableText"/>
            </w:pPr>
            <w:r w:rsidRPr="009D1903">
              <w:t>255.255.255.0</w:t>
            </w:r>
          </w:p>
        </w:tc>
        <w:tc>
          <w:tcPr>
            <w:tcW w:w="1800" w:type="dxa"/>
          </w:tcPr>
          <w:p w14:paraId="6BCE1C44" w14:textId="77777777" w:rsidR="00E0347E" w:rsidRPr="009D1903" w:rsidRDefault="00E0347E" w:rsidP="00E0347E">
            <w:pPr>
              <w:pStyle w:val="TableText"/>
            </w:pPr>
            <w:r w:rsidRPr="009D1903">
              <w:t>NA</w:t>
            </w:r>
          </w:p>
        </w:tc>
        <w:tc>
          <w:tcPr>
            <w:tcW w:w="1800" w:type="dxa"/>
          </w:tcPr>
          <w:p w14:paraId="5D1F4800" w14:textId="77777777" w:rsidR="00E0347E" w:rsidRPr="009D1903" w:rsidRDefault="00E0347E" w:rsidP="00E0347E">
            <w:pPr>
              <w:pStyle w:val="TableText"/>
              <w:rPr>
                <w:lang w:val="pt-BR"/>
              </w:rPr>
            </w:pPr>
            <w:r w:rsidRPr="009D1903">
              <w:rPr>
                <w:lang w:val="pt-BR"/>
              </w:rPr>
              <w:t xml:space="preserve">S1 </w:t>
            </w:r>
            <w:r>
              <w:rPr>
                <w:lang w:val="pt-BR"/>
              </w:rPr>
              <w:t>F0</w:t>
            </w:r>
            <w:r w:rsidRPr="009D1903">
              <w:rPr>
                <w:lang w:val="pt-BR"/>
              </w:rPr>
              <w:t>/24</w:t>
            </w:r>
          </w:p>
        </w:tc>
      </w:tr>
      <w:tr w:rsidR="00E0347E" w14:paraId="4C9180BC" w14:textId="77777777" w:rsidTr="00045769">
        <w:trPr>
          <w:cantSplit/>
          <w:jc w:val="center"/>
        </w:trPr>
        <w:tc>
          <w:tcPr>
            <w:tcW w:w="1260" w:type="dxa"/>
          </w:tcPr>
          <w:p w14:paraId="45665F89" w14:textId="77777777" w:rsidR="00E0347E" w:rsidRPr="009D1903" w:rsidRDefault="00E0347E" w:rsidP="00E0347E">
            <w:pPr>
              <w:pStyle w:val="TableText"/>
              <w:rPr>
                <w:lang w:val="pt-BR"/>
              </w:rPr>
            </w:pPr>
            <w:r w:rsidRPr="009D1903">
              <w:rPr>
                <w:lang w:val="pt-BR"/>
              </w:rPr>
              <w:t>PC-A</w:t>
            </w:r>
          </w:p>
        </w:tc>
        <w:tc>
          <w:tcPr>
            <w:tcW w:w="1575" w:type="dxa"/>
          </w:tcPr>
          <w:p w14:paraId="036BE390" w14:textId="77777777" w:rsidR="00E0347E" w:rsidRPr="009D1903" w:rsidRDefault="00E0347E" w:rsidP="00E0347E">
            <w:pPr>
              <w:pStyle w:val="TableText"/>
              <w:rPr>
                <w:lang w:val="pt-BR"/>
              </w:rPr>
            </w:pPr>
            <w:r w:rsidRPr="009D1903">
              <w:rPr>
                <w:lang w:val="pt-BR"/>
              </w:rPr>
              <w:t>NIC</w:t>
            </w:r>
          </w:p>
        </w:tc>
        <w:tc>
          <w:tcPr>
            <w:tcW w:w="1755" w:type="dxa"/>
          </w:tcPr>
          <w:p w14:paraId="5D05C827" w14:textId="77777777" w:rsidR="00E0347E" w:rsidRPr="009D1903" w:rsidRDefault="00E0347E" w:rsidP="00E0347E">
            <w:pPr>
              <w:pStyle w:val="TableText"/>
            </w:pPr>
            <w:r w:rsidRPr="009D1903">
              <w:t>192.168.2.3</w:t>
            </w:r>
          </w:p>
        </w:tc>
        <w:tc>
          <w:tcPr>
            <w:tcW w:w="1800" w:type="dxa"/>
          </w:tcPr>
          <w:p w14:paraId="41DC6CE4" w14:textId="77777777" w:rsidR="00E0347E" w:rsidRPr="009D1903" w:rsidRDefault="00E0347E" w:rsidP="00E0347E">
            <w:pPr>
              <w:pStyle w:val="TableText"/>
            </w:pPr>
            <w:r w:rsidRPr="009D1903">
              <w:t>255.255.255.0</w:t>
            </w:r>
          </w:p>
        </w:tc>
        <w:tc>
          <w:tcPr>
            <w:tcW w:w="1800" w:type="dxa"/>
          </w:tcPr>
          <w:p w14:paraId="404A2FCF" w14:textId="77777777" w:rsidR="00E0347E" w:rsidRPr="009D1903" w:rsidRDefault="00E0347E" w:rsidP="00E0347E">
            <w:pPr>
              <w:pStyle w:val="TableText"/>
              <w:rPr>
                <w:lang w:val="pt-BR"/>
              </w:rPr>
            </w:pPr>
            <w:r w:rsidRPr="009D1903">
              <w:t>192.168.2.1</w:t>
            </w:r>
          </w:p>
        </w:tc>
        <w:tc>
          <w:tcPr>
            <w:tcW w:w="1800" w:type="dxa"/>
          </w:tcPr>
          <w:p w14:paraId="7918EEE3" w14:textId="77777777" w:rsidR="00E0347E" w:rsidRPr="009D1903" w:rsidRDefault="00E0347E" w:rsidP="00E0347E">
            <w:pPr>
              <w:pStyle w:val="TableText"/>
              <w:rPr>
                <w:lang w:val="pt-BR"/>
              </w:rPr>
            </w:pPr>
            <w:r w:rsidRPr="009D1903">
              <w:rPr>
                <w:lang w:val="pt-BR"/>
              </w:rPr>
              <w:t xml:space="preserve">S1 </w:t>
            </w:r>
            <w:r>
              <w:rPr>
                <w:lang w:val="pt-BR"/>
              </w:rPr>
              <w:t>F0</w:t>
            </w:r>
            <w:r w:rsidRPr="009D1903">
              <w:rPr>
                <w:lang w:val="pt-BR"/>
              </w:rPr>
              <w:t>/6</w:t>
            </w:r>
          </w:p>
        </w:tc>
      </w:tr>
      <w:tr w:rsidR="00E0347E" w14:paraId="7F329912" w14:textId="77777777" w:rsidTr="00045769">
        <w:trPr>
          <w:cantSplit/>
          <w:jc w:val="center"/>
        </w:trPr>
        <w:tc>
          <w:tcPr>
            <w:tcW w:w="1260" w:type="dxa"/>
          </w:tcPr>
          <w:p w14:paraId="05049952" w14:textId="77777777" w:rsidR="00E0347E" w:rsidRPr="009D1903" w:rsidRDefault="00E0347E" w:rsidP="00E0347E">
            <w:pPr>
              <w:pStyle w:val="TableText"/>
              <w:rPr>
                <w:lang w:val="pt-BR"/>
              </w:rPr>
            </w:pPr>
            <w:r w:rsidRPr="009D1903">
              <w:rPr>
                <w:lang w:val="pt-BR"/>
              </w:rPr>
              <w:t>PC-B</w:t>
            </w:r>
          </w:p>
        </w:tc>
        <w:tc>
          <w:tcPr>
            <w:tcW w:w="1575" w:type="dxa"/>
          </w:tcPr>
          <w:p w14:paraId="1C7A9D48" w14:textId="77777777" w:rsidR="00E0347E" w:rsidRPr="009D1903" w:rsidRDefault="00E0347E" w:rsidP="00E0347E">
            <w:pPr>
              <w:pStyle w:val="TableText"/>
              <w:rPr>
                <w:lang w:val="pt-BR"/>
              </w:rPr>
            </w:pPr>
            <w:r w:rsidRPr="009D1903">
              <w:rPr>
                <w:lang w:val="pt-BR"/>
              </w:rPr>
              <w:t>NIC</w:t>
            </w:r>
          </w:p>
        </w:tc>
        <w:tc>
          <w:tcPr>
            <w:tcW w:w="1755" w:type="dxa"/>
          </w:tcPr>
          <w:p w14:paraId="26F0995E" w14:textId="77777777" w:rsidR="00E0347E" w:rsidRPr="009D1903" w:rsidRDefault="00E0347E" w:rsidP="00E0347E">
            <w:pPr>
              <w:pStyle w:val="TableText"/>
            </w:pPr>
            <w:r w:rsidRPr="009D1903">
              <w:t>192.168.1</w:t>
            </w:r>
            <w:r>
              <w:t>.3</w:t>
            </w:r>
          </w:p>
        </w:tc>
        <w:tc>
          <w:tcPr>
            <w:tcW w:w="1800" w:type="dxa"/>
          </w:tcPr>
          <w:p w14:paraId="77386630" w14:textId="77777777" w:rsidR="00E0347E" w:rsidRPr="009D1903" w:rsidRDefault="00E0347E" w:rsidP="00E0347E">
            <w:pPr>
              <w:pStyle w:val="TableText"/>
            </w:pPr>
            <w:r w:rsidRPr="009D1903">
              <w:t>255.255.255.0</w:t>
            </w:r>
          </w:p>
        </w:tc>
        <w:tc>
          <w:tcPr>
            <w:tcW w:w="1800" w:type="dxa"/>
          </w:tcPr>
          <w:p w14:paraId="49B544BC" w14:textId="77777777" w:rsidR="00E0347E" w:rsidRPr="009D1903" w:rsidRDefault="00E0347E" w:rsidP="00E0347E">
            <w:pPr>
              <w:pStyle w:val="TableText"/>
              <w:rPr>
                <w:lang w:val="pt-BR"/>
              </w:rPr>
            </w:pPr>
            <w:r w:rsidRPr="009D1903">
              <w:t>192.168.1.1</w:t>
            </w:r>
          </w:p>
        </w:tc>
        <w:tc>
          <w:tcPr>
            <w:tcW w:w="1800" w:type="dxa"/>
          </w:tcPr>
          <w:p w14:paraId="4A1ABF88" w14:textId="77777777" w:rsidR="00E0347E" w:rsidRPr="009D1903" w:rsidRDefault="00E0347E" w:rsidP="00E0347E">
            <w:pPr>
              <w:pStyle w:val="TableText"/>
              <w:rPr>
                <w:lang w:val="pt-BR"/>
              </w:rPr>
            </w:pPr>
            <w:r w:rsidRPr="009D1903">
              <w:rPr>
                <w:lang w:val="pt-BR"/>
              </w:rPr>
              <w:t xml:space="preserve">S2 </w:t>
            </w:r>
            <w:r>
              <w:rPr>
                <w:lang w:val="pt-BR"/>
              </w:rPr>
              <w:t>F0</w:t>
            </w:r>
            <w:r w:rsidRPr="009D1903">
              <w:rPr>
                <w:lang w:val="pt-BR"/>
              </w:rPr>
              <w:t>/18</w:t>
            </w:r>
          </w:p>
        </w:tc>
      </w:tr>
      <w:tr w:rsidR="00E0347E" w14:paraId="2B9940CA" w14:textId="77777777" w:rsidTr="00045769">
        <w:trPr>
          <w:cantSplit/>
          <w:jc w:val="center"/>
        </w:trPr>
        <w:tc>
          <w:tcPr>
            <w:tcW w:w="1260" w:type="dxa"/>
          </w:tcPr>
          <w:p w14:paraId="5327517B" w14:textId="77777777" w:rsidR="00E0347E" w:rsidRPr="009D1903" w:rsidRDefault="00E0347E" w:rsidP="00E0347E">
            <w:pPr>
              <w:pStyle w:val="TableText"/>
            </w:pPr>
            <w:r w:rsidRPr="009D1903">
              <w:t>PC-C</w:t>
            </w:r>
          </w:p>
        </w:tc>
        <w:tc>
          <w:tcPr>
            <w:tcW w:w="1575" w:type="dxa"/>
          </w:tcPr>
          <w:p w14:paraId="266DC4F6" w14:textId="77777777" w:rsidR="00E0347E" w:rsidRPr="009D1903" w:rsidRDefault="00E0347E" w:rsidP="00E0347E">
            <w:pPr>
              <w:pStyle w:val="TableText"/>
            </w:pPr>
            <w:r w:rsidRPr="009D1903">
              <w:t>NIC</w:t>
            </w:r>
          </w:p>
        </w:tc>
        <w:tc>
          <w:tcPr>
            <w:tcW w:w="1755" w:type="dxa"/>
          </w:tcPr>
          <w:p w14:paraId="5C29CCB6" w14:textId="77777777" w:rsidR="00E0347E" w:rsidRPr="009D1903" w:rsidRDefault="00E0347E" w:rsidP="00E0347E">
            <w:pPr>
              <w:pStyle w:val="TableText"/>
            </w:pPr>
            <w:r w:rsidRPr="009D1903">
              <w:t>172.16.3.3</w:t>
            </w:r>
          </w:p>
        </w:tc>
        <w:tc>
          <w:tcPr>
            <w:tcW w:w="1800" w:type="dxa"/>
          </w:tcPr>
          <w:p w14:paraId="4A9F3690" w14:textId="77777777" w:rsidR="00E0347E" w:rsidRPr="009D1903" w:rsidRDefault="00E0347E" w:rsidP="00E0347E">
            <w:pPr>
              <w:pStyle w:val="TableText"/>
            </w:pPr>
            <w:r w:rsidRPr="009D1903">
              <w:t>255.255.255.0</w:t>
            </w:r>
          </w:p>
        </w:tc>
        <w:tc>
          <w:tcPr>
            <w:tcW w:w="1800" w:type="dxa"/>
          </w:tcPr>
          <w:p w14:paraId="58FD00FC" w14:textId="77777777" w:rsidR="00E0347E" w:rsidRPr="009D1903" w:rsidRDefault="00E0347E" w:rsidP="00E0347E">
            <w:pPr>
              <w:pStyle w:val="TableText"/>
            </w:pPr>
            <w:r w:rsidRPr="009D1903">
              <w:t>172.16.3.1</w:t>
            </w:r>
          </w:p>
        </w:tc>
        <w:tc>
          <w:tcPr>
            <w:tcW w:w="1800" w:type="dxa"/>
          </w:tcPr>
          <w:p w14:paraId="7D1BB91B" w14:textId="77777777" w:rsidR="00E0347E" w:rsidRPr="005518DF" w:rsidRDefault="00E0347E" w:rsidP="00E0347E">
            <w:pPr>
              <w:pStyle w:val="TableText"/>
            </w:pPr>
            <w:r w:rsidRPr="009D1903">
              <w:rPr>
                <w:lang w:val="pt-BR"/>
              </w:rPr>
              <w:t xml:space="preserve">S3 </w:t>
            </w:r>
            <w:r>
              <w:rPr>
                <w:lang w:val="pt-BR"/>
              </w:rPr>
              <w:t>F0</w:t>
            </w:r>
            <w:r w:rsidRPr="009D1903">
              <w:rPr>
                <w:lang w:val="pt-BR"/>
              </w:rPr>
              <w:t>/18</w:t>
            </w:r>
          </w:p>
        </w:tc>
      </w:tr>
    </w:tbl>
    <w:p w14:paraId="31574227" w14:textId="77777777" w:rsidR="009D2C27" w:rsidRPr="00BB73FF" w:rsidRDefault="009D2C27" w:rsidP="0014219C">
      <w:pPr>
        <w:pStyle w:val="LabSection"/>
      </w:pPr>
      <w:r w:rsidRPr="00BB73FF">
        <w:t>Objective</w:t>
      </w:r>
      <w:r w:rsidR="006E6581">
        <w:t>s</w:t>
      </w:r>
    </w:p>
    <w:p w14:paraId="7B91918E" w14:textId="77777777" w:rsidR="002D7DBF" w:rsidRPr="00D34044" w:rsidRDefault="002D7DBF" w:rsidP="002D7DBF">
      <w:pPr>
        <w:pStyle w:val="BodyTextL25Bold"/>
      </w:pPr>
      <w:r>
        <w:t>Part 1: Basic Router/Switch/PC Configuration</w:t>
      </w:r>
    </w:p>
    <w:p w14:paraId="3798111E" w14:textId="77777777" w:rsidR="002D7DBF" w:rsidRPr="00D34044" w:rsidRDefault="002D7DBF" w:rsidP="002D7DBF">
      <w:pPr>
        <w:pStyle w:val="Bulletlevel1"/>
      </w:pPr>
      <w:r w:rsidRPr="00D34044">
        <w:t xml:space="preserve">Configure </w:t>
      </w:r>
      <w:r>
        <w:t xml:space="preserve">basic settings for </w:t>
      </w:r>
      <w:r w:rsidRPr="00D34044">
        <w:t>routers.</w:t>
      </w:r>
    </w:p>
    <w:p w14:paraId="5FD56FEF" w14:textId="77777777" w:rsidR="002D7DBF" w:rsidRDefault="002D7DBF" w:rsidP="002D7DBF">
      <w:pPr>
        <w:pStyle w:val="Bulletlevel1"/>
      </w:pPr>
      <w:r>
        <w:t>Configure PC host IP settings.</w:t>
      </w:r>
    </w:p>
    <w:p w14:paraId="1A33FAF8" w14:textId="77777777" w:rsidR="002D7DBF" w:rsidRDefault="002D7DBF" w:rsidP="002D7DBF">
      <w:pPr>
        <w:pStyle w:val="Bulletlevel1"/>
      </w:pPr>
      <w:r>
        <w:t>Verify connectivity.</w:t>
      </w:r>
    </w:p>
    <w:p w14:paraId="572FB916" w14:textId="77777777" w:rsidR="002D7DBF" w:rsidRDefault="002D7DBF" w:rsidP="002D7DBF">
      <w:pPr>
        <w:pStyle w:val="Bulletlevel1"/>
      </w:pPr>
      <w:r>
        <w:t>Save the basic running configuration for each router and switch.</w:t>
      </w:r>
    </w:p>
    <w:p w14:paraId="5CDC5549" w14:textId="77777777" w:rsidR="00C53AB8" w:rsidRPr="00336465" w:rsidRDefault="00C53AB8" w:rsidP="00C53AB8">
      <w:pPr>
        <w:pStyle w:val="BodyTextL25Bold"/>
      </w:pPr>
      <w:r w:rsidRPr="00336465">
        <w:t xml:space="preserve">Part 2: </w:t>
      </w:r>
      <w:r w:rsidR="00B965FA">
        <w:t>Accessing the</w:t>
      </w:r>
      <w:r w:rsidRPr="00336465">
        <w:t xml:space="preserve"> ASA Con</w:t>
      </w:r>
      <w:r w:rsidR="00B965FA">
        <w:t>sole and ASDM</w:t>
      </w:r>
    </w:p>
    <w:p w14:paraId="0BC0B8A0" w14:textId="77777777" w:rsidR="00C53AB8" w:rsidRPr="00336465" w:rsidRDefault="00C53AB8" w:rsidP="00C53AB8">
      <w:pPr>
        <w:pStyle w:val="Bulletlevel1"/>
      </w:pPr>
      <w:r w:rsidRPr="00336465">
        <w:t>Access the ASA console.</w:t>
      </w:r>
    </w:p>
    <w:p w14:paraId="7B778333" w14:textId="77777777" w:rsidR="00C53AB8" w:rsidRPr="00336465" w:rsidRDefault="00C53AB8" w:rsidP="00C53AB8">
      <w:pPr>
        <w:pStyle w:val="Bulletlevel1"/>
      </w:pPr>
      <w:r w:rsidRPr="00336465">
        <w:t xml:space="preserve">Clear </w:t>
      </w:r>
      <w:r>
        <w:t xml:space="preserve">the </w:t>
      </w:r>
      <w:r w:rsidRPr="00336465">
        <w:t>previous</w:t>
      </w:r>
      <w:r>
        <w:t xml:space="preserve"> ASA</w:t>
      </w:r>
      <w:r w:rsidRPr="00336465">
        <w:t xml:space="preserve"> configuration settings.</w:t>
      </w:r>
    </w:p>
    <w:p w14:paraId="32F13AC2" w14:textId="77777777" w:rsidR="00C53AB8" w:rsidRDefault="00C53AB8" w:rsidP="00C53AB8">
      <w:pPr>
        <w:pStyle w:val="Bulletlevel1"/>
        <w:rPr>
          <w:bCs/>
        </w:rPr>
      </w:pPr>
      <w:r>
        <w:rPr>
          <w:bCs/>
        </w:rPr>
        <w:t>Bypass Setup mode.</w:t>
      </w:r>
    </w:p>
    <w:p w14:paraId="6B67E86F" w14:textId="77777777" w:rsidR="00C53AB8" w:rsidRPr="00336465" w:rsidRDefault="00C53AB8" w:rsidP="00C53AB8">
      <w:pPr>
        <w:pStyle w:val="Bulletlevel1"/>
        <w:rPr>
          <w:bCs/>
        </w:rPr>
      </w:pPr>
      <w:r>
        <w:rPr>
          <w:bCs/>
        </w:rPr>
        <w:t>Use</w:t>
      </w:r>
      <w:r w:rsidRPr="00336465">
        <w:rPr>
          <w:bCs/>
        </w:rPr>
        <w:t xml:space="preserve"> the CLI command script to configure </w:t>
      </w:r>
      <w:r>
        <w:rPr>
          <w:bCs/>
        </w:rPr>
        <w:t>the ASA</w:t>
      </w:r>
      <w:r w:rsidRPr="00336465">
        <w:rPr>
          <w:bCs/>
        </w:rPr>
        <w:t>.</w:t>
      </w:r>
    </w:p>
    <w:p w14:paraId="0C4CE0DD" w14:textId="77777777" w:rsidR="00C53AB8" w:rsidRPr="00336465" w:rsidRDefault="00C53AB8" w:rsidP="00C53AB8">
      <w:pPr>
        <w:pStyle w:val="Bulletlevel1"/>
        <w:rPr>
          <w:bCs/>
        </w:rPr>
      </w:pPr>
      <w:r>
        <w:rPr>
          <w:bCs/>
        </w:rPr>
        <w:t>Verify HTTP ASDM access</w:t>
      </w:r>
      <w:r w:rsidRPr="00336465">
        <w:rPr>
          <w:bCs/>
        </w:rPr>
        <w:t>.</w:t>
      </w:r>
    </w:p>
    <w:p w14:paraId="7C5B3F8B" w14:textId="77777777" w:rsidR="00C53AB8" w:rsidRPr="00DA4566" w:rsidRDefault="00C53AB8" w:rsidP="00C53AB8">
      <w:pPr>
        <w:pStyle w:val="BodyTextL25Bold"/>
      </w:pPr>
      <w:r w:rsidRPr="00DA4566">
        <w:t xml:space="preserve">Part 3: Configuring the ISR as a Site-to-Site IPsec VPN Endpoint Using </w:t>
      </w:r>
      <w:r w:rsidR="002D7DBF">
        <w:t>the CLI</w:t>
      </w:r>
    </w:p>
    <w:p w14:paraId="53A1BFB7" w14:textId="77777777" w:rsidR="00C53AB8" w:rsidRPr="00DA4566" w:rsidRDefault="00C53AB8" w:rsidP="00C53AB8">
      <w:pPr>
        <w:pStyle w:val="Bulletlevel1"/>
      </w:pPr>
      <w:r w:rsidRPr="00DA4566">
        <w:t>Configure basic VPN connection information settings.</w:t>
      </w:r>
    </w:p>
    <w:p w14:paraId="7F44B202" w14:textId="77777777" w:rsidR="00C53AB8" w:rsidRPr="00DA4566" w:rsidRDefault="00C53AB8" w:rsidP="00C53AB8">
      <w:pPr>
        <w:pStyle w:val="Bulletlevel1"/>
      </w:pPr>
      <w:r>
        <w:t>Specify</w:t>
      </w:r>
      <w:r w:rsidRPr="00DA4566">
        <w:t xml:space="preserve"> IKE policy parameters.</w:t>
      </w:r>
    </w:p>
    <w:p w14:paraId="096DF176" w14:textId="77777777" w:rsidR="00C53AB8" w:rsidRPr="00DA4566" w:rsidRDefault="00C53AB8" w:rsidP="00C53AB8">
      <w:pPr>
        <w:pStyle w:val="Bulletlevel1"/>
      </w:pPr>
      <w:r w:rsidRPr="00DA4566">
        <w:t>Configure a transform set.</w:t>
      </w:r>
    </w:p>
    <w:p w14:paraId="59D503B9" w14:textId="77777777" w:rsidR="00C53AB8" w:rsidRPr="00DA4566" w:rsidRDefault="00C53AB8" w:rsidP="00C53AB8">
      <w:pPr>
        <w:pStyle w:val="Bulletlevel1"/>
        <w:rPr>
          <w:bCs/>
        </w:rPr>
      </w:pPr>
      <w:r>
        <w:t>Specify</w:t>
      </w:r>
      <w:r w:rsidRPr="00DA4566">
        <w:t xml:space="preserve"> </w:t>
      </w:r>
      <w:r>
        <w:t>traffic to protect</w:t>
      </w:r>
      <w:r w:rsidRPr="00DA4566">
        <w:t>.</w:t>
      </w:r>
    </w:p>
    <w:p w14:paraId="5BFCB176" w14:textId="77777777" w:rsidR="00C53AB8" w:rsidRDefault="00C53AB8" w:rsidP="00C53AB8">
      <w:pPr>
        <w:pStyle w:val="Bulletlevel1"/>
      </w:pPr>
      <w:r>
        <w:t>Review the summary of the configuration</w:t>
      </w:r>
      <w:r w:rsidRPr="00DA4566">
        <w:t>.</w:t>
      </w:r>
    </w:p>
    <w:p w14:paraId="0830F33B" w14:textId="77777777" w:rsidR="00C53AB8" w:rsidRPr="00DA4566" w:rsidRDefault="00C53AB8" w:rsidP="00C53AB8">
      <w:pPr>
        <w:pStyle w:val="Bulletlevel1"/>
      </w:pPr>
      <w:r>
        <w:t>Review the site-to-site VPN tunnel configuration.</w:t>
      </w:r>
    </w:p>
    <w:p w14:paraId="68F28AF8" w14:textId="77777777" w:rsidR="00515F16" w:rsidRDefault="00515F16">
      <w:pPr>
        <w:spacing w:before="0" w:after="0" w:line="240" w:lineRule="auto"/>
        <w:rPr>
          <w:b/>
          <w:sz w:val="20"/>
        </w:rPr>
      </w:pPr>
      <w:r>
        <w:br w:type="page"/>
      </w:r>
    </w:p>
    <w:p w14:paraId="58EFDF78" w14:textId="5649D162" w:rsidR="00C53AB8" w:rsidRPr="00DA4566" w:rsidRDefault="00C53AB8" w:rsidP="00C53AB8">
      <w:pPr>
        <w:pStyle w:val="BodyTextL25Bold"/>
      </w:pPr>
      <w:r w:rsidRPr="00DA4566">
        <w:lastRenderedPageBreak/>
        <w:t>Part 4: Configuring the ASA as a Site-to-Site IPsec VPN Endpoint Using ASDM</w:t>
      </w:r>
    </w:p>
    <w:p w14:paraId="055CF1EA" w14:textId="77777777" w:rsidR="00C53AB8" w:rsidRDefault="00C53AB8" w:rsidP="00C53AB8">
      <w:pPr>
        <w:pStyle w:val="Bulletlevel1"/>
      </w:pPr>
      <w:r>
        <w:t>Access ASDM.</w:t>
      </w:r>
    </w:p>
    <w:p w14:paraId="59B94006" w14:textId="77777777" w:rsidR="00C53AB8" w:rsidRPr="00DA4566" w:rsidRDefault="00C53AB8" w:rsidP="00C53AB8">
      <w:pPr>
        <w:pStyle w:val="Bulletlevel1"/>
      </w:pPr>
      <w:r>
        <w:t>Review the ASDM Home screen</w:t>
      </w:r>
      <w:r w:rsidRPr="00DA4566">
        <w:t>.</w:t>
      </w:r>
    </w:p>
    <w:p w14:paraId="32DA11DA" w14:textId="77777777" w:rsidR="00C53AB8" w:rsidRDefault="00C53AB8" w:rsidP="00C53AB8">
      <w:pPr>
        <w:pStyle w:val="Bulletlevel1"/>
      </w:pPr>
      <w:r>
        <w:t>Start the VPN wizard.</w:t>
      </w:r>
    </w:p>
    <w:p w14:paraId="72EBB2B5" w14:textId="77777777" w:rsidR="00C53AB8" w:rsidRDefault="00C53AB8" w:rsidP="00C53AB8">
      <w:pPr>
        <w:pStyle w:val="Bulletlevel1"/>
      </w:pPr>
      <w:r>
        <w:t>Configure peer device identification.</w:t>
      </w:r>
    </w:p>
    <w:p w14:paraId="5733B3C7" w14:textId="77777777" w:rsidR="00C53AB8" w:rsidRPr="00DA4566" w:rsidRDefault="00C53AB8" w:rsidP="00C53AB8">
      <w:pPr>
        <w:pStyle w:val="Bulletlevel1"/>
      </w:pPr>
      <w:r>
        <w:t xml:space="preserve">Specify the </w:t>
      </w:r>
      <w:r w:rsidRPr="00DA4566">
        <w:t>traffic to protect.</w:t>
      </w:r>
    </w:p>
    <w:p w14:paraId="7584B407" w14:textId="77777777" w:rsidR="00C53AB8" w:rsidRPr="00DA4566" w:rsidRDefault="00C53AB8" w:rsidP="00C53AB8">
      <w:pPr>
        <w:pStyle w:val="Bulletlevel1"/>
      </w:pPr>
      <w:r w:rsidRPr="00DA4566">
        <w:t>Configure authentication.</w:t>
      </w:r>
    </w:p>
    <w:p w14:paraId="7EFB6F78" w14:textId="77777777" w:rsidR="00C53AB8" w:rsidRDefault="00C53AB8" w:rsidP="00C53AB8">
      <w:pPr>
        <w:pStyle w:val="Bulletlevel1"/>
      </w:pPr>
      <w:r>
        <w:t>Configure miscellaneous settings.</w:t>
      </w:r>
    </w:p>
    <w:p w14:paraId="0EF04369" w14:textId="77777777" w:rsidR="00C53AB8" w:rsidRDefault="00C53AB8" w:rsidP="00C53AB8">
      <w:pPr>
        <w:pStyle w:val="Bulletlevel1"/>
      </w:pPr>
      <w:r>
        <w:t>Review the configuration summary and deliver the commands to the ASA.</w:t>
      </w:r>
    </w:p>
    <w:p w14:paraId="3256CD84" w14:textId="77777777" w:rsidR="00C53AB8" w:rsidRDefault="00C53AB8" w:rsidP="00C53AB8">
      <w:pPr>
        <w:pStyle w:val="Bulletlevel1"/>
      </w:pPr>
      <w:r>
        <w:t>Verify the ASDM VPN connection profile.</w:t>
      </w:r>
    </w:p>
    <w:p w14:paraId="47170789" w14:textId="77777777" w:rsidR="00C53AB8" w:rsidRDefault="00C53AB8" w:rsidP="00C53AB8">
      <w:pPr>
        <w:pStyle w:val="Bulletlevel1"/>
      </w:pPr>
      <w:r>
        <w:t>Test the VPN</w:t>
      </w:r>
      <w:r w:rsidR="00422DD7">
        <w:t xml:space="preserve"> configuration from R3</w:t>
      </w:r>
      <w:r>
        <w:t>.</w:t>
      </w:r>
    </w:p>
    <w:p w14:paraId="5988F0A7" w14:textId="77777777" w:rsidR="00C53AB8" w:rsidRDefault="00C53AB8" w:rsidP="00C53AB8">
      <w:pPr>
        <w:pStyle w:val="Bulletlevel1"/>
      </w:pPr>
      <w:r>
        <w:t>Use ASDM monitoring to verify the tunnel.</w:t>
      </w:r>
    </w:p>
    <w:p w14:paraId="7585275B" w14:textId="77777777" w:rsidR="00231DCA" w:rsidRPr="008402F2" w:rsidRDefault="00231DCA" w:rsidP="008402F2">
      <w:pPr>
        <w:pStyle w:val="LabSection"/>
        <w:rPr>
          <w:rFonts w:eastAsia="Arial"/>
        </w:rPr>
      </w:pPr>
      <w:r w:rsidRPr="008402F2">
        <w:rPr>
          <w:rFonts w:eastAsia="Arial"/>
        </w:rPr>
        <w:t>Background</w:t>
      </w:r>
      <w:r w:rsidR="008402F2">
        <w:t>/Scenario</w:t>
      </w:r>
    </w:p>
    <w:p w14:paraId="1043D575" w14:textId="77777777" w:rsidR="0054289C" w:rsidRPr="00992750" w:rsidRDefault="0054289C" w:rsidP="0054289C">
      <w:pPr>
        <w:pStyle w:val="BodyTextL25"/>
      </w:pPr>
      <w:bookmarkStart w:id="1" w:name="_Toc492961008"/>
      <w:bookmarkStart w:id="2" w:name="_Toc492974528"/>
      <w:bookmarkStart w:id="3" w:name="_Toc492974581"/>
      <w:bookmarkStart w:id="4" w:name="_Toc494171525"/>
      <w:r w:rsidRPr="0098684E">
        <w:t xml:space="preserve">In addition to </w:t>
      </w:r>
      <w:r>
        <w:t xml:space="preserve">acting as a </w:t>
      </w:r>
      <w:r w:rsidRPr="0098684E">
        <w:t>remote access VPN</w:t>
      </w:r>
      <w:r>
        <w:t xml:space="preserve"> concentrator, th</w:t>
      </w:r>
      <w:r w:rsidRPr="0098684E">
        <w:t xml:space="preserve">e ASA can provide </w:t>
      </w:r>
      <w:r w:rsidR="002D7DBF">
        <w:t>s</w:t>
      </w:r>
      <w:r w:rsidRPr="0098684E">
        <w:t>ite-to-</w:t>
      </w:r>
      <w:r w:rsidR="002D7DBF">
        <w:t>s</w:t>
      </w:r>
      <w:r w:rsidRPr="0098684E">
        <w:t xml:space="preserve">ite IPsec VPN tunneling. The tunnel can be configured between two ASAs or between an ASA and another </w:t>
      </w:r>
      <w:r>
        <w:t xml:space="preserve">IPsec </w:t>
      </w:r>
      <w:r w:rsidRPr="0098684E">
        <w:t>VPN-capable device</w:t>
      </w:r>
      <w:r w:rsidR="00221777">
        <w:t>,</w:t>
      </w:r>
      <w:r w:rsidRPr="0098684E">
        <w:t xml:space="preserve"> such as an ISR</w:t>
      </w:r>
      <w:r>
        <w:t>, as is the case with this lab</w:t>
      </w:r>
      <w:r w:rsidRPr="0098684E">
        <w:t>.</w:t>
      </w:r>
    </w:p>
    <w:p w14:paraId="1560A5AD" w14:textId="60761B5D" w:rsidR="0054289C" w:rsidRDefault="0054289C" w:rsidP="0054289C">
      <w:pPr>
        <w:pStyle w:val="BodyTextL25"/>
      </w:pPr>
      <w:r>
        <w:t xml:space="preserve">Your company </w:t>
      </w:r>
      <w:r w:rsidRPr="004A0447">
        <w:t xml:space="preserve">has </w:t>
      </w:r>
      <w:r>
        <w:t xml:space="preserve">two </w:t>
      </w:r>
      <w:r w:rsidRPr="004A0447">
        <w:t>location</w:t>
      </w:r>
      <w:r>
        <w:t>s</w:t>
      </w:r>
      <w:r w:rsidRPr="004A0447">
        <w:t xml:space="preserve"> connected </w:t>
      </w:r>
      <w:r>
        <w:t xml:space="preserve">to </w:t>
      </w:r>
      <w:r w:rsidRPr="004A0447">
        <w:t>an ISP.</w:t>
      </w:r>
      <w:r>
        <w:t xml:space="preserve"> R1 represents </w:t>
      </w:r>
      <w:r w:rsidR="00B21BDA">
        <w:t xml:space="preserve">a customer-premise </w:t>
      </w:r>
      <w:r w:rsidR="00470726">
        <w:t>equipment (</w:t>
      </w:r>
      <w:r>
        <w:t>CPE</w:t>
      </w:r>
      <w:r w:rsidR="00B21BDA">
        <w:t>)</w:t>
      </w:r>
      <w:r>
        <w:t xml:space="preserve"> device managed by the ISP. R2 represents an intermediate Internet router. R3 connects users at the remote branch office to the ISP. The ASA is an edge security device that connects the internal corporate network and DMZ to the ISP while providing NAT services to inside hosts.</w:t>
      </w:r>
    </w:p>
    <w:p w14:paraId="37C08BDB" w14:textId="77777777" w:rsidR="0054289C" w:rsidRDefault="0054289C" w:rsidP="0054289C">
      <w:pPr>
        <w:pStyle w:val="BodyTextL25"/>
      </w:pPr>
      <w:r>
        <w:t xml:space="preserve">Management has asked you to provide a dedicated </w:t>
      </w:r>
      <w:r w:rsidR="002D7DBF">
        <w:t>site-to-site</w:t>
      </w:r>
      <w:r>
        <w:t xml:space="preserve"> IPsec VPN tunnel between the ISR router at the remote branch office and the ASA device at the corporate site. This tunnel will protect traffic between the branch office LAN and the corporate LAN, as it passes through the Internet. The </w:t>
      </w:r>
      <w:r w:rsidR="002D7DBF">
        <w:t>site-to-site</w:t>
      </w:r>
      <w:r>
        <w:t xml:space="preserve"> VPN does not require a VPN client on the remote or corporate site host computers. Traffic from either LAN to other Internet destinations is routed by the ISP and is not protected by the VPN tunnel. The VPN tunnel will pass through R1 and R2</w:t>
      </w:r>
      <w:r w:rsidR="00221777">
        <w:t>; both</w:t>
      </w:r>
      <w:r>
        <w:t xml:space="preserve"> </w:t>
      </w:r>
      <w:r w:rsidR="0082362C">
        <w:t xml:space="preserve">routers </w:t>
      </w:r>
      <w:r>
        <w:t xml:space="preserve">are not aware of </w:t>
      </w:r>
      <w:r w:rsidR="0082362C">
        <w:t>the tunnel’s</w:t>
      </w:r>
      <w:r>
        <w:t xml:space="preserve"> existence.</w:t>
      </w:r>
    </w:p>
    <w:p w14:paraId="70C21843" w14:textId="77777777" w:rsidR="0054289C" w:rsidRPr="00E373A3" w:rsidRDefault="0054289C" w:rsidP="0054289C">
      <w:pPr>
        <w:pStyle w:val="BodyTextL25"/>
      </w:pPr>
      <w:r>
        <w:t>In P</w:t>
      </w:r>
      <w:r w:rsidRPr="0070486D">
        <w:t xml:space="preserve">art 1 of </w:t>
      </w:r>
      <w:r w:rsidR="00221777" w:rsidRPr="0070486D">
        <w:t>th</w:t>
      </w:r>
      <w:r w:rsidR="00221777">
        <w:t>is</w:t>
      </w:r>
      <w:r w:rsidR="00221777" w:rsidRPr="0070486D">
        <w:t xml:space="preserve"> </w:t>
      </w:r>
      <w:r w:rsidRPr="0070486D">
        <w:t>lab</w:t>
      </w:r>
      <w:r w:rsidR="00221777">
        <w:t>,</w:t>
      </w:r>
      <w:r w:rsidRPr="0070486D">
        <w:t xml:space="preserve"> you will configure the topology and non-ASA devices. In Part 2</w:t>
      </w:r>
      <w:r w:rsidR="00221777">
        <w:t>,</w:t>
      </w:r>
      <w:r w:rsidRPr="0070486D">
        <w:t xml:space="preserve"> you will prepare the ASA </w:t>
      </w:r>
      <w:r w:rsidRPr="00336465">
        <w:t>for A</w:t>
      </w:r>
      <w:r>
        <w:t>SD</w:t>
      </w:r>
      <w:r w:rsidRPr="00336465">
        <w:t>M access. In Part 3</w:t>
      </w:r>
      <w:r w:rsidR="00221777">
        <w:t>,</w:t>
      </w:r>
      <w:r w:rsidRPr="00336465">
        <w:t xml:space="preserve"> you will use the </w:t>
      </w:r>
      <w:r w:rsidR="002D7DBF">
        <w:t xml:space="preserve">CLI </w:t>
      </w:r>
      <w:r w:rsidRPr="00336465">
        <w:t xml:space="preserve">to configure </w:t>
      </w:r>
      <w:r w:rsidRPr="00336465">
        <w:rPr>
          <w:bCs/>
          <w:szCs w:val="20"/>
        </w:rPr>
        <w:t xml:space="preserve">the R3 ISR as a </w:t>
      </w:r>
      <w:r w:rsidR="002D7DBF">
        <w:rPr>
          <w:bCs/>
          <w:szCs w:val="20"/>
        </w:rPr>
        <w:t>s</w:t>
      </w:r>
      <w:r w:rsidRPr="00336465">
        <w:rPr>
          <w:bCs/>
          <w:szCs w:val="20"/>
        </w:rPr>
        <w:t>ite-to-</w:t>
      </w:r>
      <w:r w:rsidR="002D7DBF">
        <w:rPr>
          <w:bCs/>
          <w:szCs w:val="20"/>
        </w:rPr>
        <w:t>s</w:t>
      </w:r>
      <w:r w:rsidRPr="00336465">
        <w:rPr>
          <w:bCs/>
          <w:szCs w:val="20"/>
        </w:rPr>
        <w:t>ite IPsec</w:t>
      </w:r>
      <w:r>
        <w:rPr>
          <w:bCs/>
          <w:szCs w:val="20"/>
        </w:rPr>
        <w:t xml:space="preserve"> VPN endpoint</w:t>
      </w:r>
      <w:r w:rsidRPr="00E373A3">
        <w:rPr>
          <w:bCs/>
          <w:szCs w:val="20"/>
        </w:rPr>
        <w:t xml:space="preserve">. </w:t>
      </w:r>
      <w:r w:rsidRPr="00E373A3">
        <w:t>In Part 4</w:t>
      </w:r>
      <w:r w:rsidR="00221777">
        <w:t>,</w:t>
      </w:r>
      <w:r w:rsidRPr="00E373A3">
        <w:t xml:space="preserve"> you will configure </w:t>
      </w:r>
      <w:r w:rsidRPr="00E373A3">
        <w:rPr>
          <w:bCs/>
          <w:szCs w:val="20"/>
        </w:rPr>
        <w:t>the A</w:t>
      </w:r>
      <w:r>
        <w:rPr>
          <w:bCs/>
          <w:szCs w:val="20"/>
        </w:rPr>
        <w:t xml:space="preserve">SA as a </w:t>
      </w:r>
      <w:r w:rsidR="002D7DBF">
        <w:rPr>
          <w:bCs/>
          <w:szCs w:val="20"/>
        </w:rPr>
        <w:t>s</w:t>
      </w:r>
      <w:r>
        <w:rPr>
          <w:bCs/>
          <w:szCs w:val="20"/>
        </w:rPr>
        <w:t>ite-to-</w:t>
      </w:r>
      <w:r w:rsidR="002D7DBF">
        <w:rPr>
          <w:bCs/>
          <w:szCs w:val="20"/>
        </w:rPr>
        <w:t>s</w:t>
      </w:r>
      <w:r>
        <w:rPr>
          <w:bCs/>
          <w:szCs w:val="20"/>
        </w:rPr>
        <w:t>ite IPsec VPN endpoint u</w:t>
      </w:r>
      <w:r w:rsidRPr="00E373A3">
        <w:rPr>
          <w:bCs/>
          <w:szCs w:val="20"/>
        </w:rPr>
        <w:t xml:space="preserve">sing </w:t>
      </w:r>
      <w:r>
        <w:rPr>
          <w:bCs/>
          <w:szCs w:val="20"/>
        </w:rPr>
        <w:t xml:space="preserve">the </w:t>
      </w:r>
      <w:r w:rsidRPr="00E373A3">
        <w:rPr>
          <w:bCs/>
          <w:szCs w:val="20"/>
        </w:rPr>
        <w:t>ASDM</w:t>
      </w:r>
      <w:r>
        <w:rPr>
          <w:bCs/>
          <w:szCs w:val="20"/>
        </w:rPr>
        <w:t xml:space="preserve"> VPN </w:t>
      </w:r>
      <w:r w:rsidR="00221777">
        <w:rPr>
          <w:bCs/>
          <w:szCs w:val="20"/>
        </w:rPr>
        <w:t>wizard</w:t>
      </w:r>
      <w:r w:rsidRPr="00E373A3">
        <w:rPr>
          <w:bCs/>
          <w:szCs w:val="20"/>
        </w:rPr>
        <w:t>.</w:t>
      </w:r>
    </w:p>
    <w:p w14:paraId="2C685284" w14:textId="77777777" w:rsidR="003D7808" w:rsidRDefault="003D7808" w:rsidP="003D7808">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 xml:space="preserve">Other routers and Cisco IOS versions can be used. See the Router Interface Summary Table at the end of the lab to determine which interface identifiers to use based on the equipment in the lab. Depending on the router model and Cisco IOS version, the commands available and </w:t>
      </w:r>
      <w:r>
        <w:rPr>
          <w:noProof/>
        </w:rPr>
        <w:t xml:space="preserve">the </w:t>
      </w:r>
      <w:r w:rsidRPr="007309B1">
        <w:rPr>
          <w:noProof/>
        </w:rPr>
        <w:t>output produced might vary from what is shown in this lab</w:t>
      </w:r>
      <w:r>
        <w:rPr>
          <w:noProof/>
        </w:rPr>
        <w:t>.</w:t>
      </w:r>
    </w:p>
    <w:p w14:paraId="393265B9" w14:textId="77777777" w:rsidR="003D7808" w:rsidRPr="00E42AB5" w:rsidRDefault="003D7808" w:rsidP="003D7808">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Pr>
          <w:bCs/>
          <w:color w:val="000000"/>
        </w:rPr>
        <w:t>6</w:t>
      </w:r>
      <w:r w:rsidRPr="002B06BF">
        <w:rPr>
          <w:bCs/>
          <w:color w:val="000000"/>
        </w:rPr>
        <w:t xml:space="preserve"> with an 8-port integrated </w:t>
      </w:r>
      <w:r>
        <w:rPr>
          <w:bCs/>
          <w:color w:val="000000"/>
        </w:rPr>
        <w:t>router</w:t>
      </w:r>
      <w:r w:rsidRPr="002B06BF">
        <w:rPr>
          <w:bCs/>
          <w:color w:val="000000"/>
        </w:rPr>
        <w:t xml:space="preserve">, running OS version </w:t>
      </w:r>
      <w:r>
        <w:rPr>
          <w:bCs/>
          <w:color w:val="000000"/>
        </w:rPr>
        <w:t>9.8(1),</w:t>
      </w:r>
      <w:r w:rsidRPr="002B06BF">
        <w:rPr>
          <w:bCs/>
          <w:color w:val="000000"/>
        </w:rPr>
        <w:t xml:space="preserve"> </w:t>
      </w:r>
      <w:r w:rsidRPr="00600CE5">
        <w:t xml:space="preserve">Adaptive Security Device Manager </w:t>
      </w:r>
      <w:r>
        <w:t>(</w:t>
      </w:r>
      <w:r w:rsidRPr="002B06BF">
        <w:rPr>
          <w:bCs/>
          <w:color w:val="000000"/>
        </w:rPr>
        <w:t>ASDM</w:t>
      </w:r>
      <w:r>
        <w:rPr>
          <w:bCs/>
          <w:color w:val="000000"/>
        </w:rPr>
        <w:t>)</w:t>
      </w:r>
      <w:r w:rsidRPr="002B06BF">
        <w:rPr>
          <w:bCs/>
          <w:color w:val="000000"/>
        </w:rPr>
        <w:t xml:space="preserve"> version </w:t>
      </w:r>
      <w:r>
        <w:rPr>
          <w:bCs/>
          <w:color w:val="000000"/>
        </w:rPr>
        <w:t>7.8(1),</w:t>
      </w:r>
      <w:r w:rsidRPr="002B06BF">
        <w:rPr>
          <w:bCs/>
          <w:color w:val="000000"/>
        </w:rPr>
        <w:t xml:space="preserve"> and comes with a </w:t>
      </w:r>
      <w:r w:rsidRPr="004A0447">
        <w:rPr>
          <w:bCs/>
          <w:color w:val="000000"/>
        </w:rPr>
        <w:t>Base license</w:t>
      </w:r>
      <w:r w:rsidRPr="002B06BF">
        <w:t>.</w:t>
      </w:r>
    </w:p>
    <w:p w14:paraId="199C5EAD" w14:textId="77777777" w:rsidR="002D7DBF" w:rsidRPr="002D7DBF" w:rsidRDefault="002D7DBF" w:rsidP="002D7DBF">
      <w:pPr>
        <w:spacing w:before="120" w:after="120" w:line="240" w:lineRule="auto"/>
        <w:ind w:left="360"/>
        <w:rPr>
          <w:color w:val="FF0000"/>
          <w:sz w:val="20"/>
        </w:rPr>
      </w:pPr>
      <w:bookmarkStart w:id="5" w:name="_Hlk499813622"/>
      <w:r w:rsidRPr="002D7DBF">
        <w:rPr>
          <w:b/>
          <w:bCs/>
          <w:noProof/>
          <w:color w:val="FF0000"/>
          <w:sz w:val="20"/>
        </w:rPr>
        <w:t>Instructor Note</w:t>
      </w:r>
      <w:r w:rsidRPr="002D7DBF">
        <w:rPr>
          <w:bCs/>
          <w:noProof/>
          <w:color w:val="FF0000"/>
          <w:sz w:val="20"/>
        </w:rPr>
        <w:t xml:space="preserve">: </w:t>
      </w:r>
      <w:bookmarkStart w:id="6" w:name="_Hlk499813635"/>
      <w:r w:rsidRPr="002D7DBF">
        <w:rPr>
          <w:noProof/>
          <w:color w:val="FF0000"/>
          <w:sz w:val="20"/>
        </w:rPr>
        <w:t>Instructions for erasing switches and routers are provided in</w:t>
      </w:r>
      <w:r w:rsidRPr="002D7DBF">
        <w:rPr>
          <w:color w:val="FF0000"/>
          <w:sz w:val="20"/>
        </w:rPr>
        <w:t xml:space="preserve"> </w:t>
      </w:r>
      <w:r w:rsidRPr="002D7DBF">
        <w:rPr>
          <w:noProof/>
          <w:color w:val="FF0000"/>
          <w:sz w:val="20"/>
        </w:rPr>
        <w:t>Chapter 0.0.0.0.</w:t>
      </w:r>
      <w:r w:rsidR="00A120D4">
        <w:rPr>
          <w:noProof/>
          <w:color w:val="FF0000"/>
          <w:sz w:val="20"/>
        </w:rPr>
        <w:t xml:space="preserve"> </w:t>
      </w:r>
      <w:r w:rsidR="00A120D4" w:rsidRPr="00A120D4">
        <w:rPr>
          <w:noProof/>
          <w:color w:val="FF0000"/>
          <w:sz w:val="20"/>
        </w:rPr>
        <w:t>Instructions for erasing the ASA, accessing the console</w:t>
      </w:r>
      <w:r w:rsidR="006E3161">
        <w:rPr>
          <w:noProof/>
          <w:color w:val="FF0000"/>
          <w:sz w:val="20"/>
        </w:rPr>
        <w:t>,</w:t>
      </w:r>
      <w:r w:rsidR="00A120D4" w:rsidRPr="00A120D4">
        <w:rPr>
          <w:noProof/>
          <w:color w:val="FF0000"/>
          <w:sz w:val="20"/>
        </w:rPr>
        <w:t xml:space="preserve"> and </w:t>
      </w:r>
      <w:r w:rsidR="006E3161">
        <w:rPr>
          <w:noProof/>
          <w:color w:val="FF0000"/>
          <w:sz w:val="20"/>
        </w:rPr>
        <w:t xml:space="preserve">accessing </w:t>
      </w:r>
      <w:r w:rsidR="00A120D4" w:rsidRPr="00A120D4">
        <w:rPr>
          <w:noProof/>
          <w:color w:val="FF0000"/>
          <w:sz w:val="20"/>
        </w:rPr>
        <w:t xml:space="preserve">ASDM are provided in this </w:t>
      </w:r>
      <w:bookmarkEnd w:id="6"/>
      <w:r w:rsidR="00A120D4" w:rsidRPr="00A120D4">
        <w:rPr>
          <w:noProof/>
          <w:color w:val="FF0000"/>
          <w:sz w:val="20"/>
        </w:rPr>
        <w:t>lab.</w:t>
      </w:r>
    </w:p>
    <w:bookmarkEnd w:id="1"/>
    <w:bookmarkEnd w:id="2"/>
    <w:bookmarkEnd w:id="3"/>
    <w:bookmarkEnd w:id="4"/>
    <w:bookmarkEnd w:id="5"/>
    <w:p w14:paraId="1F280FC9" w14:textId="77777777" w:rsidR="00C25726" w:rsidRPr="00C25726" w:rsidRDefault="00C25726" w:rsidP="00515F16">
      <w:pPr>
        <w:pStyle w:val="InstNoteRed"/>
        <w:ind w:firstLine="360"/>
        <w:rPr>
          <w:b/>
        </w:rPr>
      </w:pPr>
      <w:r w:rsidRPr="00C25726">
        <w:rPr>
          <w:b/>
        </w:rPr>
        <w:t>Instructor Notes:</w:t>
      </w:r>
    </w:p>
    <w:p w14:paraId="5EF25E4C" w14:textId="77777777" w:rsidR="00C25726" w:rsidRPr="00C25726" w:rsidRDefault="00C25726" w:rsidP="00C25726">
      <w:pPr>
        <w:pStyle w:val="Bulletlevel1"/>
        <w:rPr>
          <w:color w:val="FF0000"/>
        </w:rPr>
      </w:pPr>
      <w:r w:rsidRPr="00C25726">
        <w:rPr>
          <w:color w:val="FF0000"/>
        </w:rPr>
        <w:t xml:space="preserve">This lab has four main parts. Part 1 and 2 can be performed separately but must be performed </w:t>
      </w:r>
      <w:r w:rsidRPr="00B21BDA">
        <w:rPr>
          <w:noProof/>
          <w:color w:val="FF0000"/>
        </w:rPr>
        <w:t>before</w:t>
      </w:r>
      <w:r w:rsidRPr="00C25726">
        <w:rPr>
          <w:color w:val="FF0000"/>
        </w:rPr>
        <w:t xml:space="preserve"> parts 3 and 4.</w:t>
      </w:r>
      <w:r w:rsidR="00B965FA">
        <w:rPr>
          <w:color w:val="FF0000"/>
        </w:rPr>
        <w:t xml:space="preserve"> </w:t>
      </w:r>
      <w:r w:rsidRPr="00C25726">
        <w:rPr>
          <w:color w:val="FF0000"/>
        </w:rPr>
        <w:t xml:space="preserve">Part 2 prepares the ASA for ASDM access. Part 3 configures </w:t>
      </w:r>
      <w:r w:rsidRPr="00C25726">
        <w:rPr>
          <w:bCs/>
          <w:color w:val="FF0000"/>
        </w:rPr>
        <w:t xml:space="preserve">the R3 ISR as a </w:t>
      </w:r>
      <w:r w:rsidR="002D7DBF">
        <w:rPr>
          <w:bCs/>
          <w:color w:val="FF0000"/>
        </w:rPr>
        <w:t>site-to-site</w:t>
      </w:r>
      <w:r w:rsidRPr="00C25726">
        <w:rPr>
          <w:bCs/>
          <w:color w:val="FF0000"/>
        </w:rPr>
        <w:t xml:space="preserve"> IPsec VPN endpoint using </w:t>
      </w:r>
      <w:r w:rsidR="00A120D4">
        <w:rPr>
          <w:bCs/>
          <w:color w:val="FF0000"/>
        </w:rPr>
        <w:t>the CLI</w:t>
      </w:r>
      <w:r w:rsidR="006E3161">
        <w:rPr>
          <w:bCs/>
          <w:color w:val="FF0000"/>
        </w:rPr>
        <w:t>.</w:t>
      </w:r>
      <w:r w:rsidRPr="00C25726">
        <w:rPr>
          <w:bCs/>
          <w:color w:val="FF0000"/>
        </w:rPr>
        <w:t xml:space="preserve"> </w:t>
      </w:r>
      <w:r w:rsidRPr="00C25726">
        <w:rPr>
          <w:color w:val="FF0000"/>
        </w:rPr>
        <w:t xml:space="preserve">Part 4 </w:t>
      </w:r>
      <w:r w:rsidR="00A120D4">
        <w:rPr>
          <w:color w:val="FF0000"/>
        </w:rPr>
        <w:t xml:space="preserve">configures </w:t>
      </w:r>
      <w:r w:rsidRPr="00C25726">
        <w:rPr>
          <w:bCs/>
          <w:color w:val="FF0000"/>
        </w:rPr>
        <w:t>the opposite end of the tunnel</w:t>
      </w:r>
      <w:r w:rsidR="00A120D4" w:rsidRPr="00A120D4">
        <w:rPr>
          <w:bCs/>
          <w:color w:val="FF0000"/>
        </w:rPr>
        <w:t xml:space="preserve"> </w:t>
      </w:r>
      <w:r w:rsidR="00A120D4">
        <w:rPr>
          <w:bCs/>
          <w:color w:val="FF0000"/>
        </w:rPr>
        <w:t xml:space="preserve">on </w:t>
      </w:r>
      <w:r w:rsidR="00A120D4">
        <w:rPr>
          <w:color w:val="FF0000"/>
        </w:rPr>
        <w:t xml:space="preserve">the </w:t>
      </w:r>
      <w:r w:rsidR="00A120D4" w:rsidRPr="00C25726">
        <w:rPr>
          <w:bCs/>
          <w:color w:val="FF0000"/>
        </w:rPr>
        <w:t xml:space="preserve">ASA </w:t>
      </w:r>
      <w:r w:rsidR="00A120D4">
        <w:rPr>
          <w:bCs/>
          <w:color w:val="FF0000"/>
        </w:rPr>
        <w:t>using ASDM</w:t>
      </w:r>
      <w:r w:rsidRPr="00C25726">
        <w:rPr>
          <w:bCs/>
          <w:color w:val="FF0000"/>
        </w:rPr>
        <w:t>. P</w:t>
      </w:r>
      <w:r w:rsidRPr="00C25726">
        <w:rPr>
          <w:color w:val="FF0000"/>
        </w:rPr>
        <w:t xml:space="preserve">arts 3 and 4 should be performed sequentially. Each part will use </w:t>
      </w:r>
      <w:r w:rsidR="00A120D4">
        <w:rPr>
          <w:color w:val="FF0000"/>
        </w:rPr>
        <w:t xml:space="preserve">CLI </w:t>
      </w:r>
      <w:r w:rsidRPr="00C25726">
        <w:rPr>
          <w:color w:val="FF0000"/>
        </w:rPr>
        <w:t>and ASDM as required to verify the configuration.</w:t>
      </w:r>
    </w:p>
    <w:p w14:paraId="13186001" w14:textId="77777777" w:rsidR="00C25726" w:rsidRPr="00C25726" w:rsidRDefault="00C25726" w:rsidP="00C25726">
      <w:pPr>
        <w:pStyle w:val="Bulletlevel1"/>
        <w:rPr>
          <w:color w:val="FF0000"/>
        </w:rPr>
      </w:pPr>
      <w:r w:rsidRPr="00C25726">
        <w:rPr>
          <w:color w:val="FF0000"/>
        </w:rPr>
        <w:lastRenderedPageBreak/>
        <w:t xml:space="preserve">The main goal is to configure a </w:t>
      </w:r>
      <w:r w:rsidR="002D7DBF">
        <w:rPr>
          <w:color w:val="FF0000"/>
        </w:rPr>
        <w:t>site-to-site</w:t>
      </w:r>
      <w:r w:rsidRPr="00C25726">
        <w:rPr>
          <w:color w:val="FF0000"/>
        </w:rPr>
        <w:t xml:space="preserve"> IPsec VPN between two sites using an ISR at one end of the tunnel and an ASA at the other end.</w:t>
      </w:r>
    </w:p>
    <w:p w14:paraId="2927CA66" w14:textId="77777777" w:rsidR="00C25726" w:rsidRPr="00A120D4" w:rsidRDefault="00C25726" w:rsidP="00A120D4">
      <w:pPr>
        <w:pStyle w:val="Bulletlevel1"/>
        <w:rPr>
          <w:color w:val="FF0000"/>
        </w:rPr>
      </w:pPr>
      <w:r w:rsidRPr="00C25726">
        <w:rPr>
          <w:color w:val="FF0000"/>
        </w:rPr>
        <w:t>The final running configs for all devices are found at the end of the lab.</w:t>
      </w:r>
    </w:p>
    <w:p w14:paraId="768C8231" w14:textId="77777777" w:rsidR="00A120D4" w:rsidRPr="00515F16" w:rsidRDefault="00A120D4" w:rsidP="00A120D4">
      <w:pPr>
        <w:pStyle w:val="PartHead"/>
        <w:numPr>
          <w:ilvl w:val="0"/>
          <w:numId w:val="2"/>
        </w:numPr>
        <w:ind w:left="0"/>
      </w:pPr>
      <w:r w:rsidRPr="00515F16">
        <w:t>Basic Router/Switch/PC Configuration</w:t>
      </w:r>
    </w:p>
    <w:p w14:paraId="076B9B86" w14:textId="0167C6F5" w:rsidR="00A120D4" w:rsidRPr="00A120D4" w:rsidRDefault="00A120D4" w:rsidP="00A120D4">
      <w:pPr>
        <w:spacing w:before="120" w:after="120" w:line="240" w:lineRule="auto"/>
        <w:ind w:left="360"/>
        <w:rPr>
          <w:sz w:val="20"/>
        </w:rPr>
      </w:pPr>
      <w:r w:rsidRPr="00A120D4">
        <w:rPr>
          <w:sz w:val="20"/>
        </w:rPr>
        <w:t>In Part 1, you will configure basic settings on the routers</w:t>
      </w:r>
      <w:r w:rsidR="006E3161">
        <w:rPr>
          <w:sz w:val="20"/>
        </w:rPr>
        <w:t>,</w:t>
      </w:r>
      <w:r w:rsidRPr="00A120D4">
        <w:rPr>
          <w:sz w:val="20"/>
        </w:rPr>
        <w:t xml:space="preserve"> such as interface IP addresses and static routing.</w:t>
      </w:r>
    </w:p>
    <w:p w14:paraId="463A11C3" w14:textId="77777777" w:rsidR="00A120D4" w:rsidRPr="00A120D4" w:rsidRDefault="00A120D4" w:rsidP="00A120D4">
      <w:pPr>
        <w:spacing w:before="120" w:after="120" w:line="240" w:lineRule="auto"/>
        <w:ind w:left="360"/>
        <w:rPr>
          <w:sz w:val="20"/>
        </w:rPr>
      </w:pPr>
      <w:r w:rsidRPr="00A120D4">
        <w:rPr>
          <w:b/>
          <w:sz w:val="20"/>
        </w:rPr>
        <w:t>Note</w:t>
      </w:r>
      <w:r w:rsidRPr="00A120D4">
        <w:rPr>
          <w:sz w:val="20"/>
        </w:rPr>
        <w:t>: Do not configure any ASA settings at this time.</w:t>
      </w:r>
    </w:p>
    <w:p w14:paraId="1FE860C9" w14:textId="77777777" w:rsidR="00A120D4" w:rsidRPr="00A120D4" w:rsidRDefault="00A120D4" w:rsidP="00B21BDA">
      <w:pPr>
        <w:pStyle w:val="StepHead"/>
      </w:pPr>
      <w:r w:rsidRPr="00A120D4">
        <w:t>Configure R1 using the CLI script.</w:t>
      </w:r>
    </w:p>
    <w:p w14:paraId="30D5BBCA" w14:textId="77777777" w:rsidR="00A120D4" w:rsidRPr="00A120D4" w:rsidRDefault="00A120D4" w:rsidP="00B21BDA">
      <w:pPr>
        <w:pStyle w:val="BodyTextL25"/>
      </w:pPr>
      <w:r w:rsidRPr="00A120D4">
        <w:t xml:space="preserve">In this step, you will use the following CLI script to configure basic settings on R1.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1291F3C6" w14:textId="77777777" w:rsidR="00A120D4" w:rsidRPr="00A120D4" w:rsidRDefault="00A120D4" w:rsidP="00B21BDA">
      <w:pPr>
        <w:pStyle w:val="BodyTextL25"/>
        <w:rPr>
          <w:lang w:val="en-CA"/>
        </w:rPr>
      </w:pPr>
      <w:r w:rsidRPr="00A120D4">
        <w:rPr>
          <w:b/>
          <w:lang w:val="en-CA"/>
        </w:rPr>
        <w:t>Note</w:t>
      </w:r>
      <w:r w:rsidRPr="00A120D4">
        <w:rPr>
          <w:lang w:val="en-CA"/>
        </w:rPr>
        <w:t>: Depending on the router model, interfaces might be numbered differently than those listed. You might need to alter the designations accordingly.</w:t>
      </w:r>
    </w:p>
    <w:p w14:paraId="0441C009" w14:textId="77777777" w:rsidR="00A120D4" w:rsidRPr="00A120D4" w:rsidRDefault="00A120D4" w:rsidP="00B21BDA">
      <w:pPr>
        <w:pStyle w:val="BodyTextL25"/>
      </w:pPr>
      <w:r w:rsidRPr="00A120D4">
        <w:rPr>
          <w:b/>
          <w:noProof/>
        </w:rPr>
        <w:t>Note</w:t>
      </w:r>
      <w:r w:rsidRPr="00A120D4">
        <w:rPr>
          <w:noProof/>
        </w:rPr>
        <w:t xml:space="preserve">: Passwords in this task are set to a minimum of 10 characters </w:t>
      </w:r>
      <w:r w:rsidR="006E3161">
        <w:rPr>
          <w:noProof/>
        </w:rPr>
        <w:t>and</w:t>
      </w:r>
      <w:r w:rsidRPr="00A120D4">
        <w:rPr>
          <w:noProof/>
        </w:rPr>
        <w:t xml:space="preserve"> are relatively simple for the </w:t>
      </w:r>
      <w:r w:rsidR="006E3161">
        <w:rPr>
          <w:noProof/>
        </w:rPr>
        <w:t>purposes</w:t>
      </w:r>
      <w:r w:rsidRPr="00A120D4">
        <w:rPr>
          <w:noProof/>
        </w:rPr>
        <w:t xml:space="preserve"> of performing the lab. More complex passwords are recommended in a production network.</w:t>
      </w:r>
    </w:p>
    <w:p w14:paraId="6970C939" w14:textId="77777777" w:rsidR="00A120D4" w:rsidRPr="00A120D4" w:rsidRDefault="00A120D4" w:rsidP="00A120D4">
      <w:pPr>
        <w:spacing w:line="240" w:lineRule="auto"/>
        <w:ind w:left="720"/>
        <w:rPr>
          <w:rFonts w:ascii="Courier New" w:hAnsi="Courier New"/>
          <w:sz w:val="20"/>
        </w:rPr>
      </w:pPr>
    </w:p>
    <w:p w14:paraId="6B69F1A9" w14:textId="2BCEACAE" w:rsidR="009F11B1" w:rsidRDefault="009F11B1" w:rsidP="00A120D4">
      <w:pPr>
        <w:spacing w:line="240" w:lineRule="auto"/>
        <w:ind w:left="720"/>
        <w:rPr>
          <w:rFonts w:ascii="Courier New" w:hAnsi="Courier New"/>
          <w:sz w:val="20"/>
        </w:rPr>
      </w:pPr>
      <w:r>
        <w:rPr>
          <w:rFonts w:ascii="Courier New" w:hAnsi="Courier New"/>
          <w:sz w:val="20"/>
        </w:rPr>
        <w:t>enable</w:t>
      </w:r>
    </w:p>
    <w:p w14:paraId="750A0075" w14:textId="4243335C" w:rsidR="009F11B1" w:rsidRDefault="009F11B1" w:rsidP="00A120D4">
      <w:pPr>
        <w:spacing w:line="240" w:lineRule="auto"/>
        <w:ind w:left="720"/>
        <w:rPr>
          <w:rFonts w:ascii="Courier New" w:hAnsi="Courier New"/>
          <w:sz w:val="20"/>
        </w:rPr>
      </w:pPr>
      <w:r>
        <w:rPr>
          <w:rFonts w:ascii="Courier New" w:hAnsi="Courier New"/>
          <w:sz w:val="20"/>
        </w:rPr>
        <w:t>config t</w:t>
      </w:r>
    </w:p>
    <w:p w14:paraId="26E47324" w14:textId="4FDD3A14" w:rsidR="00A120D4" w:rsidRPr="00A120D4" w:rsidRDefault="00A120D4" w:rsidP="00A120D4">
      <w:pPr>
        <w:spacing w:line="240" w:lineRule="auto"/>
        <w:ind w:left="720"/>
        <w:rPr>
          <w:rFonts w:ascii="Courier New" w:hAnsi="Courier New"/>
          <w:sz w:val="20"/>
        </w:rPr>
      </w:pPr>
      <w:r w:rsidRPr="00A120D4">
        <w:rPr>
          <w:rFonts w:ascii="Courier New" w:hAnsi="Courier New"/>
          <w:sz w:val="20"/>
        </w:rPr>
        <w:t>hostname R1</w:t>
      </w:r>
    </w:p>
    <w:p w14:paraId="2521E0FB"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security passwords min-length 10</w:t>
      </w:r>
    </w:p>
    <w:p w14:paraId="1FC0B9C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enable algorithm-type scrypt secret cisco12345</w:t>
      </w:r>
    </w:p>
    <w:p w14:paraId="3FA4C54A" w14:textId="77777777" w:rsidR="00A120D4" w:rsidRDefault="00A120D4" w:rsidP="00A120D4">
      <w:pPr>
        <w:spacing w:line="240" w:lineRule="auto"/>
        <w:ind w:left="720"/>
        <w:rPr>
          <w:rFonts w:ascii="Courier New" w:hAnsi="Courier New"/>
          <w:sz w:val="20"/>
        </w:rPr>
      </w:pPr>
      <w:r w:rsidRPr="00A120D4">
        <w:rPr>
          <w:rFonts w:ascii="Courier New" w:hAnsi="Courier New"/>
          <w:sz w:val="20"/>
        </w:rPr>
        <w:t>username admin01 algorithm-type scrypt secret admin01pass</w:t>
      </w:r>
    </w:p>
    <w:p w14:paraId="2F317D3A" w14:textId="77777777" w:rsidR="0081204F" w:rsidRPr="00A120D4" w:rsidRDefault="0081204F" w:rsidP="0081204F">
      <w:pPr>
        <w:spacing w:line="240" w:lineRule="auto"/>
        <w:ind w:left="720"/>
        <w:rPr>
          <w:rFonts w:ascii="Courier New" w:hAnsi="Courier New"/>
          <w:sz w:val="20"/>
        </w:rPr>
      </w:pPr>
      <w:r w:rsidRPr="0081204F">
        <w:rPr>
          <w:rFonts w:ascii="Courier New" w:hAnsi="Courier New"/>
          <w:sz w:val="20"/>
        </w:rPr>
        <w:t>ip domain name ccnasecurity.com</w:t>
      </w:r>
    </w:p>
    <w:p w14:paraId="189DEFA4" w14:textId="77777777" w:rsidR="00A120D4" w:rsidRPr="00A120D4" w:rsidRDefault="00A120D4" w:rsidP="00B21BDA">
      <w:pPr>
        <w:pStyle w:val="CMD"/>
      </w:pPr>
      <w:r w:rsidRPr="00A120D4">
        <w:t>line con 0</w:t>
      </w:r>
    </w:p>
    <w:p w14:paraId="7DFF2AA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4115800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70DE2B9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163B3AE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794EFA3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vty 0 4</w:t>
      </w:r>
    </w:p>
    <w:p w14:paraId="65E120E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08B969D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transport input </w:t>
      </w:r>
      <w:r w:rsidR="0081204F">
        <w:rPr>
          <w:rFonts w:ascii="Courier New" w:hAnsi="Courier New"/>
          <w:sz w:val="20"/>
        </w:rPr>
        <w:t>ssh</w:t>
      </w:r>
    </w:p>
    <w:p w14:paraId="4C1DF7A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34B1C0D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2240D54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2C42A2F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gigabitethernet 0/0</w:t>
      </w:r>
    </w:p>
    <w:p w14:paraId="1373A57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209.165.200.225 255.255.255.248</w:t>
      </w:r>
    </w:p>
    <w:p w14:paraId="569FB31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47A6C35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63A1953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 serial 0/0/0</w:t>
      </w:r>
    </w:p>
    <w:p w14:paraId="48E6FF7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10.1.1.1 255.255.255.252</w:t>
      </w:r>
    </w:p>
    <w:p w14:paraId="60E2EB1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clock rate 2000000</w:t>
      </w:r>
    </w:p>
    <w:p w14:paraId="7C62BFE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7368F13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1BFB6F6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lastRenderedPageBreak/>
        <w:t>ip route 0.0.0.0 0.0.0.0 Serial0/0/0</w:t>
      </w:r>
    </w:p>
    <w:p w14:paraId="17EE8057" w14:textId="77777777" w:rsidR="00A120D4" w:rsidRPr="00A120D4" w:rsidRDefault="0081204F" w:rsidP="00A120D4">
      <w:pPr>
        <w:spacing w:line="240" w:lineRule="auto"/>
        <w:ind w:left="720"/>
        <w:rPr>
          <w:rFonts w:ascii="Courier New" w:hAnsi="Courier New"/>
          <w:sz w:val="20"/>
        </w:rPr>
      </w:pPr>
      <w:r w:rsidRPr="0081204F">
        <w:rPr>
          <w:rFonts w:ascii="Courier New" w:hAnsi="Courier New"/>
          <w:sz w:val="20"/>
        </w:rPr>
        <w:t>crypto key generate rsa general-keys modulus 1024</w:t>
      </w:r>
    </w:p>
    <w:p w14:paraId="33BE57FB" w14:textId="77777777" w:rsidR="00A120D4" w:rsidRPr="006E3161" w:rsidRDefault="00A120D4" w:rsidP="00B21BDA">
      <w:pPr>
        <w:pStyle w:val="StepHead"/>
      </w:pPr>
      <w:r w:rsidRPr="006E3161">
        <w:t>Configure R2 using the CLI script.</w:t>
      </w:r>
    </w:p>
    <w:p w14:paraId="284211E0" w14:textId="77777777" w:rsidR="00A120D4" w:rsidRPr="00A120D4" w:rsidRDefault="00A120D4" w:rsidP="00B21BDA">
      <w:pPr>
        <w:pStyle w:val="BodyTextL25"/>
      </w:pPr>
      <w:r w:rsidRPr="00A120D4">
        <w:t xml:space="preserve">In this step, you will use the following CLI script to configure basic settings on R2.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09B4821D" w14:textId="77777777" w:rsidR="00A120D4" w:rsidRPr="00A120D4" w:rsidRDefault="00A120D4" w:rsidP="00A120D4">
      <w:pPr>
        <w:spacing w:line="240" w:lineRule="auto"/>
        <w:ind w:left="720"/>
        <w:rPr>
          <w:rFonts w:ascii="Courier New" w:hAnsi="Courier New"/>
          <w:sz w:val="20"/>
        </w:rPr>
      </w:pPr>
    </w:p>
    <w:p w14:paraId="3E8E389B" w14:textId="77777777" w:rsidR="009F11B1" w:rsidRDefault="009F11B1" w:rsidP="009F11B1">
      <w:pPr>
        <w:spacing w:line="240" w:lineRule="auto"/>
        <w:ind w:left="720"/>
        <w:rPr>
          <w:rFonts w:ascii="Courier New" w:hAnsi="Courier New"/>
          <w:sz w:val="20"/>
        </w:rPr>
      </w:pPr>
      <w:r>
        <w:rPr>
          <w:rFonts w:ascii="Courier New" w:hAnsi="Courier New"/>
          <w:sz w:val="20"/>
        </w:rPr>
        <w:t>enable</w:t>
      </w:r>
    </w:p>
    <w:p w14:paraId="711E566A" w14:textId="77777777" w:rsidR="009F11B1" w:rsidRDefault="009F11B1" w:rsidP="009F11B1">
      <w:pPr>
        <w:spacing w:line="240" w:lineRule="auto"/>
        <w:ind w:left="720"/>
        <w:rPr>
          <w:rFonts w:ascii="Courier New" w:hAnsi="Courier New"/>
          <w:sz w:val="20"/>
        </w:rPr>
      </w:pPr>
      <w:r>
        <w:rPr>
          <w:rFonts w:ascii="Courier New" w:hAnsi="Courier New"/>
          <w:sz w:val="20"/>
        </w:rPr>
        <w:t>config t</w:t>
      </w:r>
    </w:p>
    <w:p w14:paraId="33E624FB" w14:textId="2CEF584E" w:rsidR="009F11B1" w:rsidRPr="00A120D4" w:rsidRDefault="009F11B1" w:rsidP="009F11B1">
      <w:pPr>
        <w:spacing w:line="240" w:lineRule="auto"/>
        <w:ind w:left="720"/>
        <w:rPr>
          <w:rFonts w:ascii="Courier New" w:hAnsi="Courier New"/>
          <w:sz w:val="20"/>
        </w:rPr>
      </w:pPr>
      <w:r w:rsidRPr="00A120D4">
        <w:rPr>
          <w:rFonts w:ascii="Courier New" w:hAnsi="Courier New"/>
          <w:sz w:val="20"/>
        </w:rPr>
        <w:t>hostname R</w:t>
      </w:r>
      <w:r>
        <w:rPr>
          <w:rFonts w:ascii="Courier New" w:hAnsi="Courier New"/>
          <w:sz w:val="20"/>
        </w:rPr>
        <w:t>2</w:t>
      </w:r>
    </w:p>
    <w:p w14:paraId="59E5A55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security passwords min-length 10</w:t>
      </w:r>
    </w:p>
    <w:p w14:paraId="5A03C10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enable algorithm-type scrypt secret cisco12345</w:t>
      </w:r>
    </w:p>
    <w:p w14:paraId="5D10467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username admin01 algorithm-type scrypt secret admin01pass</w:t>
      </w:r>
    </w:p>
    <w:p w14:paraId="546CFE4E" w14:textId="77777777" w:rsidR="00EB37AB" w:rsidRPr="00A120D4" w:rsidRDefault="00EB37AB" w:rsidP="00EB37AB">
      <w:pPr>
        <w:spacing w:line="240" w:lineRule="auto"/>
        <w:ind w:left="720"/>
        <w:rPr>
          <w:rFonts w:ascii="Courier New" w:hAnsi="Courier New"/>
          <w:sz w:val="20"/>
        </w:rPr>
      </w:pPr>
      <w:r w:rsidRPr="0081204F">
        <w:rPr>
          <w:rFonts w:ascii="Courier New" w:hAnsi="Courier New"/>
          <w:sz w:val="20"/>
        </w:rPr>
        <w:t>ip domain name ccnasecurity.com</w:t>
      </w:r>
    </w:p>
    <w:p w14:paraId="7464C87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con 0</w:t>
      </w:r>
    </w:p>
    <w:p w14:paraId="596B0D5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7AEB9E8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3C2E0F7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4E14217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7554DF3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vty 0 4</w:t>
      </w:r>
    </w:p>
    <w:p w14:paraId="540547E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69A3746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transport input </w:t>
      </w:r>
      <w:r w:rsidR="00EB37AB">
        <w:rPr>
          <w:rFonts w:ascii="Courier New" w:hAnsi="Courier New"/>
          <w:sz w:val="20"/>
        </w:rPr>
        <w:t>ssh</w:t>
      </w:r>
    </w:p>
    <w:p w14:paraId="3EB5825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54550A4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5D794AF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113DF6D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serial 0/0/0</w:t>
      </w:r>
    </w:p>
    <w:p w14:paraId="1134764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10.1.1.2 255.255.255.252</w:t>
      </w:r>
    </w:p>
    <w:p w14:paraId="24AA03D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29613F1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12BE513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serial 0/0/1</w:t>
      </w:r>
    </w:p>
    <w:p w14:paraId="2A3E682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10.2.2.2 255.255.255.252</w:t>
      </w:r>
    </w:p>
    <w:p w14:paraId="372D4F7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clock rate 2000000</w:t>
      </w:r>
    </w:p>
    <w:p w14:paraId="604F73A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6313E60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0D6D05D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209.165.200.224 255.255.255.248 Serial0/0/0</w:t>
      </w:r>
    </w:p>
    <w:p w14:paraId="2A850A4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172.16.3.0 255.255.255.0 Serial0/0/1</w:t>
      </w:r>
    </w:p>
    <w:p w14:paraId="4CE72599" w14:textId="77777777" w:rsidR="00EB37AB" w:rsidRPr="00A120D4" w:rsidRDefault="00EB37AB" w:rsidP="00EB37AB">
      <w:pPr>
        <w:spacing w:line="240" w:lineRule="auto"/>
        <w:ind w:left="720"/>
        <w:rPr>
          <w:rFonts w:ascii="Courier New" w:hAnsi="Courier New"/>
          <w:sz w:val="20"/>
        </w:rPr>
      </w:pPr>
      <w:r w:rsidRPr="0081204F">
        <w:rPr>
          <w:rFonts w:ascii="Courier New" w:hAnsi="Courier New"/>
          <w:sz w:val="20"/>
        </w:rPr>
        <w:t>crypto key generate rsa general-keys modulus 1024</w:t>
      </w:r>
    </w:p>
    <w:p w14:paraId="5A9A2B15" w14:textId="77777777" w:rsidR="00A120D4" w:rsidRPr="00A120D4" w:rsidRDefault="00A120D4" w:rsidP="00A120D4">
      <w:pPr>
        <w:spacing w:line="240" w:lineRule="auto"/>
        <w:ind w:left="720"/>
        <w:rPr>
          <w:rFonts w:ascii="Courier New" w:hAnsi="Courier New"/>
          <w:sz w:val="20"/>
        </w:rPr>
      </w:pPr>
    </w:p>
    <w:p w14:paraId="6773AFED" w14:textId="77777777" w:rsidR="00A120D4" w:rsidRPr="006E3161" w:rsidRDefault="00A120D4" w:rsidP="00B21BDA">
      <w:pPr>
        <w:pStyle w:val="StepHead"/>
      </w:pPr>
      <w:r w:rsidRPr="006E3161">
        <w:t>Configure R3 using the CLI script.</w:t>
      </w:r>
    </w:p>
    <w:p w14:paraId="5C30F522" w14:textId="77777777" w:rsidR="00A120D4" w:rsidRPr="00A120D4" w:rsidRDefault="00A120D4" w:rsidP="00B21BDA">
      <w:pPr>
        <w:pStyle w:val="BodyTextL25"/>
      </w:pPr>
      <w:r w:rsidRPr="00A120D4">
        <w:t xml:space="preserve">In this step, you will use the following CLI script to configure basic settings on R3.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5D38F19E" w14:textId="77777777" w:rsidR="00A120D4" w:rsidRPr="00A120D4" w:rsidRDefault="00A120D4" w:rsidP="00A120D4">
      <w:pPr>
        <w:spacing w:line="240" w:lineRule="auto"/>
        <w:ind w:left="720"/>
        <w:rPr>
          <w:rFonts w:ascii="Courier New" w:hAnsi="Courier New"/>
          <w:sz w:val="20"/>
        </w:rPr>
      </w:pPr>
    </w:p>
    <w:p w14:paraId="0798033B" w14:textId="37DA18CF" w:rsidR="009F11B1" w:rsidRDefault="009F11B1" w:rsidP="00A120D4">
      <w:pPr>
        <w:spacing w:line="240" w:lineRule="auto"/>
        <w:ind w:left="720"/>
        <w:rPr>
          <w:rFonts w:ascii="Courier New" w:hAnsi="Courier New"/>
          <w:sz w:val="20"/>
        </w:rPr>
      </w:pPr>
      <w:r>
        <w:rPr>
          <w:rFonts w:ascii="Courier New" w:hAnsi="Courier New"/>
          <w:sz w:val="20"/>
        </w:rPr>
        <w:lastRenderedPageBreak/>
        <w:t>enable</w:t>
      </w:r>
    </w:p>
    <w:p w14:paraId="2741F89F" w14:textId="3510D1BA" w:rsidR="009F11B1" w:rsidRDefault="009F11B1" w:rsidP="00A120D4">
      <w:pPr>
        <w:spacing w:line="240" w:lineRule="auto"/>
        <w:ind w:left="720"/>
        <w:rPr>
          <w:rFonts w:ascii="Courier New" w:hAnsi="Courier New"/>
          <w:sz w:val="20"/>
        </w:rPr>
      </w:pPr>
      <w:r>
        <w:rPr>
          <w:rFonts w:ascii="Courier New" w:hAnsi="Courier New"/>
          <w:sz w:val="20"/>
        </w:rPr>
        <w:t>config t</w:t>
      </w:r>
    </w:p>
    <w:p w14:paraId="6C9A1330" w14:textId="78992C35" w:rsidR="00A120D4" w:rsidRPr="00A120D4" w:rsidRDefault="00A120D4" w:rsidP="00A120D4">
      <w:pPr>
        <w:spacing w:line="240" w:lineRule="auto"/>
        <w:ind w:left="720"/>
        <w:rPr>
          <w:rFonts w:ascii="Courier New" w:hAnsi="Courier New"/>
          <w:sz w:val="20"/>
        </w:rPr>
      </w:pPr>
      <w:r w:rsidRPr="00A120D4">
        <w:rPr>
          <w:rFonts w:ascii="Courier New" w:hAnsi="Courier New"/>
          <w:sz w:val="20"/>
        </w:rPr>
        <w:t>hostname R3</w:t>
      </w:r>
    </w:p>
    <w:p w14:paraId="6DDEFBA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security passwords min-length 10</w:t>
      </w:r>
    </w:p>
    <w:p w14:paraId="1E68AF4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enable algorithm-type scrypt secret cisco12345</w:t>
      </w:r>
    </w:p>
    <w:p w14:paraId="3119E607" w14:textId="77777777" w:rsidR="00A120D4" w:rsidRDefault="00A120D4" w:rsidP="00A120D4">
      <w:pPr>
        <w:spacing w:line="240" w:lineRule="auto"/>
        <w:ind w:left="720"/>
        <w:rPr>
          <w:rFonts w:ascii="Courier New" w:hAnsi="Courier New"/>
          <w:sz w:val="20"/>
        </w:rPr>
      </w:pPr>
      <w:r w:rsidRPr="00A120D4">
        <w:rPr>
          <w:rFonts w:ascii="Courier New" w:hAnsi="Courier New"/>
          <w:sz w:val="20"/>
        </w:rPr>
        <w:t>username admin01 algorithm-type scrypt secret admin01pass</w:t>
      </w:r>
    </w:p>
    <w:p w14:paraId="499A7834" w14:textId="77777777" w:rsidR="0081204F" w:rsidRPr="00A120D4" w:rsidRDefault="0081204F" w:rsidP="00A120D4">
      <w:pPr>
        <w:spacing w:line="240" w:lineRule="auto"/>
        <w:ind w:left="720"/>
        <w:rPr>
          <w:rFonts w:ascii="Courier New" w:hAnsi="Courier New"/>
          <w:sz w:val="20"/>
        </w:rPr>
      </w:pPr>
      <w:r w:rsidRPr="0081204F">
        <w:rPr>
          <w:rFonts w:ascii="Courier New" w:hAnsi="Courier New"/>
          <w:sz w:val="20"/>
        </w:rPr>
        <w:t>ip domain name ccnasecurity.com</w:t>
      </w:r>
    </w:p>
    <w:p w14:paraId="46023EA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con 0</w:t>
      </w:r>
    </w:p>
    <w:p w14:paraId="5F2B603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1E180BD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1B8BA88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57CCFFF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6E844DB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vty 0 4</w:t>
      </w:r>
    </w:p>
    <w:p w14:paraId="64A56A8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38F46DD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transport input </w:t>
      </w:r>
      <w:r w:rsidR="0081204F">
        <w:rPr>
          <w:rFonts w:ascii="Courier New" w:hAnsi="Courier New"/>
          <w:sz w:val="20"/>
        </w:rPr>
        <w:t>ssh</w:t>
      </w:r>
    </w:p>
    <w:p w14:paraId="1425F4A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0F27323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6DBF0EE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55AB64F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gigabitethernet 0/1</w:t>
      </w:r>
    </w:p>
    <w:p w14:paraId="2B4E639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172.16.3.1 255.255.255.0</w:t>
      </w:r>
    </w:p>
    <w:p w14:paraId="794EEF8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64488BF9"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4E2EBFA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 serial 0/0/1</w:t>
      </w:r>
    </w:p>
    <w:p w14:paraId="727A33B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10.2.2.1 255.255.255.252</w:t>
      </w:r>
    </w:p>
    <w:p w14:paraId="551FD8F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41D3469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6147AD93"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0.0.0.0 0.0.0.0 Serial0/0/1</w:t>
      </w:r>
    </w:p>
    <w:p w14:paraId="15DACC60" w14:textId="77777777" w:rsidR="00A120D4" w:rsidRPr="00A120D4" w:rsidRDefault="0081204F" w:rsidP="00A120D4">
      <w:pPr>
        <w:spacing w:line="240" w:lineRule="auto"/>
        <w:ind w:left="720"/>
        <w:rPr>
          <w:rFonts w:ascii="Courier New" w:hAnsi="Courier New"/>
          <w:sz w:val="20"/>
        </w:rPr>
      </w:pPr>
      <w:r w:rsidRPr="0081204F">
        <w:rPr>
          <w:rFonts w:ascii="Courier New" w:hAnsi="Courier New"/>
          <w:sz w:val="20"/>
        </w:rPr>
        <w:t>crypto key generate rsa general-keys modulus 1024</w:t>
      </w:r>
    </w:p>
    <w:p w14:paraId="05DF4EE7" w14:textId="77777777" w:rsidR="00A120D4" w:rsidRPr="006E3161" w:rsidRDefault="00A120D4" w:rsidP="00B21BDA">
      <w:pPr>
        <w:pStyle w:val="StepHead"/>
      </w:pPr>
      <w:r w:rsidRPr="006E3161">
        <w:t>Configure PC host IP settings.</w:t>
      </w:r>
    </w:p>
    <w:p w14:paraId="62E2A718" w14:textId="77777777" w:rsidR="00A120D4" w:rsidRPr="00A120D4" w:rsidRDefault="00A120D4" w:rsidP="00B21BDA">
      <w:pPr>
        <w:pStyle w:val="BodyTextL25"/>
      </w:pPr>
      <w:r w:rsidRPr="00A120D4">
        <w:t>Configure a static IP address, subnet mask, and default gateway for PC-A, PC-B, and PC-C as shown in the IP Addressing table.</w:t>
      </w:r>
    </w:p>
    <w:p w14:paraId="2C311FE2" w14:textId="77777777" w:rsidR="00A120D4" w:rsidRPr="00A120D4" w:rsidRDefault="00A120D4" w:rsidP="00A120D4">
      <w:pPr>
        <w:keepNext/>
        <w:numPr>
          <w:ilvl w:val="2"/>
          <w:numId w:val="6"/>
        </w:numPr>
        <w:spacing w:before="240" w:after="120" w:line="240" w:lineRule="auto"/>
        <w:outlineLvl w:val="2"/>
        <w:rPr>
          <w:rFonts w:eastAsia="Times New Roman"/>
          <w:b/>
          <w:bCs/>
          <w:szCs w:val="26"/>
        </w:rPr>
      </w:pPr>
      <w:r w:rsidRPr="00A120D4">
        <w:rPr>
          <w:rFonts w:eastAsia="Times New Roman"/>
          <w:b/>
          <w:bCs/>
          <w:szCs w:val="26"/>
        </w:rPr>
        <w:t>Verify connectivity.</w:t>
      </w:r>
    </w:p>
    <w:p w14:paraId="73A0E49C" w14:textId="77777777" w:rsidR="00A120D4" w:rsidRPr="00A120D4" w:rsidRDefault="00A120D4" w:rsidP="00B21BDA">
      <w:pPr>
        <w:pStyle w:val="BodyTextL25"/>
      </w:pPr>
      <w:r w:rsidRPr="00A120D4">
        <w:t xml:space="preserve">Because the ASA is the focal point for the network </w:t>
      </w:r>
      <w:r w:rsidRPr="00B21BDA">
        <w:rPr>
          <w:noProof/>
        </w:rPr>
        <w:t>zones</w:t>
      </w:r>
      <w:r w:rsidR="007F7420">
        <w:rPr>
          <w:noProof/>
        </w:rPr>
        <w:t>,</w:t>
      </w:r>
      <w:r w:rsidRPr="00A120D4">
        <w:t xml:space="preserve"> and it has not yet been configured, there will be no connectivity between devices that are connected to it. However, PC-C should be able to ping the R1 interface G0/0. From PC-C, ping the R1 G0/0 IP address (</w:t>
      </w:r>
      <w:r w:rsidRPr="00A120D4">
        <w:rPr>
          <w:b/>
        </w:rPr>
        <w:t>209.165.200.225</w:t>
      </w:r>
      <w:r w:rsidRPr="00A120D4">
        <w:t>). If these pings are unsuccessful, troubleshoot the basic device configurations before continuing.</w:t>
      </w:r>
    </w:p>
    <w:p w14:paraId="7E6F27C2" w14:textId="77777777" w:rsidR="00A120D4" w:rsidRPr="00A120D4" w:rsidRDefault="00A120D4" w:rsidP="00B21BDA">
      <w:pPr>
        <w:pStyle w:val="BodyTextL25"/>
      </w:pPr>
      <w:r w:rsidRPr="00A120D4">
        <w:rPr>
          <w:b/>
        </w:rPr>
        <w:t>Note</w:t>
      </w:r>
      <w:r w:rsidRPr="00A120D4">
        <w:t>: If you can ping from PC-C to R1 G0/0 and S0/0/0, you have demonstrated that static routing is configured and functioning correctly.</w:t>
      </w:r>
    </w:p>
    <w:p w14:paraId="09553DAF" w14:textId="77777777" w:rsidR="00A120D4" w:rsidRPr="00B21BDA" w:rsidRDefault="00A120D4" w:rsidP="00A120D4">
      <w:pPr>
        <w:pStyle w:val="BodyTextL25"/>
        <w:rPr>
          <w:rFonts w:eastAsia="Times New Roman"/>
          <w:b/>
          <w:bCs/>
          <w:szCs w:val="20"/>
        </w:rPr>
      </w:pPr>
      <w:r w:rsidRPr="00B21BDA">
        <w:rPr>
          <w:rFonts w:eastAsia="Times New Roman"/>
          <w:bCs/>
          <w:szCs w:val="20"/>
        </w:rPr>
        <w:t xml:space="preserve">Save the </w:t>
      </w:r>
      <w:r w:rsidRPr="00B21BDA">
        <w:rPr>
          <w:rFonts w:eastAsia="Times New Roman"/>
          <w:b/>
          <w:bCs/>
          <w:szCs w:val="20"/>
        </w:rPr>
        <w:t xml:space="preserve">running configuration </w:t>
      </w:r>
      <w:r w:rsidRPr="00B21BDA">
        <w:rPr>
          <w:rFonts w:eastAsia="Times New Roman"/>
          <w:bCs/>
          <w:szCs w:val="20"/>
        </w:rPr>
        <w:t>for each router.</w:t>
      </w:r>
    </w:p>
    <w:p w14:paraId="07724CBE" w14:textId="77777777" w:rsidR="00515F16" w:rsidRDefault="00515F16">
      <w:pPr>
        <w:spacing w:before="0" w:after="0" w:line="240" w:lineRule="auto"/>
        <w:rPr>
          <w:b/>
          <w:sz w:val="28"/>
          <w:highlight w:val="cyan"/>
        </w:rPr>
      </w:pPr>
      <w:r>
        <w:rPr>
          <w:highlight w:val="cyan"/>
        </w:rPr>
        <w:br w:type="page"/>
      </w:r>
    </w:p>
    <w:p w14:paraId="262C0DF6" w14:textId="71F60D8A" w:rsidR="00A120D4" w:rsidRPr="00515F16" w:rsidRDefault="00A120D4" w:rsidP="00A120D4">
      <w:pPr>
        <w:pStyle w:val="PartHead"/>
        <w:numPr>
          <w:ilvl w:val="0"/>
          <w:numId w:val="6"/>
        </w:numPr>
        <w:rPr>
          <w:bCs/>
          <w:szCs w:val="20"/>
        </w:rPr>
      </w:pPr>
      <w:r w:rsidRPr="00515F16">
        <w:lastRenderedPageBreak/>
        <w:t xml:space="preserve">Accessing the </w:t>
      </w:r>
      <w:r w:rsidRPr="00515F16">
        <w:rPr>
          <w:bCs/>
          <w:szCs w:val="20"/>
        </w:rPr>
        <w:t>ASA Console and ASDM</w:t>
      </w:r>
    </w:p>
    <w:p w14:paraId="0320505E" w14:textId="77777777" w:rsidR="00A120D4" w:rsidRPr="001F4F1B" w:rsidRDefault="00A120D4" w:rsidP="0086274C">
      <w:pPr>
        <w:pStyle w:val="StepHead"/>
      </w:pPr>
      <w:r>
        <w:t>Clear the previous ASA configuration settings.</w:t>
      </w:r>
    </w:p>
    <w:p w14:paraId="09B7C9E5" w14:textId="77777777" w:rsidR="00A120D4" w:rsidRDefault="00A120D4">
      <w:pPr>
        <w:pStyle w:val="SubStepAlpha"/>
      </w:pPr>
      <w:r>
        <w:t xml:space="preserve">Use the </w:t>
      </w:r>
      <w:r w:rsidRPr="00AE740D">
        <w:rPr>
          <w:b/>
        </w:rPr>
        <w:t xml:space="preserve">write </w:t>
      </w:r>
      <w:r w:rsidRPr="00B21BDA">
        <w:rPr>
          <w:b/>
          <w:noProof/>
        </w:rPr>
        <w:t>erase</w:t>
      </w:r>
      <w:r>
        <w:t xml:space="preserve"> command to remove the </w:t>
      </w:r>
      <w:r w:rsidRPr="00AE740D">
        <w:rPr>
          <w:b/>
        </w:rPr>
        <w:t>startup-config</w:t>
      </w:r>
      <w:r>
        <w:t xml:space="preserve"> file from flash memory.</w:t>
      </w:r>
    </w:p>
    <w:p w14:paraId="6AC8FBF5" w14:textId="77777777" w:rsidR="00A120D4" w:rsidRPr="00973E1A" w:rsidRDefault="00A120D4" w:rsidP="00A120D4">
      <w:pPr>
        <w:pStyle w:val="BodyTextL50"/>
      </w:pPr>
      <w:r w:rsidRPr="00783169">
        <w:rPr>
          <w:b/>
        </w:rPr>
        <w:t>Note</w:t>
      </w:r>
      <w:r w:rsidRPr="00DE048A">
        <w:t>:</w:t>
      </w:r>
      <w:r w:rsidRPr="00973E1A">
        <w:t xml:space="preserve"> The </w:t>
      </w:r>
      <w:r w:rsidRPr="00DE048A">
        <w:rPr>
          <w:b/>
        </w:rPr>
        <w:t>erase startup-config</w:t>
      </w:r>
      <w:r w:rsidRPr="00973E1A">
        <w:t xml:space="preserve"> IOS command is not supported on the ASA.</w:t>
      </w:r>
    </w:p>
    <w:p w14:paraId="3B76C574" w14:textId="25E83F1E" w:rsidR="00A120D4" w:rsidRDefault="00A120D4">
      <w:pPr>
        <w:pStyle w:val="SubStepAlpha"/>
      </w:pPr>
      <w:r>
        <w:t xml:space="preserve">Use the </w:t>
      </w:r>
      <w:r w:rsidRPr="00AE740D">
        <w:rPr>
          <w:b/>
        </w:rPr>
        <w:t>reload</w:t>
      </w:r>
      <w:r>
        <w:t xml:space="preserve"> command to restart the ASA. This causes the ASA to display in CLI Setup mode. If you see the </w:t>
      </w:r>
      <w:r w:rsidRPr="00143A84">
        <w:rPr>
          <w:b/>
        </w:rPr>
        <w:t>System config has been modified. Save? [Y]es/[N]o:</w:t>
      </w:r>
      <w:r w:rsidRPr="005F6F97">
        <w:t xml:space="preserve"> </w:t>
      </w:r>
      <w:r>
        <w:t xml:space="preserve">message, type </w:t>
      </w:r>
      <w:r w:rsidR="005F0906">
        <w:rPr>
          <w:b/>
        </w:rPr>
        <w:t>N</w:t>
      </w:r>
      <w:r>
        <w:t xml:space="preserve">, and press </w:t>
      </w:r>
      <w:r w:rsidRPr="00AE740D">
        <w:rPr>
          <w:b/>
        </w:rPr>
        <w:t>Enter</w:t>
      </w:r>
      <w:r>
        <w:t>.</w:t>
      </w:r>
    </w:p>
    <w:p w14:paraId="5681CD94" w14:textId="77777777" w:rsidR="00A120D4" w:rsidRPr="001F4F1B" w:rsidRDefault="00A120D4" w:rsidP="0086274C">
      <w:pPr>
        <w:pStyle w:val="StepHead"/>
      </w:pPr>
      <w:r>
        <w:t>Bypass Setup mode.</w:t>
      </w:r>
    </w:p>
    <w:p w14:paraId="4CB889D2" w14:textId="6858CFCB" w:rsidR="00A120D4" w:rsidRPr="00DE048A" w:rsidRDefault="00A120D4" w:rsidP="00A120D4">
      <w:pPr>
        <w:pStyle w:val="BodyTextL25"/>
      </w:pPr>
      <w:r>
        <w:t xml:space="preserve">When the ASA completes the reload process, it should detect that the </w:t>
      </w:r>
      <w:r w:rsidRPr="0031356A">
        <w:t>startup</w:t>
      </w:r>
      <w:r>
        <w:t xml:space="preserve"> </w:t>
      </w:r>
      <w:r w:rsidRPr="0031356A">
        <w:t>config</w:t>
      </w:r>
      <w:r>
        <w:t xml:space="preserve">uration file is missing and go into Setup mode. If it does </w:t>
      </w:r>
      <w:r w:rsidR="0014245D">
        <w:t>go into Setup mode</w:t>
      </w:r>
      <w:r>
        <w:t xml:space="preserve">, repeat Step </w:t>
      </w:r>
      <w:r w:rsidR="00881D53">
        <w:t>1</w:t>
      </w:r>
      <w:r>
        <w:t>.</w:t>
      </w:r>
    </w:p>
    <w:p w14:paraId="5E8C1C12" w14:textId="50E02CA6" w:rsidR="00A120D4" w:rsidRPr="003D2325" w:rsidRDefault="00A120D4">
      <w:pPr>
        <w:pStyle w:val="SubStepAlpha"/>
      </w:pPr>
      <w:r>
        <w:t xml:space="preserve">When prompted to preconfigure the firewall through interactive prompts (Setup mode), respond with </w:t>
      </w:r>
      <w:r w:rsidR="00F0003A" w:rsidRPr="00F0003A">
        <w:rPr>
          <w:b/>
        </w:rPr>
        <w:t>N</w:t>
      </w:r>
      <w:r w:rsidRPr="00F0003A">
        <w:rPr>
          <w:b/>
        </w:rPr>
        <w:t>o</w:t>
      </w:r>
      <w:r>
        <w:t>.</w:t>
      </w:r>
    </w:p>
    <w:p w14:paraId="401DD620" w14:textId="77777777" w:rsidR="00A120D4" w:rsidRDefault="00A120D4">
      <w:pPr>
        <w:pStyle w:val="SubStepAlpha"/>
      </w:pPr>
      <w:r>
        <w:t xml:space="preserve">Enter privileged EXEC mode with the </w:t>
      </w:r>
      <w:r w:rsidRPr="00AE740D">
        <w:rPr>
          <w:b/>
        </w:rPr>
        <w:t>enable</w:t>
      </w:r>
      <w:r>
        <w:t xml:space="preserve"> command. The password should be kept blank (no password).</w:t>
      </w:r>
    </w:p>
    <w:p w14:paraId="53AC5F91" w14:textId="77777777" w:rsidR="00A120D4" w:rsidRPr="001F4F1B" w:rsidRDefault="00A120D4" w:rsidP="0086274C">
      <w:pPr>
        <w:pStyle w:val="StepHead"/>
      </w:pPr>
      <w:r>
        <w:t>Configure the ASA by using the CLI script.</w:t>
      </w:r>
    </w:p>
    <w:p w14:paraId="16DB24A1" w14:textId="77777777" w:rsidR="00A120D4" w:rsidRPr="00FA494B" w:rsidRDefault="00A120D4" w:rsidP="00A120D4">
      <w:pPr>
        <w:pStyle w:val="BodyTextL25"/>
      </w:pPr>
      <w:r>
        <w:t>In this step, you will use a CLI script to configure basic settings, the firewall</w:t>
      </w:r>
      <w:r w:rsidR="0014245D">
        <w:t>,</w:t>
      </w:r>
      <w:r>
        <w:t xml:space="preserve"> and </w:t>
      </w:r>
      <w:r w:rsidR="0014245D">
        <w:t xml:space="preserve">the </w:t>
      </w:r>
      <w:r>
        <w:t>DMZ.</w:t>
      </w:r>
    </w:p>
    <w:p w14:paraId="7018FDFE" w14:textId="77777777" w:rsidR="00A120D4" w:rsidRDefault="0014245D">
      <w:pPr>
        <w:pStyle w:val="SubStepAlpha"/>
      </w:pPr>
      <w:r>
        <w:t>U</w:t>
      </w:r>
      <w:r w:rsidR="00A120D4">
        <w:t xml:space="preserve">se the </w:t>
      </w:r>
      <w:r w:rsidR="00A120D4" w:rsidRPr="00AE740D">
        <w:rPr>
          <w:b/>
        </w:rPr>
        <w:t>show run</w:t>
      </w:r>
      <w:r w:rsidR="00A120D4">
        <w:t xml:space="preserve"> command to confirm that there is no previous configuration in the ASA</w:t>
      </w:r>
      <w:r>
        <w:t xml:space="preserve"> other than the defaults that the ASA automatically inserts</w:t>
      </w:r>
      <w:r w:rsidR="00A120D4">
        <w:t>.</w:t>
      </w:r>
    </w:p>
    <w:p w14:paraId="09D4DA62" w14:textId="77777777" w:rsidR="00A120D4" w:rsidRDefault="00A120D4">
      <w:pPr>
        <w:pStyle w:val="SubStepAlpha"/>
      </w:pPr>
      <w:r>
        <w:t>Enter global configuration mode.</w:t>
      </w:r>
      <w:r w:rsidRPr="009C68DF">
        <w:t xml:space="preserve"> </w:t>
      </w:r>
      <w:r>
        <w:t xml:space="preserve">When prompted to enable anonymous call-home reporting, respond </w:t>
      </w:r>
      <w:r w:rsidRPr="00AE740D">
        <w:rPr>
          <w:b/>
        </w:rPr>
        <w:t>no</w:t>
      </w:r>
      <w:r>
        <w:t>.</w:t>
      </w:r>
    </w:p>
    <w:p w14:paraId="45CAA4AA" w14:textId="570A4923" w:rsidR="00A120D4" w:rsidRDefault="00A120D4">
      <w:pPr>
        <w:pStyle w:val="SubStepAlpha"/>
      </w:pPr>
      <w:r>
        <w:t xml:space="preserve">Copy and paste the </w:t>
      </w:r>
      <w:r w:rsidRPr="00AE740D">
        <w:rPr>
          <w:rFonts w:cs="Arial"/>
        </w:rPr>
        <w:t>Pre-VPN Configuration Script</w:t>
      </w:r>
      <w:r>
        <w:t xml:space="preserve"> commands listed below to start configuring the SSL VPNs.</w:t>
      </w:r>
    </w:p>
    <w:p w14:paraId="0A1BD70B" w14:textId="77777777" w:rsidR="00A120D4" w:rsidRDefault="00A120D4">
      <w:pPr>
        <w:pStyle w:val="SubStepAlpha"/>
      </w:pPr>
      <w:r>
        <w:t xml:space="preserve">Observe the messages as the commands are applied to ensure that there are no warnings or errors. If prompted to replace the RSA key pair, respond </w:t>
      </w:r>
      <w:r w:rsidRPr="00AE740D">
        <w:rPr>
          <w:b/>
        </w:rPr>
        <w:t>yes</w:t>
      </w:r>
      <w:r>
        <w:t>.</w:t>
      </w:r>
    </w:p>
    <w:p w14:paraId="7516EF2A" w14:textId="5D326BDA" w:rsidR="00A120D4" w:rsidRPr="00FA5E6D" w:rsidRDefault="00A120D4" w:rsidP="00A120D4">
      <w:pPr>
        <w:pStyle w:val="CMD"/>
      </w:pPr>
      <w:r w:rsidRPr="00FA5E6D">
        <w:t>hostname CCNAS-ASA</w:t>
      </w:r>
    </w:p>
    <w:p w14:paraId="0BE20CC8" w14:textId="77777777" w:rsidR="00A120D4" w:rsidRPr="00FA5E6D" w:rsidRDefault="00A120D4" w:rsidP="00A120D4">
      <w:pPr>
        <w:pStyle w:val="CMD"/>
      </w:pPr>
      <w:r w:rsidRPr="00FA5E6D">
        <w:t>domain-name ccnasecurity.com</w:t>
      </w:r>
    </w:p>
    <w:p w14:paraId="7A110522" w14:textId="77777777" w:rsidR="00A120D4" w:rsidRPr="00FA5E6D" w:rsidRDefault="00A120D4" w:rsidP="00A120D4">
      <w:pPr>
        <w:pStyle w:val="CMD"/>
      </w:pPr>
      <w:r w:rsidRPr="00FA5E6D">
        <w:t xml:space="preserve">enable password </w:t>
      </w:r>
      <w:r>
        <w:t>cisco12345</w:t>
      </w:r>
    </w:p>
    <w:p w14:paraId="79FED731" w14:textId="77777777" w:rsidR="00A120D4" w:rsidRDefault="00A120D4" w:rsidP="00A120D4">
      <w:pPr>
        <w:pStyle w:val="CMD"/>
      </w:pPr>
      <w:r>
        <w:t>!</w:t>
      </w:r>
    </w:p>
    <w:p w14:paraId="40927E18" w14:textId="12B30AB6" w:rsidR="00A120D4" w:rsidRPr="00FA5E6D" w:rsidRDefault="00A120D4" w:rsidP="00A120D4">
      <w:pPr>
        <w:pStyle w:val="CMD"/>
      </w:pPr>
      <w:r w:rsidRPr="00FA5E6D">
        <w:t xml:space="preserve">interface </w:t>
      </w:r>
      <w:r w:rsidR="00075401">
        <w:t>Gi1/1</w:t>
      </w:r>
    </w:p>
    <w:p w14:paraId="2D0E916F" w14:textId="50FE2A36" w:rsidR="00075401" w:rsidRPr="00FA5E6D" w:rsidRDefault="00A120D4" w:rsidP="00075401">
      <w:pPr>
        <w:pStyle w:val="CMD"/>
      </w:pPr>
      <w:r w:rsidRPr="00FA5E6D">
        <w:t xml:space="preserve"> </w:t>
      </w:r>
      <w:r w:rsidR="00075401" w:rsidRPr="00FA5E6D">
        <w:t>nameif outside</w:t>
      </w:r>
    </w:p>
    <w:p w14:paraId="22EE27AB" w14:textId="77777777" w:rsidR="00075401" w:rsidRPr="00FA5E6D" w:rsidRDefault="00075401" w:rsidP="00075401">
      <w:pPr>
        <w:pStyle w:val="CMD"/>
      </w:pPr>
      <w:r w:rsidRPr="00FA5E6D">
        <w:t xml:space="preserve"> security-level 0</w:t>
      </w:r>
    </w:p>
    <w:p w14:paraId="25748485" w14:textId="77777777" w:rsidR="00075401" w:rsidRPr="00FA5E6D" w:rsidRDefault="00075401" w:rsidP="00075401">
      <w:pPr>
        <w:pStyle w:val="CMD"/>
      </w:pPr>
      <w:r w:rsidRPr="00FA5E6D">
        <w:t xml:space="preserve"> ip address 209.165.200.226 255.255.255.248</w:t>
      </w:r>
    </w:p>
    <w:p w14:paraId="3B2FAD59" w14:textId="77777777" w:rsidR="00A120D4" w:rsidRPr="00FA5E6D" w:rsidRDefault="00A120D4" w:rsidP="00A120D4">
      <w:pPr>
        <w:pStyle w:val="CMD"/>
      </w:pPr>
      <w:r w:rsidRPr="00FA5E6D">
        <w:t xml:space="preserve"> no shut</w:t>
      </w:r>
    </w:p>
    <w:p w14:paraId="2F1A0A85" w14:textId="77777777" w:rsidR="00A120D4" w:rsidRPr="00FA5E6D" w:rsidRDefault="00A120D4" w:rsidP="00A120D4">
      <w:pPr>
        <w:pStyle w:val="CMD"/>
      </w:pPr>
      <w:r w:rsidRPr="00FA5E6D">
        <w:t>!</w:t>
      </w:r>
    </w:p>
    <w:p w14:paraId="15126C55" w14:textId="0203F771" w:rsidR="00A120D4" w:rsidRPr="00FA5E6D" w:rsidRDefault="00A120D4" w:rsidP="00A120D4">
      <w:pPr>
        <w:pStyle w:val="CMD"/>
      </w:pPr>
      <w:r w:rsidRPr="00FA5E6D">
        <w:t xml:space="preserve">interface </w:t>
      </w:r>
      <w:r w:rsidR="00BB726F">
        <w:t>gi1/2</w:t>
      </w:r>
    </w:p>
    <w:p w14:paraId="4DF996F4" w14:textId="06EFBD40" w:rsidR="00BB726F" w:rsidRPr="00FA5E6D" w:rsidRDefault="00A120D4" w:rsidP="00BB726F">
      <w:pPr>
        <w:pStyle w:val="CMD"/>
      </w:pPr>
      <w:r w:rsidRPr="00FA5E6D">
        <w:t xml:space="preserve"> </w:t>
      </w:r>
      <w:r w:rsidR="00BB726F" w:rsidRPr="00FA5E6D">
        <w:t>nameif inside</w:t>
      </w:r>
    </w:p>
    <w:p w14:paraId="7B20DDD6" w14:textId="77777777" w:rsidR="00BB726F" w:rsidRPr="00FA5E6D" w:rsidRDefault="00BB726F" w:rsidP="00BB726F">
      <w:pPr>
        <w:pStyle w:val="CMD"/>
      </w:pPr>
      <w:r w:rsidRPr="00FA5E6D">
        <w:t xml:space="preserve"> security-level 100</w:t>
      </w:r>
    </w:p>
    <w:p w14:paraId="36EB5AB8" w14:textId="77777777" w:rsidR="00BB726F" w:rsidRPr="00FA5E6D" w:rsidRDefault="00BB726F" w:rsidP="00BB726F">
      <w:pPr>
        <w:pStyle w:val="CMD"/>
      </w:pPr>
      <w:r w:rsidRPr="00FA5E6D">
        <w:t xml:space="preserve"> ip address 192.168.1.1 255.255.255.0</w:t>
      </w:r>
    </w:p>
    <w:p w14:paraId="737B6D1B" w14:textId="77777777" w:rsidR="00A120D4" w:rsidRPr="00FA5E6D" w:rsidRDefault="00A120D4" w:rsidP="00A120D4">
      <w:pPr>
        <w:pStyle w:val="CMD"/>
      </w:pPr>
      <w:r w:rsidRPr="00FA5E6D">
        <w:t xml:space="preserve"> no shut</w:t>
      </w:r>
    </w:p>
    <w:p w14:paraId="6115A469" w14:textId="77777777" w:rsidR="00A120D4" w:rsidRPr="00FA5E6D" w:rsidRDefault="00A120D4" w:rsidP="00A120D4">
      <w:pPr>
        <w:pStyle w:val="CMD"/>
      </w:pPr>
      <w:r w:rsidRPr="00FA5E6D">
        <w:t>!</w:t>
      </w:r>
    </w:p>
    <w:p w14:paraId="165136E0" w14:textId="26EA2FE6" w:rsidR="00A120D4" w:rsidRPr="00FA5E6D" w:rsidRDefault="00A120D4" w:rsidP="00A120D4">
      <w:pPr>
        <w:pStyle w:val="CMD"/>
      </w:pPr>
      <w:r w:rsidRPr="00FA5E6D">
        <w:t xml:space="preserve">interface </w:t>
      </w:r>
      <w:r w:rsidR="00BB726F">
        <w:t>gi1/3</w:t>
      </w:r>
    </w:p>
    <w:p w14:paraId="120E6C6F" w14:textId="1B541348" w:rsidR="00BB726F" w:rsidRPr="00FA5E6D" w:rsidRDefault="00BB726F" w:rsidP="00BB726F">
      <w:pPr>
        <w:pStyle w:val="CMD"/>
      </w:pPr>
      <w:r w:rsidRPr="00FA5E6D">
        <w:t>nameif dmz</w:t>
      </w:r>
    </w:p>
    <w:p w14:paraId="4E62A654" w14:textId="77777777" w:rsidR="00BB726F" w:rsidRPr="00FA5E6D" w:rsidRDefault="00BB726F" w:rsidP="00BB726F">
      <w:pPr>
        <w:pStyle w:val="CMD"/>
      </w:pPr>
      <w:r w:rsidRPr="00FA5E6D">
        <w:t xml:space="preserve"> security-level 70</w:t>
      </w:r>
    </w:p>
    <w:p w14:paraId="3993D3B6" w14:textId="77777777" w:rsidR="00BB726F" w:rsidRPr="00FA5E6D" w:rsidRDefault="00BB726F" w:rsidP="00BB726F">
      <w:pPr>
        <w:pStyle w:val="CMD"/>
      </w:pPr>
      <w:r w:rsidRPr="00FA5E6D">
        <w:t xml:space="preserve"> ip address 192.168.2.1 255.255.255.0</w:t>
      </w:r>
    </w:p>
    <w:p w14:paraId="1DE0B4EE" w14:textId="77777777" w:rsidR="00A120D4" w:rsidRPr="00FA5E6D" w:rsidRDefault="00A120D4" w:rsidP="00A120D4">
      <w:pPr>
        <w:pStyle w:val="CMD"/>
      </w:pPr>
      <w:r w:rsidRPr="00FA5E6D">
        <w:lastRenderedPageBreak/>
        <w:t xml:space="preserve"> no shut</w:t>
      </w:r>
    </w:p>
    <w:p w14:paraId="5089D066" w14:textId="77777777" w:rsidR="00A120D4" w:rsidRPr="00FA5E6D" w:rsidRDefault="00A120D4" w:rsidP="00A120D4">
      <w:pPr>
        <w:pStyle w:val="CMD"/>
      </w:pPr>
      <w:r w:rsidRPr="00FA5E6D">
        <w:t>!</w:t>
      </w:r>
    </w:p>
    <w:p w14:paraId="34A96F09" w14:textId="77777777" w:rsidR="00A120D4" w:rsidRPr="00FA5E6D" w:rsidRDefault="00A120D4" w:rsidP="00A120D4">
      <w:pPr>
        <w:pStyle w:val="CMD"/>
      </w:pPr>
      <w:r w:rsidRPr="00FA5E6D">
        <w:t>object network inside-net</w:t>
      </w:r>
    </w:p>
    <w:p w14:paraId="631583B6" w14:textId="77777777" w:rsidR="00A120D4" w:rsidRPr="00FA5E6D" w:rsidRDefault="00A120D4" w:rsidP="00A120D4">
      <w:pPr>
        <w:pStyle w:val="CMD"/>
      </w:pPr>
      <w:r w:rsidRPr="00FA5E6D">
        <w:t xml:space="preserve"> subnet 192.168.1.0 255.255.255.0</w:t>
      </w:r>
    </w:p>
    <w:p w14:paraId="4B6AB5FB" w14:textId="77777777" w:rsidR="00A120D4" w:rsidRPr="00FA5E6D" w:rsidRDefault="00A120D4" w:rsidP="00A120D4">
      <w:pPr>
        <w:pStyle w:val="CMD"/>
      </w:pPr>
      <w:r w:rsidRPr="00FA5E6D">
        <w:t>!</w:t>
      </w:r>
    </w:p>
    <w:p w14:paraId="57D4485B" w14:textId="77777777" w:rsidR="00A120D4" w:rsidRPr="00FA5E6D" w:rsidRDefault="00A120D4" w:rsidP="00A120D4">
      <w:pPr>
        <w:pStyle w:val="CMD"/>
      </w:pPr>
      <w:r w:rsidRPr="00FA5E6D">
        <w:t>object network dmz-server</w:t>
      </w:r>
    </w:p>
    <w:p w14:paraId="05E8B3AA" w14:textId="77777777" w:rsidR="00A120D4" w:rsidRPr="00FA5E6D" w:rsidRDefault="00A120D4" w:rsidP="00A120D4">
      <w:pPr>
        <w:pStyle w:val="CMD"/>
      </w:pPr>
      <w:r w:rsidRPr="00FA5E6D">
        <w:t xml:space="preserve"> host 192.168.2.3</w:t>
      </w:r>
    </w:p>
    <w:p w14:paraId="4B4123C0" w14:textId="77777777" w:rsidR="00A120D4" w:rsidRDefault="00A120D4" w:rsidP="00A120D4">
      <w:pPr>
        <w:pStyle w:val="CMD"/>
      </w:pPr>
      <w:r>
        <w:t>!</w:t>
      </w:r>
    </w:p>
    <w:p w14:paraId="1D054FEC" w14:textId="77777777" w:rsidR="00A120D4" w:rsidRPr="00FA5E6D" w:rsidRDefault="00A120D4" w:rsidP="00A120D4">
      <w:pPr>
        <w:pStyle w:val="CMD"/>
      </w:pPr>
      <w:r w:rsidRPr="00FA5E6D">
        <w:t>access-list OUTSIDE-DMZ extended permit ip any host 192.168.2.3</w:t>
      </w:r>
    </w:p>
    <w:p w14:paraId="6FD7DC09" w14:textId="77777777" w:rsidR="00A120D4" w:rsidRPr="00FA5E6D" w:rsidRDefault="00A120D4" w:rsidP="00A120D4">
      <w:pPr>
        <w:pStyle w:val="CMD"/>
      </w:pPr>
      <w:r w:rsidRPr="00FA5E6D">
        <w:t>!</w:t>
      </w:r>
    </w:p>
    <w:p w14:paraId="4721342A" w14:textId="77777777" w:rsidR="00A120D4" w:rsidRPr="00FA5E6D" w:rsidRDefault="00A120D4" w:rsidP="00A120D4">
      <w:pPr>
        <w:pStyle w:val="CMD"/>
      </w:pPr>
      <w:r w:rsidRPr="00FA5E6D">
        <w:t>object network inside-net</w:t>
      </w:r>
    </w:p>
    <w:p w14:paraId="5FDB0280" w14:textId="77777777" w:rsidR="00A120D4" w:rsidRPr="00FA5E6D" w:rsidRDefault="00A120D4" w:rsidP="00A120D4">
      <w:pPr>
        <w:pStyle w:val="CMD"/>
      </w:pPr>
      <w:r w:rsidRPr="00FA5E6D">
        <w:t xml:space="preserve"> nat (inside,outside) dynamic interface</w:t>
      </w:r>
    </w:p>
    <w:p w14:paraId="6FFBE122" w14:textId="77777777" w:rsidR="00A120D4" w:rsidRPr="00FA5E6D" w:rsidRDefault="00A120D4" w:rsidP="00A120D4">
      <w:pPr>
        <w:pStyle w:val="CMD"/>
      </w:pPr>
      <w:r w:rsidRPr="00FA5E6D">
        <w:t>!</w:t>
      </w:r>
    </w:p>
    <w:p w14:paraId="2CF8C020" w14:textId="77777777" w:rsidR="00A120D4" w:rsidRPr="00FA5E6D" w:rsidRDefault="00A120D4" w:rsidP="00A120D4">
      <w:pPr>
        <w:pStyle w:val="CMD"/>
      </w:pPr>
      <w:r w:rsidRPr="00FA5E6D">
        <w:t>object network dmz-server</w:t>
      </w:r>
    </w:p>
    <w:p w14:paraId="5DEF5F52" w14:textId="77777777" w:rsidR="00A120D4" w:rsidRPr="00FA5E6D" w:rsidRDefault="00A120D4" w:rsidP="00A120D4">
      <w:pPr>
        <w:pStyle w:val="CMD"/>
      </w:pPr>
      <w:r w:rsidRPr="00FA5E6D">
        <w:t xml:space="preserve"> nat (dmz,outside) static 209.165.200.227</w:t>
      </w:r>
    </w:p>
    <w:p w14:paraId="4328A282" w14:textId="77777777" w:rsidR="00A120D4" w:rsidRPr="00FA5E6D" w:rsidRDefault="00A120D4" w:rsidP="00A120D4">
      <w:pPr>
        <w:pStyle w:val="CMD"/>
      </w:pPr>
      <w:r w:rsidRPr="00FA5E6D">
        <w:t>!</w:t>
      </w:r>
    </w:p>
    <w:p w14:paraId="08EF2747" w14:textId="77777777" w:rsidR="00A120D4" w:rsidRPr="00FA5E6D" w:rsidRDefault="00A120D4" w:rsidP="00A120D4">
      <w:pPr>
        <w:pStyle w:val="CMD"/>
      </w:pPr>
      <w:r w:rsidRPr="00FA5E6D">
        <w:t>access-group OUTSIDE-DMZ in interface outside</w:t>
      </w:r>
    </w:p>
    <w:p w14:paraId="59C27E4C" w14:textId="77777777" w:rsidR="00A120D4" w:rsidRPr="00FA5E6D" w:rsidRDefault="00A120D4" w:rsidP="00A120D4">
      <w:pPr>
        <w:pStyle w:val="CMD"/>
      </w:pPr>
      <w:r w:rsidRPr="00FA5E6D">
        <w:t>!</w:t>
      </w:r>
    </w:p>
    <w:p w14:paraId="15740998" w14:textId="77777777" w:rsidR="00A120D4" w:rsidRPr="00FA5E6D" w:rsidRDefault="00A120D4" w:rsidP="00A120D4">
      <w:pPr>
        <w:pStyle w:val="CMD"/>
      </w:pPr>
      <w:r w:rsidRPr="00FA5E6D">
        <w:t>route outside 0.0.0.0 0.0.0.0 209.165.200.225 1</w:t>
      </w:r>
    </w:p>
    <w:p w14:paraId="1FA0D9D9" w14:textId="77777777" w:rsidR="00A120D4" w:rsidRPr="00FA5E6D" w:rsidRDefault="00A120D4" w:rsidP="00A120D4">
      <w:pPr>
        <w:pStyle w:val="CMD"/>
      </w:pPr>
      <w:r w:rsidRPr="00FA5E6D">
        <w:t>!</w:t>
      </w:r>
    </w:p>
    <w:p w14:paraId="78D21433" w14:textId="77777777" w:rsidR="00A120D4" w:rsidRPr="00FA5E6D" w:rsidRDefault="00A120D4" w:rsidP="00A120D4">
      <w:pPr>
        <w:pStyle w:val="CMD"/>
      </w:pPr>
      <w:r w:rsidRPr="000A2F27">
        <w:t>username admin</w:t>
      </w:r>
      <w:r>
        <w:t>01</w:t>
      </w:r>
      <w:r w:rsidRPr="000A2F27">
        <w:t xml:space="preserve"> password </w:t>
      </w:r>
      <w:r>
        <w:t>admin01pass</w:t>
      </w:r>
    </w:p>
    <w:p w14:paraId="2E5DD579" w14:textId="77777777" w:rsidR="00A120D4" w:rsidRPr="00FA5E6D" w:rsidRDefault="00A120D4" w:rsidP="00A120D4">
      <w:pPr>
        <w:pStyle w:val="CMD"/>
      </w:pPr>
      <w:r w:rsidRPr="00FA5E6D">
        <w:t>!</w:t>
      </w:r>
    </w:p>
    <w:p w14:paraId="60D360FE" w14:textId="77777777" w:rsidR="00A120D4" w:rsidRPr="000A2F27" w:rsidRDefault="00A120D4" w:rsidP="00A120D4">
      <w:pPr>
        <w:pStyle w:val="CMD"/>
      </w:pPr>
      <w:bookmarkStart w:id="7" w:name="OLE_LINK1"/>
      <w:bookmarkStart w:id="8" w:name="OLE_LINK2"/>
      <w:r w:rsidRPr="000A2F27">
        <w:t xml:space="preserve">aaa authentication </w:t>
      </w:r>
      <w:r>
        <w:t xml:space="preserve">ssh </w:t>
      </w:r>
      <w:r w:rsidRPr="000A2F27">
        <w:t>console LOCAL</w:t>
      </w:r>
    </w:p>
    <w:p w14:paraId="283CC88A" w14:textId="77777777" w:rsidR="00A120D4" w:rsidRPr="000A2F27" w:rsidRDefault="00A120D4" w:rsidP="00A120D4">
      <w:pPr>
        <w:pStyle w:val="CMD"/>
      </w:pPr>
      <w:r w:rsidRPr="000A2F27">
        <w:t xml:space="preserve">aaa authentication </w:t>
      </w:r>
      <w:r>
        <w:t xml:space="preserve">http </w:t>
      </w:r>
      <w:r w:rsidRPr="000A2F27">
        <w:t>console LOCAL</w:t>
      </w:r>
    </w:p>
    <w:p w14:paraId="3EE62EEC" w14:textId="77777777" w:rsidR="00A120D4" w:rsidRPr="000A2F27" w:rsidRDefault="00A120D4" w:rsidP="00A120D4">
      <w:pPr>
        <w:pStyle w:val="CMD"/>
      </w:pPr>
      <w:r w:rsidRPr="000A2F27">
        <w:t>!</w:t>
      </w:r>
    </w:p>
    <w:p w14:paraId="1FA2F6F1" w14:textId="77777777" w:rsidR="00A120D4" w:rsidRPr="000A2F27" w:rsidRDefault="00A120D4" w:rsidP="00A120D4">
      <w:pPr>
        <w:pStyle w:val="CMD"/>
      </w:pPr>
      <w:r w:rsidRPr="000A2F27">
        <w:t>http server enable</w:t>
      </w:r>
    </w:p>
    <w:p w14:paraId="49E841E8" w14:textId="77777777" w:rsidR="00A120D4" w:rsidRPr="000A2F27" w:rsidRDefault="00A120D4" w:rsidP="00A120D4">
      <w:pPr>
        <w:pStyle w:val="CMD"/>
      </w:pPr>
      <w:r w:rsidRPr="000A2F27">
        <w:t>http 192.168.1.0 255.255.255.0 inside</w:t>
      </w:r>
    </w:p>
    <w:p w14:paraId="6E35509F" w14:textId="77777777" w:rsidR="00A120D4" w:rsidRPr="000A2F27" w:rsidRDefault="00A120D4" w:rsidP="00A120D4">
      <w:pPr>
        <w:pStyle w:val="CMD"/>
      </w:pPr>
      <w:r>
        <w:t xml:space="preserve">ssh </w:t>
      </w:r>
      <w:r w:rsidRPr="000A2F27">
        <w:t>192.168.1.0 255.255.255.0 inside</w:t>
      </w:r>
    </w:p>
    <w:p w14:paraId="0E62E0D2" w14:textId="77777777" w:rsidR="00A120D4" w:rsidRPr="000A2F27" w:rsidRDefault="00A120D4" w:rsidP="00A120D4">
      <w:pPr>
        <w:pStyle w:val="CMD"/>
      </w:pPr>
      <w:r>
        <w:t xml:space="preserve">ssh </w:t>
      </w:r>
      <w:r w:rsidRPr="000A2F27">
        <w:t>timeout 10</w:t>
      </w:r>
    </w:p>
    <w:p w14:paraId="025791EA" w14:textId="77777777" w:rsidR="00A120D4" w:rsidRPr="000A2F27" w:rsidRDefault="00A120D4" w:rsidP="00A120D4">
      <w:pPr>
        <w:pStyle w:val="CMD"/>
      </w:pPr>
      <w:r w:rsidRPr="000A2F27">
        <w:t>!</w:t>
      </w:r>
    </w:p>
    <w:p w14:paraId="74856544" w14:textId="77777777" w:rsidR="00A120D4" w:rsidRPr="00FA5E6D" w:rsidRDefault="00A120D4" w:rsidP="00A120D4">
      <w:pPr>
        <w:pStyle w:val="CMD"/>
      </w:pPr>
      <w:r w:rsidRPr="00FA5E6D">
        <w:t>class-map inspection_default</w:t>
      </w:r>
    </w:p>
    <w:p w14:paraId="3C8AE8CD" w14:textId="77777777" w:rsidR="00A120D4" w:rsidRPr="00FA5E6D" w:rsidRDefault="00A120D4" w:rsidP="00A120D4">
      <w:pPr>
        <w:pStyle w:val="CMD"/>
      </w:pPr>
      <w:r w:rsidRPr="00FA5E6D">
        <w:t xml:space="preserve"> match default-inspection-traffic</w:t>
      </w:r>
    </w:p>
    <w:p w14:paraId="3811DE0F" w14:textId="77777777" w:rsidR="00A120D4" w:rsidRPr="00FA5E6D" w:rsidRDefault="00A120D4" w:rsidP="00A120D4">
      <w:pPr>
        <w:pStyle w:val="CMD"/>
      </w:pPr>
      <w:r w:rsidRPr="00FA5E6D">
        <w:t>policy-map global_policy</w:t>
      </w:r>
    </w:p>
    <w:p w14:paraId="2080BA45" w14:textId="77777777" w:rsidR="00A120D4" w:rsidRPr="00FA5E6D" w:rsidRDefault="00A120D4" w:rsidP="00A120D4">
      <w:pPr>
        <w:pStyle w:val="CMD"/>
      </w:pPr>
      <w:r w:rsidRPr="00FA5E6D">
        <w:t xml:space="preserve"> class inspection_default</w:t>
      </w:r>
    </w:p>
    <w:p w14:paraId="0576B439" w14:textId="77777777" w:rsidR="00A120D4" w:rsidRPr="00FA5E6D" w:rsidRDefault="00A120D4" w:rsidP="00A120D4">
      <w:pPr>
        <w:pStyle w:val="CMD"/>
      </w:pPr>
      <w:r w:rsidRPr="00FA5E6D">
        <w:t xml:space="preserve">   inspect icmp</w:t>
      </w:r>
    </w:p>
    <w:p w14:paraId="35ECA94D" w14:textId="77777777" w:rsidR="00A120D4" w:rsidRPr="00FA5E6D" w:rsidRDefault="00A120D4" w:rsidP="00A120D4">
      <w:pPr>
        <w:pStyle w:val="CMD"/>
      </w:pPr>
      <w:r w:rsidRPr="00FA5E6D">
        <w:t>!</w:t>
      </w:r>
    </w:p>
    <w:p w14:paraId="5327CA76" w14:textId="77777777" w:rsidR="00A120D4" w:rsidRDefault="00A120D4" w:rsidP="00A120D4">
      <w:pPr>
        <w:pStyle w:val="CMD"/>
      </w:pPr>
      <w:r w:rsidRPr="009C68DF">
        <w:t>crypto key generate rsa modulus 1024</w:t>
      </w:r>
      <w:bookmarkEnd w:id="7"/>
      <w:bookmarkEnd w:id="8"/>
    </w:p>
    <w:p w14:paraId="5C8FE1C8" w14:textId="77777777" w:rsidR="00A120D4" w:rsidRDefault="00A120D4">
      <w:pPr>
        <w:pStyle w:val="SubStepAlpha"/>
      </w:pPr>
      <w:r>
        <w:t xml:space="preserve">At the privileged EXEC mode prompt, issue the </w:t>
      </w:r>
      <w:r w:rsidRPr="00AE740D">
        <w:rPr>
          <w:b/>
        </w:rPr>
        <w:t>write mem</w:t>
      </w:r>
      <w:r>
        <w:t xml:space="preserve"> (or </w:t>
      </w:r>
      <w:r w:rsidRPr="00AE740D">
        <w:rPr>
          <w:b/>
        </w:rPr>
        <w:t>copy run start</w:t>
      </w:r>
      <w:r>
        <w:t>) command to save the running configuration to the startup configuration and the RSA keys to non-volatile memory.</w:t>
      </w:r>
    </w:p>
    <w:p w14:paraId="4345D2BE" w14:textId="77777777" w:rsidR="00515F16" w:rsidRDefault="00515F16">
      <w:pPr>
        <w:spacing w:before="0" w:after="0" w:line="240" w:lineRule="auto"/>
        <w:rPr>
          <w:b/>
          <w:sz w:val="28"/>
          <w:highlight w:val="cyan"/>
        </w:rPr>
      </w:pPr>
      <w:r>
        <w:rPr>
          <w:highlight w:val="cyan"/>
        </w:rPr>
        <w:br w:type="page"/>
      </w:r>
    </w:p>
    <w:p w14:paraId="16D58C20" w14:textId="2C909F8E" w:rsidR="00C25726" w:rsidRPr="00515F16" w:rsidRDefault="00C25726" w:rsidP="00A120D4">
      <w:pPr>
        <w:pStyle w:val="PartHead"/>
        <w:numPr>
          <w:ilvl w:val="0"/>
          <w:numId w:val="2"/>
        </w:numPr>
        <w:ind w:left="0"/>
      </w:pPr>
      <w:r w:rsidRPr="00515F16">
        <w:lastRenderedPageBreak/>
        <w:t xml:space="preserve">Configuring the ISR as a Site-to-Site IPsec VPN Endpoint Using </w:t>
      </w:r>
      <w:r w:rsidR="00A07785" w:rsidRPr="00515F16">
        <w:t>the CLI</w:t>
      </w:r>
    </w:p>
    <w:p w14:paraId="196D72A2" w14:textId="77777777" w:rsidR="00C25726" w:rsidRPr="006C4765" w:rsidRDefault="00C25726" w:rsidP="00143A84">
      <w:pPr>
        <w:pStyle w:val="BodyTextL25"/>
      </w:pPr>
      <w:r w:rsidRPr="006C4765">
        <w:t>In Part 3 of this lab, you will configure R3 as an IPsec VPN endpoint for the tunnel between R3 and the ASA. R1 and R2 are unaware of the tunnel.</w:t>
      </w:r>
    </w:p>
    <w:p w14:paraId="16D35D83" w14:textId="77777777" w:rsidR="006C4765" w:rsidRDefault="006C4765" w:rsidP="00143A84">
      <w:pPr>
        <w:pStyle w:val="StepHead"/>
      </w:pPr>
      <w:r w:rsidRPr="007309B1">
        <w:rPr>
          <w:noProof/>
        </w:rPr>
        <w:t>Verify</w:t>
      </w:r>
      <w:r w:rsidRPr="001F4F1B">
        <w:t xml:space="preserve"> </w:t>
      </w:r>
      <w:r>
        <w:t>connectivity from the R3 LAN to the ASA.</w:t>
      </w:r>
    </w:p>
    <w:p w14:paraId="45B727F5" w14:textId="77777777" w:rsidR="006C4765" w:rsidRPr="007334B1" w:rsidRDefault="006C4765" w:rsidP="006C4765">
      <w:pPr>
        <w:pStyle w:val="BodyTextL25"/>
      </w:pPr>
      <w:r w:rsidRPr="007334B1">
        <w:t xml:space="preserve">In this </w:t>
      </w:r>
      <w:r w:rsidR="0014245D">
        <w:t>step</w:t>
      </w:r>
      <w:r w:rsidRPr="007334B1">
        <w:t xml:space="preserve">, you </w:t>
      </w:r>
      <w:r>
        <w:t xml:space="preserve">will </w:t>
      </w:r>
      <w:r w:rsidRPr="007334B1">
        <w:t>verify that PC-</w:t>
      </w:r>
      <w:r>
        <w:t>C</w:t>
      </w:r>
      <w:r w:rsidRPr="007334B1">
        <w:t xml:space="preserve"> on the R</w:t>
      </w:r>
      <w:r>
        <w:t>3</w:t>
      </w:r>
      <w:r w:rsidRPr="007334B1">
        <w:t xml:space="preserve"> LAN can ping </w:t>
      </w:r>
      <w:r>
        <w:t>the ASA outside interface</w:t>
      </w:r>
      <w:r w:rsidRPr="007334B1">
        <w:t>.</w:t>
      </w:r>
    </w:p>
    <w:p w14:paraId="1E84B2C7" w14:textId="77777777" w:rsidR="006C4765" w:rsidRPr="007334B1" w:rsidRDefault="006C4765" w:rsidP="006C4765">
      <w:pPr>
        <w:pStyle w:val="BodyTextL25"/>
      </w:pPr>
      <w:r>
        <w:t>P</w:t>
      </w:r>
      <w:r w:rsidRPr="007334B1">
        <w:t xml:space="preserve">ing the </w:t>
      </w:r>
      <w:r>
        <w:t xml:space="preserve">ASA </w:t>
      </w:r>
      <w:r w:rsidRPr="007334B1">
        <w:t xml:space="preserve">IP address of </w:t>
      </w:r>
      <w:r>
        <w:rPr>
          <w:b/>
        </w:rPr>
        <w:t>209.165.200.226</w:t>
      </w:r>
      <w:r>
        <w:t xml:space="preserve"> from PC-C</w:t>
      </w:r>
      <w:r w:rsidRPr="007334B1">
        <w:t>.</w:t>
      </w:r>
    </w:p>
    <w:p w14:paraId="63CB4ECA" w14:textId="77777777" w:rsidR="006C4765" w:rsidRPr="007334B1" w:rsidRDefault="006C4765" w:rsidP="006C4765">
      <w:pPr>
        <w:pStyle w:val="CMD"/>
      </w:pPr>
      <w:r w:rsidRPr="007334B1">
        <w:t>PC-</w:t>
      </w:r>
      <w:r>
        <w:t>C</w:t>
      </w:r>
      <w:r w:rsidRPr="007334B1">
        <w:t xml:space="preserve">:\&gt; </w:t>
      </w:r>
      <w:r w:rsidRPr="00143A84">
        <w:rPr>
          <w:b/>
        </w:rPr>
        <w:t>ping 209.165.200.226</w:t>
      </w:r>
    </w:p>
    <w:p w14:paraId="099A74B3" w14:textId="77777777" w:rsidR="006C4765" w:rsidRPr="00BD61A3" w:rsidRDefault="006C4765" w:rsidP="006C4765">
      <w:pPr>
        <w:pStyle w:val="BodyTextL25"/>
      </w:pPr>
      <w:r w:rsidRPr="007309B1">
        <w:rPr>
          <w:noProof/>
        </w:rPr>
        <w:t>If the pings are unsuccessful, troubleshoot the basic device configurations before continuing.</w:t>
      </w:r>
    </w:p>
    <w:p w14:paraId="057BBE4A" w14:textId="77777777" w:rsidR="006C4765" w:rsidRPr="000515C7" w:rsidRDefault="006C4765" w:rsidP="00143A84">
      <w:pPr>
        <w:pStyle w:val="StepHead"/>
      </w:pPr>
      <w:r>
        <w:t>Enable IKE policies on R3.</w:t>
      </w:r>
    </w:p>
    <w:p w14:paraId="773FC664" w14:textId="77777777" w:rsidR="006C4765" w:rsidRPr="007334B1" w:rsidRDefault="006C4765" w:rsidP="006C4765">
      <w:pPr>
        <w:pStyle w:val="BodyTextL25"/>
      </w:pPr>
      <w:r w:rsidRPr="007334B1">
        <w:t xml:space="preserve">IPsec is an open framework that allows </w:t>
      </w:r>
      <w:r>
        <w:t xml:space="preserve">for </w:t>
      </w:r>
      <w:r w:rsidRPr="007334B1">
        <w:t xml:space="preserve">the exchange of security protocols as new technologies </w:t>
      </w:r>
      <w:r>
        <w:t>and</w:t>
      </w:r>
      <w:r w:rsidRPr="007334B1">
        <w:t xml:space="preserve"> encryp</w:t>
      </w:r>
      <w:r>
        <w:t>tion algorithms are developed.</w:t>
      </w:r>
    </w:p>
    <w:p w14:paraId="64AADC4B" w14:textId="77777777" w:rsidR="006C4765" w:rsidRPr="007309B1" w:rsidRDefault="006C4765" w:rsidP="006C4765">
      <w:pPr>
        <w:pStyle w:val="BodyTextL25"/>
        <w:rPr>
          <w:noProof/>
        </w:rPr>
      </w:pPr>
      <w:r w:rsidRPr="007334B1">
        <w:t xml:space="preserve">There are two central configuration elements </w:t>
      </w:r>
      <w:r>
        <w:t>in</w:t>
      </w:r>
      <w:r w:rsidRPr="007334B1">
        <w:t xml:space="preserve"> </w:t>
      </w:r>
      <w:r w:rsidRPr="007309B1">
        <w:rPr>
          <w:noProof/>
        </w:rPr>
        <w:t>the implementation of an IPsec VPN:</w:t>
      </w:r>
    </w:p>
    <w:p w14:paraId="09D20DBB" w14:textId="77777777" w:rsidR="006C4765" w:rsidRPr="007309B1" w:rsidRDefault="006C4765" w:rsidP="006C4765">
      <w:pPr>
        <w:pStyle w:val="Bulletlevel1"/>
        <w:rPr>
          <w:noProof/>
        </w:rPr>
      </w:pPr>
      <w:r w:rsidRPr="007309B1">
        <w:rPr>
          <w:noProof/>
        </w:rPr>
        <w:t>Implement Internet Key Exchange (IKE) parameters</w:t>
      </w:r>
      <w:r w:rsidR="0014245D">
        <w:rPr>
          <w:noProof/>
        </w:rPr>
        <w:t>.</w:t>
      </w:r>
    </w:p>
    <w:p w14:paraId="5A65624C" w14:textId="77777777" w:rsidR="006C4765" w:rsidRPr="007309B1" w:rsidRDefault="006C4765" w:rsidP="006C4765">
      <w:pPr>
        <w:pStyle w:val="Bulletlevel1"/>
        <w:rPr>
          <w:noProof/>
        </w:rPr>
      </w:pPr>
      <w:r w:rsidRPr="007309B1">
        <w:rPr>
          <w:noProof/>
        </w:rPr>
        <w:t>Implement IPsec parameters</w:t>
      </w:r>
      <w:r w:rsidR="0014245D">
        <w:rPr>
          <w:noProof/>
        </w:rPr>
        <w:t>.</w:t>
      </w:r>
    </w:p>
    <w:p w14:paraId="7E78F39E" w14:textId="77777777" w:rsidR="006C4765" w:rsidRPr="007309B1" w:rsidRDefault="006C4765" w:rsidP="00143A84">
      <w:pPr>
        <w:pStyle w:val="SubStepAlpha"/>
        <w:rPr>
          <w:noProof/>
        </w:rPr>
      </w:pPr>
      <w:r w:rsidRPr="007309B1">
        <w:rPr>
          <w:noProof/>
        </w:rPr>
        <w:t>Verify that IKE is supported and enabled.</w:t>
      </w:r>
    </w:p>
    <w:p w14:paraId="0126F7D4" w14:textId="77777777" w:rsidR="006C4765" w:rsidRPr="007309B1" w:rsidRDefault="006C4765" w:rsidP="006C4765">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14:paraId="4EFE2435" w14:textId="77777777" w:rsidR="006C4765" w:rsidRPr="007309B1" w:rsidRDefault="006C4765" w:rsidP="006C4765">
      <w:pPr>
        <w:pStyle w:val="BodyTextL50"/>
        <w:rPr>
          <w:noProof/>
          <w:szCs w:val="20"/>
        </w:rPr>
      </w:pPr>
      <w:r w:rsidRPr="007309B1">
        <w:rPr>
          <w:noProof/>
          <w:szCs w:val="20"/>
        </w:rPr>
        <w:t>IKE must be enabled for IPsec to function. IKE is enabled, by default, on IOS images with cryptographic feature sets. If it is disabled,</w:t>
      </w:r>
      <w:r w:rsidRPr="00BD61A3">
        <w:rPr>
          <w:szCs w:val="20"/>
        </w:rPr>
        <w:t xml:space="preserve"> you can enable it with the </w:t>
      </w:r>
      <w:r w:rsidRPr="004A3207">
        <w:rPr>
          <w:b/>
        </w:rPr>
        <w:t>crypto isakmp enable</w:t>
      </w:r>
      <w:r w:rsidRPr="00972CD3">
        <w:rPr>
          <w:szCs w:val="20"/>
        </w:rPr>
        <w:t xml:space="preserve"> </w:t>
      </w:r>
      <w:r w:rsidRPr="00BD61A3">
        <w:rPr>
          <w:szCs w:val="20"/>
        </w:rPr>
        <w:t xml:space="preserve">command. </w:t>
      </w:r>
      <w:r w:rsidRPr="007309B1">
        <w:rPr>
          <w:noProof/>
          <w:szCs w:val="20"/>
        </w:rPr>
        <w:t>Use this command to verify that the router IOS supports IKE and that it is enabled.</w:t>
      </w:r>
    </w:p>
    <w:p w14:paraId="06BFD4D5" w14:textId="77777777" w:rsidR="006C4765" w:rsidRPr="00143A84" w:rsidRDefault="006C4765" w:rsidP="006C4765">
      <w:pPr>
        <w:pStyle w:val="CMD"/>
        <w:rPr>
          <w:b/>
          <w:noProof/>
        </w:rPr>
      </w:pPr>
      <w:r w:rsidRPr="007309B1">
        <w:rPr>
          <w:noProof/>
        </w:rPr>
        <w:t xml:space="preserve">R3(config)# </w:t>
      </w:r>
      <w:r w:rsidRPr="00143A84">
        <w:rPr>
          <w:b/>
          <w:noProof/>
        </w:rPr>
        <w:t>crypto isakmp enable</w:t>
      </w:r>
    </w:p>
    <w:p w14:paraId="0854AA93" w14:textId="774F65D8" w:rsidR="00443622" w:rsidRPr="007309B1" w:rsidRDefault="006C4765" w:rsidP="00443622">
      <w:pPr>
        <w:pStyle w:val="BodyTextL50"/>
        <w:rPr>
          <w:noProof/>
          <w:szCs w:val="20"/>
        </w:rPr>
      </w:pPr>
      <w:r w:rsidRPr="00143A84">
        <w:rPr>
          <w:b/>
          <w:noProof/>
        </w:rPr>
        <w:t>Note</w:t>
      </w:r>
      <w:r w:rsidRPr="007309B1">
        <w:rPr>
          <w:noProof/>
          <w:szCs w:val="20"/>
        </w:rPr>
        <w:t>: If you cannot execute this command on the router, you</w:t>
      </w:r>
      <w:r w:rsidRPr="00BD61A3">
        <w:rPr>
          <w:szCs w:val="20"/>
        </w:rPr>
        <w:t xml:space="preserve"> </w:t>
      </w:r>
      <w:r>
        <w:rPr>
          <w:szCs w:val="20"/>
        </w:rPr>
        <w:t>must</w:t>
      </w:r>
      <w:r w:rsidRPr="00BD61A3">
        <w:rPr>
          <w:szCs w:val="20"/>
        </w:rPr>
        <w:t xml:space="preserve"> upgrade </w:t>
      </w:r>
      <w:r w:rsidRPr="007F7420">
        <w:rPr>
          <w:noProof/>
          <w:szCs w:val="20"/>
        </w:rPr>
        <w:t xml:space="preserve">to </w:t>
      </w:r>
      <w:r w:rsidR="006857CC">
        <w:rPr>
          <w:szCs w:val="20"/>
        </w:rPr>
        <w:t>an</w:t>
      </w:r>
      <w:r w:rsidRPr="00BD61A3">
        <w:rPr>
          <w:szCs w:val="20"/>
        </w:rPr>
        <w:t xml:space="preserve"> IOS image </w:t>
      </w:r>
      <w:r w:rsidRPr="007309B1">
        <w:rPr>
          <w:noProof/>
          <w:szCs w:val="20"/>
        </w:rPr>
        <w:t>that includes the Cisco cryptographic services.</w:t>
      </w:r>
    </w:p>
    <w:p w14:paraId="33208FE9" w14:textId="77777777" w:rsidR="006C4765" w:rsidRPr="007309B1" w:rsidRDefault="006C4765" w:rsidP="00143A84">
      <w:pPr>
        <w:pStyle w:val="SubStepAlpha"/>
        <w:rPr>
          <w:noProof/>
        </w:rPr>
      </w:pPr>
      <w:r w:rsidRPr="007309B1">
        <w:rPr>
          <w:noProof/>
        </w:rPr>
        <w:t>Establish an ISAKMP policy and view the available options.</w:t>
      </w:r>
    </w:p>
    <w:p w14:paraId="033DB491" w14:textId="77777777" w:rsidR="006C4765" w:rsidRPr="007309B1" w:rsidRDefault="006C4765" w:rsidP="006C4765">
      <w:pPr>
        <w:pStyle w:val="BodyTextL50"/>
        <w:rPr>
          <w:noProof/>
          <w:szCs w:val="20"/>
        </w:rPr>
      </w:pPr>
      <w:r w:rsidRPr="007309B1">
        <w:rPr>
          <w:noProof/>
          <w:szCs w:val="20"/>
        </w:rPr>
        <w:t xml:space="preserve">To allow IKE Phase 1 negotiation, you must create an ISAKMP policy and configure a peer association involving that ISAKMP policy. An ISAKMP policy defines the authentication and encryption </w:t>
      </w:r>
      <w:r w:rsidRPr="007F7420">
        <w:rPr>
          <w:noProof/>
          <w:szCs w:val="20"/>
        </w:rPr>
        <w:t>algorithms</w:t>
      </w:r>
      <w:r w:rsidR="007F7420">
        <w:rPr>
          <w:noProof/>
          <w:szCs w:val="20"/>
        </w:rPr>
        <w:t>,</w:t>
      </w:r>
      <w:r w:rsidRPr="007309B1">
        <w:rPr>
          <w:noProof/>
          <w:szCs w:val="20"/>
        </w:rPr>
        <w:t xml:space="preserve"> and</w:t>
      </w:r>
      <w:r>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parameters will be configured later.</w:t>
      </w:r>
    </w:p>
    <w:p w14:paraId="7144C6C2" w14:textId="77777777" w:rsidR="006C4765" w:rsidRPr="007309B1" w:rsidRDefault="006C4765" w:rsidP="006C4765">
      <w:pPr>
        <w:pStyle w:val="BodyTextL50"/>
        <w:rPr>
          <w:noProof/>
          <w:szCs w:val="20"/>
        </w:rPr>
      </w:pPr>
      <w:r w:rsidRPr="007309B1">
        <w:rPr>
          <w:noProof/>
          <w:szCs w:val="20"/>
        </w:rPr>
        <w:t xml:space="preserve">Issue the </w:t>
      </w:r>
      <w:r w:rsidRPr="00143A84">
        <w:rPr>
          <w:b/>
          <w:noProof/>
        </w:rPr>
        <w:t xml:space="preserve">crypto isakmp </w:t>
      </w:r>
      <w:r w:rsidRPr="00143A84">
        <w:rPr>
          <w:i/>
          <w:noProof/>
        </w:rPr>
        <w:t>policy number</w:t>
      </w:r>
      <w:r w:rsidRPr="00BD61A3">
        <w:rPr>
          <w:szCs w:val="20"/>
        </w:rPr>
        <w:t xml:space="preserve"> </w:t>
      </w:r>
      <w:r>
        <w:rPr>
          <w:szCs w:val="20"/>
        </w:rPr>
        <w:t xml:space="preserve">global </w:t>
      </w:r>
      <w:r w:rsidRPr="00BD61A3">
        <w:rPr>
          <w:szCs w:val="20"/>
        </w:rPr>
        <w:t>configuration</w:t>
      </w:r>
      <w:r>
        <w:rPr>
          <w:szCs w:val="20"/>
        </w:rPr>
        <w:t xml:space="preserve"> mode</w:t>
      </w:r>
      <w:r w:rsidRPr="00BD61A3">
        <w:rPr>
          <w:szCs w:val="20"/>
        </w:rPr>
        <w:t xml:space="preserve"> </w:t>
      </w:r>
      <w:r w:rsidRPr="007309B1">
        <w:rPr>
          <w:noProof/>
          <w:szCs w:val="20"/>
        </w:rPr>
        <w:t>command on R1 for policy 10.</w:t>
      </w:r>
    </w:p>
    <w:p w14:paraId="768A077F" w14:textId="77777777" w:rsidR="006C4765" w:rsidRPr="004A3207" w:rsidRDefault="006C4765" w:rsidP="006C4765">
      <w:pPr>
        <w:pStyle w:val="CMD"/>
        <w:rPr>
          <w:b/>
          <w:noProof/>
        </w:rPr>
      </w:pPr>
      <w:r w:rsidRPr="007309B1">
        <w:rPr>
          <w:noProof/>
        </w:rPr>
        <w:t xml:space="preserve">R1(config)# </w:t>
      </w:r>
      <w:r w:rsidRPr="004A3207">
        <w:rPr>
          <w:b/>
          <w:noProof/>
        </w:rPr>
        <w:t>crypto isakmp policy 10</w:t>
      </w:r>
    </w:p>
    <w:p w14:paraId="284E9032" w14:textId="77777777" w:rsidR="006C4765" w:rsidRPr="007309B1" w:rsidRDefault="006C4765" w:rsidP="00143A84">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14:paraId="68FE87C8" w14:textId="77777777" w:rsidR="006C4765" w:rsidRPr="007309B1" w:rsidRDefault="006C4765" w:rsidP="006C4765">
      <w:pPr>
        <w:pStyle w:val="CMD"/>
        <w:rPr>
          <w:noProof/>
        </w:rPr>
      </w:pPr>
      <w:r w:rsidRPr="00F44B25">
        <w:rPr>
          <w:noProof/>
        </w:rPr>
        <w:t>R1(config-isakmp)</w:t>
      </w:r>
      <w:r w:rsidRPr="007F7420">
        <w:rPr>
          <w:noProof/>
        </w:rPr>
        <w:t xml:space="preserve"># </w:t>
      </w:r>
      <w:r w:rsidRPr="00143A84">
        <w:rPr>
          <w:b/>
          <w:noProof/>
        </w:rPr>
        <w:t>?</w:t>
      </w:r>
    </w:p>
    <w:p w14:paraId="07ABF7A6" w14:textId="77777777" w:rsidR="006C4765" w:rsidRPr="007309B1" w:rsidRDefault="006C4765" w:rsidP="006C4765">
      <w:pPr>
        <w:pStyle w:val="CMDOutput"/>
        <w:rPr>
          <w:noProof/>
        </w:rPr>
      </w:pPr>
      <w:r w:rsidRPr="007309B1">
        <w:rPr>
          <w:noProof/>
        </w:rPr>
        <w:t>ISAKMP commands:</w:t>
      </w:r>
    </w:p>
    <w:p w14:paraId="6B4855AC" w14:textId="77777777" w:rsidR="006C4765" w:rsidRPr="007309B1" w:rsidRDefault="006C4765" w:rsidP="006C4765">
      <w:pPr>
        <w:pStyle w:val="CMDOutput"/>
        <w:rPr>
          <w:noProof/>
        </w:rPr>
      </w:pPr>
      <w:r w:rsidRPr="007309B1">
        <w:rPr>
          <w:noProof/>
        </w:rPr>
        <w:t xml:space="preserve">  authentication  Set authentication method for protection suite</w:t>
      </w:r>
    </w:p>
    <w:p w14:paraId="510B946E" w14:textId="77777777" w:rsidR="006C4765" w:rsidRPr="007309B1" w:rsidRDefault="006C4765" w:rsidP="006C4765">
      <w:pPr>
        <w:pStyle w:val="CMDOutput"/>
        <w:rPr>
          <w:noProof/>
        </w:rPr>
      </w:pPr>
      <w:r w:rsidRPr="007309B1">
        <w:rPr>
          <w:noProof/>
        </w:rPr>
        <w:t xml:space="preserve">  default         Set a command to its defaults</w:t>
      </w:r>
    </w:p>
    <w:p w14:paraId="444A1DFF" w14:textId="77777777" w:rsidR="006C4765" w:rsidRPr="007309B1" w:rsidRDefault="006C4765" w:rsidP="006C4765">
      <w:pPr>
        <w:pStyle w:val="CMDOutput"/>
        <w:rPr>
          <w:noProof/>
        </w:rPr>
      </w:pPr>
      <w:r w:rsidRPr="007309B1">
        <w:rPr>
          <w:noProof/>
        </w:rPr>
        <w:t xml:space="preserve">  encryption      Set encryption algorithm for protection suite</w:t>
      </w:r>
    </w:p>
    <w:p w14:paraId="6A6D97E6" w14:textId="77777777" w:rsidR="006C4765" w:rsidRPr="007309B1" w:rsidRDefault="006C4765" w:rsidP="006C4765">
      <w:pPr>
        <w:pStyle w:val="CMDOutput"/>
        <w:rPr>
          <w:noProof/>
        </w:rPr>
      </w:pPr>
      <w:r w:rsidRPr="007309B1">
        <w:rPr>
          <w:noProof/>
        </w:rPr>
        <w:t xml:space="preserve">  exit            Exit from ISAKMP protection suite configuration mode</w:t>
      </w:r>
    </w:p>
    <w:p w14:paraId="096951B6" w14:textId="77777777" w:rsidR="006C4765" w:rsidRPr="007309B1" w:rsidRDefault="006C4765" w:rsidP="006C4765">
      <w:pPr>
        <w:pStyle w:val="CMDOutput"/>
        <w:rPr>
          <w:noProof/>
        </w:rPr>
      </w:pPr>
      <w:r w:rsidRPr="007309B1">
        <w:rPr>
          <w:noProof/>
        </w:rPr>
        <w:t xml:space="preserve">  group           Set the Diffie-Hellman group</w:t>
      </w:r>
    </w:p>
    <w:p w14:paraId="28706FF6" w14:textId="77777777" w:rsidR="006C4765" w:rsidRPr="007309B1" w:rsidRDefault="006C4765" w:rsidP="006C4765">
      <w:pPr>
        <w:pStyle w:val="CMDOutput"/>
        <w:rPr>
          <w:noProof/>
        </w:rPr>
      </w:pPr>
      <w:r w:rsidRPr="007309B1">
        <w:rPr>
          <w:noProof/>
        </w:rPr>
        <w:lastRenderedPageBreak/>
        <w:t xml:space="preserve">  hash            Set hash algorithm for protection suite</w:t>
      </w:r>
    </w:p>
    <w:p w14:paraId="7C83F6B9" w14:textId="77777777" w:rsidR="006C4765" w:rsidRPr="007309B1" w:rsidRDefault="006C4765" w:rsidP="006C4765">
      <w:pPr>
        <w:pStyle w:val="CMDOutput"/>
        <w:rPr>
          <w:noProof/>
        </w:rPr>
      </w:pPr>
      <w:r w:rsidRPr="007309B1">
        <w:rPr>
          <w:noProof/>
        </w:rPr>
        <w:t xml:space="preserve">  lifetime        Set lifetime for ISAKMP security association</w:t>
      </w:r>
    </w:p>
    <w:p w14:paraId="6D9D068C" w14:textId="77777777" w:rsidR="006C4765" w:rsidRPr="007309B1" w:rsidRDefault="006C4765" w:rsidP="006C4765">
      <w:pPr>
        <w:pStyle w:val="CMDOutput"/>
        <w:rPr>
          <w:noProof/>
        </w:rPr>
      </w:pPr>
      <w:r w:rsidRPr="007309B1">
        <w:rPr>
          <w:noProof/>
        </w:rPr>
        <w:t xml:space="preserve">  </w:t>
      </w:r>
      <w:r w:rsidRPr="007F7420">
        <w:rPr>
          <w:noProof/>
        </w:rPr>
        <w:t>no</w:t>
      </w:r>
      <w:r w:rsidRPr="007309B1">
        <w:rPr>
          <w:noProof/>
        </w:rPr>
        <w:t xml:space="preserve">              Negate a command or set its defaults</w:t>
      </w:r>
    </w:p>
    <w:p w14:paraId="3C112611" w14:textId="77777777" w:rsidR="006C4765" w:rsidRPr="007309B1" w:rsidRDefault="006C4765" w:rsidP="00143A84">
      <w:pPr>
        <w:pStyle w:val="StepHead"/>
        <w:rPr>
          <w:noProof/>
        </w:rPr>
      </w:pPr>
      <w:r w:rsidRPr="007309B1">
        <w:rPr>
          <w:noProof/>
        </w:rPr>
        <w:t>Configure ISAKMP policy parameters on R3.</w:t>
      </w:r>
    </w:p>
    <w:p w14:paraId="78EE21BB" w14:textId="77777777" w:rsidR="006C4765" w:rsidRPr="007309B1" w:rsidRDefault="00267D5D" w:rsidP="006C4765">
      <w:pPr>
        <w:pStyle w:val="BodyTextL25"/>
        <w:rPr>
          <w:noProof/>
        </w:rPr>
      </w:pPr>
      <w:r>
        <w:rPr>
          <w:noProof/>
        </w:rPr>
        <w:t>The</w:t>
      </w:r>
      <w:r w:rsidR="006C4765" w:rsidRPr="007309B1">
        <w:rPr>
          <w:noProof/>
        </w:rPr>
        <w:t xml:space="preserve"> encryption algorithm determines how confidential the control channel between the endpoints is. The hash algorithm controls data integrity, </w:t>
      </w:r>
      <w:r>
        <w:rPr>
          <w:noProof/>
        </w:rPr>
        <w:t xml:space="preserve">which </w:t>
      </w:r>
      <w:r w:rsidR="006C4765" w:rsidRPr="007309B1">
        <w:rPr>
          <w:noProof/>
        </w:rPr>
        <w:t>ensur</w:t>
      </w:r>
      <w:r>
        <w:rPr>
          <w:noProof/>
        </w:rPr>
        <w:t>es</w:t>
      </w:r>
      <w:r w:rsidR="006C4765" w:rsidRPr="007309B1">
        <w:rPr>
          <w:noProof/>
        </w:rPr>
        <w:t xml:space="preserve"> that the data received from a peer has not been tampered with in transit. The authentication type ensures that the packet was sent and signed by the remote peer. The Diffie-Hellman group is used to create a secret key shared by the peers that </w:t>
      </w:r>
      <w:r w:rsidR="006C4765" w:rsidRPr="007F7420">
        <w:rPr>
          <w:noProof/>
        </w:rPr>
        <w:t>has</w:t>
      </w:r>
      <w:r w:rsidR="006C4765" w:rsidRPr="007309B1">
        <w:rPr>
          <w:noProof/>
        </w:rPr>
        <w:t xml:space="preserve"> not been sent across the network.</w:t>
      </w:r>
    </w:p>
    <w:p w14:paraId="6290EEAE" w14:textId="2CDE0D74" w:rsidR="006C4765" w:rsidRPr="00350B62" w:rsidRDefault="006C4765" w:rsidP="00143A84">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Pr="00350B62">
        <w:t xml:space="preserve"> the authentication </w:t>
      </w:r>
      <w:r w:rsidRPr="007309B1">
        <w:rPr>
          <w:noProof/>
        </w:rPr>
        <w:t>type,</w:t>
      </w:r>
      <w:r w:rsidR="00294647">
        <w:rPr>
          <w:noProof/>
        </w:rPr>
        <w:t xml:space="preserve"> </w:t>
      </w:r>
      <w:r w:rsidR="004A3207">
        <w:rPr>
          <w:b/>
        </w:rPr>
        <w:t xml:space="preserve">3des </w:t>
      </w:r>
      <w:r w:rsidRPr="00350B62">
        <w:t xml:space="preserve">for the encryption algorithm, </w:t>
      </w:r>
      <w:r w:rsidRPr="00F44B25">
        <w:rPr>
          <w:b/>
        </w:rPr>
        <w:t>sha</w:t>
      </w:r>
      <w:r w:rsidRPr="00350B62">
        <w:t xml:space="preserve"> as the hash algorithm, and </w:t>
      </w:r>
      <w:r>
        <w:t xml:space="preserve">the </w:t>
      </w:r>
      <w:r w:rsidRPr="00350B62">
        <w:t xml:space="preserve">Diffie-Hellman group </w:t>
      </w:r>
      <w:r w:rsidR="004A3207">
        <w:rPr>
          <w:b/>
        </w:rPr>
        <w:t>2</w:t>
      </w:r>
      <w:r w:rsidRPr="00350B62">
        <w:t xml:space="preserve"> key exchange. </w:t>
      </w:r>
    </w:p>
    <w:p w14:paraId="6D216AD7" w14:textId="77777777" w:rsidR="006C4765" w:rsidRPr="00196487" w:rsidRDefault="006C4765" w:rsidP="006C4765">
      <w:pPr>
        <w:pStyle w:val="BodyTextL50"/>
      </w:pPr>
      <w:r w:rsidRPr="008A4061">
        <w:rPr>
          <w:b/>
        </w:rPr>
        <w:t>Note</w:t>
      </w:r>
      <w:r>
        <w:t xml:space="preserve">: </w:t>
      </w:r>
      <w:r w:rsidRPr="007309B1">
        <w:rPr>
          <w:noProof/>
        </w:rPr>
        <w:t>Older versions of Cisco IOS do not support AES 256 encryption and SHA as a hash algorithm. Substitute whatever encryption and hashing algorithm your router supports.</w:t>
      </w:r>
      <w:r w:rsidRPr="007334B1">
        <w:t xml:space="preserve"> </w:t>
      </w:r>
      <w:r>
        <w:t>Ensure that</w:t>
      </w:r>
      <w:r w:rsidRPr="007334B1">
        <w:t xml:space="preserve"> the same changes are made on </w:t>
      </w:r>
      <w:r>
        <w:t>R3 in order to be</w:t>
      </w:r>
      <w:r w:rsidRPr="007334B1">
        <w:t xml:space="preserve"> in sync.</w:t>
      </w:r>
    </w:p>
    <w:p w14:paraId="360CADF2" w14:textId="77777777" w:rsidR="006C4765" w:rsidRPr="007334B1" w:rsidRDefault="004A3207" w:rsidP="006C4765">
      <w:pPr>
        <w:pStyle w:val="CMD"/>
      </w:pPr>
      <w:r>
        <w:t>R3</w:t>
      </w:r>
      <w:r w:rsidR="006C4765" w:rsidRPr="007334B1">
        <w:t xml:space="preserve">(config)# </w:t>
      </w:r>
      <w:r w:rsidR="006C4765" w:rsidRPr="004A3207">
        <w:rPr>
          <w:b/>
        </w:rPr>
        <w:t>crypto isakmp policy 10</w:t>
      </w:r>
    </w:p>
    <w:p w14:paraId="1F79EFDD" w14:textId="77777777" w:rsidR="006C4765" w:rsidRPr="007334B1" w:rsidRDefault="004A3207" w:rsidP="006C4765">
      <w:pPr>
        <w:pStyle w:val="CMD"/>
      </w:pPr>
      <w:r>
        <w:t>R3</w:t>
      </w:r>
      <w:r w:rsidR="006C4765" w:rsidRPr="007334B1">
        <w:t xml:space="preserve">(config-isakmp)# </w:t>
      </w:r>
      <w:r w:rsidR="006C4765" w:rsidRPr="004A3207">
        <w:rPr>
          <w:b/>
        </w:rPr>
        <w:t>authentication pre-share</w:t>
      </w:r>
    </w:p>
    <w:p w14:paraId="23F3A7AF" w14:textId="77777777" w:rsidR="006C4765" w:rsidRPr="007334B1" w:rsidRDefault="004A3207" w:rsidP="006C4765">
      <w:pPr>
        <w:pStyle w:val="CMD"/>
      </w:pPr>
      <w:r>
        <w:t>R3</w:t>
      </w:r>
      <w:r w:rsidR="006C4765" w:rsidRPr="007334B1">
        <w:t xml:space="preserve">(config-isakmp)# </w:t>
      </w:r>
      <w:r w:rsidR="006C4765" w:rsidRPr="004A3207">
        <w:rPr>
          <w:b/>
        </w:rPr>
        <w:t xml:space="preserve">encryption </w:t>
      </w:r>
      <w:r w:rsidRPr="004A3207">
        <w:rPr>
          <w:b/>
        </w:rPr>
        <w:t>3des</w:t>
      </w:r>
    </w:p>
    <w:p w14:paraId="5574B978" w14:textId="77777777" w:rsidR="006C4765" w:rsidRPr="007334B1" w:rsidRDefault="004A3207" w:rsidP="006C4765">
      <w:pPr>
        <w:pStyle w:val="CMD"/>
      </w:pPr>
      <w:r>
        <w:t>R3</w:t>
      </w:r>
      <w:r w:rsidR="006C4765" w:rsidRPr="007334B1">
        <w:t xml:space="preserve">(config-isakmp)# </w:t>
      </w:r>
      <w:r w:rsidR="006C4765" w:rsidRPr="004A3207">
        <w:rPr>
          <w:b/>
        </w:rPr>
        <w:t>hash sha</w:t>
      </w:r>
    </w:p>
    <w:p w14:paraId="79FC02B6" w14:textId="77777777" w:rsidR="006C4765" w:rsidRPr="007334B1" w:rsidRDefault="004A3207" w:rsidP="006C4765">
      <w:pPr>
        <w:pStyle w:val="CMD"/>
      </w:pPr>
      <w:r>
        <w:t>R3</w:t>
      </w:r>
      <w:r w:rsidR="006C4765" w:rsidRPr="007334B1">
        <w:t xml:space="preserve">(config-isakmp)# </w:t>
      </w:r>
      <w:r>
        <w:rPr>
          <w:b/>
        </w:rPr>
        <w:t>group 2</w:t>
      </w:r>
    </w:p>
    <w:p w14:paraId="54010351" w14:textId="77777777" w:rsidR="006C4765" w:rsidRPr="009E59A7" w:rsidRDefault="006C4765" w:rsidP="006C4765">
      <w:pPr>
        <w:pStyle w:val="CMD"/>
      </w:pPr>
      <w:r w:rsidRPr="007334B1">
        <w:t>R</w:t>
      </w:r>
      <w:r w:rsidR="004A3207">
        <w:t>3</w:t>
      </w:r>
      <w:r w:rsidRPr="007334B1">
        <w:t xml:space="preserve">(config-isakmp)# </w:t>
      </w:r>
      <w:r w:rsidRPr="004A3207">
        <w:rPr>
          <w:b/>
        </w:rPr>
        <w:t>end</w:t>
      </w:r>
    </w:p>
    <w:p w14:paraId="45E9165D" w14:textId="77777777" w:rsidR="006C4765" w:rsidRPr="007309B1" w:rsidRDefault="006C4765" w:rsidP="00143A84">
      <w:pPr>
        <w:pStyle w:val="SubStepAlpha"/>
        <w:rPr>
          <w:noProof/>
        </w:rPr>
      </w:pPr>
      <w:r w:rsidRPr="007309B1">
        <w:rPr>
          <w:noProof/>
        </w:rPr>
        <w:t xml:space="preserve">Verify the IKE policy with the </w:t>
      </w:r>
      <w:r w:rsidRPr="004A3207">
        <w:rPr>
          <w:b/>
          <w:noProof/>
        </w:rPr>
        <w:t>show crypto isakmp policy</w:t>
      </w:r>
      <w:r w:rsidRPr="007309B1">
        <w:rPr>
          <w:noProof/>
        </w:rPr>
        <w:t xml:space="preserve"> command.</w:t>
      </w:r>
    </w:p>
    <w:p w14:paraId="1A0BC2C2" w14:textId="77777777" w:rsidR="004A3207" w:rsidRPr="004A3207" w:rsidRDefault="004A3207" w:rsidP="004A3207">
      <w:pPr>
        <w:pStyle w:val="CMDOutput"/>
        <w:rPr>
          <w:rFonts w:cs="Courier New"/>
          <w:noProof/>
          <w:sz w:val="20"/>
        </w:rPr>
      </w:pPr>
      <w:r w:rsidRPr="004A3207">
        <w:rPr>
          <w:rFonts w:cs="Courier New"/>
          <w:noProof/>
          <w:sz w:val="20"/>
        </w:rPr>
        <w:t>R3#</w:t>
      </w:r>
      <w:r w:rsidRPr="004A3207">
        <w:rPr>
          <w:rFonts w:cs="Courier New"/>
          <w:b/>
          <w:noProof/>
          <w:sz w:val="20"/>
        </w:rPr>
        <w:t xml:space="preserve"> show crypto isakmp policy</w:t>
      </w:r>
    </w:p>
    <w:p w14:paraId="503B3F34" w14:textId="77777777" w:rsidR="004A3207" w:rsidRPr="004A3207" w:rsidRDefault="004A3207" w:rsidP="004A3207">
      <w:pPr>
        <w:pStyle w:val="CMDOutput"/>
        <w:rPr>
          <w:rFonts w:cs="Courier New"/>
          <w:noProof/>
          <w:sz w:val="20"/>
        </w:rPr>
      </w:pPr>
    </w:p>
    <w:p w14:paraId="40B07C52" w14:textId="77777777" w:rsidR="004830C5" w:rsidRPr="004830C5" w:rsidRDefault="004830C5" w:rsidP="004830C5">
      <w:pPr>
        <w:pStyle w:val="CMDOutput"/>
        <w:rPr>
          <w:rFonts w:cs="Courier New"/>
          <w:noProof/>
          <w:sz w:val="20"/>
        </w:rPr>
      </w:pPr>
      <w:r w:rsidRPr="004830C5">
        <w:rPr>
          <w:rFonts w:cs="Courier New"/>
          <w:noProof/>
          <w:sz w:val="20"/>
        </w:rPr>
        <w:t>Global IKE policy</w:t>
      </w:r>
    </w:p>
    <w:p w14:paraId="4D9E3014" w14:textId="77777777" w:rsidR="004830C5" w:rsidRPr="004830C5" w:rsidRDefault="004830C5" w:rsidP="004830C5">
      <w:pPr>
        <w:pStyle w:val="CMDOutput"/>
        <w:rPr>
          <w:rFonts w:cs="Courier New"/>
          <w:noProof/>
          <w:sz w:val="20"/>
        </w:rPr>
      </w:pPr>
      <w:r w:rsidRPr="004830C5">
        <w:rPr>
          <w:rFonts w:cs="Courier New"/>
          <w:noProof/>
          <w:sz w:val="20"/>
        </w:rPr>
        <w:t>Protection suite of priority 10</w:t>
      </w:r>
    </w:p>
    <w:p w14:paraId="48A74462" w14:textId="77777777" w:rsidR="004830C5" w:rsidRPr="004830C5" w:rsidRDefault="004830C5" w:rsidP="004830C5">
      <w:pPr>
        <w:pStyle w:val="CMDOutput"/>
        <w:rPr>
          <w:rFonts w:cs="Courier New"/>
          <w:noProof/>
          <w:sz w:val="20"/>
        </w:rPr>
      </w:pPr>
      <w:r w:rsidRPr="004830C5">
        <w:rPr>
          <w:rFonts w:cs="Courier New"/>
          <w:noProof/>
          <w:sz w:val="20"/>
        </w:rPr>
        <w:tab/>
        <w:t>encryption algorithm:</w:t>
      </w:r>
      <w:r w:rsidRPr="004830C5">
        <w:rPr>
          <w:rFonts w:cs="Courier New"/>
          <w:noProof/>
          <w:sz w:val="20"/>
        </w:rPr>
        <w:tab/>
        <w:t>Three key triple DES</w:t>
      </w:r>
    </w:p>
    <w:p w14:paraId="53F74AA1" w14:textId="77777777" w:rsidR="004830C5" w:rsidRPr="004830C5" w:rsidRDefault="004830C5" w:rsidP="004830C5">
      <w:pPr>
        <w:pStyle w:val="CMDOutput"/>
        <w:rPr>
          <w:rFonts w:cs="Courier New"/>
          <w:noProof/>
          <w:sz w:val="20"/>
        </w:rPr>
      </w:pPr>
      <w:r w:rsidRPr="004830C5">
        <w:rPr>
          <w:rFonts w:cs="Courier New"/>
          <w:noProof/>
          <w:sz w:val="20"/>
        </w:rPr>
        <w:tab/>
        <w:t>hash algorithm:</w:t>
      </w:r>
      <w:r w:rsidRPr="004830C5">
        <w:rPr>
          <w:rFonts w:cs="Courier New"/>
          <w:noProof/>
          <w:sz w:val="20"/>
        </w:rPr>
        <w:tab/>
      </w:r>
      <w:r w:rsidRPr="004830C5">
        <w:rPr>
          <w:rFonts w:cs="Courier New"/>
          <w:noProof/>
          <w:sz w:val="20"/>
        </w:rPr>
        <w:tab/>
        <w:t>Secure Hash Standard</w:t>
      </w:r>
    </w:p>
    <w:p w14:paraId="50F6D2F6" w14:textId="77777777" w:rsidR="004830C5" w:rsidRPr="004830C5" w:rsidRDefault="004830C5" w:rsidP="004830C5">
      <w:pPr>
        <w:pStyle w:val="CMDOutput"/>
        <w:rPr>
          <w:rFonts w:cs="Courier New"/>
          <w:noProof/>
          <w:sz w:val="20"/>
        </w:rPr>
      </w:pPr>
      <w:r w:rsidRPr="004830C5">
        <w:rPr>
          <w:rFonts w:cs="Courier New"/>
          <w:noProof/>
          <w:sz w:val="20"/>
        </w:rPr>
        <w:tab/>
        <w:t>authentication method:</w:t>
      </w:r>
      <w:r w:rsidRPr="004830C5">
        <w:rPr>
          <w:rFonts w:cs="Courier New"/>
          <w:noProof/>
          <w:sz w:val="20"/>
        </w:rPr>
        <w:tab/>
        <w:t>Pre-Shared Key</w:t>
      </w:r>
    </w:p>
    <w:p w14:paraId="2808045B" w14:textId="77777777" w:rsidR="004830C5" w:rsidRPr="004830C5" w:rsidRDefault="004830C5" w:rsidP="004830C5">
      <w:pPr>
        <w:pStyle w:val="CMDOutput"/>
        <w:rPr>
          <w:rFonts w:cs="Courier New"/>
          <w:noProof/>
          <w:sz w:val="20"/>
        </w:rPr>
      </w:pPr>
      <w:r w:rsidRPr="004830C5">
        <w:rPr>
          <w:rFonts w:cs="Courier New"/>
          <w:noProof/>
          <w:sz w:val="20"/>
        </w:rPr>
        <w:tab/>
        <w:t>Diffie-Hellman group:</w:t>
      </w:r>
      <w:r w:rsidRPr="004830C5">
        <w:rPr>
          <w:rFonts w:cs="Courier New"/>
          <w:noProof/>
          <w:sz w:val="20"/>
        </w:rPr>
        <w:tab/>
        <w:t>#2 (1024 bit)</w:t>
      </w:r>
    </w:p>
    <w:p w14:paraId="56EBF730" w14:textId="245FA5F0" w:rsidR="004A3207" w:rsidRPr="004A3207" w:rsidRDefault="004830C5" w:rsidP="004830C5">
      <w:pPr>
        <w:pStyle w:val="CMDOutput"/>
        <w:rPr>
          <w:rFonts w:cs="Courier New"/>
          <w:noProof/>
          <w:sz w:val="20"/>
        </w:rPr>
      </w:pPr>
      <w:r w:rsidRPr="004830C5">
        <w:rPr>
          <w:rFonts w:cs="Courier New"/>
          <w:noProof/>
          <w:sz w:val="20"/>
        </w:rPr>
        <w:tab/>
        <w:t>lifetime:</w:t>
      </w:r>
      <w:r w:rsidRPr="004830C5">
        <w:rPr>
          <w:rFonts w:cs="Courier New"/>
          <w:noProof/>
          <w:sz w:val="20"/>
        </w:rPr>
        <w:tab/>
      </w:r>
      <w:r w:rsidRPr="004830C5">
        <w:rPr>
          <w:rFonts w:cs="Courier New"/>
          <w:noProof/>
          <w:sz w:val="20"/>
        </w:rPr>
        <w:tab/>
        <w:t xml:space="preserve">86400 seconds, no volume </w:t>
      </w:r>
      <w:r w:rsidR="004A3207" w:rsidRPr="004A3207">
        <w:rPr>
          <w:rFonts w:cs="Courier New"/>
          <w:noProof/>
          <w:sz w:val="20"/>
        </w:rPr>
        <w:t>limit</w:t>
      </w:r>
    </w:p>
    <w:p w14:paraId="3576E2E7" w14:textId="77777777" w:rsidR="006C4765" w:rsidRPr="007309B1" w:rsidRDefault="006C4765" w:rsidP="00143A84">
      <w:pPr>
        <w:pStyle w:val="StepHead"/>
        <w:rPr>
          <w:noProof/>
        </w:rPr>
      </w:pPr>
      <w:r w:rsidRPr="007309B1">
        <w:rPr>
          <w:noProof/>
        </w:rPr>
        <w:t>Configure pre-shared keys.</w:t>
      </w:r>
    </w:p>
    <w:p w14:paraId="2CEB7D87" w14:textId="77777777" w:rsidR="006C4765" w:rsidRPr="007309B1" w:rsidRDefault="006C4765" w:rsidP="006C4765">
      <w:pPr>
        <w:pStyle w:val="BodyTextL25"/>
        <w:rPr>
          <w:noProof/>
        </w:rPr>
      </w:pPr>
      <w:r w:rsidRPr="007309B1">
        <w:rPr>
          <w:noProof/>
        </w:rPr>
        <w:t>Because pre-shared keys are used as the authentication method in the IKE policy,</w:t>
      </w:r>
      <w:r w:rsidRPr="007334B1">
        <w:t xml:space="preserve"> a key </w:t>
      </w:r>
      <w:r>
        <w:t xml:space="preserve">must be configured </w:t>
      </w:r>
      <w:r w:rsidRPr="007334B1">
        <w:t>on each router that points to the other VPN endpoint. These keys must match for authentication to be successful. The global configuration</w:t>
      </w:r>
      <w:r>
        <w:t xml:space="preserve"> mode</w:t>
      </w:r>
      <w:r w:rsidRPr="007334B1">
        <w:t xml:space="preserve"> </w:t>
      </w:r>
      <w:r w:rsidRPr="004A3207">
        <w:rPr>
          <w:b/>
        </w:rPr>
        <w:t>crypto isakmp key</w:t>
      </w:r>
      <w:r w:rsidRPr="009E59A7">
        <w:t xml:space="preserve"> </w:t>
      </w:r>
      <w:r w:rsidRPr="004A3207">
        <w:rPr>
          <w:i/>
        </w:rPr>
        <w:t>key-string</w:t>
      </w:r>
      <w:r w:rsidR="004A3207">
        <w:t xml:space="preserve"> </w:t>
      </w:r>
      <w:r w:rsidRPr="004A3207">
        <w:rPr>
          <w:b/>
        </w:rPr>
        <w:t>address</w:t>
      </w:r>
      <w:r w:rsidR="004A3207">
        <w:t xml:space="preserve"> </w:t>
      </w:r>
      <w:r w:rsidRPr="004A3207">
        <w:rPr>
          <w:i/>
        </w:rPr>
        <w:t>ip-address</w:t>
      </w:r>
      <w:r w:rsidR="004A3207">
        <w:t xml:space="preserve"> </w:t>
      </w:r>
      <w:r w:rsidRPr="007334B1">
        <w:t xml:space="preserve">command </w:t>
      </w:r>
      <w:r w:rsidRPr="007309B1">
        <w:rPr>
          <w:noProof/>
        </w:rPr>
        <w:t>is used to enter a pre-shared key. Use the IP address of the remote peer</w:t>
      </w:r>
      <w:r w:rsidR="00267D5D">
        <w:rPr>
          <w:noProof/>
        </w:rPr>
        <w:t>.</w:t>
      </w:r>
      <w:r w:rsidRPr="007334B1">
        <w:t xml:space="preserve"> </w:t>
      </w:r>
      <w:r w:rsidR="00267D5D">
        <w:t>The IP address</w:t>
      </w:r>
      <w:r>
        <w:t xml:space="preserve"> is </w:t>
      </w:r>
      <w:r w:rsidRPr="007309B1">
        <w:rPr>
          <w:noProof/>
        </w:rPr>
        <w:t>the remote interface that the peer would use to route traffic to the local router.</w:t>
      </w:r>
    </w:p>
    <w:p w14:paraId="613B7411" w14:textId="77777777" w:rsidR="006C4765" w:rsidRPr="007309B1" w:rsidRDefault="006C4765" w:rsidP="006C4765">
      <w:pPr>
        <w:pStyle w:val="BodyTextL25"/>
        <w:rPr>
          <w:noProof/>
        </w:rPr>
      </w:pPr>
      <w:r w:rsidRPr="007309B1">
        <w:rPr>
          <w:noProof/>
        </w:rPr>
        <w:t>Which IP address should you use to configure the IKE peer, given the topology diagram and IP addressing table?</w:t>
      </w:r>
    </w:p>
    <w:p w14:paraId="40E089B7"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01100DA5"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5FE83673"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6A7DCCDE" w14:textId="77777777" w:rsidR="006C4765" w:rsidRPr="007309B1" w:rsidRDefault="006C4765" w:rsidP="006C4765">
      <w:pPr>
        <w:pStyle w:val="BodyTextL25"/>
        <w:rPr>
          <w:noProof/>
        </w:rPr>
      </w:pPr>
      <w:r w:rsidRPr="007309B1">
        <w:rPr>
          <w:noProof/>
          <w:highlight w:val="lightGray"/>
        </w:rPr>
        <w:t xml:space="preserve">The IP address should be </w:t>
      </w:r>
      <w:r w:rsidR="004A3207">
        <w:rPr>
          <w:noProof/>
          <w:highlight w:val="lightGray"/>
        </w:rPr>
        <w:t xml:space="preserve">the ASA outside </w:t>
      </w:r>
      <w:r w:rsidRPr="007309B1">
        <w:rPr>
          <w:noProof/>
          <w:highlight w:val="lightGray"/>
        </w:rPr>
        <w:t xml:space="preserve">IP address </w:t>
      </w:r>
      <w:r w:rsidR="00267D5D">
        <w:rPr>
          <w:noProof/>
          <w:highlight w:val="lightGray"/>
        </w:rPr>
        <w:t xml:space="preserve">of </w:t>
      </w:r>
      <w:r w:rsidR="004A3207">
        <w:rPr>
          <w:noProof/>
          <w:highlight w:val="lightGray"/>
        </w:rPr>
        <w:t>209.165.200.226</w:t>
      </w:r>
      <w:r w:rsidRPr="007309B1">
        <w:rPr>
          <w:noProof/>
          <w:highlight w:val="lightGray"/>
        </w:rPr>
        <w:t>.</w:t>
      </w:r>
    </w:p>
    <w:p w14:paraId="772945F3" w14:textId="77777777" w:rsidR="006C4765" w:rsidRPr="007309B1" w:rsidRDefault="006C4765" w:rsidP="00143A84">
      <w:pPr>
        <w:pStyle w:val="SubStepAlpha"/>
        <w:rPr>
          <w:noProof/>
        </w:rPr>
      </w:pPr>
      <w:r w:rsidRPr="007309B1">
        <w:rPr>
          <w:noProof/>
        </w:rPr>
        <w:lastRenderedPageBreak/>
        <w:t xml:space="preserve">Each IP address that is used to configure the IKE peers is also referred to as the IP address of the remote VPN endpoint. Configure the pre-shared key of </w:t>
      </w:r>
      <w:r w:rsidR="004A3207">
        <w:rPr>
          <w:b/>
        </w:rPr>
        <w:t>SECRET-KEY</w:t>
      </w:r>
      <w:r w:rsidRPr="007309B1">
        <w:rPr>
          <w:noProof/>
        </w:rPr>
        <w:t xml:space="preserve"> on R</w:t>
      </w:r>
      <w:r w:rsidR="004A3207">
        <w:rPr>
          <w:noProof/>
        </w:rPr>
        <w:t>3</w:t>
      </w:r>
      <w:r w:rsidRPr="007309B1">
        <w:rPr>
          <w:noProof/>
        </w:rPr>
        <w:t xml:space="preserve">. Production networks should use a complex key. This command points to the remote </w:t>
      </w:r>
      <w:r w:rsidR="004A3207">
        <w:rPr>
          <w:noProof/>
        </w:rPr>
        <w:t xml:space="preserve">ASA outside </w:t>
      </w:r>
      <w:r w:rsidRPr="007309B1">
        <w:rPr>
          <w:noProof/>
        </w:rPr>
        <w:t>IP address.</w:t>
      </w:r>
    </w:p>
    <w:p w14:paraId="056D6B4D" w14:textId="77777777" w:rsidR="006C4765" w:rsidRPr="007309B1" w:rsidRDefault="004A3207" w:rsidP="006C4765">
      <w:pPr>
        <w:pStyle w:val="CMD"/>
        <w:rPr>
          <w:noProof/>
        </w:rPr>
      </w:pPr>
      <w:r>
        <w:rPr>
          <w:noProof/>
        </w:rPr>
        <w:t>R3</w:t>
      </w:r>
      <w:r w:rsidR="006C4765" w:rsidRPr="007309B1">
        <w:rPr>
          <w:noProof/>
        </w:rPr>
        <w:t xml:space="preserve">(config)# </w:t>
      </w:r>
      <w:r w:rsidRPr="004A3207">
        <w:rPr>
          <w:b/>
          <w:noProof/>
        </w:rPr>
        <w:t>crypto isakmp key SECRET-KEY address 209.165.200.226</w:t>
      </w:r>
    </w:p>
    <w:p w14:paraId="51BA0B5D" w14:textId="77777777" w:rsidR="006C4765" w:rsidRPr="007309B1" w:rsidRDefault="006C4765" w:rsidP="00143A84">
      <w:pPr>
        <w:pStyle w:val="StepHead"/>
        <w:rPr>
          <w:noProof/>
        </w:rPr>
      </w:pPr>
      <w:r w:rsidRPr="007309B1">
        <w:rPr>
          <w:noProof/>
        </w:rPr>
        <w:t>Configure the IPsec transform set and lifetime.</w:t>
      </w:r>
    </w:p>
    <w:p w14:paraId="6952D6EF" w14:textId="77777777" w:rsidR="006C4765" w:rsidRPr="007309B1" w:rsidRDefault="006C4765" w:rsidP="00143A84">
      <w:pPr>
        <w:pStyle w:val="SubStepAlpha"/>
        <w:rPr>
          <w:noProof/>
        </w:rPr>
      </w:pPr>
      <w:r w:rsidRPr="007309B1">
        <w:rPr>
          <w:noProof/>
        </w:rPr>
        <w:t xml:space="preserve">The IPsec transform set is another crypto configuration parameter that routers negotiate to form a security association. </w:t>
      </w:r>
      <w:r w:rsidR="0094063B">
        <w:rPr>
          <w:noProof/>
        </w:rPr>
        <w:t xml:space="preserve">It is configured using </w:t>
      </w:r>
      <w:r w:rsidR="0094063B" w:rsidRPr="007309B1">
        <w:rPr>
          <w:noProof/>
        </w:rPr>
        <w:t xml:space="preserve">the </w:t>
      </w:r>
      <w:r w:rsidR="0094063B" w:rsidRPr="0094063B">
        <w:rPr>
          <w:b/>
          <w:noProof/>
        </w:rPr>
        <w:t>crypto ipsec transform-set</w:t>
      </w:r>
      <w:r w:rsidR="0094063B" w:rsidRPr="007309B1">
        <w:rPr>
          <w:noProof/>
        </w:rPr>
        <w:t xml:space="preserve"> </w:t>
      </w:r>
      <w:r w:rsidR="0094063B" w:rsidRPr="0094063B">
        <w:rPr>
          <w:i/>
          <w:noProof/>
        </w:rPr>
        <w:t>tag</w:t>
      </w:r>
      <w:r w:rsidR="0094063B" w:rsidRPr="009E59A7">
        <w:t xml:space="preserve"> </w:t>
      </w:r>
      <w:r w:rsidR="0094063B">
        <w:t xml:space="preserve">global configuration command. Configure the transform set with the tag </w:t>
      </w:r>
      <w:r w:rsidR="0094063B" w:rsidRPr="0094063B">
        <w:rPr>
          <w:b/>
        </w:rPr>
        <w:t>ESP-TUNNEL</w:t>
      </w:r>
      <w:r w:rsidR="0094063B">
        <w:t xml:space="preserve">. </w:t>
      </w:r>
      <w:r w:rsidRPr="007309B1">
        <w:rPr>
          <w:noProof/>
        </w:rPr>
        <w:t xml:space="preserve">Use </w:t>
      </w:r>
      <w:r w:rsidRPr="0094063B">
        <w:rPr>
          <w:b/>
          <w:noProof/>
        </w:rPr>
        <w:t>?</w:t>
      </w:r>
      <w:r w:rsidRPr="007309B1">
        <w:rPr>
          <w:noProof/>
        </w:rPr>
        <w:t xml:space="preserve"> to see which parameters are available.</w:t>
      </w:r>
    </w:p>
    <w:p w14:paraId="2A0C7B19" w14:textId="77777777" w:rsidR="0094063B" w:rsidRDefault="0094063B" w:rsidP="0094063B">
      <w:pPr>
        <w:pStyle w:val="CMD"/>
        <w:rPr>
          <w:noProof/>
        </w:rPr>
      </w:pPr>
      <w:r>
        <w:rPr>
          <w:noProof/>
        </w:rPr>
        <w:t>R3</w:t>
      </w:r>
      <w:r w:rsidR="006C4765" w:rsidRPr="000D017F">
        <w:rPr>
          <w:noProof/>
        </w:rPr>
        <w:t xml:space="preserve">(config)# </w:t>
      </w:r>
      <w:r w:rsidRPr="0094063B">
        <w:rPr>
          <w:b/>
          <w:noProof/>
        </w:rPr>
        <w:t xml:space="preserve">crypto ipsec transform-set </w:t>
      </w:r>
      <w:r w:rsidRPr="007F7420">
        <w:rPr>
          <w:b/>
          <w:noProof/>
        </w:rPr>
        <w:t>ESP-TUNNEL ?</w:t>
      </w:r>
    </w:p>
    <w:p w14:paraId="3BDB339E" w14:textId="77777777" w:rsidR="0094063B" w:rsidRDefault="0094063B" w:rsidP="0094063B">
      <w:pPr>
        <w:pStyle w:val="CMD"/>
        <w:rPr>
          <w:noProof/>
        </w:rPr>
      </w:pPr>
      <w:r>
        <w:rPr>
          <w:noProof/>
        </w:rPr>
        <w:t xml:space="preserve">  ah-md5-hmac      AH-HMAC-MD5 transform</w:t>
      </w:r>
    </w:p>
    <w:p w14:paraId="6357FD74" w14:textId="77777777" w:rsidR="0094063B" w:rsidRDefault="0094063B" w:rsidP="0094063B">
      <w:pPr>
        <w:pStyle w:val="CMD"/>
        <w:rPr>
          <w:noProof/>
        </w:rPr>
      </w:pPr>
      <w:r>
        <w:rPr>
          <w:noProof/>
        </w:rPr>
        <w:t xml:space="preserve">  ah-sha-hmac      AH-HMAC-SHA transform</w:t>
      </w:r>
    </w:p>
    <w:p w14:paraId="41A328CD" w14:textId="77777777" w:rsidR="0094063B" w:rsidRDefault="0094063B" w:rsidP="0094063B">
      <w:pPr>
        <w:pStyle w:val="CMD"/>
        <w:rPr>
          <w:noProof/>
        </w:rPr>
      </w:pPr>
      <w:r>
        <w:rPr>
          <w:noProof/>
        </w:rPr>
        <w:t xml:space="preserve">  ah-sha256-hmac   AH-HMAC-SHA256 transform on R3</w:t>
      </w:r>
    </w:p>
    <w:p w14:paraId="2B611C43" w14:textId="77777777" w:rsidR="0094063B" w:rsidRDefault="0094063B" w:rsidP="0094063B">
      <w:pPr>
        <w:pStyle w:val="CMD"/>
        <w:rPr>
          <w:noProof/>
        </w:rPr>
      </w:pPr>
      <w:r>
        <w:rPr>
          <w:noProof/>
        </w:rPr>
        <w:t xml:space="preserve">  ah-sha384-hmac   AH-HMAC-SHA384 transform</w:t>
      </w:r>
    </w:p>
    <w:p w14:paraId="4785FD5F" w14:textId="77777777" w:rsidR="0094063B" w:rsidRDefault="0094063B" w:rsidP="0094063B">
      <w:pPr>
        <w:pStyle w:val="CMD"/>
        <w:rPr>
          <w:noProof/>
        </w:rPr>
      </w:pPr>
      <w:r>
        <w:rPr>
          <w:noProof/>
        </w:rPr>
        <w:t xml:space="preserve">  ah-sha512-hmac   AH-HMAC-SHA512 transform</w:t>
      </w:r>
    </w:p>
    <w:p w14:paraId="7A5606D7" w14:textId="77777777" w:rsidR="0094063B" w:rsidRDefault="0094063B" w:rsidP="0094063B">
      <w:pPr>
        <w:pStyle w:val="CMD"/>
        <w:rPr>
          <w:noProof/>
        </w:rPr>
      </w:pPr>
      <w:r>
        <w:rPr>
          <w:noProof/>
        </w:rPr>
        <w:t xml:space="preserve">  comp-lzs         IP Compression using the LZS compression algorithm</w:t>
      </w:r>
    </w:p>
    <w:p w14:paraId="5151646F" w14:textId="77777777" w:rsidR="0094063B" w:rsidRPr="0094063B" w:rsidRDefault="0094063B" w:rsidP="0094063B">
      <w:pPr>
        <w:pStyle w:val="CMD"/>
        <w:rPr>
          <w:noProof/>
          <w:highlight w:val="yellow"/>
        </w:rPr>
      </w:pPr>
      <w:r>
        <w:rPr>
          <w:noProof/>
        </w:rPr>
        <w:t xml:space="preserve">  </w:t>
      </w:r>
      <w:r w:rsidRPr="0094063B">
        <w:rPr>
          <w:noProof/>
          <w:highlight w:val="yellow"/>
        </w:rPr>
        <w:t>esp-3des         ESP transform using 3DES(EDE) cipher (168 bits)</w:t>
      </w:r>
    </w:p>
    <w:p w14:paraId="3A86D9C1" w14:textId="77777777" w:rsidR="0094063B" w:rsidRDefault="0094063B" w:rsidP="0094063B">
      <w:pPr>
        <w:pStyle w:val="CMD"/>
        <w:rPr>
          <w:noProof/>
        </w:rPr>
      </w:pPr>
      <w:r>
        <w:rPr>
          <w:noProof/>
        </w:rPr>
        <w:t xml:space="preserve">  esp-aes          ESP transform using AES cipher</w:t>
      </w:r>
    </w:p>
    <w:p w14:paraId="625C9C60" w14:textId="77777777" w:rsidR="0094063B" w:rsidRDefault="0094063B" w:rsidP="0094063B">
      <w:pPr>
        <w:pStyle w:val="CMD"/>
        <w:rPr>
          <w:noProof/>
        </w:rPr>
      </w:pPr>
      <w:r>
        <w:rPr>
          <w:noProof/>
        </w:rPr>
        <w:t xml:space="preserve">  esp-des          ESP transform using DES cipher (56 bits)</w:t>
      </w:r>
    </w:p>
    <w:p w14:paraId="15E7F1DC" w14:textId="77777777" w:rsidR="0094063B" w:rsidRDefault="0094063B" w:rsidP="0094063B">
      <w:pPr>
        <w:pStyle w:val="CMD"/>
        <w:rPr>
          <w:noProof/>
        </w:rPr>
      </w:pPr>
      <w:r>
        <w:rPr>
          <w:noProof/>
        </w:rPr>
        <w:t xml:space="preserve">  esp-gcm          ESP transform using GCM cipher</w:t>
      </w:r>
    </w:p>
    <w:p w14:paraId="7E36365F" w14:textId="77777777" w:rsidR="0094063B" w:rsidRDefault="0094063B" w:rsidP="0094063B">
      <w:pPr>
        <w:pStyle w:val="CMD"/>
        <w:rPr>
          <w:noProof/>
        </w:rPr>
      </w:pPr>
      <w:r>
        <w:rPr>
          <w:noProof/>
        </w:rPr>
        <w:t xml:space="preserve">  esp-gmac         ESP transform using GMAC cipher</w:t>
      </w:r>
    </w:p>
    <w:p w14:paraId="00D0D639" w14:textId="77777777" w:rsidR="0094063B" w:rsidRDefault="0094063B" w:rsidP="0094063B">
      <w:pPr>
        <w:pStyle w:val="CMD"/>
        <w:rPr>
          <w:noProof/>
        </w:rPr>
      </w:pPr>
      <w:r>
        <w:rPr>
          <w:noProof/>
        </w:rPr>
        <w:t xml:space="preserve">  esp-md5-hmac     ESP transform using HMAC-MD5 auth</w:t>
      </w:r>
    </w:p>
    <w:p w14:paraId="66B6F7FC" w14:textId="77777777" w:rsidR="0094063B" w:rsidRDefault="0094063B" w:rsidP="0094063B">
      <w:pPr>
        <w:pStyle w:val="CMD"/>
        <w:rPr>
          <w:noProof/>
        </w:rPr>
      </w:pPr>
      <w:r>
        <w:rPr>
          <w:noProof/>
        </w:rPr>
        <w:t xml:space="preserve">  esp-null         ESP transform w/o cipher</w:t>
      </w:r>
    </w:p>
    <w:p w14:paraId="14546FFE" w14:textId="77777777" w:rsidR="0094063B" w:rsidRDefault="0094063B" w:rsidP="0094063B">
      <w:pPr>
        <w:pStyle w:val="CMD"/>
        <w:rPr>
          <w:noProof/>
        </w:rPr>
      </w:pPr>
      <w:r>
        <w:rPr>
          <w:noProof/>
        </w:rPr>
        <w:t xml:space="preserve">  esp-seal         ESP transform using SEAL cipher (160 bits)</w:t>
      </w:r>
    </w:p>
    <w:p w14:paraId="0659225E" w14:textId="77777777" w:rsidR="0094063B" w:rsidRPr="0094063B" w:rsidRDefault="0094063B" w:rsidP="0094063B">
      <w:pPr>
        <w:pStyle w:val="CMD"/>
        <w:rPr>
          <w:noProof/>
          <w:highlight w:val="yellow"/>
        </w:rPr>
      </w:pPr>
      <w:r>
        <w:rPr>
          <w:noProof/>
        </w:rPr>
        <w:t xml:space="preserve">  </w:t>
      </w:r>
      <w:r w:rsidRPr="0094063B">
        <w:rPr>
          <w:noProof/>
          <w:highlight w:val="yellow"/>
        </w:rPr>
        <w:t>esp-sha-hmac     ESP transform using HMAC-SHA auth</w:t>
      </w:r>
    </w:p>
    <w:p w14:paraId="24882161" w14:textId="77777777" w:rsidR="0094063B" w:rsidRDefault="0094063B" w:rsidP="0094063B">
      <w:pPr>
        <w:pStyle w:val="CMD"/>
        <w:rPr>
          <w:noProof/>
        </w:rPr>
      </w:pPr>
      <w:r>
        <w:rPr>
          <w:noProof/>
        </w:rPr>
        <w:t xml:space="preserve">  esp-sha256-hmac  ESP transform using HMAC-SHA256 auth</w:t>
      </w:r>
    </w:p>
    <w:p w14:paraId="157546AE" w14:textId="77777777" w:rsidR="0094063B" w:rsidRDefault="0094063B" w:rsidP="0094063B">
      <w:pPr>
        <w:pStyle w:val="CMD"/>
        <w:rPr>
          <w:noProof/>
        </w:rPr>
      </w:pPr>
      <w:r>
        <w:rPr>
          <w:noProof/>
        </w:rPr>
        <w:t xml:space="preserve">  esp-sha384-hmac  ESP transform using HMAC-SHA384 auth</w:t>
      </w:r>
    </w:p>
    <w:p w14:paraId="4F253CC7" w14:textId="77777777" w:rsidR="0094063B" w:rsidRDefault="0094063B" w:rsidP="0094063B">
      <w:pPr>
        <w:pStyle w:val="CMD"/>
        <w:rPr>
          <w:noProof/>
        </w:rPr>
      </w:pPr>
      <w:r>
        <w:rPr>
          <w:noProof/>
        </w:rPr>
        <w:t xml:space="preserve">  esp-sha512-hmac  ESP transform using HMAC-SHA512 auth</w:t>
      </w:r>
    </w:p>
    <w:p w14:paraId="629987A4" w14:textId="77777777" w:rsidR="006C4765" w:rsidRPr="007309B1" w:rsidRDefault="006C4765" w:rsidP="0094063B">
      <w:pPr>
        <w:pStyle w:val="CMD"/>
        <w:rPr>
          <w:noProof/>
        </w:rPr>
      </w:pPr>
      <w:r w:rsidRPr="007309B1">
        <w:rPr>
          <w:noProof/>
        </w:rPr>
        <w:t xml:space="preserve"> </w:t>
      </w:r>
    </w:p>
    <w:p w14:paraId="36F58741" w14:textId="77777777" w:rsidR="006C4765" w:rsidRPr="007334B1" w:rsidRDefault="007E6641" w:rsidP="00143A84">
      <w:pPr>
        <w:pStyle w:val="SubStepAlpha"/>
      </w:pPr>
      <w:r>
        <w:rPr>
          <w:noProof/>
        </w:rPr>
        <w:t xml:space="preserve">In our Site-to-site VPN with the ASA, we will use the two highlitghed parameters. </w:t>
      </w:r>
      <w:r w:rsidR="0094063B">
        <w:rPr>
          <w:noProof/>
        </w:rPr>
        <w:t>Complete the command by entering the two highlighted parameters</w:t>
      </w:r>
      <w:r w:rsidR="006C4765">
        <w:t>.</w:t>
      </w:r>
    </w:p>
    <w:p w14:paraId="045298F1" w14:textId="77777777" w:rsidR="0094063B" w:rsidRDefault="006C4765" w:rsidP="006C4765">
      <w:pPr>
        <w:pStyle w:val="CMD"/>
        <w:rPr>
          <w:noProof/>
        </w:rPr>
      </w:pPr>
      <w:r w:rsidRPr="007309B1">
        <w:rPr>
          <w:noProof/>
        </w:rPr>
        <w:t>R</w:t>
      </w:r>
      <w:r w:rsidR="0094063B">
        <w:rPr>
          <w:noProof/>
        </w:rPr>
        <w:t>3</w:t>
      </w:r>
      <w:r w:rsidRPr="007309B1">
        <w:rPr>
          <w:noProof/>
        </w:rPr>
        <w:t xml:space="preserve">(config)# </w:t>
      </w:r>
      <w:r w:rsidRPr="0094063B">
        <w:rPr>
          <w:b/>
          <w:noProof/>
        </w:rPr>
        <w:t xml:space="preserve">crypto ipsec transform-set </w:t>
      </w:r>
      <w:r w:rsidR="0094063B" w:rsidRPr="0094063B">
        <w:rPr>
          <w:b/>
          <w:noProof/>
        </w:rPr>
        <w:t>ESP-TUNNEL esp-3des esp-sha-hmac</w:t>
      </w:r>
      <w:r w:rsidR="0094063B" w:rsidRPr="0094063B">
        <w:rPr>
          <w:noProof/>
        </w:rPr>
        <w:t xml:space="preserve"> </w:t>
      </w:r>
    </w:p>
    <w:p w14:paraId="6FC1FE3C" w14:textId="77777777" w:rsidR="006C4765" w:rsidRPr="007309B1" w:rsidRDefault="006C4765">
      <w:pPr>
        <w:pStyle w:val="BodyTextL50"/>
        <w:rPr>
          <w:noProof/>
        </w:rPr>
      </w:pPr>
      <w:r w:rsidRPr="007309B1">
        <w:rPr>
          <w:noProof/>
        </w:rPr>
        <w:t>What is the function of the IPsec transform set?</w:t>
      </w:r>
    </w:p>
    <w:p w14:paraId="004335D8"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2D753E44"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05E28349"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5DD33B71"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0B9C5989" w14:textId="77777777" w:rsidR="006C4765" w:rsidRPr="007309B1" w:rsidRDefault="006C4765" w:rsidP="006C4765">
      <w:pPr>
        <w:pStyle w:val="BodyTextL50"/>
        <w:rPr>
          <w:noProof/>
        </w:rPr>
      </w:pPr>
      <w:r w:rsidRPr="007309B1">
        <w:rPr>
          <w:noProof/>
          <w:highlight w:val="lightGray"/>
        </w:rPr>
        <w:t>The IPsec transform set specifies the cryptographic algorithms and functions (transforms) that a router employs on the data packets sent through the IPsec tunnel. These algorithms include the encryption, encapsulation, authentication, and data integrity services that IPsec can apply.</w:t>
      </w:r>
    </w:p>
    <w:p w14:paraId="08239D70" w14:textId="77777777" w:rsidR="006C4765" w:rsidRPr="007309B1" w:rsidRDefault="006C4765" w:rsidP="00143A84">
      <w:pPr>
        <w:pStyle w:val="StepHead"/>
        <w:rPr>
          <w:noProof/>
        </w:rPr>
      </w:pPr>
      <w:r w:rsidRPr="007309B1">
        <w:rPr>
          <w:noProof/>
        </w:rPr>
        <w:t>Define interesting traffic.</w:t>
      </w:r>
    </w:p>
    <w:p w14:paraId="595B7BCC" w14:textId="77777777" w:rsidR="006C4765" w:rsidRPr="007309B1" w:rsidRDefault="006C4765" w:rsidP="006C4765">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 xml:space="preserve">router which traffic to encrypt. A packet that is permitted by an access list used for defining IPsec traffic is encrypted if the IPsec session is configured correctly. A packet that is denied by one of these access lists is </w:t>
      </w:r>
      <w:r w:rsidRPr="007309B1">
        <w:rPr>
          <w:noProof/>
        </w:rPr>
        <w:lastRenderedPageBreak/>
        <w:t>not dropped</w:t>
      </w:r>
      <w:r w:rsidR="00267D5D">
        <w:rPr>
          <w:noProof/>
        </w:rPr>
        <w:t>.</w:t>
      </w:r>
      <w:r w:rsidRPr="007334B1">
        <w:t xml:space="preserve"> </w:t>
      </w:r>
      <w:r w:rsidR="00267D5D">
        <w:t>The packet</w:t>
      </w:r>
      <w:r>
        <w:t xml:space="preserve"> is</w:t>
      </w:r>
      <w:r w:rsidRPr="007334B1">
        <w:t xml:space="preserve"> </w:t>
      </w:r>
      <w:r w:rsidRPr="007309B1">
        <w:rPr>
          <w:noProof/>
        </w:rPr>
        <w:t xml:space="preserve">sent unencrypted. Also, like any other access list, there is an implicit deny at the end, which means the default action is to not encrypt traffic. If there is no IPsec security association correctly configured, no traffic is </w:t>
      </w:r>
      <w:r w:rsidRPr="007F7420">
        <w:rPr>
          <w:noProof/>
        </w:rPr>
        <w:t>encrypted</w:t>
      </w:r>
      <w:r w:rsidRPr="007309B1">
        <w:rPr>
          <w:noProof/>
        </w:rPr>
        <w:t xml:space="preserve"> and traffic is forwarded unencrypted.</w:t>
      </w:r>
    </w:p>
    <w:p w14:paraId="25A91E19" w14:textId="77777777" w:rsidR="006C4765" w:rsidRPr="007309B1" w:rsidRDefault="006C4765" w:rsidP="006C4765">
      <w:pPr>
        <w:pStyle w:val="BodyTextL25"/>
        <w:rPr>
          <w:noProof/>
        </w:rPr>
      </w:pPr>
      <w:r w:rsidRPr="007309B1">
        <w:rPr>
          <w:noProof/>
        </w:rPr>
        <w:t>In this scenario,</w:t>
      </w:r>
      <w:r w:rsidRPr="007334B1">
        <w:t xml:space="preserve"> </w:t>
      </w:r>
      <w:r>
        <w:t>from the perspective of R</w:t>
      </w:r>
      <w:r w:rsidR="00BA131B">
        <w:t>3</w:t>
      </w:r>
      <w:r>
        <w:t xml:space="preserve">, </w:t>
      </w:r>
      <w:r w:rsidRPr="007309B1">
        <w:rPr>
          <w:noProof/>
        </w:rPr>
        <w:t>the traffic you want to encrypt is traffic going from R</w:t>
      </w:r>
      <w:r w:rsidR="00BA131B">
        <w:rPr>
          <w:noProof/>
        </w:rPr>
        <w:t>3</w:t>
      </w:r>
      <w:r w:rsidRPr="007309B1">
        <w:rPr>
          <w:noProof/>
        </w:rPr>
        <w:t xml:space="preserve">’s Ethernet LAN to </w:t>
      </w:r>
      <w:r w:rsidR="00BA131B">
        <w:rPr>
          <w:noProof/>
        </w:rPr>
        <w:t xml:space="preserve">the ASA inside </w:t>
      </w:r>
      <w:r w:rsidRPr="007309B1">
        <w:rPr>
          <w:noProof/>
        </w:rPr>
        <w:t>LAN or vice versa</w:t>
      </w:r>
      <w:r>
        <w:t xml:space="preserve"> from the perspective of </w:t>
      </w:r>
      <w:r w:rsidR="00BA131B">
        <w:t>the ASA</w:t>
      </w:r>
      <w:r w:rsidRPr="007334B1">
        <w:t xml:space="preserve">. </w:t>
      </w:r>
    </w:p>
    <w:p w14:paraId="63F46884" w14:textId="77777777" w:rsidR="006C4765" w:rsidRPr="007309B1" w:rsidRDefault="006C4765" w:rsidP="00143A84">
      <w:pPr>
        <w:pStyle w:val="SubStepAlpha"/>
        <w:rPr>
          <w:noProof/>
        </w:rPr>
      </w:pPr>
      <w:r w:rsidRPr="007309B1">
        <w:rPr>
          <w:noProof/>
        </w:rPr>
        <w:t>Configure the IPsec VPN interesting traffic ACL on R3.</w:t>
      </w:r>
    </w:p>
    <w:p w14:paraId="325A7C13" w14:textId="77777777" w:rsidR="00BA131B" w:rsidRPr="00BA131B" w:rsidRDefault="00BA131B" w:rsidP="00BA131B">
      <w:pPr>
        <w:pStyle w:val="CMD"/>
        <w:rPr>
          <w:b/>
          <w:noProof/>
        </w:rPr>
      </w:pPr>
      <w:r>
        <w:rPr>
          <w:noProof/>
        </w:rPr>
        <w:t xml:space="preserve">R3(config)# </w:t>
      </w:r>
      <w:r w:rsidRPr="00BA131B">
        <w:rPr>
          <w:b/>
          <w:noProof/>
        </w:rPr>
        <w:t>ip access-list extended VPN-ACL</w:t>
      </w:r>
    </w:p>
    <w:p w14:paraId="5456C2DD" w14:textId="77777777" w:rsidR="00BA131B" w:rsidRPr="00BA131B" w:rsidRDefault="00BA131B" w:rsidP="00BA131B">
      <w:pPr>
        <w:pStyle w:val="CMD"/>
        <w:rPr>
          <w:b/>
          <w:noProof/>
        </w:rPr>
      </w:pPr>
      <w:r>
        <w:rPr>
          <w:noProof/>
        </w:rPr>
        <w:t xml:space="preserve">R3(config-ext-nacl)# </w:t>
      </w:r>
      <w:r w:rsidRPr="00BA131B">
        <w:rPr>
          <w:b/>
          <w:noProof/>
        </w:rPr>
        <w:t>remark Link to the CCNAS-ASA</w:t>
      </w:r>
    </w:p>
    <w:p w14:paraId="1F7E6996" w14:textId="77777777" w:rsidR="00BA131B" w:rsidRDefault="00BA131B" w:rsidP="00BA131B">
      <w:pPr>
        <w:pStyle w:val="CMD"/>
        <w:rPr>
          <w:noProof/>
        </w:rPr>
      </w:pPr>
      <w:r>
        <w:rPr>
          <w:noProof/>
        </w:rPr>
        <w:t xml:space="preserve">R3(config-ext-nacl)# </w:t>
      </w:r>
      <w:r w:rsidRPr="00BA131B">
        <w:rPr>
          <w:b/>
          <w:noProof/>
        </w:rPr>
        <w:t>permit ip 172.16.3.0 0.0.0.255 192.168.1.0 0.0.0.255</w:t>
      </w:r>
    </w:p>
    <w:p w14:paraId="4FA5560A" w14:textId="77777777" w:rsidR="00BA131B" w:rsidRDefault="00BA131B" w:rsidP="00BA131B">
      <w:pPr>
        <w:pStyle w:val="CMD"/>
        <w:rPr>
          <w:noProof/>
        </w:rPr>
      </w:pPr>
      <w:r>
        <w:rPr>
          <w:noProof/>
        </w:rPr>
        <w:t xml:space="preserve">R3(config-ext-nacl)# </w:t>
      </w:r>
      <w:r w:rsidRPr="00BA131B">
        <w:rPr>
          <w:b/>
          <w:noProof/>
        </w:rPr>
        <w:t>exit</w:t>
      </w:r>
    </w:p>
    <w:p w14:paraId="14E2A077" w14:textId="77777777" w:rsidR="006C4765" w:rsidRPr="007309B1" w:rsidRDefault="006C4765" w:rsidP="006C4765">
      <w:pPr>
        <w:pStyle w:val="BodyTextL50"/>
        <w:rPr>
          <w:noProof/>
        </w:rPr>
      </w:pPr>
      <w:r w:rsidRPr="007309B1">
        <w:rPr>
          <w:noProof/>
        </w:rPr>
        <w:t>Does IPsec evaluate whether the access lists are mirrored as a requirement to negotiate its security association?</w:t>
      </w:r>
    </w:p>
    <w:p w14:paraId="5532BF1C"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16DA72C3"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5571514B"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77489BC2" w14:textId="77777777" w:rsidR="006C4765" w:rsidRPr="007309B1" w:rsidRDefault="006C4765" w:rsidP="006C4765">
      <w:pPr>
        <w:pStyle w:val="BodyTextL50"/>
        <w:rPr>
          <w:noProof/>
        </w:rPr>
      </w:pPr>
      <w:r w:rsidRPr="007309B1">
        <w:rPr>
          <w:noProof/>
          <w:highlight w:val="lightGray"/>
        </w:rPr>
        <w:t>Yes. IPsec does evaluate whether access lists are mirrored. IPsec does not form a security association if the peers do not have mirrored access lists to select interesting traffic.</w:t>
      </w:r>
    </w:p>
    <w:p w14:paraId="378C68CC" w14:textId="77777777" w:rsidR="006C4765" w:rsidRPr="007309B1" w:rsidRDefault="006C4765" w:rsidP="00143A84">
      <w:pPr>
        <w:pStyle w:val="StepHead"/>
        <w:rPr>
          <w:noProof/>
        </w:rPr>
      </w:pPr>
      <w:r w:rsidRPr="007309B1">
        <w:rPr>
          <w:noProof/>
        </w:rPr>
        <w:t>Create and apply a crypto map.</w:t>
      </w:r>
    </w:p>
    <w:p w14:paraId="209D35C0" w14:textId="77777777" w:rsidR="006C4765" w:rsidRPr="007309B1" w:rsidRDefault="006C4765" w:rsidP="006C4765">
      <w:pPr>
        <w:pStyle w:val="BodyTextL25"/>
        <w:rPr>
          <w:noProof/>
        </w:rPr>
      </w:pPr>
      <w:r w:rsidRPr="007309B1">
        <w:rPr>
          <w:noProof/>
        </w:rPr>
        <w:t xml:space="preserve">A crypto map associates traffic that matches an access list to a peer and various IKE and IPsec settings. After the crypto map is created, it can be applied to one or more interfaces. The interfaces that it is applied to should be the </w:t>
      </w:r>
      <w:r w:rsidR="002E74C8">
        <w:rPr>
          <w:noProof/>
        </w:rPr>
        <w:t>interfaces</w:t>
      </w:r>
      <w:r w:rsidRPr="007309B1">
        <w:rPr>
          <w:noProof/>
        </w:rPr>
        <w:t xml:space="preserve"> facing the IPsec peer.</w:t>
      </w:r>
    </w:p>
    <w:p w14:paraId="4A23BFD8" w14:textId="77777777" w:rsidR="006C4765" w:rsidRPr="007309B1" w:rsidRDefault="006C4765" w:rsidP="006C4765">
      <w:pPr>
        <w:pStyle w:val="BodyTextL25"/>
        <w:rPr>
          <w:noProof/>
        </w:rPr>
      </w:pPr>
      <w:r w:rsidRPr="007309B1">
        <w:rPr>
          <w:noProof/>
        </w:rPr>
        <w:t>To create a crypto map, use</w:t>
      </w:r>
      <w:r w:rsidR="007F7420">
        <w:rPr>
          <w:noProof/>
        </w:rPr>
        <w:t xml:space="preserve"> the</w:t>
      </w:r>
      <w:r w:rsidRPr="007334B1">
        <w:t xml:space="preserve"> </w:t>
      </w:r>
      <w:r w:rsidRPr="007F7420">
        <w:rPr>
          <w:b/>
          <w:noProof/>
        </w:rPr>
        <w:t>crypto</w:t>
      </w:r>
      <w:r w:rsidRPr="00C64EA4">
        <w:rPr>
          <w:b/>
        </w:rPr>
        <w:t xml:space="preserve"> map</w:t>
      </w:r>
      <w:r w:rsidRPr="009E59A7">
        <w:t xml:space="preserve"> </w:t>
      </w:r>
      <w:r w:rsidRPr="00C64EA4">
        <w:rPr>
          <w:i/>
        </w:rPr>
        <w:t>name</w:t>
      </w:r>
      <w:r w:rsidR="00C64EA4">
        <w:t xml:space="preserve"> </w:t>
      </w:r>
      <w:r w:rsidRPr="00C64EA4">
        <w:rPr>
          <w:i/>
        </w:rPr>
        <w:t>sequence-num</w:t>
      </w:r>
      <w:r w:rsidR="00C64EA4">
        <w:t xml:space="preserve"> </w:t>
      </w:r>
      <w:r w:rsidRPr="00C64EA4">
        <w:rPr>
          <w:i/>
        </w:rPr>
        <w:t>type</w:t>
      </w:r>
      <w:r w:rsidRPr="007334B1">
        <w:t xml:space="preserve"> global configuration </w:t>
      </w:r>
      <w:r w:rsidR="00C64EA4">
        <w:t xml:space="preserve">command </w:t>
      </w:r>
      <w:r w:rsidRPr="007334B1">
        <w:t xml:space="preserve">to enter crypto map configuration mode for that sequence number. Multiple crypto map statements can belong to the same crypto map and are evaluated in ascending numerical order. </w:t>
      </w:r>
    </w:p>
    <w:p w14:paraId="5883AB0B" w14:textId="77777777" w:rsidR="006C4765" w:rsidRPr="007309B1" w:rsidRDefault="006C4765" w:rsidP="00143A84">
      <w:pPr>
        <w:pStyle w:val="SubStepAlpha"/>
        <w:rPr>
          <w:noProof/>
        </w:rPr>
      </w:pPr>
      <w:r w:rsidRPr="007309B1">
        <w:rPr>
          <w:noProof/>
        </w:rPr>
        <w:t>Create the crypto map on R</w:t>
      </w:r>
      <w:r w:rsidR="00C64EA4">
        <w:rPr>
          <w:noProof/>
        </w:rPr>
        <w:t>3</w:t>
      </w:r>
      <w:r w:rsidRPr="007309B1">
        <w:rPr>
          <w:noProof/>
        </w:rPr>
        <w:t xml:space="preserve">, name it </w:t>
      </w:r>
      <w:r w:rsidR="00C64EA4" w:rsidRPr="00C64EA4">
        <w:rPr>
          <w:b/>
        </w:rPr>
        <w:t>S2S-MAP</w:t>
      </w:r>
      <w:r w:rsidRPr="007309B1">
        <w:rPr>
          <w:noProof/>
        </w:rPr>
        <w:t xml:space="preserve">, and use </w:t>
      </w:r>
      <w:r w:rsidRPr="00BB6B53">
        <w:rPr>
          <w:b/>
        </w:rPr>
        <w:t>10</w:t>
      </w:r>
      <w:r w:rsidRPr="007309B1">
        <w:rPr>
          <w:noProof/>
        </w:rPr>
        <w:t xml:space="preserve"> as the sequence number. </w:t>
      </w:r>
      <w:r w:rsidR="00C64EA4" w:rsidRPr="007309B1">
        <w:rPr>
          <w:noProof/>
        </w:rPr>
        <w:t xml:space="preserve">Use a type of </w:t>
      </w:r>
      <w:r w:rsidR="00C64EA4" w:rsidRPr="00C64EA4">
        <w:rPr>
          <w:b/>
          <w:noProof/>
        </w:rPr>
        <w:t>ipsec-isakmp</w:t>
      </w:r>
      <w:r w:rsidR="00C64EA4">
        <w:rPr>
          <w:noProof/>
        </w:rPr>
        <w:t>, which</w:t>
      </w:r>
      <w:r w:rsidR="00C64EA4" w:rsidRPr="007309B1">
        <w:rPr>
          <w:noProof/>
        </w:rPr>
        <w:t xml:space="preserve"> means IKE is used to establish IPsec security associations.</w:t>
      </w:r>
      <w:r w:rsidR="00C64EA4">
        <w:rPr>
          <w:noProof/>
        </w:rPr>
        <w:t xml:space="preserve"> </w:t>
      </w:r>
      <w:r w:rsidRPr="007309B1">
        <w:rPr>
          <w:noProof/>
        </w:rPr>
        <w:t>A message</w:t>
      </w:r>
      <w:r w:rsidRPr="007334B1">
        <w:t xml:space="preserve"> display</w:t>
      </w:r>
      <w:r>
        <w:t>s</w:t>
      </w:r>
      <w:r w:rsidRPr="007334B1">
        <w:t xml:space="preserve"> </w:t>
      </w:r>
      <w:r w:rsidRPr="007309B1">
        <w:rPr>
          <w:noProof/>
        </w:rPr>
        <w:t>after the command is issued.</w:t>
      </w:r>
    </w:p>
    <w:p w14:paraId="4E459C36" w14:textId="77777777" w:rsidR="00BA02E4" w:rsidRPr="00BA02E4" w:rsidRDefault="00BA02E4" w:rsidP="00143A84">
      <w:pPr>
        <w:pStyle w:val="CMD"/>
        <w:rPr>
          <w:noProof/>
        </w:rPr>
      </w:pPr>
      <w:r w:rsidRPr="00BA02E4">
        <w:rPr>
          <w:noProof/>
        </w:rPr>
        <w:t>R3(config)#</w:t>
      </w:r>
      <w:r>
        <w:rPr>
          <w:noProof/>
        </w:rPr>
        <w:t xml:space="preserve"> </w:t>
      </w:r>
      <w:r w:rsidRPr="00143A84">
        <w:rPr>
          <w:b/>
          <w:noProof/>
        </w:rPr>
        <w:t>crypto map S2S-MAP 10 ipsec-isakmp</w:t>
      </w:r>
      <w:r w:rsidRPr="00BA02E4">
        <w:rPr>
          <w:noProof/>
        </w:rPr>
        <w:t xml:space="preserve"> </w:t>
      </w:r>
    </w:p>
    <w:p w14:paraId="5F86ADF0" w14:textId="77777777" w:rsidR="00BA02E4" w:rsidRPr="00BA02E4" w:rsidRDefault="00BA02E4" w:rsidP="00BA02E4">
      <w:pPr>
        <w:pStyle w:val="CMDOutput"/>
        <w:rPr>
          <w:noProof/>
          <w:sz w:val="20"/>
        </w:rPr>
      </w:pPr>
      <w:r w:rsidRPr="00BA02E4">
        <w:rPr>
          <w:noProof/>
          <w:sz w:val="20"/>
        </w:rPr>
        <w:t>% NOTE: This new crypto map will remain disabled until a peer</w:t>
      </w:r>
    </w:p>
    <w:p w14:paraId="4CCBC6B9" w14:textId="77777777" w:rsidR="00BA02E4" w:rsidRPr="00BA02E4" w:rsidRDefault="00BA02E4" w:rsidP="00BA02E4">
      <w:pPr>
        <w:pStyle w:val="CMDOutput"/>
        <w:rPr>
          <w:noProof/>
          <w:sz w:val="20"/>
        </w:rPr>
      </w:pPr>
      <w:r w:rsidRPr="00BA02E4">
        <w:rPr>
          <w:noProof/>
          <w:sz w:val="20"/>
        </w:rPr>
        <w:tab/>
        <w:t>and a valid access list have been configured.</w:t>
      </w:r>
    </w:p>
    <w:p w14:paraId="40938EAF" w14:textId="77777777" w:rsidR="006C4765" w:rsidRPr="007309B1" w:rsidRDefault="00BA02E4" w:rsidP="00143A84">
      <w:pPr>
        <w:pStyle w:val="CMD"/>
        <w:rPr>
          <w:noProof/>
        </w:rPr>
      </w:pPr>
      <w:r w:rsidRPr="00BA02E4">
        <w:rPr>
          <w:noProof/>
        </w:rPr>
        <w:t>R3(config-crypto-map)#</w:t>
      </w:r>
    </w:p>
    <w:p w14:paraId="77D5A37E" w14:textId="77777777" w:rsidR="00502E32" w:rsidRPr="007309B1" w:rsidRDefault="00502E32" w:rsidP="00143A84">
      <w:pPr>
        <w:pStyle w:val="SubStepAlpha"/>
        <w:rPr>
          <w:noProof/>
        </w:rPr>
      </w:pPr>
      <w:r w:rsidRPr="007309B1">
        <w:rPr>
          <w:noProof/>
        </w:rPr>
        <w:t xml:space="preserve">Use the </w:t>
      </w:r>
      <w:r w:rsidRPr="00BA02E4">
        <w:rPr>
          <w:b/>
          <w:noProof/>
        </w:rPr>
        <w:t>match address</w:t>
      </w:r>
      <w:r w:rsidRPr="007309B1">
        <w:rPr>
          <w:noProof/>
        </w:rPr>
        <w:t xml:space="preserve"> </w:t>
      </w:r>
      <w:r w:rsidRPr="00BA02E4">
        <w:rPr>
          <w:i/>
          <w:noProof/>
        </w:rPr>
        <w:t>access-list</w:t>
      </w:r>
      <w:r w:rsidRPr="007309B1">
        <w:rPr>
          <w:noProof/>
        </w:rPr>
        <w:t xml:space="preserve"> command to specify which access list defines which traffic to encrypt.</w:t>
      </w:r>
    </w:p>
    <w:p w14:paraId="59EE0365" w14:textId="77777777" w:rsidR="00502E32" w:rsidRPr="00BA02E4" w:rsidRDefault="00502E32" w:rsidP="00143A84">
      <w:pPr>
        <w:pStyle w:val="CMD"/>
        <w:rPr>
          <w:noProof/>
        </w:rPr>
      </w:pPr>
      <w:r w:rsidRPr="00BA02E4">
        <w:rPr>
          <w:noProof/>
        </w:rPr>
        <w:t xml:space="preserve">R3(config-crypto-map)# </w:t>
      </w:r>
      <w:r w:rsidRPr="00BA02E4">
        <w:rPr>
          <w:b/>
          <w:noProof/>
        </w:rPr>
        <w:t>match address VPN-ACL</w:t>
      </w:r>
    </w:p>
    <w:p w14:paraId="1B0525D1" w14:textId="77777777" w:rsidR="006C4765" w:rsidRPr="007309B1" w:rsidRDefault="006C4765" w:rsidP="00143A84">
      <w:pPr>
        <w:pStyle w:val="SubStepAlpha"/>
        <w:rPr>
          <w:noProof/>
        </w:rPr>
      </w:pPr>
      <w:r w:rsidRPr="007309B1">
        <w:rPr>
          <w:noProof/>
        </w:rPr>
        <w:t>Setting a peer IP or hostname is required.</w:t>
      </w:r>
      <w:r>
        <w:t xml:space="preserve"> </w:t>
      </w:r>
      <w:r w:rsidRPr="007309B1">
        <w:rPr>
          <w:noProof/>
        </w:rPr>
        <w:t xml:space="preserve">Set it to </w:t>
      </w:r>
      <w:r w:rsidR="00502E32">
        <w:rPr>
          <w:noProof/>
        </w:rPr>
        <w:t xml:space="preserve">the ASA </w:t>
      </w:r>
      <w:r w:rsidRPr="007309B1">
        <w:rPr>
          <w:noProof/>
        </w:rPr>
        <w:t>remote VPN endpoint interface using the following command.</w:t>
      </w:r>
    </w:p>
    <w:p w14:paraId="2F887A86" w14:textId="77777777" w:rsidR="006C4765" w:rsidRDefault="006C4765" w:rsidP="006C4765">
      <w:pPr>
        <w:pStyle w:val="CMD"/>
        <w:rPr>
          <w:b/>
          <w:noProof/>
        </w:rPr>
      </w:pPr>
      <w:r w:rsidRPr="007309B1">
        <w:rPr>
          <w:noProof/>
        </w:rPr>
        <w:t>R</w:t>
      </w:r>
      <w:r w:rsidR="007549D8">
        <w:rPr>
          <w:noProof/>
        </w:rPr>
        <w:t>3</w:t>
      </w:r>
      <w:r w:rsidRPr="007309B1">
        <w:rPr>
          <w:noProof/>
        </w:rPr>
        <w:t xml:space="preserve">(config-crypto-map)# </w:t>
      </w:r>
      <w:r w:rsidRPr="007549D8">
        <w:rPr>
          <w:b/>
          <w:noProof/>
        </w:rPr>
        <w:t xml:space="preserve">set peer </w:t>
      </w:r>
      <w:r w:rsidR="007549D8" w:rsidRPr="007549D8">
        <w:rPr>
          <w:b/>
          <w:noProof/>
        </w:rPr>
        <w:t>209.165.200.226</w:t>
      </w:r>
    </w:p>
    <w:p w14:paraId="21D137FB" w14:textId="77777777" w:rsidR="006C4765" w:rsidRPr="007309B1" w:rsidRDefault="006C4765" w:rsidP="00143A84">
      <w:pPr>
        <w:pStyle w:val="SubStepAlpha"/>
        <w:rPr>
          <w:noProof/>
        </w:rPr>
      </w:pPr>
      <w:r>
        <w:t>U</w:t>
      </w:r>
      <w:r w:rsidRPr="007334B1">
        <w:t>s</w:t>
      </w:r>
      <w:r>
        <w:t>e</w:t>
      </w:r>
      <w:r w:rsidRPr="007334B1">
        <w:t xml:space="preserve"> the </w:t>
      </w:r>
      <w:r w:rsidRPr="00AE740D">
        <w:rPr>
          <w:b/>
        </w:rPr>
        <w:t>set transform-set</w:t>
      </w:r>
      <w:r w:rsidRPr="009E59A7">
        <w:t xml:space="preserve"> </w:t>
      </w:r>
      <w:r w:rsidR="00502E32" w:rsidRPr="00AE740D">
        <w:rPr>
          <w:i/>
        </w:rPr>
        <w:t>tag</w:t>
      </w:r>
      <w:r w:rsidR="00502E32">
        <w:t xml:space="preserve"> </w:t>
      </w:r>
      <w:r w:rsidRPr="007334B1">
        <w:t>command</w:t>
      </w:r>
      <w:r>
        <w:t xml:space="preserve"> to hard code the transform set to be used with this peer</w:t>
      </w:r>
      <w:r w:rsidRPr="007334B1">
        <w:t xml:space="preserve">. </w:t>
      </w:r>
    </w:p>
    <w:p w14:paraId="725D4EBB" w14:textId="77777777" w:rsidR="00502E32" w:rsidRDefault="00502E32" w:rsidP="00502E32">
      <w:pPr>
        <w:pStyle w:val="CMD"/>
        <w:rPr>
          <w:noProof/>
        </w:rPr>
      </w:pPr>
      <w:r>
        <w:rPr>
          <w:noProof/>
        </w:rPr>
        <w:t xml:space="preserve">R3(config-crypto-map)# </w:t>
      </w:r>
      <w:r w:rsidRPr="00502E32">
        <w:rPr>
          <w:b/>
          <w:noProof/>
        </w:rPr>
        <w:t>set transform-set ESP-TUNNEL</w:t>
      </w:r>
    </w:p>
    <w:p w14:paraId="00A23EC5" w14:textId="77777777" w:rsidR="00502E32" w:rsidRDefault="00502E32" w:rsidP="00502E32">
      <w:pPr>
        <w:pStyle w:val="CMD"/>
        <w:rPr>
          <w:noProof/>
        </w:rPr>
      </w:pPr>
      <w:r>
        <w:rPr>
          <w:noProof/>
        </w:rPr>
        <w:t>R3(config-crypto-map)# exit</w:t>
      </w:r>
    </w:p>
    <w:p w14:paraId="6B4EAF28" w14:textId="77777777" w:rsidR="006C4765" w:rsidRDefault="006C4765" w:rsidP="00143A84">
      <w:pPr>
        <w:pStyle w:val="SubStepAlpha"/>
      </w:pPr>
      <w:r>
        <w:t>A</w:t>
      </w:r>
      <w:r w:rsidRPr="007334B1">
        <w:t xml:space="preserve">pply the </w:t>
      </w:r>
      <w:r>
        <w:t xml:space="preserve">crypto </w:t>
      </w:r>
      <w:r w:rsidRPr="007334B1">
        <w:t>map to interfaces.</w:t>
      </w:r>
    </w:p>
    <w:p w14:paraId="44A27616" w14:textId="77777777" w:rsidR="006C4765" w:rsidRPr="007309B1" w:rsidRDefault="006C4765" w:rsidP="006C4765">
      <w:pPr>
        <w:pStyle w:val="BodyTextL50"/>
        <w:rPr>
          <w:noProof/>
        </w:rPr>
      </w:pPr>
      <w:r w:rsidRPr="00F13A16">
        <w:rPr>
          <w:b/>
        </w:rPr>
        <w:t>Note</w:t>
      </w:r>
      <w:r>
        <w:t>: T</w:t>
      </w:r>
      <w:r w:rsidRPr="007334B1">
        <w:t xml:space="preserve">he SAs </w:t>
      </w:r>
      <w:r>
        <w:t>are</w:t>
      </w:r>
      <w:r w:rsidRPr="007334B1">
        <w:t xml:space="preserve"> not established until the crypto map has been activated by interesting traffic. The router generate</w:t>
      </w:r>
      <w:r>
        <w:t>s</w:t>
      </w:r>
      <w:r w:rsidRPr="007334B1">
        <w:t xml:space="preserve"> a noti</w:t>
      </w:r>
      <w:r>
        <w:t xml:space="preserve">fication that crypto </w:t>
      </w:r>
      <w:r w:rsidRPr="007309B1">
        <w:rPr>
          <w:noProof/>
        </w:rPr>
        <w:t>is now on.</w:t>
      </w:r>
    </w:p>
    <w:p w14:paraId="2799063B" w14:textId="77777777" w:rsidR="006C4765" w:rsidRPr="007309B1" w:rsidRDefault="006C4765" w:rsidP="006C4765">
      <w:pPr>
        <w:pStyle w:val="BodyTextL50"/>
        <w:rPr>
          <w:noProof/>
        </w:rPr>
      </w:pPr>
      <w:r w:rsidRPr="007309B1">
        <w:rPr>
          <w:noProof/>
        </w:rPr>
        <w:lastRenderedPageBreak/>
        <w:t xml:space="preserve">Apply the crypto maps to the </w:t>
      </w:r>
      <w:r w:rsidR="00502E32">
        <w:rPr>
          <w:noProof/>
        </w:rPr>
        <w:t xml:space="preserve">R3 Serial 0/0/1 </w:t>
      </w:r>
      <w:r w:rsidRPr="007309B1">
        <w:rPr>
          <w:noProof/>
        </w:rPr>
        <w:t>interface.</w:t>
      </w:r>
    </w:p>
    <w:p w14:paraId="3490CFEA" w14:textId="77777777" w:rsidR="00502E32" w:rsidRDefault="00502E32" w:rsidP="00502E32">
      <w:pPr>
        <w:pStyle w:val="CMD"/>
        <w:rPr>
          <w:noProof/>
        </w:rPr>
      </w:pPr>
      <w:r>
        <w:rPr>
          <w:noProof/>
        </w:rPr>
        <w:t xml:space="preserve">R3(config)# </w:t>
      </w:r>
      <w:r w:rsidRPr="00502E32">
        <w:rPr>
          <w:b/>
          <w:noProof/>
        </w:rPr>
        <w:t>interface Serial0/0/1</w:t>
      </w:r>
    </w:p>
    <w:p w14:paraId="32850C9D" w14:textId="77777777" w:rsidR="00502E32" w:rsidRDefault="00502E32" w:rsidP="00502E32">
      <w:pPr>
        <w:pStyle w:val="CMD"/>
        <w:rPr>
          <w:noProof/>
        </w:rPr>
      </w:pPr>
      <w:r>
        <w:rPr>
          <w:noProof/>
        </w:rPr>
        <w:t xml:space="preserve">R3(config-if)# </w:t>
      </w:r>
      <w:r w:rsidRPr="00502E32">
        <w:rPr>
          <w:b/>
          <w:noProof/>
        </w:rPr>
        <w:t>crypto map S2S-MAP</w:t>
      </w:r>
    </w:p>
    <w:p w14:paraId="3541BD40" w14:textId="77777777" w:rsidR="00502E32" w:rsidRDefault="00502E32" w:rsidP="00502E32">
      <w:pPr>
        <w:pStyle w:val="CMD"/>
        <w:rPr>
          <w:noProof/>
        </w:rPr>
      </w:pPr>
      <w:r>
        <w:rPr>
          <w:noProof/>
        </w:rPr>
        <w:t xml:space="preserve">R3(config-if)# </w:t>
      </w:r>
      <w:r w:rsidRPr="00502E32">
        <w:rPr>
          <w:b/>
          <w:noProof/>
        </w:rPr>
        <w:t>e</w:t>
      </w:r>
      <w:r>
        <w:rPr>
          <w:b/>
          <w:noProof/>
        </w:rPr>
        <w:t>nd</w:t>
      </w:r>
    </w:p>
    <w:p w14:paraId="36060E67" w14:textId="77777777" w:rsidR="00502E32" w:rsidRDefault="00502E32" w:rsidP="00502E32">
      <w:pPr>
        <w:pStyle w:val="CMD"/>
        <w:rPr>
          <w:noProof/>
        </w:rPr>
      </w:pPr>
      <w:r>
        <w:rPr>
          <w:noProof/>
        </w:rPr>
        <w:t>R3#</w:t>
      </w:r>
    </w:p>
    <w:p w14:paraId="21634A34" w14:textId="77777777" w:rsidR="00502E32" w:rsidRDefault="00502E32" w:rsidP="00502E32">
      <w:pPr>
        <w:pStyle w:val="CMD"/>
        <w:rPr>
          <w:noProof/>
        </w:rPr>
      </w:pPr>
      <w:r>
        <w:rPr>
          <w:noProof/>
        </w:rPr>
        <w:t>*Mar  9 06:23:03.863: %CRYPTO-6-ISAKMP_ON_OFF: ISAKMP is ON</w:t>
      </w:r>
    </w:p>
    <w:p w14:paraId="79227CFC" w14:textId="77777777" w:rsidR="006C4765" w:rsidRPr="007334B1" w:rsidRDefault="00502E32" w:rsidP="00502E32">
      <w:pPr>
        <w:pStyle w:val="CMD"/>
      </w:pPr>
      <w:r>
        <w:rPr>
          <w:noProof/>
        </w:rPr>
        <w:t>R3#</w:t>
      </w:r>
    </w:p>
    <w:p w14:paraId="3B21D66B" w14:textId="77777777" w:rsidR="00C25726" w:rsidRPr="00515F16" w:rsidRDefault="00C25726" w:rsidP="00A120D4">
      <w:pPr>
        <w:pStyle w:val="PartHead"/>
        <w:numPr>
          <w:ilvl w:val="0"/>
          <w:numId w:val="2"/>
        </w:numPr>
        <w:ind w:left="0"/>
      </w:pPr>
      <w:bookmarkStart w:id="9" w:name="OLE_LINK9"/>
      <w:r w:rsidRPr="00515F16">
        <w:t>Configuring the ASA as a Site-to-Site IPsec VPN Endpoint Using ASDM</w:t>
      </w:r>
    </w:p>
    <w:p w14:paraId="1C2B9EEA" w14:textId="77777777" w:rsidR="00C25726" w:rsidRDefault="00C25726" w:rsidP="00C25726">
      <w:pPr>
        <w:pStyle w:val="BodyTextL25"/>
      </w:pPr>
      <w:r>
        <w:t>In Part 4</w:t>
      </w:r>
      <w:r w:rsidRPr="002D67B1">
        <w:t xml:space="preserve"> of this lab, </w:t>
      </w:r>
      <w:r>
        <w:t xml:space="preserve">you will </w:t>
      </w:r>
      <w:r w:rsidRPr="002D67B1">
        <w:t xml:space="preserve">configure </w:t>
      </w:r>
      <w:r>
        <w:t xml:space="preserve">the ASA as </w:t>
      </w:r>
      <w:r w:rsidRPr="002D67B1">
        <w:t xml:space="preserve">an IPsec VPN tunnel </w:t>
      </w:r>
      <w:r>
        <w:t xml:space="preserve">endpoint. The tunnel between the ASA and R3 </w:t>
      </w:r>
      <w:r w:rsidRPr="002D67B1">
        <w:t xml:space="preserve">passes through </w:t>
      </w:r>
      <w:r>
        <w:t xml:space="preserve">R1 and </w:t>
      </w:r>
      <w:r w:rsidRPr="002D67B1">
        <w:t>R2.</w:t>
      </w:r>
    </w:p>
    <w:p w14:paraId="507C3AE4" w14:textId="77777777" w:rsidR="00502E32" w:rsidRPr="001040C2" w:rsidRDefault="00502E32" w:rsidP="0086274C">
      <w:pPr>
        <w:pStyle w:val="StepHead"/>
      </w:pPr>
      <w:bookmarkStart w:id="10" w:name="OLE_LINK14"/>
      <w:bookmarkEnd w:id="9"/>
      <w:r>
        <w:t>Access ASDM.</w:t>
      </w:r>
    </w:p>
    <w:p w14:paraId="48EC2C65" w14:textId="77777777" w:rsidR="00502E32" w:rsidRDefault="00502E32">
      <w:pPr>
        <w:pStyle w:val="SubStepAlpha"/>
      </w:pPr>
      <w:r w:rsidRPr="002F1C10">
        <w:t xml:space="preserve">Open a browser on PC-B and test the HTTPS access to the ASA by entering </w:t>
      </w:r>
      <w:hyperlink r:id="rId12" w:history="1">
        <w:r w:rsidRPr="00BB296C">
          <w:rPr>
            <w:rStyle w:val="Hyperlink"/>
          </w:rPr>
          <w:t>https://192.168.1.1</w:t>
        </w:r>
      </w:hyperlink>
      <w:r w:rsidRPr="002F1C10">
        <w:t>.</w:t>
      </w:r>
      <w:r>
        <w:t xml:space="preserve"> </w:t>
      </w:r>
      <w:r w:rsidRPr="0081220B">
        <w:t xml:space="preserve">After entering the </w:t>
      </w:r>
      <w:hyperlink r:id="rId13" w:history="1">
        <w:r w:rsidRPr="00EA2454">
          <w:rPr>
            <w:rStyle w:val="Hyperlink"/>
          </w:rPr>
          <w:t>https://192.168.1.1</w:t>
        </w:r>
      </w:hyperlink>
      <w:r w:rsidRPr="00EA2454">
        <w:t xml:space="preserve"> </w:t>
      </w:r>
      <w:r w:rsidRPr="0081220B">
        <w:t xml:space="preserve">URL, you should see a security warning about the website security certificate. Click </w:t>
      </w:r>
      <w:r w:rsidRPr="00AE740D">
        <w:rPr>
          <w:b/>
        </w:rPr>
        <w:t>Continue to this website</w:t>
      </w:r>
      <w:r w:rsidRPr="0081220B">
        <w:t xml:space="preserve">. Click </w:t>
      </w:r>
      <w:r w:rsidRPr="00AE740D">
        <w:rPr>
          <w:b/>
        </w:rPr>
        <w:t>Yes</w:t>
      </w:r>
      <w:r w:rsidRPr="0081220B">
        <w:t xml:space="preserve"> for any other security warnings.</w:t>
      </w:r>
    </w:p>
    <w:p w14:paraId="27700A4A" w14:textId="77777777" w:rsidR="00502E32" w:rsidRPr="0003084B" w:rsidRDefault="00502E32" w:rsidP="00502E32">
      <w:pPr>
        <w:pStyle w:val="BodyTextL50"/>
      </w:pPr>
      <w:r w:rsidRPr="002F1C10">
        <w:rPr>
          <w:b/>
        </w:rPr>
        <w:t>Note</w:t>
      </w:r>
      <w:r w:rsidRPr="002F1C10">
        <w:t xml:space="preserve">: </w:t>
      </w:r>
      <w:r>
        <w:t>S</w:t>
      </w:r>
      <w:r w:rsidRPr="002F1C10">
        <w:t xml:space="preserve">pecify the </w:t>
      </w:r>
      <w:r>
        <w:t>HTTPS</w:t>
      </w:r>
      <w:r w:rsidRPr="002F1C10">
        <w:t xml:space="preserve"> protocol in the URL.</w:t>
      </w:r>
    </w:p>
    <w:p w14:paraId="10478C6E" w14:textId="472754BA" w:rsidR="00502E32" w:rsidRDefault="00502E32">
      <w:pPr>
        <w:pStyle w:val="SubStepAlpha"/>
      </w:pPr>
      <w:r w:rsidRPr="0081220B">
        <w:t xml:space="preserve">At the ASDM welcome page, click </w:t>
      </w:r>
      <w:r w:rsidRPr="00AE740D">
        <w:rPr>
          <w:b/>
        </w:rPr>
        <w:t>Run ASDM</w:t>
      </w:r>
      <w:r w:rsidRPr="0081220B">
        <w:t>.</w:t>
      </w:r>
      <w:r>
        <w:t xml:space="preserve"> </w:t>
      </w:r>
      <w:r w:rsidRPr="0081220B">
        <w:t>The ASDM-IDM Launcher will display.</w:t>
      </w:r>
      <w:r w:rsidR="00CF2A9C" w:rsidRPr="00CF2A9C">
        <w:t xml:space="preserve"> </w:t>
      </w:r>
      <w:r w:rsidR="00CF2A9C" w:rsidRPr="0081220B">
        <w:t>Log</w:t>
      </w:r>
      <w:r w:rsidR="00CF2A9C">
        <w:t xml:space="preserve"> </w:t>
      </w:r>
      <w:r w:rsidR="00CF2A9C" w:rsidRPr="0081220B">
        <w:t xml:space="preserve">in as user </w:t>
      </w:r>
      <w:r w:rsidR="00CF2A9C" w:rsidRPr="00AE740D">
        <w:rPr>
          <w:b/>
        </w:rPr>
        <w:t>admin01</w:t>
      </w:r>
      <w:r w:rsidR="00CF2A9C" w:rsidRPr="0081220B">
        <w:t xml:space="preserve"> with </w:t>
      </w:r>
      <w:r w:rsidR="00CF2A9C">
        <w:t xml:space="preserve">the </w:t>
      </w:r>
      <w:r w:rsidR="00CF2A9C" w:rsidRPr="0081220B">
        <w:t xml:space="preserve">password </w:t>
      </w:r>
      <w:r w:rsidR="00CF2A9C" w:rsidRPr="00AE740D">
        <w:rPr>
          <w:b/>
        </w:rPr>
        <w:t>admin01pass</w:t>
      </w:r>
      <w:r w:rsidR="00515F16">
        <w:t>.</w:t>
      </w:r>
    </w:p>
    <w:p w14:paraId="38B364C1" w14:textId="77777777" w:rsidR="00240DFC" w:rsidRDefault="00240DFC" w:rsidP="00240DFC">
      <w:pPr>
        <w:pStyle w:val="TableText"/>
        <w:ind w:left="720"/>
      </w:pPr>
      <w:bookmarkStart w:id="11" w:name="_Hlk505863892"/>
      <w:r>
        <w:rPr>
          <w:b/>
        </w:rPr>
        <w:t xml:space="preserve">Note: </w:t>
      </w:r>
      <w:r>
        <w:t>You will need to accept all security messages and/or add the ASA IP address to the allowed list of IP addresses in Java.</w:t>
      </w:r>
    </w:p>
    <w:p w14:paraId="4AEA449A" w14:textId="1AF05C42" w:rsidR="00240DFC" w:rsidRDefault="00240DFC" w:rsidP="00240DFC">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bookmarkEnd w:id="11"/>
    </w:p>
    <w:p w14:paraId="17A4502F" w14:textId="514B9866" w:rsidR="00502E32" w:rsidRDefault="00294647" w:rsidP="00515F16">
      <w:pPr>
        <w:pStyle w:val="Visual"/>
      </w:pPr>
      <w:r>
        <w:drawing>
          <wp:inline distT="0" distB="0" distL="0" distR="0" wp14:anchorId="54204400" wp14:editId="55D65761">
            <wp:extent cx="3794760" cy="332827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9971" cy="3359158"/>
                    </a:xfrm>
                    <a:prstGeom prst="rect">
                      <a:avLst/>
                    </a:prstGeom>
                  </pic:spPr>
                </pic:pic>
              </a:graphicData>
            </a:graphic>
          </wp:inline>
        </w:drawing>
      </w:r>
      <w:bookmarkStart w:id="12" w:name="_GoBack"/>
      <w:bookmarkEnd w:id="12"/>
    </w:p>
    <w:p w14:paraId="15A4DBBE" w14:textId="77777777" w:rsidR="00C25726" w:rsidRPr="001F4F1B" w:rsidRDefault="00C25726" w:rsidP="0086274C">
      <w:pPr>
        <w:pStyle w:val="StepHead"/>
      </w:pPr>
      <w:r>
        <w:lastRenderedPageBreak/>
        <w:t>Review the ASDM Home screen.</w:t>
      </w:r>
    </w:p>
    <w:p w14:paraId="708EB221" w14:textId="77777777" w:rsidR="00C25726" w:rsidRDefault="00C25726" w:rsidP="00143A84">
      <w:pPr>
        <w:pStyle w:val="BodyTextL50"/>
      </w:pPr>
      <w:r>
        <w:t xml:space="preserve">The Home screen </w:t>
      </w:r>
      <w:r w:rsidRPr="007F7420">
        <w:rPr>
          <w:noProof/>
        </w:rPr>
        <w:t>displays</w:t>
      </w:r>
      <w:r>
        <w:t xml:space="preserve"> </w:t>
      </w:r>
      <w:r w:rsidR="007F7420">
        <w:t xml:space="preserve">and </w:t>
      </w:r>
      <w:r>
        <w:t>show</w:t>
      </w:r>
      <w:r w:rsidR="007F7420">
        <w:t>s</w:t>
      </w:r>
      <w:r>
        <w:t xml:space="preserve"> the current ASA device configuration and traffic flow statistics. Note the inside, outside</w:t>
      </w:r>
      <w:r w:rsidR="003807F3">
        <w:t>,</w:t>
      </w:r>
      <w:r>
        <w:t xml:space="preserve"> and </w:t>
      </w:r>
      <w:r w:rsidR="00143A84">
        <w:t>dmz</w:t>
      </w:r>
      <w:r w:rsidR="00C53AB8">
        <w:t xml:space="preserve"> </w:t>
      </w:r>
      <w:r>
        <w:t xml:space="preserve">interfaces </w:t>
      </w:r>
      <w:r w:rsidR="00C53AB8">
        <w:t xml:space="preserve">that </w:t>
      </w:r>
      <w:r>
        <w:t>were configure</w:t>
      </w:r>
      <w:r w:rsidR="003807F3">
        <w:t>d</w:t>
      </w:r>
      <w:r>
        <w:t xml:space="preserve"> in Part 2</w:t>
      </w:r>
      <w:r w:rsidR="002E74C8">
        <w:t xml:space="preserve"> of this lab</w:t>
      </w:r>
      <w:r>
        <w:t>.</w:t>
      </w:r>
    </w:p>
    <w:p w14:paraId="2D549F57" w14:textId="11C36E1D" w:rsidR="00C25726" w:rsidRDefault="00F5634D" w:rsidP="00143A84">
      <w:pPr>
        <w:pStyle w:val="Visual"/>
      </w:pPr>
      <w:r>
        <w:drawing>
          <wp:inline distT="0" distB="0" distL="0" distR="0" wp14:anchorId="116412DF" wp14:editId="1468D3CE">
            <wp:extent cx="6400800" cy="3613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613150"/>
                    </a:xfrm>
                    <a:prstGeom prst="rect">
                      <a:avLst/>
                    </a:prstGeom>
                  </pic:spPr>
                </pic:pic>
              </a:graphicData>
            </a:graphic>
          </wp:inline>
        </w:drawing>
      </w:r>
    </w:p>
    <w:p w14:paraId="2271901E" w14:textId="77777777" w:rsidR="00C25726" w:rsidRPr="001F4F1B" w:rsidRDefault="00C25726" w:rsidP="0086274C">
      <w:pPr>
        <w:pStyle w:val="StepHead"/>
      </w:pPr>
      <w:r>
        <w:t>Start the VPN w</w:t>
      </w:r>
      <w:r w:rsidRPr="00290E20">
        <w:t>izard</w:t>
      </w:r>
      <w:r>
        <w:t>.</w:t>
      </w:r>
    </w:p>
    <w:p w14:paraId="79B29B9F" w14:textId="77777777" w:rsidR="00C25726" w:rsidRDefault="00C53AB8">
      <w:pPr>
        <w:pStyle w:val="SubStepAlpha"/>
      </w:pPr>
      <w:r>
        <w:t xml:space="preserve">On </w:t>
      </w:r>
      <w:r w:rsidR="00C25726">
        <w:t>the ASDM m</w:t>
      </w:r>
      <w:r w:rsidR="00C25726" w:rsidRPr="00290E20">
        <w:t xml:space="preserve">ain menu, </w:t>
      </w:r>
      <w:r>
        <w:t>click</w:t>
      </w:r>
      <w:r w:rsidR="00C25726">
        <w:t xml:space="preserve"> </w:t>
      </w:r>
      <w:r w:rsidR="00C25726" w:rsidRPr="00AE740D">
        <w:rPr>
          <w:b/>
        </w:rPr>
        <w:t>Wizards</w:t>
      </w:r>
      <w:r w:rsidR="00C25726" w:rsidRPr="00414278">
        <w:t xml:space="preserve"> &gt; </w:t>
      </w:r>
      <w:r w:rsidR="00C25726" w:rsidRPr="00AE740D">
        <w:rPr>
          <w:b/>
        </w:rPr>
        <w:t>VPN Wizards</w:t>
      </w:r>
      <w:r w:rsidR="00C25726" w:rsidRPr="00414278">
        <w:t xml:space="preserve"> &gt; </w:t>
      </w:r>
      <w:r w:rsidR="00C25726" w:rsidRPr="00AE740D">
        <w:rPr>
          <w:b/>
        </w:rPr>
        <w:t>Site-to-Site VPN Wizard</w:t>
      </w:r>
      <w:r w:rsidR="00FC6DF5">
        <w:t xml:space="preserve"> to open the </w:t>
      </w:r>
      <w:r w:rsidR="00C25726" w:rsidRPr="00E77E22">
        <w:t>Site-to-Site VPN Connection Setup Wizard Introduction</w:t>
      </w:r>
      <w:r w:rsidR="00C25726">
        <w:t xml:space="preserve"> </w:t>
      </w:r>
      <w:r w:rsidR="00FC6DF5">
        <w:t>window</w:t>
      </w:r>
      <w:r w:rsidR="00C25726">
        <w:t>.</w:t>
      </w:r>
      <w:r w:rsidR="00FC6DF5">
        <w:t xml:space="preserve"> </w:t>
      </w:r>
    </w:p>
    <w:p w14:paraId="540922F7" w14:textId="77777777" w:rsidR="00C25726" w:rsidRDefault="00516F14" w:rsidP="006C56B8">
      <w:pPr>
        <w:pStyle w:val="Visual"/>
      </w:pPr>
      <w:r>
        <w:drawing>
          <wp:inline distT="0" distB="0" distL="0" distR="0" wp14:anchorId="7BFB6215" wp14:editId="75EEBB8F">
            <wp:extent cx="5486400" cy="22952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1.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295253"/>
                    </a:xfrm>
                    <a:prstGeom prst="rect">
                      <a:avLst/>
                    </a:prstGeom>
                  </pic:spPr>
                </pic:pic>
              </a:graphicData>
            </a:graphic>
          </wp:inline>
        </w:drawing>
      </w:r>
    </w:p>
    <w:p w14:paraId="7D8F2F79" w14:textId="77777777" w:rsidR="00CE1554" w:rsidRDefault="00FC6DF5">
      <w:pPr>
        <w:pStyle w:val="SubStepAlpha"/>
      </w:pPr>
      <w:r>
        <w:t>Review the on-screen text and topology diagram and c</w:t>
      </w:r>
      <w:r w:rsidR="00CE1554">
        <w:t xml:space="preserve">lick </w:t>
      </w:r>
      <w:r w:rsidR="00CE1554" w:rsidRPr="00AE740D">
        <w:rPr>
          <w:b/>
        </w:rPr>
        <w:t>Next</w:t>
      </w:r>
      <w:r w:rsidR="00CE1554">
        <w:t xml:space="preserve"> to continue.</w:t>
      </w:r>
    </w:p>
    <w:p w14:paraId="791D3BAD" w14:textId="77777777" w:rsidR="00C25726" w:rsidRPr="006C5406" w:rsidRDefault="00C25726" w:rsidP="0086274C">
      <w:pPr>
        <w:pStyle w:val="StepHead"/>
      </w:pPr>
      <w:r w:rsidRPr="006C5406">
        <w:lastRenderedPageBreak/>
        <w:t>Con</w:t>
      </w:r>
      <w:r>
        <w:t>figure peer device identification.</w:t>
      </w:r>
    </w:p>
    <w:p w14:paraId="71874C76" w14:textId="726E31BE" w:rsidR="001557C9" w:rsidRDefault="000D3AC1" w:rsidP="0016395A">
      <w:pPr>
        <w:pStyle w:val="BodyTextL50"/>
      </w:pPr>
      <w:r>
        <w:t xml:space="preserve">In </w:t>
      </w:r>
      <w:r w:rsidR="00C25726">
        <w:t xml:space="preserve">the </w:t>
      </w:r>
      <w:r w:rsidR="00C25726" w:rsidRPr="00E77E22">
        <w:t>Peer Device Identification</w:t>
      </w:r>
      <w:r w:rsidR="00C25726" w:rsidRPr="004C49E7">
        <w:rPr>
          <w:b/>
        </w:rPr>
        <w:t xml:space="preserve"> </w:t>
      </w:r>
      <w:r>
        <w:t>window</w:t>
      </w:r>
      <w:r w:rsidR="00C25726">
        <w:t>, enter the IP address of the R3 Serial0/0/1 interface (</w:t>
      </w:r>
      <w:r w:rsidR="00C25726" w:rsidRPr="00A27ED2">
        <w:rPr>
          <w:b/>
        </w:rPr>
        <w:t>10.2.2.1</w:t>
      </w:r>
      <w:r w:rsidR="00C25726">
        <w:t xml:space="preserve">) as the </w:t>
      </w:r>
      <w:r w:rsidR="00C25726" w:rsidRPr="00A27ED2">
        <w:t>Peer IP Address</w:t>
      </w:r>
      <w:r w:rsidR="00C25726">
        <w:t xml:space="preserve">. Leave the default </w:t>
      </w:r>
      <w:r w:rsidR="00C25726" w:rsidRPr="00A27ED2">
        <w:t>VPN Access Interface</w:t>
      </w:r>
      <w:r w:rsidR="00C25726">
        <w:t xml:space="preserve"> set to </w:t>
      </w:r>
      <w:r w:rsidR="00C25726" w:rsidRPr="004C49E7">
        <w:rPr>
          <w:b/>
        </w:rPr>
        <w:t>outside</w:t>
      </w:r>
      <w:r w:rsidR="00C25726">
        <w:t>. The VPN tunnel will be between R3 S0/0/1 and the ASA outside interface (</w:t>
      </w:r>
      <w:r w:rsidR="00C9707E">
        <w:t>Gi1/1</w:t>
      </w:r>
      <w:r w:rsidR="00C25726">
        <w:t xml:space="preserve">). </w:t>
      </w:r>
      <w:r w:rsidR="001557C9">
        <w:t xml:space="preserve">Click </w:t>
      </w:r>
      <w:r w:rsidR="001557C9" w:rsidRPr="004C49E7">
        <w:rPr>
          <w:b/>
        </w:rPr>
        <w:t>Next</w:t>
      </w:r>
      <w:r w:rsidR="001557C9">
        <w:t xml:space="preserve"> to continue.</w:t>
      </w:r>
    </w:p>
    <w:p w14:paraId="6E8D4B5E" w14:textId="77777777" w:rsidR="00C25726" w:rsidRDefault="00A41DD2" w:rsidP="006C56B8">
      <w:pPr>
        <w:pStyle w:val="Visual"/>
      </w:pPr>
      <w:r>
        <w:drawing>
          <wp:inline distT="0" distB="0" distL="0" distR="0" wp14:anchorId="629E52F6" wp14:editId="6EE18480">
            <wp:extent cx="5486400" cy="2537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2.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37460"/>
                    </a:xfrm>
                    <a:prstGeom prst="rect">
                      <a:avLst/>
                    </a:prstGeom>
                  </pic:spPr>
                </pic:pic>
              </a:graphicData>
            </a:graphic>
          </wp:inline>
        </w:drawing>
      </w:r>
    </w:p>
    <w:p w14:paraId="3D9142C5" w14:textId="77777777" w:rsidR="00C25726" w:rsidRPr="006C5406" w:rsidRDefault="00C25726" w:rsidP="0086274C">
      <w:pPr>
        <w:pStyle w:val="StepHead"/>
      </w:pPr>
      <w:r>
        <w:t>Specify the traffic to protect.</w:t>
      </w:r>
    </w:p>
    <w:p w14:paraId="08BB4F85" w14:textId="6DBEC590" w:rsidR="001557C9" w:rsidRDefault="000D3AC1" w:rsidP="0016395A">
      <w:pPr>
        <w:pStyle w:val="BodyTextL50"/>
      </w:pPr>
      <w:r>
        <w:t>In</w:t>
      </w:r>
      <w:r w:rsidR="00C25726">
        <w:t xml:space="preserve"> the </w:t>
      </w:r>
      <w:r w:rsidR="00C25726" w:rsidRPr="00A27ED2">
        <w:t>Traffic to protect</w:t>
      </w:r>
      <w:r w:rsidR="00C25726" w:rsidRPr="001155C5">
        <w:rPr>
          <w:b/>
        </w:rPr>
        <w:t xml:space="preserve"> </w:t>
      </w:r>
      <w:r>
        <w:t>window</w:t>
      </w:r>
      <w:r w:rsidR="00C25726">
        <w:t>,</w:t>
      </w:r>
      <w:r w:rsidR="000320EB">
        <w:t xml:space="preserve"> </w:t>
      </w:r>
      <w:r w:rsidR="00C25726">
        <w:t xml:space="preserve">enter </w:t>
      </w:r>
      <w:r w:rsidR="00C25726" w:rsidRPr="000320EB">
        <w:rPr>
          <w:b/>
        </w:rPr>
        <w:t>inside</w:t>
      </w:r>
      <w:r w:rsidR="000320EB" w:rsidRPr="000320EB">
        <w:rPr>
          <w:b/>
        </w:rPr>
        <w:t>-</w:t>
      </w:r>
      <w:r w:rsidR="00C25726" w:rsidRPr="000320EB">
        <w:rPr>
          <w:b/>
        </w:rPr>
        <w:t>network</w:t>
      </w:r>
      <w:r w:rsidR="000320EB" w:rsidRPr="000320EB">
        <w:rPr>
          <w:b/>
        </w:rPr>
        <w:t>/24</w:t>
      </w:r>
      <w:r w:rsidR="00C25726">
        <w:t xml:space="preserve"> </w:t>
      </w:r>
      <w:r w:rsidR="002E74C8" w:rsidRPr="000320EB">
        <w:t>(</w:t>
      </w:r>
      <w:r w:rsidR="00C25726" w:rsidRPr="000320EB">
        <w:t>192.168.1.0/24</w:t>
      </w:r>
      <w:r w:rsidR="002E74C8" w:rsidRPr="000320EB">
        <w:t>)</w:t>
      </w:r>
      <w:r w:rsidR="00C25726">
        <w:t xml:space="preserve"> as the </w:t>
      </w:r>
      <w:r w:rsidR="00C25726" w:rsidRPr="000320EB">
        <w:t>Local Network</w:t>
      </w:r>
      <w:r w:rsidR="00C25726">
        <w:t xml:space="preserve"> and t</w:t>
      </w:r>
      <w:r w:rsidR="000320EB">
        <w:t>ype</w:t>
      </w:r>
      <w:r w:rsidR="00C25726" w:rsidRPr="001155C5">
        <w:rPr>
          <w:b/>
        </w:rPr>
        <w:t>172.16.3.0/24</w:t>
      </w:r>
      <w:r w:rsidR="000320EB" w:rsidRPr="000320EB">
        <w:t xml:space="preserve"> to add the R3 LAN</w:t>
      </w:r>
      <w:r w:rsidR="00C25726">
        <w:t xml:space="preserve"> as the </w:t>
      </w:r>
      <w:r w:rsidR="00C25726" w:rsidRPr="00E77E22">
        <w:t>Remote Network.</w:t>
      </w:r>
      <w:r w:rsidR="00C25726">
        <w:t xml:space="preserve"> </w:t>
      </w:r>
      <w:r w:rsidR="001557C9">
        <w:t xml:space="preserve">Click </w:t>
      </w:r>
      <w:r w:rsidR="001557C9" w:rsidRPr="001155C5">
        <w:rPr>
          <w:b/>
        </w:rPr>
        <w:t>Next</w:t>
      </w:r>
      <w:r w:rsidR="001557C9">
        <w:t xml:space="preserve"> to continue.</w:t>
      </w:r>
    </w:p>
    <w:p w14:paraId="14E64D87" w14:textId="77777777" w:rsidR="00C25726" w:rsidRDefault="001557C9" w:rsidP="006C56B8">
      <w:pPr>
        <w:pStyle w:val="Visual"/>
      </w:pPr>
      <w:r>
        <w:drawing>
          <wp:inline distT="0" distB="0" distL="0" distR="0" wp14:anchorId="5CA51A3C" wp14:editId="44EC53D3">
            <wp:extent cx="5486400" cy="1902744"/>
            <wp:effectExtent l="0" t="0" r="0" b="2540"/>
            <wp:docPr id="7" name="Picture 7" descr="\\psf\Home\Dropbox\Screenshots\Screenshot 2015-05-12 13.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Screenshot 2015-05-12 13.18.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1902744"/>
                    </a:xfrm>
                    <a:prstGeom prst="rect">
                      <a:avLst/>
                    </a:prstGeom>
                    <a:noFill/>
                    <a:ln>
                      <a:noFill/>
                    </a:ln>
                  </pic:spPr>
                </pic:pic>
              </a:graphicData>
            </a:graphic>
          </wp:inline>
        </w:drawing>
      </w:r>
    </w:p>
    <w:p w14:paraId="41A7774E" w14:textId="77777777" w:rsidR="00515F16" w:rsidRDefault="00515F16">
      <w:pPr>
        <w:spacing w:before="0" w:after="0" w:line="240" w:lineRule="auto"/>
        <w:rPr>
          <w:rFonts w:eastAsia="Times New Roman"/>
          <w:b/>
          <w:bCs/>
          <w:szCs w:val="26"/>
        </w:rPr>
      </w:pPr>
      <w:r>
        <w:br w:type="page"/>
      </w:r>
    </w:p>
    <w:p w14:paraId="3D0DDFDE" w14:textId="1FFCD5EC" w:rsidR="00C25726" w:rsidRPr="006C5406" w:rsidRDefault="00C25726" w:rsidP="0086274C">
      <w:pPr>
        <w:pStyle w:val="StepHead"/>
      </w:pPr>
      <w:r>
        <w:lastRenderedPageBreak/>
        <w:t>Configure authentication.</w:t>
      </w:r>
    </w:p>
    <w:p w14:paraId="585217E5" w14:textId="77777777" w:rsidR="007476BA" w:rsidRDefault="00C25726" w:rsidP="0016395A">
      <w:pPr>
        <w:pStyle w:val="BodyTextL50"/>
      </w:pPr>
      <w:r>
        <w:t xml:space="preserve">On the </w:t>
      </w:r>
      <w:r w:rsidR="000D3AC1">
        <w:t xml:space="preserve">Security window, </w:t>
      </w:r>
      <w:r>
        <w:t xml:space="preserve">enter a </w:t>
      </w:r>
      <w:r w:rsidR="00C53AB8">
        <w:t>p</w:t>
      </w:r>
      <w:r w:rsidR="00C53AB8" w:rsidRPr="00A27ED2">
        <w:t>re</w:t>
      </w:r>
      <w:r w:rsidRPr="00A27ED2">
        <w:t xml:space="preserve">-shared </w:t>
      </w:r>
      <w:r w:rsidR="00C53AB8">
        <w:t>k</w:t>
      </w:r>
      <w:r w:rsidRPr="00A27ED2">
        <w:t>ey</w:t>
      </w:r>
      <w:r w:rsidRPr="00D64E62">
        <w:t xml:space="preserve"> </w:t>
      </w:r>
      <w:r>
        <w:t xml:space="preserve">of </w:t>
      </w:r>
      <w:r w:rsidR="00DE1C30">
        <w:rPr>
          <w:b/>
        </w:rPr>
        <w:t>SECRET-KEY</w:t>
      </w:r>
      <w:r w:rsidRPr="001155C5">
        <w:t xml:space="preserve">. You will </w:t>
      </w:r>
      <w:r>
        <w:t>not be using a d</w:t>
      </w:r>
      <w:r w:rsidRPr="001155C5">
        <w:t>e</w:t>
      </w:r>
      <w:r>
        <w:t>vice c</w:t>
      </w:r>
      <w:r w:rsidRPr="001155C5">
        <w:t>ertificate</w:t>
      </w:r>
      <w:r w:rsidR="00A41DD2">
        <w:t>.</w:t>
      </w:r>
      <w:r>
        <w:rPr>
          <w:b/>
        </w:rPr>
        <w:t xml:space="preserve"> </w:t>
      </w:r>
      <w:r w:rsidR="007476BA">
        <w:t xml:space="preserve">Click </w:t>
      </w:r>
      <w:r w:rsidR="007476BA" w:rsidRPr="00D64E62">
        <w:rPr>
          <w:b/>
        </w:rPr>
        <w:t>Next</w:t>
      </w:r>
      <w:r w:rsidR="007476BA">
        <w:t xml:space="preserve"> to continue.</w:t>
      </w:r>
    </w:p>
    <w:p w14:paraId="606B9AA2" w14:textId="77777777" w:rsidR="00C25726" w:rsidRDefault="00A41DD2" w:rsidP="006C56B8">
      <w:pPr>
        <w:pStyle w:val="Visual"/>
      </w:pPr>
      <w:r>
        <w:drawing>
          <wp:inline distT="0" distB="0" distL="0" distR="0" wp14:anchorId="3958B24D" wp14:editId="1ABCF5FD">
            <wp:extent cx="5486400" cy="31906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4.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90603"/>
                    </a:xfrm>
                    <a:prstGeom prst="rect">
                      <a:avLst/>
                    </a:prstGeom>
                  </pic:spPr>
                </pic:pic>
              </a:graphicData>
            </a:graphic>
          </wp:inline>
        </w:drawing>
      </w:r>
    </w:p>
    <w:p w14:paraId="1B182F04" w14:textId="77777777" w:rsidR="00C25726" w:rsidRPr="006C5406" w:rsidRDefault="00C25726" w:rsidP="0086274C">
      <w:pPr>
        <w:pStyle w:val="StepHead"/>
      </w:pPr>
      <w:r>
        <w:t xml:space="preserve">Configure </w:t>
      </w:r>
      <w:r w:rsidR="00C53AB8">
        <w:t xml:space="preserve">miscellaneous </w:t>
      </w:r>
      <w:r>
        <w:t>settings.</w:t>
      </w:r>
    </w:p>
    <w:p w14:paraId="09D07117" w14:textId="77777777" w:rsidR="007476BA" w:rsidRDefault="000D3AC1" w:rsidP="0016395A">
      <w:pPr>
        <w:pStyle w:val="BodyTextL50"/>
      </w:pPr>
      <w:r>
        <w:t>In</w:t>
      </w:r>
      <w:r w:rsidR="00C25726">
        <w:t xml:space="preserve"> the </w:t>
      </w:r>
      <w:r w:rsidR="00A41DD2">
        <w:t xml:space="preserve">NAT Exempt </w:t>
      </w:r>
      <w:r>
        <w:t>window</w:t>
      </w:r>
      <w:r w:rsidR="00C25726">
        <w:t xml:space="preserve">, </w:t>
      </w:r>
      <w:r w:rsidR="00C53AB8">
        <w:t>click the</w:t>
      </w:r>
      <w:r w:rsidR="00C25726">
        <w:t xml:space="preserve"> </w:t>
      </w:r>
      <w:r w:rsidR="00C25726" w:rsidRPr="00A27ED2">
        <w:rPr>
          <w:b/>
        </w:rPr>
        <w:t xml:space="preserve">Exempt </w:t>
      </w:r>
      <w:r w:rsidR="00E31987">
        <w:rPr>
          <w:b/>
        </w:rPr>
        <w:t xml:space="preserve">ASA </w:t>
      </w:r>
      <w:r w:rsidR="00C53AB8">
        <w:t xml:space="preserve">check box </w:t>
      </w:r>
      <w:r w:rsidR="00C25726" w:rsidRPr="00F5097A">
        <w:t xml:space="preserve">for the </w:t>
      </w:r>
      <w:r w:rsidR="00C25726" w:rsidRPr="00A27ED2">
        <w:rPr>
          <w:b/>
        </w:rPr>
        <w:t>inside</w:t>
      </w:r>
      <w:r w:rsidR="00C25726" w:rsidRPr="00F5097A">
        <w:t xml:space="preserve"> interface</w:t>
      </w:r>
      <w:r w:rsidR="00C25726">
        <w:t xml:space="preserve">. </w:t>
      </w:r>
      <w:r w:rsidR="007476BA">
        <w:t xml:space="preserve">Click </w:t>
      </w:r>
      <w:r w:rsidR="007476BA" w:rsidRPr="00A27ED2">
        <w:rPr>
          <w:b/>
        </w:rPr>
        <w:t>Next</w:t>
      </w:r>
      <w:r w:rsidR="007476BA">
        <w:t xml:space="preserve"> to continue.</w:t>
      </w:r>
    </w:p>
    <w:p w14:paraId="1C8F4185" w14:textId="77777777" w:rsidR="00C25726" w:rsidRDefault="00A41DD2" w:rsidP="006C56B8">
      <w:pPr>
        <w:pStyle w:val="Visual"/>
      </w:pPr>
      <w:r>
        <w:drawing>
          <wp:inline distT="0" distB="0" distL="0" distR="0" wp14:anchorId="5E359F5C" wp14:editId="4A2F6BF5">
            <wp:extent cx="5486400" cy="23105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5.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310505"/>
                    </a:xfrm>
                    <a:prstGeom prst="rect">
                      <a:avLst/>
                    </a:prstGeom>
                  </pic:spPr>
                </pic:pic>
              </a:graphicData>
            </a:graphic>
          </wp:inline>
        </w:drawing>
      </w:r>
    </w:p>
    <w:p w14:paraId="3EB3E5EB" w14:textId="77777777" w:rsidR="00515F16" w:rsidRDefault="00515F16">
      <w:pPr>
        <w:spacing w:before="0" w:after="0" w:line="240" w:lineRule="auto"/>
        <w:rPr>
          <w:rFonts w:eastAsia="Times New Roman"/>
          <w:b/>
          <w:bCs/>
          <w:szCs w:val="26"/>
        </w:rPr>
      </w:pPr>
      <w:r>
        <w:br w:type="page"/>
      </w:r>
    </w:p>
    <w:p w14:paraId="3ED14DB4" w14:textId="35A60FAB" w:rsidR="00C25726" w:rsidRPr="00A54D14" w:rsidRDefault="00C25726" w:rsidP="0086274C">
      <w:pPr>
        <w:pStyle w:val="StepHead"/>
      </w:pPr>
      <w:r w:rsidRPr="00A54D14">
        <w:lastRenderedPageBreak/>
        <w:t xml:space="preserve">Review the </w:t>
      </w:r>
      <w:r>
        <w:t>configuration s</w:t>
      </w:r>
      <w:r w:rsidRPr="00A54D14">
        <w:t xml:space="preserve">ummary and deliver </w:t>
      </w:r>
      <w:r>
        <w:t xml:space="preserve">the </w:t>
      </w:r>
      <w:r w:rsidRPr="00A54D14">
        <w:t>commands to the ASA.</w:t>
      </w:r>
    </w:p>
    <w:p w14:paraId="542C8CF2" w14:textId="77777777" w:rsidR="003431BE" w:rsidRDefault="00C25726" w:rsidP="0016395A">
      <w:pPr>
        <w:pStyle w:val="BodyTextL50"/>
      </w:pPr>
      <w:r>
        <w:t xml:space="preserve">The </w:t>
      </w:r>
      <w:r w:rsidRPr="00E77E22">
        <w:t>Summary</w:t>
      </w:r>
      <w:r>
        <w:t xml:space="preserve"> page is displayed next. Verify that the information configured is correct. You can click </w:t>
      </w:r>
      <w:r w:rsidRPr="00FB49F5">
        <w:rPr>
          <w:b/>
        </w:rPr>
        <w:t>Back</w:t>
      </w:r>
      <w:r>
        <w:t xml:space="preserve"> to make changes</w:t>
      </w:r>
      <w:r w:rsidR="00C53AB8">
        <w:t>,</w:t>
      </w:r>
      <w:r>
        <w:t xml:space="preserve"> or click </w:t>
      </w:r>
      <w:r w:rsidRPr="00FB49F5">
        <w:rPr>
          <w:b/>
        </w:rPr>
        <w:t>Cancel</w:t>
      </w:r>
      <w:r>
        <w:t xml:space="preserve"> and restart the VPN wizard.</w:t>
      </w:r>
      <w:r w:rsidR="006C56B8">
        <w:t xml:space="preserve"> </w:t>
      </w:r>
    </w:p>
    <w:p w14:paraId="7E9EC9AE" w14:textId="077CA758" w:rsidR="006C56B8" w:rsidRDefault="006C56B8" w:rsidP="0016395A">
      <w:pPr>
        <w:pStyle w:val="BodyTextL50"/>
      </w:pPr>
      <w:r>
        <w:t xml:space="preserve">Click </w:t>
      </w:r>
      <w:r w:rsidRPr="00BA6CF1">
        <w:rPr>
          <w:b/>
        </w:rPr>
        <w:t>Finish</w:t>
      </w:r>
      <w:r>
        <w:t xml:space="preserve"> to complete the process and deliver the commands to the ASA. </w:t>
      </w:r>
    </w:p>
    <w:p w14:paraId="2CAC0981" w14:textId="77777777" w:rsidR="006C56B8" w:rsidRDefault="006C56B8" w:rsidP="0016395A">
      <w:pPr>
        <w:pStyle w:val="BodyTextL50"/>
      </w:pPr>
      <w:r w:rsidRPr="0016395A">
        <w:rPr>
          <w:b/>
        </w:rPr>
        <w:t>Note</w:t>
      </w:r>
      <w:r>
        <w:t xml:space="preserve">: If prompted to authenticate, log in again as </w:t>
      </w:r>
      <w:r w:rsidRPr="00D64E62">
        <w:rPr>
          <w:b/>
        </w:rPr>
        <w:t>admin</w:t>
      </w:r>
      <w:r>
        <w:rPr>
          <w:b/>
        </w:rPr>
        <w:t>01</w:t>
      </w:r>
      <w:r>
        <w:t xml:space="preserve"> with </w:t>
      </w:r>
      <w:r w:rsidR="00590B30">
        <w:t xml:space="preserve">the </w:t>
      </w:r>
      <w:r>
        <w:t xml:space="preserve">password </w:t>
      </w:r>
      <w:r>
        <w:rPr>
          <w:b/>
        </w:rPr>
        <w:t>admin01pass</w:t>
      </w:r>
      <w:r w:rsidRPr="009446B3">
        <w:t>.</w:t>
      </w:r>
    </w:p>
    <w:p w14:paraId="5EF565EA" w14:textId="77777777" w:rsidR="00C25726" w:rsidRDefault="00A41DD2" w:rsidP="006C56B8">
      <w:pPr>
        <w:pStyle w:val="Visual"/>
      </w:pPr>
      <w:r>
        <w:drawing>
          <wp:inline distT="0" distB="0" distL="0" distR="0" wp14:anchorId="184D6030" wp14:editId="6B6FBE2B">
            <wp:extent cx="5486400" cy="364399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6.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643993"/>
                    </a:xfrm>
                    <a:prstGeom prst="rect">
                      <a:avLst/>
                    </a:prstGeom>
                  </pic:spPr>
                </pic:pic>
              </a:graphicData>
            </a:graphic>
          </wp:inline>
        </w:drawing>
      </w:r>
    </w:p>
    <w:p w14:paraId="47275767" w14:textId="77777777" w:rsidR="00831D5B" w:rsidRDefault="00831D5B">
      <w:pPr>
        <w:spacing w:before="0" w:after="0" w:line="240" w:lineRule="auto"/>
        <w:rPr>
          <w:rFonts w:eastAsia="Times New Roman"/>
          <w:b/>
          <w:bCs/>
          <w:szCs w:val="26"/>
        </w:rPr>
      </w:pPr>
      <w:r>
        <w:br w:type="page"/>
      </w:r>
    </w:p>
    <w:p w14:paraId="0753A9DD" w14:textId="2D80F442" w:rsidR="00C25726" w:rsidRPr="00087090" w:rsidRDefault="00C25726" w:rsidP="0086274C">
      <w:pPr>
        <w:pStyle w:val="StepHead"/>
      </w:pPr>
      <w:r w:rsidRPr="00087090">
        <w:lastRenderedPageBreak/>
        <w:t>Verify t</w:t>
      </w:r>
      <w:r w:rsidR="00C358EB">
        <w:t>he ASDM VPN connection profile.</w:t>
      </w:r>
    </w:p>
    <w:p w14:paraId="2FA82D52" w14:textId="5FC2E463" w:rsidR="00C25726" w:rsidRDefault="00C25726" w:rsidP="0016395A">
      <w:pPr>
        <w:pStyle w:val="BodyTextL50"/>
      </w:pPr>
      <w:r>
        <w:t xml:space="preserve">The </w:t>
      </w:r>
      <w:r w:rsidRPr="00FB5641">
        <w:t>ASDM</w:t>
      </w:r>
      <w:r>
        <w:t xml:space="preserve"> </w:t>
      </w:r>
      <w:r>
        <w:rPr>
          <w:b/>
        </w:rPr>
        <w:t>Configuration</w:t>
      </w:r>
      <w:r w:rsidRPr="00A27ED2">
        <w:t xml:space="preserve"> &gt;</w:t>
      </w:r>
      <w:r>
        <w:rPr>
          <w:b/>
        </w:rPr>
        <w:t xml:space="preserve"> Site-to-Site VPN</w:t>
      </w:r>
      <w:r w:rsidRPr="00A27ED2">
        <w:t xml:space="preserve"> &gt; </w:t>
      </w:r>
      <w:r>
        <w:rPr>
          <w:b/>
        </w:rPr>
        <w:t xml:space="preserve">Connection Profiles </w:t>
      </w:r>
      <w:r w:rsidRPr="006B1A70">
        <w:t>screen display</w:t>
      </w:r>
      <w:r w:rsidR="00C53AB8">
        <w:t>s</w:t>
      </w:r>
      <w:r w:rsidRPr="006B1A70">
        <w:t xml:space="preserve"> </w:t>
      </w:r>
      <w:r w:rsidR="00C53AB8">
        <w:t xml:space="preserve">the </w:t>
      </w:r>
      <w:r w:rsidRPr="006B1A70">
        <w:t>se</w:t>
      </w:r>
      <w:r>
        <w:t>t</w:t>
      </w:r>
      <w:r w:rsidRPr="006B1A70">
        <w:t>tings you configured.</w:t>
      </w:r>
      <w:r>
        <w:t xml:space="preserve"> From this window</w:t>
      </w:r>
      <w:r w:rsidR="00C53AB8">
        <w:t>,</w:t>
      </w:r>
      <w:r>
        <w:t xml:space="preserve"> the VPN configuration can be verified and edited.</w:t>
      </w:r>
    </w:p>
    <w:p w14:paraId="61DF78CE" w14:textId="221FC928" w:rsidR="00C25726" w:rsidRDefault="00B418B4" w:rsidP="006C56B8">
      <w:pPr>
        <w:pStyle w:val="Visual"/>
      </w:pPr>
      <w:r w:rsidRPr="00B418B4">
        <w:t xml:space="preserve"> </w:t>
      </w:r>
      <w:r w:rsidR="00C21FDF">
        <w:drawing>
          <wp:inline distT="0" distB="0" distL="0" distR="0" wp14:anchorId="3874BDD4" wp14:editId="5C970024">
            <wp:extent cx="6316924" cy="41605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0200" cy="4202195"/>
                    </a:xfrm>
                    <a:prstGeom prst="rect">
                      <a:avLst/>
                    </a:prstGeom>
                  </pic:spPr>
                </pic:pic>
              </a:graphicData>
            </a:graphic>
          </wp:inline>
        </w:drawing>
      </w:r>
    </w:p>
    <w:bookmarkEnd w:id="10"/>
    <w:p w14:paraId="5BCE5A1D" w14:textId="77777777" w:rsidR="00831D5B" w:rsidRDefault="00831D5B">
      <w:pPr>
        <w:spacing w:before="0" w:after="0" w:line="240" w:lineRule="auto"/>
        <w:rPr>
          <w:rFonts w:eastAsia="Times New Roman"/>
          <w:b/>
          <w:bCs/>
          <w:szCs w:val="26"/>
        </w:rPr>
      </w:pPr>
      <w:r>
        <w:br w:type="page"/>
      </w:r>
    </w:p>
    <w:p w14:paraId="552A64C1" w14:textId="41A46BF4" w:rsidR="00C25726" w:rsidRPr="00087090" w:rsidRDefault="00C25726" w:rsidP="0086274C">
      <w:pPr>
        <w:pStyle w:val="StepHead"/>
      </w:pPr>
      <w:r>
        <w:lastRenderedPageBreak/>
        <w:t xml:space="preserve">Use </w:t>
      </w:r>
      <w:r w:rsidRPr="00087090">
        <w:t xml:space="preserve">ASDM </w:t>
      </w:r>
      <w:r>
        <w:t>monitoring</w:t>
      </w:r>
      <w:r w:rsidRPr="00E77E22">
        <w:t xml:space="preserve"> </w:t>
      </w:r>
      <w:r>
        <w:t>to v</w:t>
      </w:r>
      <w:r w:rsidRPr="00087090">
        <w:t xml:space="preserve">erify the </w:t>
      </w:r>
      <w:r>
        <w:t>tunnel</w:t>
      </w:r>
      <w:r w:rsidR="00037AE0">
        <w:t>.</w:t>
      </w:r>
    </w:p>
    <w:p w14:paraId="56682BDC" w14:textId="77777777" w:rsidR="007476BA" w:rsidRDefault="00C53AB8" w:rsidP="007476BA">
      <w:pPr>
        <w:pStyle w:val="BodyTextL50"/>
      </w:pPr>
      <w:r>
        <w:t>On</w:t>
      </w:r>
      <w:r w:rsidRPr="00752416">
        <w:t xml:space="preserve"> </w:t>
      </w:r>
      <w:r w:rsidR="00C25726" w:rsidRPr="00752416">
        <w:t xml:space="preserve">the ASDM menu bar, </w:t>
      </w:r>
      <w:r>
        <w:t>click</w:t>
      </w:r>
      <w:r w:rsidRPr="00752416">
        <w:t xml:space="preserve"> </w:t>
      </w:r>
      <w:r w:rsidR="00C25726" w:rsidRPr="007476BA">
        <w:rPr>
          <w:b/>
        </w:rPr>
        <w:t>Monitoring</w:t>
      </w:r>
      <w:r w:rsidR="00C25726" w:rsidRPr="00752416">
        <w:t xml:space="preserve"> </w:t>
      </w:r>
      <w:r>
        <w:t>&gt;</w:t>
      </w:r>
      <w:r w:rsidR="00C25726" w:rsidRPr="00752416">
        <w:t xml:space="preserve"> </w:t>
      </w:r>
      <w:r w:rsidR="00C25726" w:rsidRPr="007476BA">
        <w:rPr>
          <w:b/>
        </w:rPr>
        <w:t>VPN</w:t>
      </w:r>
      <w:r w:rsidR="00C25726" w:rsidRPr="00752416">
        <w:t xml:space="preserve"> from the panels at the lower left of the screen.</w:t>
      </w:r>
      <w:r w:rsidR="007476BA">
        <w:t xml:space="preserve"> </w:t>
      </w:r>
      <w:r w:rsidR="00C25726" w:rsidRPr="00752416">
        <w:t xml:space="preserve">Click </w:t>
      </w:r>
      <w:r w:rsidR="00C25726" w:rsidRPr="007476BA">
        <w:rPr>
          <w:b/>
        </w:rPr>
        <w:t>VPN Statistics</w:t>
      </w:r>
      <w:r w:rsidR="00C25726" w:rsidRPr="00F5097A">
        <w:t xml:space="preserve"> &gt; </w:t>
      </w:r>
      <w:r w:rsidR="00C25726" w:rsidRPr="007476BA">
        <w:rPr>
          <w:b/>
        </w:rPr>
        <w:t>Sessions</w:t>
      </w:r>
      <w:r w:rsidR="00C25726" w:rsidRPr="009446B3">
        <w:t>.</w:t>
      </w:r>
      <w:r w:rsidR="007476BA">
        <w:t xml:space="preserve"> Notice how there is no active session. This is because the VPN tunnel has not been established.</w:t>
      </w:r>
    </w:p>
    <w:p w14:paraId="75677867" w14:textId="768C6C65" w:rsidR="002A304F" w:rsidRDefault="000B1D26" w:rsidP="000B1D26">
      <w:pPr>
        <w:pStyle w:val="BodyTextL50"/>
      </w:pPr>
      <w:r>
        <w:rPr>
          <w:noProof/>
        </w:rPr>
        <w:drawing>
          <wp:inline distT="0" distB="0" distL="0" distR="0" wp14:anchorId="1499154D" wp14:editId="001D0946">
            <wp:extent cx="5870480" cy="396082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2204" cy="3968737"/>
                    </a:xfrm>
                    <a:prstGeom prst="rect">
                      <a:avLst/>
                    </a:prstGeom>
                  </pic:spPr>
                </pic:pic>
              </a:graphicData>
            </a:graphic>
          </wp:inline>
        </w:drawing>
      </w:r>
    </w:p>
    <w:p w14:paraId="1D82ED53" w14:textId="77777777" w:rsidR="002A304F" w:rsidRPr="001E1609" w:rsidRDefault="002A304F" w:rsidP="0086274C">
      <w:pPr>
        <w:pStyle w:val="StepHead"/>
      </w:pPr>
      <w:r>
        <w:t>Test the VPN c</w:t>
      </w:r>
      <w:r w:rsidRPr="001E1609">
        <w:t xml:space="preserve">onfiguration </w:t>
      </w:r>
      <w:r>
        <w:t>from PC-</w:t>
      </w:r>
      <w:r w:rsidR="00F626A1">
        <w:t>B</w:t>
      </w:r>
      <w:r w:rsidRPr="001E1609">
        <w:t>.</w:t>
      </w:r>
    </w:p>
    <w:p w14:paraId="42D73DD4" w14:textId="77777777" w:rsidR="002A304F" w:rsidRDefault="002A304F">
      <w:pPr>
        <w:pStyle w:val="SubStepAlpha"/>
      </w:pPr>
      <w:r>
        <w:t>To establish the VPN tunnel, interesting traffic must be generated. From PC-B, ping PC-C.</w:t>
      </w:r>
    </w:p>
    <w:p w14:paraId="566BBC17" w14:textId="09B231E5" w:rsidR="002A304F" w:rsidRDefault="00900A34" w:rsidP="0016395A">
      <w:pPr>
        <w:pStyle w:val="Visual"/>
      </w:pPr>
      <w:r w:rsidRPr="00900A34">
        <w:t xml:space="preserve"> </w:t>
      </w:r>
      <w:r>
        <w:drawing>
          <wp:inline distT="0" distB="0" distL="0" distR="0" wp14:anchorId="27B5B9FE" wp14:editId="13DCA35D">
            <wp:extent cx="4942707" cy="241144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3297" cy="2426366"/>
                    </a:xfrm>
                    <a:prstGeom prst="rect">
                      <a:avLst/>
                    </a:prstGeom>
                  </pic:spPr>
                </pic:pic>
              </a:graphicData>
            </a:graphic>
          </wp:inline>
        </w:drawing>
      </w:r>
    </w:p>
    <w:p w14:paraId="7E1BA288" w14:textId="77777777" w:rsidR="00AA7157" w:rsidRDefault="00AA7157" w:rsidP="00590B30">
      <w:pPr>
        <w:pStyle w:val="SubStepAlpha"/>
        <w:numPr>
          <w:ilvl w:val="3"/>
          <w:numId w:val="10"/>
        </w:numPr>
      </w:pPr>
      <w:r>
        <w:lastRenderedPageBreak/>
        <w:t>This generates interesting traffic. Notice how two pings failed before being successful. This is because the tunnel first had to be negotiated and established before the ICMP packets could be successful.</w:t>
      </w:r>
    </w:p>
    <w:p w14:paraId="053735FE" w14:textId="77777777" w:rsidR="00AA7157" w:rsidRDefault="00AA7157">
      <w:pPr>
        <w:pStyle w:val="SubStepAlpha"/>
        <w:numPr>
          <w:ilvl w:val="3"/>
          <w:numId w:val="10"/>
        </w:numPr>
      </w:pPr>
      <w:r>
        <w:t xml:space="preserve">The VPN information is now being displayed on the ASDM </w:t>
      </w:r>
      <w:r w:rsidRPr="0016395A">
        <w:rPr>
          <w:b/>
        </w:rPr>
        <w:t>Monitoring</w:t>
      </w:r>
      <w:r>
        <w:t xml:space="preserve"> &gt; </w:t>
      </w:r>
      <w:r w:rsidRPr="0016395A">
        <w:rPr>
          <w:b/>
        </w:rPr>
        <w:t>VPN</w:t>
      </w:r>
      <w:r>
        <w:t xml:space="preserve"> &gt; </w:t>
      </w:r>
      <w:r w:rsidRPr="0016395A">
        <w:rPr>
          <w:b/>
        </w:rPr>
        <w:t>VPN Statistics</w:t>
      </w:r>
      <w:r>
        <w:t xml:space="preserve"> &gt; </w:t>
      </w:r>
      <w:r w:rsidRPr="0016395A">
        <w:rPr>
          <w:b/>
        </w:rPr>
        <w:t>Sessions</w:t>
      </w:r>
      <w:r>
        <w:t xml:space="preserve"> page.</w:t>
      </w:r>
    </w:p>
    <w:p w14:paraId="321F0B0B" w14:textId="77777777" w:rsidR="000320EB" w:rsidRDefault="000320EB" w:rsidP="000320EB">
      <w:pPr>
        <w:pStyle w:val="BodyTextL50"/>
      </w:pPr>
      <w:r w:rsidRPr="000320EB">
        <w:rPr>
          <w:b/>
        </w:rPr>
        <w:t>Note</w:t>
      </w:r>
      <w:r>
        <w:t xml:space="preserve">: You may need to click </w:t>
      </w:r>
      <w:r w:rsidRPr="000320EB">
        <w:rPr>
          <w:b/>
        </w:rPr>
        <w:t>Refresh</w:t>
      </w:r>
      <w:r>
        <w:t xml:space="preserve"> before the statistics will display.</w:t>
      </w:r>
    </w:p>
    <w:p w14:paraId="6BF7808E" w14:textId="715752C0" w:rsidR="00C25726" w:rsidRDefault="00AE626C" w:rsidP="00AE626C">
      <w:pPr>
        <w:pStyle w:val="Visual"/>
      </w:pPr>
      <w:r>
        <w:drawing>
          <wp:inline distT="0" distB="0" distL="0" distR="0" wp14:anchorId="3DA883B5" wp14:editId="0D8F3B4D">
            <wp:extent cx="6774976" cy="45415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90948" cy="4552227"/>
                    </a:xfrm>
                    <a:prstGeom prst="rect">
                      <a:avLst/>
                    </a:prstGeom>
                  </pic:spPr>
                </pic:pic>
              </a:graphicData>
            </a:graphic>
          </wp:inline>
        </w:drawing>
      </w:r>
    </w:p>
    <w:p w14:paraId="2FB199EA" w14:textId="77777777" w:rsidR="00831D5B" w:rsidRDefault="00831D5B">
      <w:pPr>
        <w:spacing w:before="0" w:after="0" w:line="240" w:lineRule="auto"/>
        <w:rPr>
          <w:sz w:val="20"/>
        </w:rPr>
      </w:pPr>
      <w:r>
        <w:br w:type="page"/>
      </w:r>
    </w:p>
    <w:p w14:paraId="110BC671" w14:textId="0205B306" w:rsidR="00AE740D" w:rsidRDefault="00C11CF5">
      <w:pPr>
        <w:pStyle w:val="SubStepAlpha"/>
      </w:pPr>
      <w:r w:rsidRPr="00AE740D">
        <w:lastRenderedPageBreak/>
        <w:t>Click</w:t>
      </w:r>
      <w:r>
        <w:t xml:space="preserve"> </w:t>
      </w:r>
      <w:r w:rsidRPr="00AE740D">
        <w:rPr>
          <w:b/>
        </w:rPr>
        <w:t>Encryption Statistics</w:t>
      </w:r>
      <w:r w:rsidRPr="00C11CF5">
        <w:t>.</w:t>
      </w:r>
      <w:r w:rsidR="00AE740D">
        <w:t xml:space="preserve"> You should see one or more sessions using the 3DES encryption algorithm.</w:t>
      </w:r>
    </w:p>
    <w:p w14:paraId="0BC8A476" w14:textId="20C99561" w:rsidR="00C25726" w:rsidRDefault="00900A34" w:rsidP="006C56B8">
      <w:pPr>
        <w:pStyle w:val="Visual"/>
      </w:pPr>
      <w:r w:rsidRPr="00900A34">
        <w:t xml:space="preserve"> </w:t>
      </w:r>
      <w:r w:rsidR="00FA4D3E">
        <w:drawing>
          <wp:inline distT="0" distB="0" distL="0" distR="0" wp14:anchorId="70746CFF" wp14:editId="0A7153D6">
            <wp:extent cx="6720840" cy="402050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27766" cy="4024646"/>
                    </a:xfrm>
                    <a:prstGeom prst="rect">
                      <a:avLst/>
                    </a:prstGeom>
                  </pic:spPr>
                </pic:pic>
              </a:graphicData>
            </a:graphic>
          </wp:inline>
        </w:drawing>
      </w:r>
    </w:p>
    <w:p w14:paraId="7C5458B0" w14:textId="77777777" w:rsidR="00831D5B" w:rsidRDefault="00831D5B">
      <w:pPr>
        <w:spacing w:before="0" w:after="0" w:line="240" w:lineRule="auto"/>
        <w:rPr>
          <w:sz w:val="20"/>
        </w:rPr>
      </w:pPr>
      <w:r>
        <w:br w:type="page"/>
      </w:r>
    </w:p>
    <w:p w14:paraId="2B59FA51" w14:textId="7EB4E223" w:rsidR="00F626A1" w:rsidRDefault="00AA7157" w:rsidP="0016395A">
      <w:pPr>
        <w:pStyle w:val="SubStepAlpha"/>
      </w:pPr>
      <w:r w:rsidRPr="00AE740D">
        <w:lastRenderedPageBreak/>
        <w:t>Click</w:t>
      </w:r>
      <w:r>
        <w:t xml:space="preserve"> </w:t>
      </w:r>
      <w:r w:rsidRPr="0016395A">
        <w:rPr>
          <w:b/>
        </w:rPr>
        <w:t>Crypto Statistics</w:t>
      </w:r>
      <w:r>
        <w:t>.</w:t>
      </w:r>
      <w:r w:rsidR="00AE740D">
        <w:t xml:space="preserve"> </w:t>
      </w:r>
      <w:r w:rsidR="00F626A1">
        <w:t>You should see values for the number of packets encrypted and decrypted, security association (SA) requests, etc.</w:t>
      </w:r>
    </w:p>
    <w:p w14:paraId="35E4B8CA" w14:textId="0D72DC50" w:rsidR="00C25726" w:rsidRDefault="00132366" w:rsidP="00132366">
      <w:pPr>
        <w:pStyle w:val="Visual"/>
      </w:pPr>
      <w:r>
        <w:drawing>
          <wp:inline distT="0" distB="0" distL="0" distR="0" wp14:anchorId="3BDD23CE" wp14:editId="02A83906">
            <wp:extent cx="6423660" cy="386694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52857" cy="3884518"/>
                    </a:xfrm>
                    <a:prstGeom prst="rect">
                      <a:avLst/>
                    </a:prstGeom>
                  </pic:spPr>
                </pic:pic>
              </a:graphicData>
            </a:graphic>
          </wp:inline>
        </w:drawing>
      </w:r>
    </w:p>
    <w:p w14:paraId="2291DC2D" w14:textId="77777777" w:rsidR="00C25726" w:rsidRPr="006868A4" w:rsidRDefault="00C25726" w:rsidP="009F07AC">
      <w:pPr>
        <w:pStyle w:val="LabSection"/>
      </w:pPr>
      <w:r>
        <w:t>Reflection</w:t>
      </w:r>
    </w:p>
    <w:p w14:paraId="50B86611" w14:textId="77777777" w:rsidR="009F07AC" w:rsidRDefault="00590B30" w:rsidP="006E418D">
      <w:pPr>
        <w:pStyle w:val="BodyTextL25"/>
      </w:pPr>
      <w:r>
        <w:t xml:space="preserve">Describe </w:t>
      </w:r>
      <w:r w:rsidR="006E418D">
        <w:t xml:space="preserve">a </w:t>
      </w:r>
      <w:r w:rsidR="00C25726" w:rsidRPr="00F5097A">
        <w:t xml:space="preserve">situation where a site-to-site IPsec VPN would be preferable </w:t>
      </w:r>
      <w:r w:rsidR="006E418D">
        <w:t>over other VPN options.</w:t>
      </w:r>
    </w:p>
    <w:p w14:paraId="4D306B19" w14:textId="77777777" w:rsidR="009F07AC" w:rsidRDefault="009F07AC" w:rsidP="009F07AC">
      <w:pPr>
        <w:pStyle w:val="BodyTextL25"/>
      </w:pPr>
      <w:r>
        <w:t>_______________________________________________________________________________________</w:t>
      </w:r>
    </w:p>
    <w:p w14:paraId="55897E84" w14:textId="77777777" w:rsidR="009F07AC" w:rsidRDefault="009F07AC" w:rsidP="009F07AC">
      <w:pPr>
        <w:pStyle w:val="BodyTextL25"/>
      </w:pPr>
      <w:r>
        <w:t>_______________________________________________________________________________________</w:t>
      </w:r>
    </w:p>
    <w:p w14:paraId="16C75F07" w14:textId="77777777" w:rsidR="009F07AC" w:rsidRDefault="009F07AC" w:rsidP="009F07AC">
      <w:pPr>
        <w:pStyle w:val="BodyTextL25"/>
      </w:pPr>
      <w:r>
        <w:t>_______________________________________________________________________________________</w:t>
      </w:r>
    </w:p>
    <w:p w14:paraId="7995578C" w14:textId="77777777" w:rsidR="009F07AC" w:rsidRDefault="009F07AC" w:rsidP="009F07AC">
      <w:pPr>
        <w:pStyle w:val="BodyTextL25"/>
      </w:pPr>
      <w:r>
        <w:t>_______________________________________________________________________________________</w:t>
      </w:r>
    </w:p>
    <w:p w14:paraId="714C850D" w14:textId="77777777" w:rsidR="009F07AC" w:rsidRDefault="009F07AC" w:rsidP="009F07AC">
      <w:pPr>
        <w:pStyle w:val="BodyTextL25"/>
      </w:pPr>
      <w:r>
        <w:t>_______________________________________________________________________________________</w:t>
      </w:r>
    </w:p>
    <w:p w14:paraId="1F9932D8" w14:textId="77777777" w:rsidR="009F07AC" w:rsidRDefault="009F07AC" w:rsidP="009F07AC">
      <w:pPr>
        <w:pStyle w:val="BodyTextL25"/>
      </w:pPr>
      <w:r>
        <w:t>_______________________________________________________________________________________</w:t>
      </w:r>
    </w:p>
    <w:p w14:paraId="53404A54" w14:textId="77777777" w:rsidR="009F07AC" w:rsidRDefault="009F07AC" w:rsidP="009F07AC">
      <w:pPr>
        <w:pStyle w:val="BodyTextL25"/>
      </w:pPr>
      <w:r>
        <w:t>_______________________________________________________________________________________</w:t>
      </w:r>
    </w:p>
    <w:p w14:paraId="64706BC1" w14:textId="77777777" w:rsidR="00C25726" w:rsidRPr="00F5097A" w:rsidRDefault="00C25726" w:rsidP="009F07AC">
      <w:pPr>
        <w:pStyle w:val="BodyTextL25"/>
      </w:pPr>
      <w:r w:rsidRPr="00F5097A">
        <w:rPr>
          <w:highlight w:val="lightGray"/>
        </w:rPr>
        <w:t xml:space="preserve">When a large number of hosts </w:t>
      </w:r>
      <w:r>
        <w:rPr>
          <w:highlight w:val="lightGray"/>
        </w:rPr>
        <w:t xml:space="preserve">exist </w:t>
      </w:r>
      <w:r w:rsidRPr="00F5097A">
        <w:rPr>
          <w:highlight w:val="lightGray"/>
        </w:rPr>
        <w:t>at a remote office and traffic between the office and a central site needs to be protected. One disadvantage of the site-to-site VPN is that traffic on the remote network (connecting host) is not protected</w:t>
      </w:r>
      <w:r w:rsidR="00590B30">
        <w:rPr>
          <w:highlight w:val="lightGray"/>
        </w:rPr>
        <w:t>.</w:t>
      </w:r>
      <w:r w:rsidRPr="00F5097A">
        <w:rPr>
          <w:highlight w:val="lightGray"/>
        </w:rPr>
        <w:t xml:space="preserve"> </w:t>
      </w:r>
      <w:r w:rsidR="00590B30">
        <w:rPr>
          <w:highlight w:val="lightGray"/>
        </w:rPr>
        <w:t>O</w:t>
      </w:r>
      <w:r w:rsidRPr="00F5097A">
        <w:rPr>
          <w:highlight w:val="lightGray"/>
        </w:rPr>
        <w:t>nly th</w:t>
      </w:r>
      <w:r>
        <w:rPr>
          <w:highlight w:val="lightGray"/>
        </w:rPr>
        <w:t xml:space="preserve">e traffic </w:t>
      </w:r>
      <w:r w:rsidRPr="00F5097A">
        <w:rPr>
          <w:highlight w:val="lightGray"/>
        </w:rPr>
        <w:t>between the site-to-site tunnel endpoints</w:t>
      </w:r>
      <w:r w:rsidR="00590B30">
        <w:rPr>
          <w:highlight w:val="lightGray"/>
        </w:rPr>
        <w:t xml:space="preserve"> is protected</w:t>
      </w:r>
      <w:r w:rsidRPr="009446B3">
        <w:rPr>
          <w:highlight w:val="lightGray"/>
        </w:rPr>
        <w:t>.</w:t>
      </w:r>
    </w:p>
    <w:p w14:paraId="47E2B2E4"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0FC5241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59E42" w14:textId="77777777" w:rsidR="00A47CC2" w:rsidRDefault="00A47CC2" w:rsidP="006D2C28">
            <w:pPr>
              <w:pStyle w:val="TableHeading"/>
            </w:pPr>
            <w:r>
              <w:t>Router Interface Summary</w:t>
            </w:r>
          </w:p>
        </w:tc>
      </w:tr>
      <w:tr w:rsidR="00A47CC2" w14:paraId="77155845" w14:textId="77777777" w:rsidTr="00F4135D">
        <w:trPr>
          <w:cantSplit/>
          <w:jc w:val="center"/>
        </w:trPr>
        <w:tc>
          <w:tcPr>
            <w:tcW w:w="1530" w:type="dxa"/>
          </w:tcPr>
          <w:p w14:paraId="19075A15" w14:textId="77777777" w:rsidR="00A47CC2" w:rsidRPr="00763D8B" w:rsidRDefault="00A47CC2" w:rsidP="00745DCE">
            <w:pPr>
              <w:pStyle w:val="TableHeading"/>
            </w:pPr>
            <w:r w:rsidRPr="00763D8B">
              <w:t>Router Model</w:t>
            </w:r>
          </w:p>
        </w:tc>
        <w:tc>
          <w:tcPr>
            <w:tcW w:w="2250" w:type="dxa"/>
          </w:tcPr>
          <w:p w14:paraId="4A17A089" w14:textId="77777777" w:rsidR="00A47CC2" w:rsidRPr="00763D8B" w:rsidRDefault="00A47CC2" w:rsidP="00745DCE">
            <w:pPr>
              <w:pStyle w:val="TableHeading"/>
            </w:pPr>
            <w:r w:rsidRPr="00763D8B">
              <w:t>Ethernet Interface #1</w:t>
            </w:r>
          </w:p>
        </w:tc>
        <w:tc>
          <w:tcPr>
            <w:tcW w:w="2250" w:type="dxa"/>
          </w:tcPr>
          <w:p w14:paraId="0776777F" w14:textId="77777777" w:rsidR="00A47CC2" w:rsidRPr="00763D8B" w:rsidRDefault="00A47CC2" w:rsidP="00745DCE">
            <w:pPr>
              <w:pStyle w:val="TableHeading"/>
            </w:pPr>
            <w:r w:rsidRPr="00763D8B">
              <w:t>Ethernet Interface #2</w:t>
            </w:r>
          </w:p>
        </w:tc>
        <w:tc>
          <w:tcPr>
            <w:tcW w:w="2070" w:type="dxa"/>
          </w:tcPr>
          <w:p w14:paraId="66D300CD" w14:textId="77777777" w:rsidR="00A47CC2" w:rsidRPr="00763D8B" w:rsidRDefault="00A47CC2" w:rsidP="00745DCE">
            <w:pPr>
              <w:pStyle w:val="TableHeading"/>
            </w:pPr>
            <w:r w:rsidRPr="00763D8B">
              <w:t>Serial Interface #1</w:t>
            </w:r>
          </w:p>
        </w:tc>
        <w:tc>
          <w:tcPr>
            <w:tcW w:w="2160" w:type="dxa"/>
          </w:tcPr>
          <w:p w14:paraId="47D2A51E" w14:textId="77777777" w:rsidR="00A47CC2" w:rsidRPr="00763D8B" w:rsidRDefault="00A47CC2" w:rsidP="00745DCE">
            <w:pPr>
              <w:pStyle w:val="TableHeading"/>
            </w:pPr>
            <w:r w:rsidRPr="00763D8B">
              <w:t>Serial Interface #2</w:t>
            </w:r>
          </w:p>
        </w:tc>
      </w:tr>
      <w:tr w:rsidR="00A47CC2" w14:paraId="49BE498A" w14:textId="77777777" w:rsidTr="00F4135D">
        <w:trPr>
          <w:cantSplit/>
          <w:jc w:val="center"/>
        </w:trPr>
        <w:tc>
          <w:tcPr>
            <w:tcW w:w="1530" w:type="dxa"/>
          </w:tcPr>
          <w:p w14:paraId="08E8503F" w14:textId="77777777" w:rsidR="00A47CC2" w:rsidRPr="00763D8B" w:rsidRDefault="00A47CC2" w:rsidP="00097163">
            <w:pPr>
              <w:pStyle w:val="TableText"/>
            </w:pPr>
            <w:r w:rsidRPr="00763D8B">
              <w:t>1800</w:t>
            </w:r>
          </w:p>
        </w:tc>
        <w:tc>
          <w:tcPr>
            <w:tcW w:w="2250" w:type="dxa"/>
          </w:tcPr>
          <w:p w14:paraId="535B3A0E" w14:textId="77777777" w:rsidR="00A47CC2" w:rsidRPr="00763D8B" w:rsidRDefault="00A47CC2" w:rsidP="00F10819">
            <w:pPr>
              <w:pStyle w:val="TableText"/>
            </w:pPr>
            <w:r w:rsidRPr="00763D8B">
              <w:t>Fast Ethernet 0/0 (F0/0)</w:t>
            </w:r>
          </w:p>
        </w:tc>
        <w:tc>
          <w:tcPr>
            <w:tcW w:w="2250" w:type="dxa"/>
          </w:tcPr>
          <w:p w14:paraId="6DCF1BA0" w14:textId="77777777" w:rsidR="00A47CC2" w:rsidRPr="00763D8B" w:rsidRDefault="00A47CC2" w:rsidP="00F10819">
            <w:pPr>
              <w:pStyle w:val="TableText"/>
            </w:pPr>
            <w:r w:rsidRPr="00763D8B">
              <w:t>Fast Ethernet 0/1 (F0/1)</w:t>
            </w:r>
          </w:p>
        </w:tc>
        <w:tc>
          <w:tcPr>
            <w:tcW w:w="2070" w:type="dxa"/>
          </w:tcPr>
          <w:p w14:paraId="3D63C296" w14:textId="77777777" w:rsidR="00A47CC2" w:rsidRPr="00763D8B" w:rsidRDefault="00A47CC2" w:rsidP="00097163">
            <w:pPr>
              <w:pStyle w:val="TableText"/>
            </w:pPr>
            <w:r w:rsidRPr="00763D8B">
              <w:t>Serial 0/0/0 (S0/0/0)</w:t>
            </w:r>
          </w:p>
        </w:tc>
        <w:tc>
          <w:tcPr>
            <w:tcW w:w="2160" w:type="dxa"/>
          </w:tcPr>
          <w:p w14:paraId="372CB8E7" w14:textId="77777777" w:rsidR="00A47CC2" w:rsidRPr="00763D8B" w:rsidRDefault="00A47CC2" w:rsidP="00097163">
            <w:pPr>
              <w:pStyle w:val="TableText"/>
            </w:pPr>
            <w:r w:rsidRPr="00763D8B">
              <w:t>Serial 0/0/1 (S0/0/1)</w:t>
            </w:r>
          </w:p>
        </w:tc>
      </w:tr>
      <w:tr w:rsidR="00A47CC2" w14:paraId="20462560" w14:textId="77777777" w:rsidTr="00F4135D">
        <w:trPr>
          <w:cantSplit/>
          <w:jc w:val="center"/>
        </w:trPr>
        <w:tc>
          <w:tcPr>
            <w:tcW w:w="1530" w:type="dxa"/>
          </w:tcPr>
          <w:p w14:paraId="241801E2" w14:textId="77777777" w:rsidR="00A47CC2" w:rsidRPr="00763D8B" w:rsidRDefault="00A47CC2" w:rsidP="00097163">
            <w:pPr>
              <w:pStyle w:val="TableText"/>
            </w:pPr>
            <w:r w:rsidRPr="00763D8B">
              <w:t>1900</w:t>
            </w:r>
          </w:p>
        </w:tc>
        <w:tc>
          <w:tcPr>
            <w:tcW w:w="2250" w:type="dxa"/>
          </w:tcPr>
          <w:p w14:paraId="480D1145" w14:textId="77777777" w:rsidR="00A47CC2" w:rsidRPr="00763D8B" w:rsidRDefault="00A47CC2" w:rsidP="00097163">
            <w:pPr>
              <w:pStyle w:val="TableText"/>
            </w:pPr>
            <w:r w:rsidRPr="00763D8B">
              <w:t>Gigabit Ethernet 0/0 (G0/0)</w:t>
            </w:r>
          </w:p>
        </w:tc>
        <w:tc>
          <w:tcPr>
            <w:tcW w:w="2250" w:type="dxa"/>
          </w:tcPr>
          <w:p w14:paraId="385C598F" w14:textId="77777777" w:rsidR="00A47CC2" w:rsidRPr="00763D8B" w:rsidRDefault="00A47CC2" w:rsidP="00097163">
            <w:pPr>
              <w:pStyle w:val="TableText"/>
            </w:pPr>
            <w:r w:rsidRPr="00763D8B">
              <w:t>Gigabit Ethernet 0/1 (G0/1)</w:t>
            </w:r>
          </w:p>
        </w:tc>
        <w:tc>
          <w:tcPr>
            <w:tcW w:w="2070" w:type="dxa"/>
          </w:tcPr>
          <w:p w14:paraId="49E4A674" w14:textId="77777777" w:rsidR="00A47CC2" w:rsidRPr="00763D8B" w:rsidRDefault="00A47CC2" w:rsidP="00097163">
            <w:pPr>
              <w:pStyle w:val="TableText"/>
            </w:pPr>
            <w:r w:rsidRPr="00763D8B">
              <w:t>Serial 0/0/0 (S0/0/0)</w:t>
            </w:r>
          </w:p>
        </w:tc>
        <w:tc>
          <w:tcPr>
            <w:tcW w:w="2160" w:type="dxa"/>
          </w:tcPr>
          <w:p w14:paraId="63D2925F" w14:textId="77777777" w:rsidR="00A47CC2" w:rsidRPr="00763D8B" w:rsidRDefault="00A47CC2" w:rsidP="00097163">
            <w:pPr>
              <w:pStyle w:val="TableText"/>
            </w:pPr>
            <w:r w:rsidRPr="00763D8B">
              <w:t>Serial 0/0/1 (S0/0/1)</w:t>
            </w:r>
          </w:p>
        </w:tc>
      </w:tr>
      <w:tr w:rsidR="00C07FD9" w14:paraId="0A2B5B21" w14:textId="77777777" w:rsidTr="00F4135D">
        <w:trPr>
          <w:cantSplit/>
          <w:jc w:val="center"/>
        </w:trPr>
        <w:tc>
          <w:tcPr>
            <w:tcW w:w="1530" w:type="dxa"/>
          </w:tcPr>
          <w:p w14:paraId="3E1485B4" w14:textId="77777777" w:rsidR="00C07FD9" w:rsidRDefault="00C07FD9" w:rsidP="00097163">
            <w:pPr>
              <w:pStyle w:val="TableText"/>
            </w:pPr>
            <w:r>
              <w:t>2801</w:t>
            </w:r>
          </w:p>
        </w:tc>
        <w:tc>
          <w:tcPr>
            <w:tcW w:w="2250" w:type="dxa"/>
          </w:tcPr>
          <w:p w14:paraId="345A1C37" w14:textId="77777777" w:rsidR="00C07FD9" w:rsidRPr="00763D8B" w:rsidRDefault="00C07FD9" w:rsidP="00F10819">
            <w:pPr>
              <w:pStyle w:val="TableText"/>
            </w:pPr>
            <w:r w:rsidRPr="00763D8B">
              <w:t>Fast Ethernet 0/0 (F0/0)</w:t>
            </w:r>
          </w:p>
        </w:tc>
        <w:tc>
          <w:tcPr>
            <w:tcW w:w="2250" w:type="dxa"/>
          </w:tcPr>
          <w:p w14:paraId="7FF92AF1" w14:textId="77777777" w:rsidR="00C07FD9" w:rsidRPr="00763D8B" w:rsidRDefault="00C07FD9" w:rsidP="00F10819">
            <w:pPr>
              <w:pStyle w:val="TableText"/>
            </w:pPr>
            <w:r w:rsidRPr="00763D8B">
              <w:t>Fast Ethernet 0/1 (F0/1)</w:t>
            </w:r>
          </w:p>
        </w:tc>
        <w:tc>
          <w:tcPr>
            <w:tcW w:w="2070" w:type="dxa"/>
          </w:tcPr>
          <w:p w14:paraId="14F14BE6" w14:textId="77777777" w:rsidR="00C07FD9" w:rsidRPr="00763D8B" w:rsidRDefault="00C07FD9" w:rsidP="003233A3">
            <w:pPr>
              <w:pStyle w:val="TableText"/>
            </w:pPr>
            <w:r>
              <w:t>Serial 0/1</w:t>
            </w:r>
            <w:r w:rsidR="00191F00">
              <w:t>/0 (S0/1</w:t>
            </w:r>
            <w:r w:rsidRPr="00763D8B">
              <w:t>/0)</w:t>
            </w:r>
          </w:p>
        </w:tc>
        <w:tc>
          <w:tcPr>
            <w:tcW w:w="2160" w:type="dxa"/>
          </w:tcPr>
          <w:p w14:paraId="07F98336" w14:textId="77777777" w:rsidR="00C07FD9" w:rsidRPr="00763D8B" w:rsidRDefault="00C07FD9" w:rsidP="003233A3">
            <w:pPr>
              <w:pStyle w:val="TableText"/>
            </w:pPr>
            <w:r>
              <w:t>Serial 0/1</w:t>
            </w:r>
            <w:r w:rsidR="00191F00">
              <w:t>/1 (S0/1</w:t>
            </w:r>
            <w:r w:rsidRPr="00763D8B">
              <w:t>/1)</w:t>
            </w:r>
          </w:p>
        </w:tc>
      </w:tr>
      <w:tr w:rsidR="00C07FD9" w14:paraId="37F7B81E" w14:textId="77777777" w:rsidTr="00F4135D">
        <w:trPr>
          <w:cantSplit/>
          <w:jc w:val="center"/>
        </w:trPr>
        <w:tc>
          <w:tcPr>
            <w:tcW w:w="1530" w:type="dxa"/>
          </w:tcPr>
          <w:p w14:paraId="3C53B06B" w14:textId="77777777" w:rsidR="00C07FD9" w:rsidRPr="00763D8B" w:rsidRDefault="00C07FD9" w:rsidP="00097163">
            <w:pPr>
              <w:pStyle w:val="TableText"/>
            </w:pPr>
            <w:r>
              <w:t>2811</w:t>
            </w:r>
          </w:p>
        </w:tc>
        <w:tc>
          <w:tcPr>
            <w:tcW w:w="2250" w:type="dxa"/>
          </w:tcPr>
          <w:p w14:paraId="71A3D1E2" w14:textId="77777777" w:rsidR="00C07FD9" w:rsidRPr="00763D8B" w:rsidRDefault="00C07FD9" w:rsidP="00F10819">
            <w:pPr>
              <w:pStyle w:val="TableText"/>
            </w:pPr>
            <w:r w:rsidRPr="00763D8B">
              <w:t>Fast Ethernet 0/0 (F0/0)</w:t>
            </w:r>
          </w:p>
        </w:tc>
        <w:tc>
          <w:tcPr>
            <w:tcW w:w="2250" w:type="dxa"/>
          </w:tcPr>
          <w:p w14:paraId="34B7C336" w14:textId="77777777" w:rsidR="00C07FD9" w:rsidRPr="00763D8B" w:rsidRDefault="00C07FD9" w:rsidP="00F10819">
            <w:pPr>
              <w:pStyle w:val="TableText"/>
            </w:pPr>
            <w:r w:rsidRPr="00763D8B">
              <w:t>Fast Ethernet 0/1 (F0/1)</w:t>
            </w:r>
          </w:p>
        </w:tc>
        <w:tc>
          <w:tcPr>
            <w:tcW w:w="2070" w:type="dxa"/>
          </w:tcPr>
          <w:p w14:paraId="08C8CF0E" w14:textId="77777777" w:rsidR="00C07FD9" w:rsidRPr="00763D8B" w:rsidRDefault="00C07FD9" w:rsidP="00097163">
            <w:pPr>
              <w:pStyle w:val="TableText"/>
            </w:pPr>
            <w:r w:rsidRPr="00763D8B">
              <w:t>Serial 0/0/0 (S0/0/0)</w:t>
            </w:r>
          </w:p>
        </w:tc>
        <w:tc>
          <w:tcPr>
            <w:tcW w:w="2160" w:type="dxa"/>
          </w:tcPr>
          <w:p w14:paraId="1ABBF6CC" w14:textId="77777777" w:rsidR="00C07FD9" w:rsidRPr="00763D8B" w:rsidRDefault="00C07FD9" w:rsidP="00097163">
            <w:pPr>
              <w:pStyle w:val="TableText"/>
            </w:pPr>
            <w:r w:rsidRPr="00763D8B">
              <w:t>Serial 0/0/1 (S0/0/1)</w:t>
            </w:r>
          </w:p>
        </w:tc>
      </w:tr>
      <w:tr w:rsidR="00C07FD9" w14:paraId="190F8C38" w14:textId="77777777" w:rsidTr="00F4135D">
        <w:trPr>
          <w:cantSplit/>
          <w:jc w:val="center"/>
        </w:trPr>
        <w:tc>
          <w:tcPr>
            <w:tcW w:w="1530" w:type="dxa"/>
          </w:tcPr>
          <w:p w14:paraId="355F1FBB" w14:textId="77777777" w:rsidR="00C07FD9" w:rsidRPr="00763D8B" w:rsidRDefault="00C07FD9" w:rsidP="00097163">
            <w:pPr>
              <w:pStyle w:val="TableText"/>
            </w:pPr>
            <w:r w:rsidRPr="00763D8B">
              <w:t>2900</w:t>
            </w:r>
          </w:p>
        </w:tc>
        <w:tc>
          <w:tcPr>
            <w:tcW w:w="2250" w:type="dxa"/>
          </w:tcPr>
          <w:p w14:paraId="1D5111B1" w14:textId="77777777" w:rsidR="00C07FD9" w:rsidRPr="00763D8B" w:rsidRDefault="00C07FD9" w:rsidP="00097163">
            <w:pPr>
              <w:pStyle w:val="TableText"/>
            </w:pPr>
            <w:r w:rsidRPr="00763D8B">
              <w:t>Gigabit Ethernet 0/0 (G0/0)</w:t>
            </w:r>
          </w:p>
        </w:tc>
        <w:tc>
          <w:tcPr>
            <w:tcW w:w="2250" w:type="dxa"/>
          </w:tcPr>
          <w:p w14:paraId="4A207516" w14:textId="77777777" w:rsidR="00C07FD9" w:rsidRPr="00763D8B" w:rsidRDefault="00C07FD9" w:rsidP="00097163">
            <w:pPr>
              <w:pStyle w:val="TableText"/>
            </w:pPr>
            <w:r w:rsidRPr="00763D8B">
              <w:t>Gigabit Ethernet 0/1 (G0/1)</w:t>
            </w:r>
          </w:p>
        </w:tc>
        <w:tc>
          <w:tcPr>
            <w:tcW w:w="2070" w:type="dxa"/>
          </w:tcPr>
          <w:p w14:paraId="5A38B943" w14:textId="77777777" w:rsidR="00C07FD9" w:rsidRPr="00763D8B" w:rsidRDefault="00C07FD9" w:rsidP="00097163">
            <w:pPr>
              <w:pStyle w:val="TableText"/>
            </w:pPr>
            <w:r w:rsidRPr="00763D8B">
              <w:t>Serial 0/0/0 (S0/0/0)</w:t>
            </w:r>
          </w:p>
        </w:tc>
        <w:tc>
          <w:tcPr>
            <w:tcW w:w="2160" w:type="dxa"/>
          </w:tcPr>
          <w:p w14:paraId="4D282B3C" w14:textId="77777777" w:rsidR="00C07FD9" w:rsidRPr="00763D8B" w:rsidRDefault="00C07FD9" w:rsidP="00097163">
            <w:pPr>
              <w:pStyle w:val="TableText"/>
            </w:pPr>
            <w:r w:rsidRPr="00763D8B">
              <w:t>Serial 0/0/1 (S0/0/1)</w:t>
            </w:r>
          </w:p>
        </w:tc>
      </w:tr>
      <w:tr w:rsidR="00C07FD9" w14:paraId="2F632A5E" w14:textId="77777777" w:rsidTr="00F4135D">
        <w:trPr>
          <w:cantSplit/>
          <w:jc w:val="center"/>
        </w:trPr>
        <w:tc>
          <w:tcPr>
            <w:tcW w:w="10260" w:type="dxa"/>
            <w:gridSpan w:val="5"/>
          </w:tcPr>
          <w:p w14:paraId="0482F7A5"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0A5D1F2F" w14:textId="77777777" w:rsidR="00D97DCF" w:rsidRPr="00037AE0" w:rsidRDefault="00D97DCF" w:rsidP="00037AE0">
      <w:pPr>
        <w:pStyle w:val="LabSection"/>
        <w:rPr>
          <w:highlight w:val="lightGray"/>
        </w:rPr>
      </w:pPr>
      <w:r w:rsidRPr="00037AE0">
        <w:rPr>
          <w:highlight w:val="lightGray"/>
        </w:rPr>
        <w:t>Device Configs</w:t>
      </w:r>
    </w:p>
    <w:p w14:paraId="3182090B" w14:textId="29FADC8F" w:rsidR="00D97DCF" w:rsidRPr="00037AE0" w:rsidRDefault="00037AE0" w:rsidP="00037AE0">
      <w:pPr>
        <w:pStyle w:val="LabSection"/>
        <w:rPr>
          <w:highlight w:val="lightGray"/>
        </w:rPr>
      </w:pPr>
      <w:r w:rsidRPr="00037AE0">
        <w:rPr>
          <w:highlight w:val="lightGray"/>
        </w:rPr>
        <w:t xml:space="preserve">ASA </w:t>
      </w:r>
      <w:r w:rsidR="00900A34" w:rsidRPr="00037AE0">
        <w:rPr>
          <w:highlight w:val="lightGray"/>
        </w:rPr>
        <w:t>550</w:t>
      </w:r>
      <w:r w:rsidR="00900A34">
        <w:rPr>
          <w:highlight w:val="lightGray"/>
        </w:rPr>
        <w:t>6</w:t>
      </w:r>
      <w:r w:rsidR="00900A34" w:rsidRPr="00037AE0">
        <w:rPr>
          <w:highlight w:val="lightGray"/>
        </w:rPr>
        <w:t xml:space="preserve"> </w:t>
      </w:r>
      <w:r w:rsidRPr="00037AE0">
        <w:rPr>
          <w:highlight w:val="lightGray"/>
        </w:rPr>
        <w:t>Config</w:t>
      </w:r>
    </w:p>
    <w:p w14:paraId="2D45CCF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CCNAS-ASA# </w:t>
      </w:r>
      <w:r w:rsidRPr="00831D5B">
        <w:rPr>
          <w:rFonts w:ascii="Courier New" w:eastAsia="Calibri" w:hAnsi="Courier New" w:cs="Courier New"/>
          <w:bCs w:val="0"/>
          <w:iCs w:val="0"/>
          <w:sz w:val="20"/>
          <w:szCs w:val="20"/>
          <w:highlight w:val="lightGray"/>
        </w:rPr>
        <w:t>show run</w:t>
      </w:r>
    </w:p>
    <w:p w14:paraId="69D4E92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ikev1 policy 30 is superceded by identical policy 10</w:t>
      </w:r>
    </w:p>
    <w:p w14:paraId="2801A40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ikev1 policy 60 is superceded by identical policy 40</w:t>
      </w:r>
    </w:p>
    <w:p w14:paraId="61FEB47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ikev1 policy 90 is superceded by identical policy 70</w:t>
      </w:r>
    </w:p>
    <w:p w14:paraId="035D8F0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ikev1 policy 120 is superceded by identical policy 100</w:t>
      </w:r>
    </w:p>
    <w:p w14:paraId="37458F1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ikev1 policy 150 is superceded by identical policy 130</w:t>
      </w:r>
    </w:p>
    <w:p w14:paraId="028EFCA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Saved</w:t>
      </w:r>
    </w:p>
    <w:p w14:paraId="3603C63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w:t>
      </w:r>
    </w:p>
    <w:p w14:paraId="49D86A8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Serial Number: JAD2002064E</w:t>
      </w:r>
    </w:p>
    <w:p w14:paraId="0E7B6D2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Hardware:   ASA5506W, 4096 MB RAM, CPU Atom C2000 series 1250 MHz, 1 CPU (4 cores)</w:t>
      </w:r>
    </w:p>
    <w:p w14:paraId="301715C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00AC793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ASA Version 9.8(2) </w:t>
      </w:r>
    </w:p>
    <w:p w14:paraId="73B33D1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w:t>
      </w:r>
    </w:p>
    <w:p w14:paraId="3E3AD2A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hostname CCNAS-ASA</w:t>
      </w:r>
    </w:p>
    <w:p w14:paraId="71B114E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domain-name ccnasecurity.com</w:t>
      </w:r>
    </w:p>
    <w:p w14:paraId="317AFA5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enable password $sha512$5000$tFzC24wAT3W6daZEuK1Jqg==$8DdiB6Xy11f98NG5fkcQcQ== pbkdf2</w:t>
      </w:r>
    </w:p>
    <w:p w14:paraId="55E3C11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tcp any4 any4</w:t>
      </w:r>
    </w:p>
    <w:p w14:paraId="1D735A2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tcp any4 any6</w:t>
      </w:r>
    </w:p>
    <w:p w14:paraId="6D55AED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tcp any6 any4</w:t>
      </w:r>
    </w:p>
    <w:p w14:paraId="0B20EB1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tcp any6 any6</w:t>
      </w:r>
    </w:p>
    <w:p w14:paraId="08E860D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udp any4 any4 eq domain</w:t>
      </w:r>
    </w:p>
    <w:p w14:paraId="55D7355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udp any4 any6 eq domain</w:t>
      </w:r>
    </w:p>
    <w:p w14:paraId="3C26881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udp any6 any4 eq domain</w:t>
      </w:r>
    </w:p>
    <w:p w14:paraId="2D400F1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xlate per-session deny udp any6 any6 eq domain</w:t>
      </w:r>
    </w:p>
    <w:p w14:paraId="53D3AF81" w14:textId="438F8F89"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names            </w:t>
      </w:r>
    </w:p>
    <w:p w14:paraId="7B00D68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6A33041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GigabitEthernet1/1</w:t>
      </w:r>
    </w:p>
    <w:p w14:paraId="423184C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nameif outside</w:t>
      </w:r>
    </w:p>
    <w:p w14:paraId="00C0BC7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security-level 0</w:t>
      </w:r>
    </w:p>
    <w:p w14:paraId="7D0BBF3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ip address 209.165.200.226 255.255.255.248 </w:t>
      </w:r>
    </w:p>
    <w:p w14:paraId="46B420A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0754E94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GigabitEthernet1/2</w:t>
      </w:r>
    </w:p>
    <w:p w14:paraId="5F8711E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nameif inside</w:t>
      </w:r>
    </w:p>
    <w:p w14:paraId="5BC5B59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security-level 100</w:t>
      </w:r>
    </w:p>
    <w:p w14:paraId="4AD414F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ip address 192.168.1.1 255.255.255.0 </w:t>
      </w:r>
    </w:p>
    <w:p w14:paraId="4534D03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1623FC2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GigabitEthernet1/3</w:t>
      </w:r>
    </w:p>
    <w:p w14:paraId="7D8D7D3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nameif dmz</w:t>
      </w:r>
    </w:p>
    <w:p w14:paraId="380AB74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security-level 70</w:t>
      </w:r>
    </w:p>
    <w:p w14:paraId="0E24D25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ip address 192.168.2.1 255.255.255.0 </w:t>
      </w:r>
    </w:p>
    <w:p w14:paraId="35A52C8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1CA99B8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GigabitEthernet1/4</w:t>
      </w:r>
    </w:p>
    <w:p w14:paraId="31C10A4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shutdown</w:t>
      </w:r>
    </w:p>
    <w:p w14:paraId="55B4E78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nameif</w:t>
      </w:r>
    </w:p>
    <w:p w14:paraId="1823827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security-level</w:t>
      </w:r>
    </w:p>
    <w:p w14:paraId="2551915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ip address</w:t>
      </w:r>
    </w:p>
    <w:p w14:paraId="454246B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1AA0DC7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GigabitEthernet1/5</w:t>
      </w:r>
    </w:p>
    <w:p w14:paraId="2835805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shutdown     </w:t>
      </w:r>
    </w:p>
    <w:p w14:paraId="278A5B2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nameif</w:t>
      </w:r>
    </w:p>
    <w:p w14:paraId="01D7F28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security-level</w:t>
      </w:r>
    </w:p>
    <w:p w14:paraId="548045E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ip address</w:t>
      </w:r>
    </w:p>
    <w:p w14:paraId="5806FB2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1EDEBDA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GigabitEthernet1/6</w:t>
      </w:r>
    </w:p>
    <w:p w14:paraId="621F3E8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shutdown</w:t>
      </w:r>
    </w:p>
    <w:p w14:paraId="63AED97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nameif</w:t>
      </w:r>
    </w:p>
    <w:p w14:paraId="45D8D5C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security-level</w:t>
      </w:r>
    </w:p>
    <w:p w14:paraId="2A8E650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ip address</w:t>
      </w:r>
    </w:p>
    <w:p w14:paraId="33C66B5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5E10285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GigabitEthernet1/7</w:t>
      </w:r>
    </w:p>
    <w:p w14:paraId="2CE78B1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shutdown</w:t>
      </w:r>
    </w:p>
    <w:p w14:paraId="49D0894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nameif</w:t>
      </w:r>
    </w:p>
    <w:p w14:paraId="602FA6B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security-level</w:t>
      </w:r>
    </w:p>
    <w:p w14:paraId="1F1C65B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ip address</w:t>
      </w:r>
    </w:p>
    <w:p w14:paraId="1F7815F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5CF0A7A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GigabitEthernet1/8</w:t>
      </w:r>
    </w:p>
    <w:p w14:paraId="175CD7F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shutdown</w:t>
      </w:r>
    </w:p>
    <w:p w14:paraId="5FD4C7F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no nameif</w:t>
      </w:r>
    </w:p>
    <w:p w14:paraId="0108F86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security-level</w:t>
      </w:r>
    </w:p>
    <w:p w14:paraId="502F13F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ip address</w:t>
      </w:r>
    </w:p>
    <w:p w14:paraId="02E9883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541A3A5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interface Management1/1</w:t>
      </w:r>
    </w:p>
    <w:p w14:paraId="0D3C9EC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management-only</w:t>
      </w:r>
    </w:p>
    <w:p w14:paraId="69A334B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shutdown</w:t>
      </w:r>
    </w:p>
    <w:p w14:paraId="352A522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nameif</w:t>
      </w:r>
    </w:p>
    <w:p w14:paraId="339F98A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security-level</w:t>
      </w:r>
    </w:p>
    <w:p w14:paraId="0CB05F1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ip address</w:t>
      </w:r>
    </w:p>
    <w:p w14:paraId="653CCB1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684769F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ftp mode passive</w:t>
      </w:r>
    </w:p>
    <w:p w14:paraId="16B8652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dns server-group DefaultDNS</w:t>
      </w:r>
    </w:p>
    <w:p w14:paraId="3B0D1C6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domain-name ccnasecurity.com</w:t>
      </w:r>
    </w:p>
    <w:p w14:paraId="01084F3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object network inside-net</w:t>
      </w:r>
    </w:p>
    <w:p w14:paraId="36D41E7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subnet 192.168.1.0 255.255.255.0</w:t>
      </w:r>
    </w:p>
    <w:p w14:paraId="02A09BA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object network dmz-server</w:t>
      </w:r>
    </w:p>
    <w:p w14:paraId="667F7F3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host 192.168.2.3</w:t>
      </w:r>
    </w:p>
    <w:p w14:paraId="443FB03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object network NETWORK_OBJ_172.16.3.0_24</w:t>
      </w:r>
    </w:p>
    <w:p w14:paraId="5A57A23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subnet 172.16.3.0 255.255.255.0</w:t>
      </w:r>
    </w:p>
    <w:p w14:paraId="6EF7045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object network NETWORK_OBJ_192.168.1.0_24</w:t>
      </w:r>
    </w:p>
    <w:p w14:paraId="156DD70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subnet 192.168.1.0 255.255.255.0</w:t>
      </w:r>
    </w:p>
    <w:p w14:paraId="31DE9FD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access-list OUTSIDE-DMZ extended permit ip any host 192.168.2.3 </w:t>
      </w:r>
    </w:p>
    <w:p w14:paraId="44A646A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access-list outside_cryptomap extended permit ip 192.168.1.0 255.255.255.0 172.16.3.0 255.255.255.0 </w:t>
      </w:r>
    </w:p>
    <w:p w14:paraId="39F16F2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pager lines 24</w:t>
      </w:r>
    </w:p>
    <w:p w14:paraId="7E42EA8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mtu outside 1500</w:t>
      </w:r>
    </w:p>
    <w:p w14:paraId="682B834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mtu inside 1500</w:t>
      </w:r>
    </w:p>
    <w:p w14:paraId="6857EC9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mtu dmz 1500</w:t>
      </w:r>
    </w:p>
    <w:p w14:paraId="101D619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icmp unreachable rate-limit 1 burst-size 1</w:t>
      </w:r>
    </w:p>
    <w:p w14:paraId="5235787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no asdm history enable</w:t>
      </w:r>
    </w:p>
    <w:p w14:paraId="685AE67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arp timeout 14400</w:t>
      </w:r>
    </w:p>
    <w:p w14:paraId="024915E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no arp permit-nonconnected</w:t>
      </w:r>
    </w:p>
    <w:p w14:paraId="48DA76F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arp rate-limit 16384</w:t>
      </w:r>
    </w:p>
    <w:p w14:paraId="0011D99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nat (inside,outside) source static NETWORK_OBJ_192.168.1.0_24 NETWORK_OBJ_192.168.1.0_24 destination static NETWORK_OBJ_172.16.3.0_24 NETWORK_OBJ_172.16.3.0_24 no-proxy-arp route-lookup</w:t>
      </w:r>
    </w:p>
    <w:p w14:paraId="47D53EC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5AD58E9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object network inside-net</w:t>
      </w:r>
    </w:p>
    <w:p w14:paraId="4DCB1BF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nat (inside,outside) dynamic interface</w:t>
      </w:r>
    </w:p>
    <w:p w14:paraId="03FD34B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object network dmz-server</w:t>
      </w:r>
    </w:p>
    <w:p w14:paraId="23DC23B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nat (dmz,outside) static 209.165.200.227</w:t>
      </w:r>
    </w:p>
    <w:p w14:paraId="4F5368D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access-group OUTSIDE-DMZ in interface outside</w:t>
      </w:r>
    </w:p>
    <w:p w14:paraId="4DE9EAE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route outside 0.0.0.0 0.0.0.0 209.165.200.225 1</w:t>
      </w:r>
    </w:p>
    <w:p w14:paraId="21E48D5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xlate 3:00:00</w:t>
      </w:r>
    </w:p>
    <w:p w14:paraId="580FD12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pat-xlate 0:00:30</w:t>
      </w:r>
    </w:p>
    <w:p w14:paraId="71D85B2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conn 1:00:00 half-closed 0:10:00 udp 0:02:00 sctp 0:02:00 icmp 0:00:02</w:t>
      </w:r>
    </w:p>
    <w:p w14:paraId="142DBCA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sunrpc 0:10:00 h323 0:05:00 h225 1:00:00 mgcp 0:05:00 mgcp-pat 0:05:00</w:t>
      </w:r>
    </w:p>
    <w:p w14:paraId="39AB82F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sip 0:30:00 sip_media 0:02:00 sip-invite 0:03:00 sip-disconnect 0:02:00</w:t>
      </w:r>
    </w:p>
    <w:p w14:paraId="03CC73A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sip-provisional-media 0:02:00 uauth 0:05:00 absolute</w:t>
      </w:r>
    </w:p>
    <w:p w14:paraId="557DCEC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tcp-proxy-reassembly 0:01:00</w:t>
      </w:r>
    </w:p>
    <w:p w14:paraId="5672342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floating-conn 0:00:00</w:t>
      </w:r>
    </w:p>
    <w:p w14:paraId="7646CAA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conn-holddown 0:00:15</w:t>
      </w:r>
    </w:p>
    <w:p w14:paraId="14D93B6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timeout igp stale-route 0:01:10</w:t>
      </w:r>
    </w:p>
    <w:p w14:paraId="6CC8332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user-identity default-domain LOCAL</w:t>
      </w:r>
    </w:p>
    <w:p w14:paraId="5760735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aaa authentication ssh console LOCAL </w:t>
      </w:r>
    </w:p>
    <w:p w14:paraId="2A35550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aaa authentication http console LOCAL </w:t>
      </w:r>
    </w:p>
    <w:p w14:paraId="5B0BBC8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aaa authentication login-history</w:t>
      </w:r>
    </w:p>
    <w:p w14:paraId="6C4BFF0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http server enable</w:t>
      </w:r>
    </w:p>
    <w:p w14:paraId="3A8378A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http 192.168.1.0 255.255.255.0 inside</w:t>
      </w:r>
    </w:p>
    <w:p w14:paraId="60B9431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no snmp-server location</w:t>
      </w:r>
    </w:p>
    <w:p w14:paraId="3E50873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no snmp-server contact</w:t>
      </w:r>
    </w:p>
    <w:p w14:paraId="325F9D4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service sw-reset-button</w:t>
      </w:r>
    </w:p>
    <w:p w14:paraId="19224A6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ESP-AES-128-SHA esp-aes esp-sha-hmac </w:t>
      </w:r>
    </w:p>
    <w:p w14:paraId="538DD49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ESP-AES-128-MD5 esp-aes esp-md5-hmac </w:t>
      </w:r>
    </w:p>
    <w:p w14:paraId="0321B06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ESP-AES-192-SHA esp-aes-192 esp-sha-hmac </w:t>
      </w:r>
    </w:p>
    <w:p w14:paraId="3E780E9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ESP-AES-192-MD5 esp-aes-192 esp-md5-hmac </w:t>
      </w:r>
    </w:p>
    <w:p w14:paraId="1ED4AE2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ESP-AES-256-SHA esp-aes-256 esp-sha-hmac </w:t>
      </w:r>
    </w:p>
    <w:p w14:paraId="6029928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ESP-AES-256-MD5 esp-aes-256 esp-md5-hmac </w:t>
      </w:r>
    </w:p>
    <w:p w14:paraId="35E699F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ESP-AES-128-SHA-TRANS esp-aes esp-sha-hmac </w:t>
      </w:r>
    </w:p>
    <w:p w14:paraId="6AAD3B3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ESP-AES-128-SHA-TRANS mode transport</w:t>
      </w:r>
    </w:p>
    <w:p w14:paraId="12C4DC4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ESP-AES-128-MD5-TRANS esp-aes esp-md5-hmac </w:t>
      </w:r>
    </w:p>
    <w:p w14:paraId="25439E4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ESP-AES-128-MD5-TRANS mode transport</w:t>
      </w:r>
    </w:p>
    <w:p w14:paraId="2E1D029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ESP-AES-192-SHA-TRANS esp-aes-192 esp-sha-hmac </w:t>
      </w:r>
    </w:p>
    <w:p w14:paraId="29F9E03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ESP-AES-192-SHA-TRANS mode transport</w:t>
      </w:r>
    </w:p>
    <w:p w14:paraId="721B1A4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ESP-AES-192-MD5-TRANS esp-aes-192 esp-md5-hmac </w:t>
      </w:r>
    </w:p>
    <w:p w14:paraId="14CD265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ESP-AES-192-MD5-TRANS mode transport</w:t>
      </w:r>
    </w:p>
    <w:p w14:paraId="1D45735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ESP-AES-256-SHA-TRANS esp-aes-256 esp-sha-hmac </w:t>
      </w:r>
    </w:p>
    <w:p w14:paraId="0C67656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ESP-AES-256-SHA-TRANS mode transport</w:t>
      </w:r>
    </w:p>
    <w:p w14:paraId="75A9866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ESP-AES-256-MD5-TRANS esp-aes-256 esp-md5-hmac </w:t>
      </w:r>
    </w:p>
    <w:p w14:paraId="03968F9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ESP-AES-256-MD5-TRANS mode transport</w:t>
      </w:r>
    </w:p>
    <w:p w14:paraId="420F49B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ESP-3DES-SHA esp-3des esp-sha-hmac </w:t>
      </w:r>
    </w:p>
    <w:p w14:paraId="5F8C556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ESP-3DES-MD5 esp-3des esp-md5-hmac </w:t>
      </w:r>
    </w:p>
    <w:p w14:paraId="25B58C1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ESP-3DES-SHA-TRANS esp-3des esp-sha-hmac </w:t>
      </w:r>
    </w:p>
    <w:p w14:paraId="40CD0EC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ESP-3DES-SHA-TRANS mode transport</w:t>
      </w:r>
    </w:p>
    <w:p w14:paraId="15BBA9E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crypto ipsec ikev1 transform-set ESP-3DES-MD5-TRANS esp-3des esp-md5-hmac </w:t>
      </w:r>
    </w:p>
    <w:p w14:paraId="5B71C7B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ESP-3DES-MD5-TRANS mode transport</w:t>
      </w:r>
    </w:p>
    <w:p w14:paraId="3707147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ESP-DES-SHA esp-des esp-sha-hmac </w:t>
      </w:r>
    </w:p>
    <w:p w14:paraId="25A9DFE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ESP-DES-MD5 esp-des esp-md5-hmac </w:t>
      </w:r>
    </w:p>
    <w:p w14:paraId="0100126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ESP-DES-SHA-TRANS esp-des esp-sha-hmac </w:t>
      </w:r>
    </w:p>
    <w:p w14:paraId="7ACF306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ESP-DES-SHA-TRANS mode transport</w:t>
      </w:r>
    </w:p>
    <w:p w14:paraId="79805BE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ipsec ikev1 transform-set ESP-DES-MD5-TRANS esp-des esp-md5-hmac </w:t>
      </w:r>
    </w:p>
    <w:p w14:paraId="4C52576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ikev1 transform-set ESP-DES-MD5-TRANS mode transport</w:t>
      </w:r>
    </w:p>
    <w:p w14:paraId="0DEFE3F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ikev2 ipsec-proposal DES</w:t>
      </w:r>
    </w:p>
    <w:p w14:paraId="47090A2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encryption des</w:t>
      </w:r>
    </w:p>
    <w:p w14:paraId="40D7D72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integrity sha-1 md5</w:t>
      </w:r>
    </w:p>
    <w:p w14:paraId="3365001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ikev2 ipsec-proposal 3DES</w:t>
      </w:r>
    </w:p>
    <w:p w14:paraId="44C0D91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encryption 3des</w:t>
      </w:r>
    </w:p>
    <w:p w14:paraId="3555B27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integrity sha-1 md5</w:t>
      </w:r>
    </w:p>
    <w:p w14:paraId="33ACF21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ikev2 ipsec-proposal AES</w:t>
      </w:r>
    </w:p>
    <w:p w14:paraId="0CCF912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encryption aes</w:t>
      </w:r>
    </w:p>
    <w:p w14:paraId="11FF6AB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integrity sha-1 md5</w:t>
      </w:r>
    </w:p>
    <w:p w14:paraId="0EAEC70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ikev2 ipsec-proposal AES192</w:t>
      </w:r>
    </w:p>
    <w:p w14:paraId="62152BE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encryption aes-192</w:t>
      </w:r>
    </w:p>
    <w:p w14:paraId="6141519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integrity sha-1 md5</w:t>
      </w:r>
    </w:p>
    <w:p w14:paraId="21E5166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ikev2 ipsec-proposal AES256</w:t>
      </w:r>
    </w:p>
    <w:p w14:paraId="6C995ED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encryption aes-256</w:t>
      </w:r>
    </w:p>
    <w:p w14:paraId="52D8F7E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protocol esp integrity sha-1 md5</w:t>
      </w:r>
    </w:p>
    <w:p w14:paraId="68AB855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ipsec security-association pmtu-aging infinite</w:t>
      </w:r>
    </w:p>
    <w:p w14:paraId="1726BFA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map outside_map 1 match address outside_cryptomap</w:t>
      </w:r>
    </w:p>
    <w:p w14:paraId="449274B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crypto map outside_map 1 set peer 10.2.2.1 </w:t>
      </w:r>
    </w:p>
    <w:p w14:paraId="419408D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map outside_map 1 set ikev1 transform-set ESP-AES-128-SHA ESP-AES-128-MD5 ESP-AES-192-SHA ESP-AES-192-MD5 ESP-AES-256-SHA ESP-AES-256-MD5 ESP-3DES-SHA ESP-3DES-MD5 ESP-DES-SHA ESP-DES-MD5</w:t>
      </w:r>
    </w:p>
    <w:p w14:paraId="6723E5B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crypto map outside_map 1 set ikev2 ipsec-proposal AES256 AES192 AES 3DES DES</w:t>
      </w:r>
    </w:p>
    <w:p w14:paraId="67306D8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map outside_map interface outside</w:t>
      </w:r>
    </w:p>
    <w:p w14:paraId="47E5C76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ca trustpool policy</w:t>
      </w:r>
    </w:p>
    <w:p w14:paraId="551F969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ikev2 policy 1</w:t>
      </w:r>
    </w:p>
    <w:p w14:paraId="37E095A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aes-256</w:t>
      </w:r>
    </w:p>
    <w:p w14:paraId="3DD9814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integrity sha</w:t>
      </w:r>
    </w:p>
    <w:p w14:paraId="5C42672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5 2</w:t>
      </w:r>
    </w:p>
    <w:p w14:paraId="7A7CFB0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prf sha</w:t>
      </w:r>
    </w:p>
    <w:p w14:paraId="27B6C83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seconds 86400</w:t>
      </w:r>
    </w:p>
    <w:p w14:paraId="2A2B678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ikev2 policy 10</w:t>
      </w:r>
    </w:p>
    <w:p w14:paraId="5E30854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aes-192</w:t>
      </w:r>
    </w:p>
    <w:p w14:paraId="0676EF8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integrity sha</w:t>
      </w:r>
    </w:p>
    <w:p w14:paraId="1BD0FBD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5 2</w:t>
      </w:r>
    </w:p>
    <w:p w14:paraId="3B5A5E7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prf sha</w:t>
      </w:r>
    </w:p>
    <w:p w14:paraId="14E6E2A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seconds 86400</w:t>
      </w:r>
    </w:p>
    <w:p w14:paraId="78912DC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ikev2 policy 20</w:t>
      </w:r>
    </w:p>
    <w:p w14:paraId="7497003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w:t>
      </w:r>
    </w:p>
    <w:p w14:paraId="5FF029C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integrity sha</w:t>
      </w:r>
    </w:p>
    <w:p w14:paraId="1B80860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5 2</w:t>
      </w:r>
    </w:p>
    <w:p w14:paraId="2CA1706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prf sha</w:t>
      </w:r>
    </w:p>
    <w:p w14:paraId="48615D4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seconds 86400</w:t>
      </w:r>
    </w:p>
    <w:p w14:paraId="5A4377E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ikev2 policy 30</w:t>
      </w:r>
    </w:p>
    <w:p w14:paraId="695BCB5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3des</w:t>
      </w:r>
    </w:p>
    <w:p w14:paraId="019463B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integrity sha</w:t>
      </w:r>
    </w:p>
    <w:p w14:paraId="34C2CD5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5 2</w:t>
      </w:r>
    </w:p>
    <w:p w14:paraId="304C0BE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prf sha</w:t>
      </w:r>
    </w:p>
    <w:p w14:paraId="7071499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seconds 86400</w:t>
      </w:r>
    </w:p>
    <w:p w14:paraId="4521E01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ikev2 policy 40</w:t>
      </w:r>
    </w:p>
    <w:p w14:paraId="3F9DCE1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encryption des</w:t>
      </w:r>
    </w:p>
    <w:p w14:paraId="23F8CB2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integrity sha</w:t>
      </w:r>
    </w:p>
    <w:p w14:paraId="1A96A63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5 2</w:t>
      </w:r>
    </w:p>
    <w:p w14:paraId="20730F9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prf sha</w:t>
      </w:r>
    </w:p>
    <w:p w14:paraId="79296FD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seconds 86400</w:t>
      </w:r>
    </w:p>
    <w:p w14:paraId="45B3709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ikev2 enable outside</w:t>
      </w:r>
    </w:p>
    <w:p w14:paraId="0FF3AF7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enable outside</w:t>
      </w:r>
    </w:p>
    <w:p w14:paraId="129F5B2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10</w:t>
      </w:r>
    </w:p>
    <w:p w14:paraId="067972E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pre-share</w:t>
      </w:r>
    </w:p>
    <w:p w14:paraId="7C39486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aes-256</w:t>
      </w:r>
    </w:p>
    <w:p w14:paraId="3C9A89E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0FA8521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4761C53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0CD6F9A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20</w:t>
      </w:r>
    </w:p>
    <w:p w14:paraId="2E33C05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rsa-sig</w:t>
      </w:r>
    </w:p>
    <w:p w14:paraId="12660F6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aes-256</w:t>
      </w:r>
    </w:p>
    <w:p w14:paraId="70691DA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0BA2B36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7BCA6C3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1FA71B8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40</w:t>
      </w:r>
    </w:p>
    <w:p w14:paraId="68D6F84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pre-share</w:t>
      </w:r>
    </w:p>
    <w:p w14:paraId="1A00BD6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aes-192</w:t>
      </w:r>
    </w:p>
    <w:p w14:paraId="296DDB1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767A418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4B30481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164A337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50</w:t>
      </w:r>
    </w:p>
    <w:p w14:paraId="37A4E39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rsa-sig</w:t>
      </w:r>
    </w:p>
    <w:p w14:paraId="4BBB509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aes-192</w:t>
      </w:r>
    </w:p>
    <w:p w14:paraId="6C0FE16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hash sha</w:t>
      </w:r>
    </w:p>
    <w:p w14:paraId="38466AB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0078703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27755B8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70</w:t>
      </w:r>
    </w:p>
    <w:p w14:paraId="5C45EFD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pre-share</w:t>
      </w:r>
    </w:p>
    <w:p w14:paraId="020ED24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w:t>
      </w:r>
    </w:p>
    <w:p w14:paraId="0DA4B9D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0379553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60C77BC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5FE4FFE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80</w:t>
      </w:r>
    </w:p>
    <w:p w14:paraId="6F39FCA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rsa-sig</w:t>
      </w:r>
    </w:p>
    <w:p w14:paraId="1E9DCA2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aes</w:t>
      </w:r>
    </w:p>
    <w:p w14:paraId="2660812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5F475FE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503602B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4314223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100</w:t>
      </w:r>
    </w:p>
    <w:p w14:paraId="7671871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pre-share</w:t>
      </w:r>
    </w:p>
    <w:p w14:paraId="7C58B23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3des</w:t>
      </w:r>
    </w:p>
    <w:p w14:paraId="71BA6DD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18153E1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01FC59A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4908B00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110</w:t>
      </w:r>
    </w:p>
    <w:p w14:paraId="6D555A7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rsa-sig</w:t>
      </w:r>
    </w:p>
    <w:p w14:paraId="7E7BEC2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3des</w:t>
      </w:r>
    </w:p>
    <w:p w14:paraId="73208B0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4282A88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2987BE7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57A2FEB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130</w:t>
      </w:r>
    </w:p>
    <w:p w14:paraId="2312E61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authentication pre-share</w:t>
      </w:r>
    </w:p>
    <w:p w14:paraId="27119C8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des</w:t>
      </w:r>
    </w:p>
    <w:p w14:paraId="69AECC4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71DF5C1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20DDB7B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74DD2EE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 ikev1 policy 140</w:t>
      </w:r>
    </w:p>
    <w:p w14:paraId="645D752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authentication rsa-sig</w:t>
      </w:r>
    </w:p>
    <w:p w14:paraId="7064A1E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encryption des</w:t>
      </w:r>
    </w:p>
    <w:p w14:paraId="5FA3E5F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hash sha</w:t>
      </w:r>
    </w:p>
    <w:p w14:paraId="2DBB41C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group 2</w:t>
      </w:r>
    </w:p>
    <w:p w14:paraId="03D7367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lifetime 86400</w:t>
      </w:r>
    </w:p>
    <w:p w14:paraId="7251AF3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telnet timeout 5</w:t>
      </w:r>
    </w:p>
    <w:p w14:paraId="42BC13C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ssh stricthostkeycheck</w:t>
      </w:r>
    </w:p>
    <w:p w14:paraId="445036C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ssh 192.168.1.0 255.255.255.0 inside</w:t>
      </w:r>
    </w:p>
    <w:p w14:paraId="5452369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ssh timeout 10</w:t>
      </w:r>
    </w:p>
    <w:p w14:paraId="71048DC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ssh key-exchange group dh-group1-sha1</w:t>
      </w:r>
    </w:p>
    <w:p w14:paraId="56BFE61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console timeout 0</w:t>
      </w:r>
    </w:p>
    <w:p w14:paraId="569AEF2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threat-detection basic-threat</w:t>
      </w:r>
    </w:p>
    <w:p w14:paraId="10D557E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threat-detection statistics access-list</w:t>
      </w:r>
    </w:p>
    <w:p w14:paraId="6399FD4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no threat-detection statistics tcp-intercept</w:t>
      </w:r>
    </w:p>
    <w:p w14:paraId="2595734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group-policy GroupPolicy_10.2.2.1 internal</w:t>
      </w:r>
    </w:p>
    <w:p w14:paraId="7173CA9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group-policy GroupPolicy_10.2.2.1 attributes</w:t>
      </w:r>
    </w:p>
    <w:p w14:paraId="022F3F3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vpn-tunnel-protocol ikev1 ikev2 </w:t>
      </w:r>
    </w:p>
    <w:p w14:paraId="69983A4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dynamic-access-policy-record DfltAccessPolicy</w:t>
      </w:r>
    </w:p>
    <w:p w14:paraId="0FFFA85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username admin01 password $sha512$5000$5qojfU4A3sDU9RksGwuZ7g==$c8XssCbMaibBS0+G2JUkZA== pbkdf2</w:t>
      </w:r>
    </w:p>
    <w:p w14:paraId="5DE991C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tunnel-group 10.2.2.1 type ipsec-l2l</w:t>
      </w:r>
    </w:p>
    <w:p w14:paraId="648980E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tunnel-group 10.2.2.1 general-attributes</w:t>
      </w:r>
    </w:p>
    <w:p w14:paraId="0A22744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default-group-policy GroupPolicy_10.2.2.1</w:t>
      </w:r>
    </w:p>
    <w:p w14:paraId="66D2E21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tunnel-group 10.2.2.1 ipsec-attributes</w:t>
      </w:r>
    </w:p>
    <w:p w14:paraId="4339601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ikev1 pre-shared-key *****</w:t>
      </w:r>
    </w:p>
    <w:p w14:paraId="0B27CE8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ikev2 remote-authentication pre-shared-key *****</w:t>
      </w:r>
    </w:p>
    <w:p w14:paraId="112B2D7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ikev2 local-authentication pre-shared-key *****</w:t>
      </w:r>
    </w:p>
    <w:p w14:paraId="407D1EC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1B138B1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class-map inspection_default</w:t>
      </w:r>
    </w:p>
    <w:p w14:paraId="57CCE64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match default-inspection-traffic</w:t>
      </w:r>
    </w:p>
    <w:p w14:paraId="394FB80F" w14:textId="2D7EB315"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4254E1A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policy-map type inspect dns preset_dns_map</w:t>
      </w:r>
    </w:p>
    <w:p w14:paraId="4D60B09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parameters</w:t>
      </w:r>
    </w:p>
    <w:p w14:paraId="11632ED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message-length maximum client auto</w:t>
      </w:r>
    </w:p>
    <w:p w14:paraId="250847A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message-length maximum 512</w:t>
      </w:r>
    </w:p>
    <w:p w14:paraId="49B23DF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tcp-inspection</w:t>
      </w:r>
    </w:p>
    <w:p w14:paraId="56010F1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policy-map global_policy</w:t>
      </w:r>
    </w:p>
    <w:p w14:paraId="01ABD83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class inspection_default</w:t>
      </w:r>
    </w:p>
    <w:p w14:paraId="3891A18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ftp </w:t>
      </w:r>
    </w:p>
    <w:p w14:paraId="45EF5838"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h323 h225 </w:t>
      </w:r>
    </w:p>
    <w:p w14:paraId="0A183D7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h323 ras </w:t>
      </w:r>
    </w:p>
    <w:p w14:paraId="5EFA4E3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ip-options </w:t>
      </w:r>
    </w:p>
    <w:p w14:paraId="4396EA2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netbios </w:t>
      </w:r>
    </w:p>
    <w:p w14:paraId="0FA2663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rsh </w:t>
      </w:r>
    </w:p>
    <w:p w14:paraId="64370ED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rtsp </w:t>
      </w:r>
    </w:p>
    <w:p w14:paraId="2F41FC7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skinny  </w:t>
      </w:r>
    </w:p>
    <w:p w14:paraId="117E51D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esmtp </w:t>
      </w:r>
    </w:p>
    <w:p w14:paraId="3615A5C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sqlnet </w:t>
      </w:r>
    </w:p>
    <w:p w14:paraId="7786925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sunrpc </w:t>
      </w:r>
    </w:p>
    <w:p w14:paraId="00AA2BBE"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tftp </w:t>
      </w:r>
    </w:p>
    <w:p w14:paraId="1B5CDAC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inspect sip  </w:t>
      </w:r>
    </w:p>
    <w:p w14:paraId="544224C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xdmcp </w:t>
      </w:r>
    </w:p>
    <w:p w14:paraId="088A419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dns preset_dns_map </w:t>
      </w:r>
    </w:p>
    <w:p w14:paraId="3B025AA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inspect icmp </w:t>
      </w:r>
    </w:p>
    <w:p w14:paraId="645C7FA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policy-map type inspect dns migrated_dns_map_2</w:t>
      </w:r>
    </w:p>
    <w:p w14:paraId="4B98F77D"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parameters</w:t>
      </w:r>
    </w:p>
    <w:p w14:paraId="465B527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message-length maximum client auto</w:t>
      </w:r>
    </w:p>
    <w:p w14:paraId="3878B50B"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message-length maximum 512</w:t>
      </w:r>
    </w:p>
    <w:p w14:paraId="09C637D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tcp-inspection</w:t>
      </w:r>
    </w:p>
    <w:p w14:paraId="145932F0"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policy-map type inspect dns migrated_dns_map_1</w:t>
      </w:r>
    </w:p>
    <w:p w14:paraId="3D03D00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parameters</w:t>
      </w:r>
    </w:p>
    <w:p w14:paraId="5650177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message-length maximum client auto</w:t>
      </w:r>
    </w:p>
    <w:p w14:paraId="59A06321"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message-length maximum 512</w:t>
      </w:r>
    </w:p>
    <w:p w14:paraId="7907C659"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tcp-inspection</w:t>
      </w:r>
    </w:p>
    <w:p w14:paraId="3A512A9C"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w:t>
      </w:r>
    </w:p>
    <w:p w14:paraId="56DC7A43"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service-policy global_policy global</w:t>
      </w:r>
    </w:p>
    <w:p w14:paraId="634B432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prompt hostname context </w:t>
      </w:r>
    </w:p>
    <w:p w14:paraId="595B9E0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no call-home reporting anonymous</w:t>
      </w:r>
    </w:p>
    <w:p w14:paraId="2AC99C1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call-home</w:t>
      </w:r>
    </w:p>
    <w:p w14:paraId="13756D9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profile CiscoTAC-1</w:t>
      </w:r>
    </w:p>
    <w:p w14:paraId="1AF9971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no active</w:t>
      </w:r>
    </w:p>
    <w:p w14:paraId="74261C67"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destination address http https://tools.cisco.com/its/service/oddce/services/DDCEService</w:t>
      </w:r>
    </w:p>
    <w:p w14:paraId="751C8D7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destination address email callhome@cisco.com</w:t>
      </w:r>
    </w:p>
    <w:p w14:paraId="636BAD06"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destination transport-method http</w:t>
      </w:r>
    </w:p>
    <w:p w14:paraId="34D9B23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subscribe-to-alert-group diagnostic</w:t>
      </w:r>
    </w:p>
    <w:p w14:paraId="1E95FB0A"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subscribe-to-alert-group environment</w:t>
      </w:r>
    </w:p>
    <w:p w14:paraId="7ACC5E0F"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subscribe-to-alert-group inventory periodic monthly</w:t>
      </w:r>
    </w:p>
    <w:p w14:paraId="0D4164D5"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lastRenderedPageBreak/>
        <w:t xml:space="preserve">  subscribe-to-alert-group configuration periodic monthly</w:t>
      </w:r>
    </w:p>
    <w:p w14:paraId="20C5EAC4"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 xml:space="preserve">  subscribe-to-alert-group telemetry periodic daily</w:t>
      </w:r>
    </w:p>
    <w:p w14:paraId="63CC1B32" w14:textId="77777777" w:rsidR="00844A51" w:rsidRPr="00844A51" w:rsidRDefault="00844A51" w:rsidP="00844A51">
      <w:pPr>
        <w:pStyle w:val="LabSection"/>
        <w:rPr>
          <w:rFonts w:ascii="Courier New" w:eastAsia="Calibri" w:hAnsi="Courier New" w:cs="Courier New"/>
          <w:b w:val="0"/>
          <w:bCs w:val="0"/>
          <w:iCs w:val="0"/>
          <w:sz w:val="20"/>
          <w:szCs w:val="20"/>
          <w:highlight w:val="lightGray"/>
        </w:rPr>
      </w:pPr>
      <w:r w:rsidRPr="00844A51">
        <w:rPr>
          <w:rFonts w:ascii="Courier New" w:eastAsia="Calibri" w:hAnsi="Courier New" w:cs="Courier New"/>
          <w:b w:val="0"/>
          <w:bCs w:val="0"/>
          <w:iCs w:val="0"/>
          <w:sz w:val="20"/>
          <w:szCs w:val="20"/>
          <w:highlight w:val="lightGray"/>
        </w:rPr>
        <w:t>Cryptochecksum:56ad1b55bc334a52b5bd7922f3f5635f</w:t>
      </w:r>
    </w:p>
    <w:p w14:paraId="6026E85D" w14:textId="283C3DA2" w:rsidR="00AE740D" w:rsidRPr="00844A51" w:rsidRDefault="00844A51" w:rsidP="00844A51">
      <w:pPr>
        <w:pStyle w:val="LabSection"/>
        <w:rPr>
          <w:rStyle w:val="DevConfigGray"/>
          <w:rFonts w:cs="Courier New"/>
          <w:szCs w:val="20"/>
          <w:highlight w:val="lightGray"/>
        </w:rPr>
      </w:pPr>
      <w:r w:rsidRPr="00844A51">
        <w:rPr>
          <w:rFonts w:ascii="Courier New" w:eastAsia="Calibri" w:hAnsi="Courier New" w:cs="Courier New"/>
          <w:b w:val="0"/>
          <w:bCs w:val="0"/>
          <w:iCs w:val="0"/>
          <w:sz w:val="20"/>
          <w:szCs w:val="20"/>
          <w:highlight w:val="lightGray"/>
        </w:rPr>
        <w:t>: end</w:t>
      </w:r>
    </w:p>
    <w:p w14:paraId="4FAD2AE0" w14:textId="77777777" w:rsidR="00D97DCF" w:rsidRDefault="00D97DCF" w:rsidP="00774D38">
      <w:pPr>
        <w:pStyle w:val="LabSection"/>
        <w:rPr>
          <w:highlight w:val="lightGray"/>
        </w:rPr>
      </w:pPr>
      <w:r w:rsidRPr="0043111F">
        <w:rPr>
          <w:highlight w:val="lightGray"/>
        </w:rPr>
        <w:t>Router R1</w:t>
      </w:r>
    </w:p>
    <w:p w14:paraId="75F34781"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R1#show run</w:t>
      </w:r>
    </w:p>
    <w:p w14:paraId="110B0F0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Building configuration...</w:t>
      </w:r>
    </w:p>
    <w:p w14:paraId="29CA060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Current configuration : 2116 bytes</w:t>
      </w:r>
    </w:p>
    <w:p w14:paraId="46571A8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16A2A0C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Last configuration change at 20:24:02 UTC Tue Jan 6 2015</w:t>
      </w:r>
    </w:p>
    <w:p w14:paraId="77FE373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6E9A66F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version 15.4</w:t>
      </w:r>
    </w:p>
    <w:p w14:paraId="346E08E6"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service timestamps debug datetime msec</w:t>
      </w:r>
    </w:p>
    <w:p w14:paraId="7C58254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service timestamps log datetime msec</w:t>
      </w:r>
    </w:p>
    <w:p w14:paraId="5C9C4C0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no service password-encryption</w:t>
      </w:r>
    </w:p>
    <w:p w14:paraId="731D53A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471E0BF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hostname R1</w:t>
      </w:r>
    </w:p>
    <w:p w14:paraId="66BE2A31"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286598B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boot-start-marker</w:t>
      </w:r>
    </w:p>
    <w:p w14:paraId="5CA10C3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boot-end-marker</w:t>
      </w:r>
    </w:p>
    <w:p w14:paraId="295F2C8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642F233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security passwords min-length 10</w:t>
      </w:r>
    </w:p>
    <w:p w14:paraId="7F67D28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enable secret 9 $9$f3iTKhnvYzZ9zE$32mfWqHTdRavcb2DaCCfzNbw6BQZep.o2/6h.anoS4Q</w:t>
      </w:r>
    </w:p>
    <w:p w14:paraId="4D041FB8"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3241A2C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no aaa new-model</w:t>
      </w:r>
    </w:p>
    <w:p w14:paraId="1B0F347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memory-size iomem 15</w:t>
      </w:r>
    </w:p>
    <w:p w14:paraId="315D8B1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1ACDCBE7"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ip domain name ccnasecurity.com</w:t>
      </w:r>
    </w:p>
    <w:p w14:paraId="6414127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lastRenderedPageBreak/>
        <w:t>ip cef</w:t>
      </w:r>
    </w:p>
    <w:p w14:paraId="711640B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no ipv6 cef</w:t>
      </w:r>
    </w:p>
    <w:p w14:paraId="7DBE921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12F83B5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multilink bundle-name authenticated</w:t>
      </w:r>
    </w:p>
    <w:p w14:paraId="5808C26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w:t>
      </w:r>
    </w:p>
    <w:p w14:paraId="73280C82"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cts logging verbose</w:t>
      </w:r>
    </w:p>
    <w:p w14:paraId="6274D88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3DD5DC58"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voice-card 0</w:t>
      </w:r>
    </w:p>
    <w:p w14:paraId="5072E792"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040424C3"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license udi pid CISCO2911/K9 sn FTX1713ALKC</w:t>
      </w:r>
    </w:p>
    <w:p w14:paraId="2E03063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license accept end user agreement</w:t>
      </w:r>
    </w:p>
    <w:p w14:paraId="45130AE2"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license boot module c2900 technology-package securityk9</w:t>
      </w:r>
    </w:p>
    <w:p w14:paraId="069546D6"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license boot module c2900 technology-package uck9</w:t>
      </w:r>
    </w:p>
    <w:p w14:paraId="27CB453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license boot module c2900 technology-package datak9</w:t>
      </w:r>
    </w:p>
    <w:p w14:paraId="3C2A9DFA"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w:t>
      </w:r>
    </w:p>
    <w:p w14:paraId="4BDC2C5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username admin01 secret 9 $9$Op9dtgqMnN0Fek$XV3H6tvQpkhoV1OB3qCyw.g7tlsp1ufLkClHqWvGj.M</w:t>
      </w:r>
    </w:p>
    <w:p w14:paraId="589E8FF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5606396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redundancy</w:t>
      </w:r>
    </w:p>
    <w:p w14:paraId="47D4ADC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76630C87"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interface Embedded-Service-Engine0/0</w:t>
      </w:r>
    </w:p>
    <w:p w14:paraId="50E4815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no ip address</w:t>
      </w:r>
    </w:p>
    <w:p w14:paraId="6943C36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shutdown </w:t>
      </w:r>
    </w:p>
    <w:p w14:paraId="67ABE822"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48F55683"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interface GigabitEthernet0/0</w:t>
      </w:r>
    </w:p>
    <w:p w14:paraId="0704CA97"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ip address 209.165.200.225 255.255.255.248</w:t>
      </w:r>
    </w:p>
    <w:p w14:paraId="5DDCC50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duplex auto</w:t>
      </w:r>
    </w:p>
    <w:p w14:paraId="797F1333"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speed auto</w:t>
      </w:r>
    </w:p>
    <w:p w14:paraId="1B10892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lastRenderedPageBreak/>
        <w:t>!</w:t>
      </w:r>
    </w:p>
    <w:p w14:paraId="646B9B13"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interface GigabitEthernet0/1</w:t>
      </w:r>
    </w:p>
    <w:p w14:paraId="0F29214A"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no ip address</w:t>
      </w:r>
    </w:p>
    <w:p w14:paraId="37EED14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shutdown</w:t>
      </w:r>
    </w:p>
    <w:p w14:paraId="5FDE550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duplex auto</w:t>
      </w:r>
    </w:p>
    <w:p w14:paraId="6F7099A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speed auto</w:t>
      </w:r>
    </w:p>
    <w:p w14:paraId="4DC45B2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00EA218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interface GigabitEthernet0/2</w:t>
      </w:r>
    </w:p>
    <w:p w14:paraId="311494D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no ip address</w:t>
      </w:r>
    </w:p>
    <w:p w14:paraId="7D9E549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shutdown</w:t>
      </w:r>
    </w:p>
    <w:p w14:paraId="3E21214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duplex auto</w:t>
      </w:r>
    </w:p>
    <w:p w14:paraId="18077EC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speed auto</w:t>
      </w:r>
    </w:p>
    <w:p w14:paraId="7297A98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3F4E947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interface Serial0/0/0</w:t>
      </w:r>
    </w:p>
    <w:p w14:paraId="44A1F0D8"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ip address 10.1.1.1 255.255.255.252</w:t>
      </w:r>
    </w:p>
    <w:p w14:paraId="13A16BF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clock rate 125000</w:t>
      </w:r>
    </w:p>
    <w:p w14:paraId="32B84A0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62FD0A8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interface Serial0/0/1</w:t>
      </w:r>
    </w:p>
    <w:p w14:paraId="208A571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no ip address</w:t>
      </w:r>
    </w:p>
    <w:p w14:paraId="763B7946"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shutdown</w:t>
      </w:r>
    </w:p>
    <w:p w14:paraId="62A8588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71E115F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ip forward-protocol nd</w:t>
      </w:r>
    </w:p>
    <w:p w14:paraId="63156C3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47E65E9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no ip http server</w:t>
      </w:r>
    </w:p>
    <w:p w14:paraId="6BC6A48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no ip http secure-server</w:t>
      </w:r>
    </w:p>
    <w:p w14:paraId="3EA3F18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327540A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ip route 0.0.0.0 0.0.0.0 Serial0/0/0</w:t>
      </w:r>
    </w:p>
    <w:p w14:paraId="573D14A3"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4A418EA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lastRenderedPageBreak/>
        <w:t>control-plane</w:t>
      </w:r>
    </w:p>
    <w:p w14:paraId="500B2ED4"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6212B6E7"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mgcp behavior rsip-range tgcp-only</w:t>
      </w:r>
    </w:p>
    <w:p w14:paraId="02FFB2F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mgcp behavior comedia-role none</w:t>
      </w:r>
    </w:p>
    <w:p w14:paraId="268212B7"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mgcp behavior comedia-check-media-src disable</w:t>
      </w:r>
    </w:p>
    <w:p w14:paraId="6714AD8E"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mgcp behavior comedia-sdp-force disable</w:t>
      </w:r>
    </w:p>
    <w:p w14:paraId="1F52FE7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4DF9324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mgcp profile default</w:t>
      </w:r>
    </w:p>
    <w:p w14:paraId="6C0AFB8D"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1C1C867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gatekeeper</w:t>
      </w:r>
    </w:p>
    <w:p w14:paraId="0D5FEC43"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shutdown</w:t>
      </w:r>
    </w:p>
    <w:p w14:paraId="33F77612"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3F893A8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line con 0</w:t>
      </w:r>
    </w:p>
    <w:p w14:paraId="0E97C8E1"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exec-timeout 5 0</w:t>
      </w:r>
    </w:p>
    <w:p w14:paraId="7002262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logging synchronous</w:t>
      </w:r>
    </w:p>
    <w:p w14:paraId="1D7F35E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login local</w:t>
      </w:r>
    </w:p>
    <w:p w14:paraId="3444E479"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line aux 0</w:t>
      </w:r>
    </w:p>
    <w:p w14:paraId="51FDB6D8"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line 2</w:t>
      </w:r>
    </w:p>
    <w:p w14:paraId="0D5C61DA"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no activation-character</w:t>
      </w:r>
    </w:p>
    <w:p w14:paraId="2C229275"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no exec</w:t>
      </w:r>
    </w:p>
    <w:p w14:paraId="4559571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transport preferred none</w:t>
      </w:r>
    </w:p>
    <w:p w14:paraId="0F6DE25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transport output lat pad telnet rlogin lapb-ta mop udptn v120 ssh</w:t>
      </w:r>
    </w:p>
    <w:p w14:paraId="05921D06"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stopbits 1</w:t>
      </w:r>
    </w:p>
    <w:p w14:paraId="51701FBC"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line vty 0 4</w:t>
      </w:r>
    </w:p>
    <w:p w14:paraId="557E3DB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exec-timeout 5 0</w:t>
      </w:r>
    </w:p>
    <w:p w14:paraId="6713A90B"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logging synchronous</w:t>
      </w:r>
    </w:p>
    <w:p w14:paraId="7848F0F8"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login local</w:t>
      </w:r>
    </w:p>
    <w:p w14:paraId="21516277"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 xml:space="preserve"> transport input ssh</w:t>
      </w:r>
    </w:p>
    <w:p w14:paraId="4A3B392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lastRenderedPageBreak/>
        <w:t>!</w:t>
      </w:r>
    </w:p>
    <w:p w14:paraId="5D0DA4A0"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scheduler allocate 20000 1000</w:t>
      </w:r>
    </w:p>
    <w:p w14:paraId="6F71852F" w14:textId="77777777" w:rsidR="00785000" w:rsidRPr="00785000" w:rsidRDefault="00785000" w:rsidP="00785000">
      <w:pPr>
        <w:pStyle w:val="LabSection"/>
        <w:rPr>
          <w:rStyle w:val="DevConfigGray"/>
          <w:rFonts w:eastAsia="Calibri"/>
          <w:b w:val="0"/>
          <w:bCs w:val="0"/>
          <w:iCs w:val="0"/>
        </w:rPr>
      </w:pPr>
      <w:r w:rsidRPr="00785000">
        <w:rPr>
          <w:rStyle w:val="DevConfigGray"/>
          <w:rFonts w:eastAsia="Calibri"/>
          <w:b w:val="0"/>
          <w:bCs w:val="0"/>
          <w:iCs w:val="0"/>
        </w:rPr>
        <w:t>!</w:t>
      </w:r>
    </w:p>
    <w:p w14:paraId="453A7004" w14:textId="77777777" w:rsidR="00785000" w:rsidRPr="00785000" w:rsidRDefault="00785000" w:rsidP="00785000">
      <w:pPr>
        <w:pStyle w:val="LabSection"/>
        <w:rPr>
          <w:rStyle w:val="DevConfigGray"/>
          <w:rFonts w:ascii="Arial" w:hAnsi="Arial"/>
          <w:sz w:val="24"/>
          <w:highlight w:val="lightGray"/>
          <w:shd w:val="clear" w:color="auto" w:fill="auto"/>
        </w:rPr>
      </w:pPr>
      <w:r w:rsidRPr="00785000">
        <w:rPr>
          <w:rStyle w:val="DevConfigGray"/>
          <w:rFonts w:eastAsia="Calibri"/>
          <w:b w:val="0"/>
          <w:bCs w:val="0"/>
          <w:iCs w:val="0"/>
        </w:rPr>
        <w:t>end</w:t>
      </w:r>
    </w:p>
    <w:p w14:paraId="0B02D233" w14:textId="18D88386" w:rsidR="00F029CD" w:rsidRDefault="00F029CD" w:rsidP="00785000">
      <w:pPr>
        <w:pStyle w:val="LabSection"/>
        <w:rPr>
          <w:highlight w:val="lightGray"/>
        </w:rPr>
      </w:pPr>
      <w:r w:rsidRPr="0043111F">
        <w:rPr>
          <w:highlight w:val="lightGray"/>
        </w:rPr>
        <w:t>Router R</w:t>
      </w:r>
      <w:r>
        <w:rPr>
          <w:highlight w:val="lightGray"/>
        </w:rPr>
        <w:t>2</w:t>
      </w:r>
    </w:p>
    <w:p w14:paraId="608A6A55"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R2#show run</w:t>
      </w:r>
    </w:p>
    <w:p w14:paraId="3667B15A" w14:textId="1BDE4838" w:rsidR="004F2959" w:rsidRPr="000B2A7F" w:rsidRDefault="004F2959" w:rsidP="004F2959">
      <w:pPr>
        <w:pStyle w:val="DevConfigs"/>
        <w:rPr>
          <w:rFonts w:cs="Courier New"/>
          <w:szCs w:val="20"/>
          <w:highlight w:val="lightGray"/>
        </w:rPr>
      </w:pPr>
      <w:r w:rsidRPr="000B2A7F">
        <w:rPr>
          <w:rFonts w:cs="Courier New"/>
          <w:szCs w:val="20"/>
          <w:highlight w:val="lightGray"/>
        </w:rPr>
        <w:t>Building configuration...</w:t>
      </w:r>
    </w:p>
    <w:p w14:paraId="430BAB1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Current configuration : 2138 bytes</w:t>
      </w:r>
    </w:p>
    <w:p w14:paraId="31AFE36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43B2DF6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Last configuration change at 16:25:53 UTC Thu Nov 30 2017</w:t>
      </w:r>
    </w:p>
    <w:p w14:paraId="403119C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36B5E8D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version 15.4</w:t>
      </w:r>
    </w:p>
    <w:p w14:paraId="7BB15C62"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service timestamps debug datetime msec</w:t>
      </w:r>
    </w:p>
    <w:p w14:paraId="5E32203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service timestamps log datetime msec</w:t>
      </w:r>
    </w:p>
    <w:p w14:paraId="440B180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no service password-encryption</w:t>
      </w:r>
    </w:p>
    <w:p w14:paraId="78A59EE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04CE065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hostname R2</w:t>
      </w:r>
    </w:p>
    <w:p w14:paraId="6ED72720"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4F04F4C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boot-start-marker</w:t>
      </w:r>
    </w:p>
    <w:p w14:paraId="0C30582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boot-end-marker</w:t>
      </w:r>
    </w:p>
    <w:p w14:paraId="35B3B248"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143A66D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security passwords min-length 10</w:t>
      </w:r>
    </w:p>
    <w:p w14:paraId="1F8718C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enable secret 9 $9$Fgj5CkIg/U4RTE$M8IrwcweLZv.v9jxX7I.LfElovp2ypeEkpP68gNNT.M</w:t>
      </w:r>
    </w:p>
    <w:p w14:paraId="1CCF1EC8"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50DC9BD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no aaa new-model</w:t>
      </w:r>
    </w:p>
    <w:p w14:paraId="3A54A33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memory-size iomem 15</w:t>
      </w:r>
    </w:p>
    <w:p w14:paraId="5C06295B"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647E137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ip domain name ccnasecurity.com</w:t>
      </w:r>
    </w:p>
    <w:p w14:paraId="53BEEA9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ip cef</w:t>
      </w:r>
    </w:p>
    <w:p w14:paraId="5E3B966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no ipv6 cef</w:t>
      </w:r>
    </w:p>
    <w:p w14:paraId="2F06A412"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2CD1238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multilink bundle-name authenticated</w:t>
      </w:r>
    </w:p>
    <w:p w14:paraId="6E4CB57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w:t>
      </w:r>
    </w:p>
    <w:p w14:paraId="20C8FA8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cts logging verbose</w:t>
      </w:r>
    </w:p>
    <w:p w14:paraId="593EEFD8"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5E84082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0A39ECC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voice-card 0</w:t>
      </w:r>
    </w:p>
    <w:p w14:paraId="6B3E617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2F2CD14B"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license udi pid CISCO2911/K9 sn FTX1713ALJP</w:t>
      </w:r>
    </w:p>
    <w:p w14:paraId="6565E55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license boot module c2900 technology-package securityk9</w:t>
      </w:r>
    </w:p>
    <w:p w14:paraId="111D06B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license boot module c2900 technology-package uck9</w:t>
      </w:r>
    </w:p>
    <w:p w14:paraId="219668F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license boot module c2900 technology-package datak9</w:t>
      </w:r>
    </w:p>
    <w:p w14:paraId="7469915E" w14:textId="0648C1CA"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w:t>
      </w:r>
    </w:p>
    <w:p w14:paraId="10FABDB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username admin01 secret 9 $9$qJNNkYckfMXWvk$VNbxSdII9JE0JCr91Ved4RaV4jyWfPhNrX2wjKSBfKU</w:t>
      </w:r>
    </w:p>
    <w:p w14:paraId="7E4D8F10"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00765AB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lastRenderedPageBreak/>
        <w:t>redundancy</w:t>
      </w:r>
    </w:p>
    <w:p w14:paraId="5783DD4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390DCDC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interface Embedded-Service-Engine0/0</w:t>
      </w:r>
    </w:p>
    <w:p w14:paraId="619BFDD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no ip address</w:t>
      </w:r>
    </w:p>
    <w:p w14:paraId="38671EC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shutdown</w:t>
      </w:r>
    </w:p>
    <w:p w14:paraId="67150FD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w:t>
      </w:r>
    </w:p>
    <w:p w14:paraId="2E0E5B04"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interface GigabitEthernet0/0</w:t>
      </w:r>
    </w:p>
    <w:p w14:paraId="77C6781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no ip address</w:t>
      </w:r>
    </w:p>
    <w:p w14:paraId="13FA5A82"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shutdown</w:t>
      </w:r>
    </w:p>
    <w:p w14:paraId="066EF7C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duplex auto</w:t>
      </w:r>
    </w:p>
    <w:p w14:paraId="6A24833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speed auto</w:t>
      </w:r>
    </w:p>
    <w:p w14:paraId="15CB448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3210BD92"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interface GigabitEthernet0/1</w:t>
      </w:r>
    </w:p>
    <w:p w14:paraId="47454B4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no ip address</w:t>
      </w:r>
    </w:p>
    <w:p w14:paraId="4866AAD4"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shutdown</w:t>
      </w:r>
    </w:p>
    <w:p w14:paraId="25B4696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duplex auto</w:t>
      </w:r>
    </w:p>
    <w:p w14:paraId="153C347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speed auto</w:t>
      </w:r>
    </w:p>
    <w:p w14:paraId="41B66F5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0EDAEEF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interface GigabitEthernet0/2</w:t>
      </w:r>
    </w:p>
    <w:p w14:paraId="000F668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no ip address</w:t>
      </w:r>
    </w:p>
    <w:p w14:paraId="69DE3F15"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shutdown</w:t>
      </w:r>
    </w:p>
    <w:p w14:paraId="0E26FF3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duplex auto</w:t>
      </w:r>
    </w:p>
    <w:p w14:paraId="091AC33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speed auto</w:t>
      </w:r>
    </w:p>
    <w:p w14:paraId="62C0F39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1F4CFDE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interface Serial0/0/0</w:t>
      </w:r>
    </w:p>
    <w:p w14:paraId="67B58D43"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ip address 10.1.1.2 255.255.255.252</w:t>
      </w:r>
    </w:p>
    <w:p w14:paraId="3AF93754"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05CC7240"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interface Serial0/0/1</w:t>
      </w:r>
    </w:p>
    <w:p w14:paraId="0F47C7D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ip address 10.2.2.2 255.255.255.252</w:t>
      </w:r>
    </w:p>
    <w:p w14:paraId="4FCA1443"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clock rate 125000</w:t>
      </w:r>
    </w:p>
    <w:p w14:paraId="16783F0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720C37A4"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ip forward-protocol nd</w:t>
      </w:r>
    </w:p>
    <w:p w14:paraId="59BF825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22F835E0"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no ip http server</w:t>
      </w:r>
    </w:p>
    <w:p w14:paraId="273785E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no ip http secure-server</w:t>
      </w:r>
    </w:p>
    <w:p w14:paraId="1819ADB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2C2B00E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ip route 172.16.3.0 255.255.255.0 Serial0/0/1</w:t>
      </w:r>
    </w:p>
    <w:p w14:paraId="08CF7910"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ip route 209.165.200.224 255.255.255.248 Serial0/0/0</w:t>
      </w:r>
    </w:p>
    <w:p w14:paraId="1A64230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780CC852"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control-plane</w:t>
      </w:r>
    </w:p>
    <w:p w14:paraId="1D6DEC9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2BB441D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mgcp behavior rsip-range tgcp-only</w:t>
      </w:r>
    </w:p>
    <w:p w14:paraId="3D4E8715"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mgcp behavior comedia-role none</w:t>
      </w:r>
    </w:p>
    <w:p w14:paraId="08A11064"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mgcp behavior comedia-check-media-src disable</w:t>
      </w:r>
    </w:p>
    <w:p w14:paraId="25FE850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mgcp behavior comedia-sdp-force disable</w:t>
      </w:r>
    </w:p>
    <w:p w14:paraId="30430A75"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16F4EFF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mgcp profile default</w:t>
      </w:r>
    </w:p>
    <w:p w14:paraId="4DA698D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61B376A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gatekeeper</w:t>
      </w:r>
    </w:p>
    <w:p w14:paraId="3CDADC3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lastRenderedPageBreak/>
        <w:t xml:space="preserve"> shutdown</w:t>
      </w:r>
    </w:p>
    <w:p w14:paraId="333F597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4934767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line con 0</w:t>
      </w:r>
    </w:p>
    <w:p w14:paraId="7CB181E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exec-timeout 5 0</w:t>
      </w:r>
    </w:p>
    <w:p w14:paraId="40D1707B"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logging synchronous</w:t>
      </w:r>
    </w:p>
    <w:p w14:paraId="3DD4F860"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login local</w:t>
      </w:r>
    </w:p>
    <w:p w14:paraId="2E493E9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line aux 0</w:t>
      </w:r>
    </w:p>
    <w:p w14:paraId="4AF3C84E"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line 2</w:t>
      </w:r>
    </w:p>
    <w:p w14:paraId="055825D1"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no activation-character</w:t>
      </w:r>
    </w:p>
    <w:p w14:paraId="21AF6F5C"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no exec</w:t>
      </w:r>
    </w:p>
    <w:p w14:paraId="624FEB3F"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transport preferred none</w:t>
      </w:r>
    </w:p>
    <w:p w14:paraId="2F00AD0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transport output lat pad telnet rlogin lapb-ta mop udptn v120 ssh</w:t>
      </w:r>
    </w:p>
    <w:p w14:paraId="47FA908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stopbits 1</w:t>
      </w:r>
    </w:p>
    <w:p w14:paraId="72885519"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line vty 0 4</w:t>
      </w:r>
    </w:p>
    <w:p w14:paraId="7335A527"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exec-timeout 5 0</w:t>
      </w:r>
    </w:p>
    <w:p w14:paraId="6C0DB9C8"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logging synchronous</w:t>
      </w:r>
    </w:p>
    <w:p w14:paraId="659D2E28"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login local</w:t>
      </w:r>
    </w:p>
    <w:p w14:paraId="5A00A226"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 xml:space="preserve"> transport input ssh</w:t>
      </w:r>
    </w:p>
    <w:p w14:paraId="6559820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35DEAB9A"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scheduler allocate 20000 1000</w:t>
      </w:r>
    </w:p>
    <w:p w14:paraId="3A69F0FD" w14:textId="77777777" w:rsidR="004F2959" w:rsidRPr="000B2A7F" w:rsidRDefault="004F2959" w:rsidP="004F2959">
      <w:pPr>
        <w:pStyle w:val="DevConfigs"/>
        <w:rPr>
          <w:rFonts w:cs="Courier New"/>
          <w:szCs w:val="20"/>
          <w:highlight w:val="lightGray"/>
        </w:rPr>
      </w:pPr>
      <w:r w:rsidRPr="000B2A7F">
        <w:rPr>
          <w:rFonts w:cs="Courier New"/>
          <w:szCs w:val="20"/>
          <w:highlight w:val="lightGray"/>
        </w:rPr>
        <w:t>!</w:t>
      </w:r>
    </w:p>
    <w:p w14:paraId="10E1CDE1" w14:textId="0D4EDCAD" w:rsidR="00F029CD" w:rsidRPr="000B2A7F" w:rsidRDefault="004F2959" w:rsidP="004F2959">
      <w:pPr>
        <w:pStyle w:val="DevConfigs"/>
        <w:rPr>
          <w:rFonts w:cs="Courier New"/>
          <w:szCs w:val="20"/>
          <w:highlight w:val="lightGray"/>
        </w:rPr>
      </w:pPr>
      <w:r w:rsidRPr="000B2A7F">
        <w:rPr>
          <w:rFonts w:cs="Courier New"/>
          <w:szCs w:val="20"/>
          <w:highlight w:val="lightGray"/>
        </w:rPr>
        <w:t>end</w:t>
      </w:r>
    </w:p>
    <w:p w14:paraId="41A3FD9D" w14:textId="77777777" w:rsidR="00D97DCF" w:rsidRDefault="00D97DCF" w:rsidP="00037AE0">
      <w:pPr>
        <w:pStyle w:val="LabSection"/>
        <w:rPr>
          <w:highlight w:val="lightGray"/>
        </w:rPr>
      </w:pPr>
      <w:r>
        <w:rPr>
          <w:highlight w:val="lightGray"/>
        </w:rPr>
        <w:t xml:space="preserve">Router R3 </w:t>
      </w:r>
    </w:p>
    <w:p w14:paraId="271E2CA3" w14:textId="77777777" w:rsidR="001618EB" w:rsidRPr="001618EB" w:rsidRDefault="001618EB" w:rsidP="001618EB">
      <w:pPr>
        <w:pStyle w:val="DevConfigs"/>
        <w:rPr>
          <w:highlight w:val="lightGray"/>
        </w:rPr>
      </w:pPr>
      <w:r w:rsidRPr="001618EB">
        <w:rPr>
          <w:highlight w:val="lightGray"/>
        </w:rPr>
        <w:t>R3#show run</w:t>
      </w:r>
    </w:p>
    <w:p w14:paraId="6C5E2865" w14:textId="3AAD405C" w:rsidR="001618EB" w:rsidRPr="001618EB" w:rsidRDefault="001618EB" w:rsidP="001618EB">
      <w:pPr>
        <w:pStyle w:val="DevConfigs"/>
        <w:rPr>
          <w:highlight w:val="lightGray"/>
        </w:rPr>
      </w:pPr>
      <w:r w:rsidRPr="001618EB">
        <w:rPr>
          <w:highlight w:val="lightGray"/>
        </w:rPr>
        <w:t>Building configuration...</w:t>
      </w:r>
    </w:p>
    <w:p w14:paraId="73408F05" w14:textId="77777777" w:rsidR="001618EB" w:rsidRPr="001618EB" w:rsidRDefault="001618EB" w:rsidP="001618EB">
      <w:pPr>
        <w:pStyle w:val="DevConfigs"/>
        <w:rPr>
          <w:highlight w:val="lightGray"/>
        </w:rPr>
      </w:pPr>
      <w:r w:rsidRPr="001618EB">
        <w:rPr>
          <w:highlight w:val="lightGray"/>
        </w:rPr>
        <w:t>Current configuration : 2614 bytes</w:t>
      </w:r>
    </w:p>
    <w:p w14:paraId="0EBB950D" w14:textId="77777777" w:rsidR="001618EB" w:rsidRPr="001618EB" w:rsidRDefault="001618EB" w:rsidP="001618EB">
      <w:pPr>
        <w:pStyle w:val="DevConfigs"/>
        <w:rPr>
          <w:highlight w:val="lightGray"/>
        </w:rPr>
      </w:pPr>
      <w:r w:rsidRPr="001618EB">
        <w:rPr>
          <w:highlight w:val="lightGray"/>
        </w:rPr>
        <w:t>!</w:t>
      </w:r>
    </w:p>
    <w:p w14:paraId="4D51CC4B" w14:textId="77777777" w:rsidR="001618EB" w:rsidRPr="001618EB" w:rsidRDefault="001618EB" w:rsidP="001618EB">
      <w:pPr>
        <w:pStyle w:val="DevConfigs"/>
        <w:rPr>
          <w:highlight w:val="lightGray"/>
        </w:rPr>
      </w:pPr>
      <w:r w:rsidRPr="001618EB">
        <w:rPr>
          <w:highlight w:val="lightGray"/>
        </w:rPr>
        <w:t>! Last configuration change at 20:37:45 UTC Tue Jan 6 2015 by admin01</w:t>
      </w:r>
    </w:p>
    <w:p w14:paraId="56173867" w14:textId="77777777" w:rsidR="001618EB" w:rsidRPr="001618EB" w:rsidRDefault="001618EB" w:rsidP="001618EB">
      <w:pPr>
        <w:pStyle w:val="DevConfigs"/>
        <w:rPr>
          <w:highlight w:val="lightGray"/>
        </w:rPr>
      </w:pPr>
      <w:r w:rsidRPr="001618EB">
        <w:rPr>
          <w:highlight w:val="lightGray"/>
        </w:rPr>
        <w:t>!</w:t>
      </w:r>
    </w:p>
    <w:p w14:paraId="53DBBB7B" w14:textId="77777777" w:rsidR="001618EB" w:rsidRPr="001618EB" w:rsidRDefault="001618EB" w:rsidP="001618EB">
      <w:pPr>
        <w:pStyle w:val="DevConfigs"/>
        <w:rPr>
          <w:highlight w:val="lightGray"/>
        </w:rPr>
      </w:pPr>
      <w:r w:rsidRPr="001618EB">
        <w:rPr>
          <w:highlight w:val="lightGray"/>
        </w:rPr>
        <w:t>version 15.4</w:t>
      </w:r>
    </w:p>
    <w:p w14:paraId="2FB44563" w14:textId="77777777" w:rsidR="001618EB" w:rsidRPr="001618EB" w:rsidRDefault="001618EB" w:rsidP="001618EB">
      <w:pPr>
        <w:pStyle w:val="DevConfigs"/>
        <w:rPr>
          <w:highlight w:val="lightGray"/>
        </w:rPr>
      </w:pPr>
      <w:r w:rsidRPr="001618EB">
        <w:rPr>
          <w:highlight w:val="lightGray"/>
        </w:rPr>
        <w:t>service timestamps debug datetime msec</w:t>
      </w:r>
    </w:p>
    <w:p w14:paraId="31D6A96D" w14:textId="77777777" w:rsidR="001618EB" w:rsidRPr="001618EB" w:rsidRDefault="001618EB" w:rsidP="001618EB">
      <w:pPr>
        <w:pStyle w:val="DevConfigs"/>
        <w:rPr>
          <w:highlight w:val="lightGray"/>
        </w:rPr>
      </w:pPr>
      <w:r w:rsidRPr="001618EB">
        <w:rPr>
          <w:highlight w:val="lightGray"/>
        </w:rPr>
        <w:t>service timestamps log datetime msec</w:t>
      </w:r>
    </w:p>
    <w:p w14:paraId="132E98DC" w14:textId="77777777" w:rsidR="001618EB" w:rsidRPr="001618EB" w:rsidRDefault="001618EB" w:rsidP="001618EB">
      <w:pPr>
        <w:pStyle w:val="DevConfigs"/>
        <w:rPr>
          <w:highlight w:val="lightGray"/>
        </w:rPr>
      </w:pPr>
      <w:r w:rsidRPr="001618EB">
        <w:rPr>
          <w:highlight w:val="lightGray"/>
        </w:rPr>
        <w:t>no service password-encryption</w:t>
      </w:r>
    </w:p>
    <w:p w14:paraId="7DAAF6BA" w14:textId="77777777" w:rsidR="001618EB" w:rsidRPr="001618EB" w:rsidRDefault="001618EB" w:rsidP="001618EB">
      <w:pPr>
        <w:pStyle w:val="DevConfigs"/>
        <w:rPr>
          <w:highlight w:val="lightGray"/>
        </w:rPr>
      </w:pPr>
      <w:r w:rsidRPr="001618EB">
        <w:rPr>
          <w:highlight w:val="lightGray"/>
        </w:rPr>
        <w:t>!</w:t>
      </w:r>
    </w:p>
    <w:p w14:paraId="22C8305D" w14:textId="77777777" w:rsidR="001618EB" w:rsidRPr="001618EB" w:rsidRDefault="001618EB" w:rsidP="001618EB">
      <w:pPr>
        <w:pStyle w:val="DevConfigs"/>
        <w:rPr>
          <w:highlight w:val="lightGray"/>
        </w:rPr>
      </w:pPr>
      <w:r w:rsidRPr="001618EB">
        <w:rPr>
          <w:highlight w:val="lightGray"/>
        </w:rPr>
        <w:t>hostname R3</w:t>
      </w:r>
    </w:p>
    <w:p w14:paraId="74F41DBF" w14:textId="77777777" w:rsidR="001618EB" w:rsidRPr="001618EB" w:rsidRDefault="001618EB" w:rsidP="001618EB">
      <w:pPr>
        <w:pStyle w:val="DevConfigs"/>
        <w:rPr>
          <w:highlight w:val="lightGray"/>
        </w:rPr>
      </w:pPr>
      <w:r w:rsidRPr="001618EB">
        <w:rPr>
          <w:highlight w:val="lightGray"/>
        </w:rPr>
        <w:t>!</w:t>
      </w:r>
    </w:p>
    <w:p w14:paraId="542630E8" w14:textId="77777777" w:rsidR="001618EB" w:rsidRPr="001618EB" w:rsidRDefault="001618EB" w:rsidP="001618EB">
      <w:pPr>
        <w:pStyle w:val="DevConfigs"/>
        <w:rPr>
          <w:highlight w:val="lightGray"/>
        </w:rPr>
      </w:pPr>
      <w:r w:rsidRPr="001618EB">
        <w:rPr>
          <w:highlight w:val="lightGray"/>
        </w:rPr>
        <w:t>boot-start-marker</w:t>
      </w:r>
    </w:p>
    <w:p w14:paraId="582F0C52" w14:textId="77777777" w:rsidR="001618EB" w:rsidRPr="001618EB" w:rsidRDefault="001618EB" w:rsidP="001618EB">
      <w:pPr>
        <w:pStyle w:val="DevConfigs"/>
        <w:rPr>
          <w:highlight w:val="lightGray"/>
        </w:rPr>
      </w:pPr>
      <w:r w:rsidRPr="001618EB">
        <w:rPr>
          <w:highlight w:val="lightGray"/>
        </w:rPr>
        <w:t>boot-end-marker</w:t>
      </w:r>
    </w:p>
    <w:p w14:paraId="1FF8900A" w14:textId="77777777" w:rsidR="001618EB" w:rsidRPr="001618EB" w:rsidRDefault="001618EB" w:rsidP="001618EB">
      <w:pPr>
        <w:pStyle w:val="DevConfigs"/>
        <w:rPr>
          <w:highlight w:val="lightGray"/>
        </w:rPr>
      </w:pPr>
      <w:r w:rsidRPr="001618EB">
        <w:rPr>
          <w:highlight w:val="lightGray"/>
        </w:rPr>
        <w:t>!</w:t>
      </w:r>
    </w:p>
    <w:p w14:paraId="1A863558" w14:textId="77777777" w:rsidR="001618EB" w:rsidRPr="001618EB" w:rsidRDefault="001618EB" w:rsidP="001618EB">
      <w:pPr>
        <w:pStyle w:val="DevConfigs"/>
        <w:rPr>
          <w:highlight w:val="lightGray"/>
        </w:rPr>
      </w:pPr>
      <w:r w:rsidRPr="001618EB">
        <w:rPr>
          <w:highlight w:val="lightGray"/>
        </w:rPr>
        <w:t>security passwords min-length 10</w:t>
      </w:r>
    </w:p>
    <w:p w14:paraId="29B91E27" w14:textId="77777777" w:rsidR="001618EB" w:rsidRPr="001618EB" w:rsidRDefault="001618EB" w:rsidP="001618EB">
      <w:pPr>
        <w:pStyle w:val="DevConfigs"/>
        <w:rPr>
          <w:highlight w:val="lightGray"/>
        </w:rPr>
      </w:pPr>
      <w:r w:rsidRPr="001618EB">
        <w:rPr>
          <w:highlight w:val="lightGray"/>
        </w:rPr>
        <w:t>enable secret 9 $9$crXbcke/ZPxhl.$8TiTjASbeothAwTy/Q4w.U2ZM7GuBSbhu71ZwBYkeWE</w:t>
      </w:r>
    </w:p>
    <w:p w14:paraId="3DC685F3" w14:textId="77777777" w:rsidR="001618EB" w:rsidRPr="001618EB" w:rsidRDefault="001618EB" w:rsidP="001618EB">
      <w:pPr>
        <w:pStyle w:val="DevConfigs"/>
        <w:rPr>
          <w:highlight w:val="lightGray"/>
        </w:rPr>
      </w:pPr>
      <w:r w:rsidRPr="001618EB">
        <w:rPr>
          <w:highlight w:val="lightGray"/>
        </w:rPr>
        <w:t>!</w:t>
      </w:r>
    </w:p>
    <w:p w14:paraId="040D9592" w14:textId="77777777" w:rsidR="001618EB" w:rsidRPr="001618EB" w:rsidRDefault="001618EB" w:rsidP="001618EB">
      <w:pPr>
        <w:pStyle w:val="DevConfigs"/>
        <w:rPr>
          <w:highlight w:val="lightGray"/>
        </w:rPr>
      </w:pPr>
      <w:r w:rsidRPr="001618EB">
        <w:rPr>
          <w:highlight w:val="lightGray"/>
        </w:rPr>
        <w:t>no aaa new-model</w:t>
      </w:r>
    </w:p>
    <w:p w14:paraId="182FB0CC" w14:textId="77777777" w:rsidR="001618EB" w:rsidRPr="001618EB" w:rsidRDefault="001618EB" w:rsidP="001618EB">
      <w:pPr>
        <w:pStyle w:val="DevConfigs"/>
        <w:rPr>
          <w:highlight w:val="lightGray"/>
        </w:rPr>
      </w:pPr>
      <w:r w:rsidRPr="001618EB">
        <w:rPr>
          <w:highlight w:val="lightGray"/>
        </w:rPr>
        <w:t>memory-size iomem 15</w:t>
      </w:r>
    </w:p>
    <w:p w14:paraId="789E42C5" w14:textId="77777777" w:rsidR="001618EB" w:rsidRPr="001618EB" w:rsidRDefault="001618EB" w:rsidP="001618EB">
      <w:pPr>
        <w:pStyle w:val="DevConfigs"/>
        <w:rPr>
          <w:highlight w:val="lightGray"/>
        </w:rPr>
      </w:pPr>
      <w:r w:rsidRPr="001618EB">
        <w:rPr>
          <w:highlight w:val="lightGray"/>
        </w:rPr>
        <w:t>!</w:t>
      </w:r>
    </w:p>
    <w:p w14:paraId="79744F07" w14:textId="77777777" w:rsidR="001618EB" w:rsidRPr="001618EB" w:rsidRDefault="001618EB" w:rsidP="001618EB">
      <w:pPr>
        <w:pStyle w:val="DevConfigs"/>
        <w:rPr>
          <w:highlight w:val="lightGray"/>
        </w:rPr>
      </w:pPr>
      <w:r w:rsidRPr="001618EB">
        <w:rPr>
          <w:highlight w:val="lightGray"/>
        </w:rPr>
        <w:t>ip domain name ccnasecurity.com</w:t>
      </w:r>
    </w:p>
    <w:p w14:paraId="7E08C955" w14:textId="77777777" w:rsidR="001618EB" w:rsidRPr="001618EB" w:rsidRDefault="001618EB" w:rsidP="001618EB">
      <w:pPr>
        <w:pStyle w:val="DevConfigs"/>
        <w:rPr>
          <w:highlight w:val="lightGray"/>
        </w:rPr>
      </w:pPr>
      <w:r w:rsidRPr="001618EB">
        <w:rPr>
          <w:highlight w:val="lightGray"/>
        </w:rPr>
        <w:t>ip cef</w:t>
      </w:r>
    </w:p>
    <w:p w14:paraId="3220C395" w14:textId="77777777" w:rsidR="001618EB" w:rsidRPr="001618EB" w:rsidRDefault="001618EB" w:rsidP="001618EB">
      <w:pPr>
        <w:pStyle w:val="DevConfigs"/>
        <w:rPr>
          <w:highlight w:val="lightGray"/>
        </w:rPr>
      </w:pPr>
      <w:r w:rsidRPr="001618EB">
        <w:rPr>
          <w:highlight w:val="lightGray"/>
        </w:rPr>
        <w:t>no ipv6 cef</w:t>
      </w:r>
    </w:p>
    <w:p w14:paraId="2DFBEECA" w14:textId="77777777" w:rsidR="001618EB" w:rsidRPr="001618EB" w:rsidRDefault="001618EB" w:rsidP="001618EB">
      <w:pPr>
        <w:pStyle w:val="DevConfigs"/>
        <w:rPr>
          <w:highlight w:val="lightGray"/>
        </w:rPr>
      </w:pPr>
      <w:r w:rsidRPr="001618EB">
        <w:rPr>
          <w:highlight w:val="lightGray"/>
        </w:rPr>
        <w:lastRenderedPageBreak/>
        <w:t>!</w:t>
      </w:r>
    </w:p>
    <w:p w14:paraId="3504960C" w14:textId="77777777" w:rsidR="001618EB" w:rsidRPr="001618EB" w:rsidRDefault="001618EB" w:rsidP="001618EB">
      <w:pPr>
        <w:pStyle w:val="DevConfigs"/>
        <w:rPr>
          <w:highlight w:val="lightGray"/>
        </w:rPr>
      </w:pPr>
      <w:r w:rsidRPr="001618EB">
        <w:rPr>
          <w:highlight w:val="lightGray"/>
        </w:rPr>
        <w:t>multilink bundle-name authenticated</w:t>
      </w:r>
    </w:p>
    <w:p w14:paraId="0BFD1BF6" w14:textId="77777777" w:rsidR="001618EB" w:rsidRPr="001618EB" w:rsidRDefault="001618EB" w:rsidP="001618EB">
      <w:pPr>
        <w:pStyle w:val="DevConfigs"/>
        <w:rPr>
          <w:highlight w:val="lightGray"/>
        </w:rPr>
      </w:pPr>
      <w:r w:rsidRPr="001618EB">
        <w:rPr>
          <w:highlight w:val="lightGray"/>
        </w:rPr>
        <w:t xml:space="preserve">!         </w:t>
      </w:r>
    </w:p>
    <w:p w14:paraId="1489703D" w14:textId="77777777" w:rsidR="001618EB" w:rsidRPr="001618EB" w:rsidRDefault="001618EB" w:rsidP="001618EB">
      <w:pPr>
        <w:pStyle w:val="DevConfigs"/>
        <w:rPr>
          <w:highlight w:val="lightGray"/>
        </w:rPr>
      </w:pPr>
      <w:r w:rsidRPr="001618EB">
        <w:rPr>
          <w:highlight w:val="lightGray"/>
        </w:rPr>
        <w:t>cts logging verbose</w:t>
      </w:r>
    </w:p>
    <w:p w14:paraId="77A3950C" w14:textId="77777777" w:rsidR="001618EB" w:rsidRPr="001618EB" w:rsidRDefault="001618EB" w:rsidP="001618EB">
      <w:pPr>
        <w:pStyle w:val="DevConfigs"/>
        <w:rPr>
          <w:highlight w:val="lightGray"/>
        </w:rPr>
      </w:pPr>
      <w:r w:rsidRPr="001618EB">
        <w:rPr>
          <w:highlight w:val="lightGray"/>
        </w:rPr>
        <w:t>!</w:t>
      </w:r>
    </w:p>
    <w:p w14:paraId="5999D2BC" w14:textId="77777777" w:rsidR="001618EB" w:rsidRPr="001618EB" w:rsidRDefault="001618EB" w:rsidP="001618EB">
      <w:pPr>
        <w:pStyle w:val="DevConfigs"/>
        <w:rPr>
          <w:highlight w:val="lightGray"/>
        </w:rPr>
      </w:pPr>
      <w:r w:rsidRPr="001618EB">
        <w:rPr>
          <w:highlight w:val="lightGray"/>
        </w:rPr>
        <w:t>!</w:t>
      </w:r>
    </w:p>
    <w:p w14:paraId="7D366D5B" w14:textId="77777777" w:rsidR="001618EB" w:rsidRPr="001618EB" w:rsidRDefault="001618EB" w:rsidP="001618EB">
      <w:pPr>
        <w:pStyle w:val="DevConfigs"/>
        <w:rPr>
          <w:highlight w:val="lightGray"/>
        </w:rPr>
      </w:pPr>
      <w:r w:rsidRPr="001618EB">
        <w:rPr>
          <w:highlight w:val="lightGray"/>
        </w:rPr>
        <w:t>voice-card 0</w:t>
      </w:r>
    </w:p>
    <w:p w14:paraId="2C0E2DF3" w14:textId="77777777" w:rsidR="001618EB" w:rsidRPr="001618EB" w:rsidRDefault="001618EB" w:rsidP="001618EB">
      <w:pPr>
        <w:pStyle w:val="DevConfigs"/>
        <w:rPr>
          <w:highlight w:val="lightGray"/>
        </w:rPr>
      </w:pPr>
      <w:r w:rsidRPr="001618EB">
        <w:rPr>
          <w:highlight w:val="lightGray"/>
        </w:rPr>
        <w:t>!</w:t>
      </w:r>
    </w:p>
    <w:p w14:paraId="0F73968C" w14:textId="77777777" w:rsidR="001618EB" w:rsidRPr="001618EB" w:rsidRDefault="001618EB" w:rsidP="001618EB">
      <w:pPr>
        <w:pStyle w:val="DevConfigs"/>
        <w:rPr>
          <w:highlight w:val="lightGray"/>
        </w:rPr>
      </w:pPr>
      <w:r w:rsidRPr="001618EB">
        <w:rPr>
          <w:highlight w:val="lightGray"/>
        </w:rPr>
        <w:t>license udi pid CISCO2911/K9 sn FTX1713ALJV</w:t>
      </w:r>
    </w:p>
    <w:p w14:paraId="60633D7E" w14:textId="77777777" w:rsidR="001618EB" w:rsidRPr="001618EB" w:rsidRDefault="001618EB" w:rsidP="001618EB">
      <w:pPr>
        <w:pStyle w:val="DevConfigs"/>
        <w:rPr>
          <w:highlight w:val="lightGray"/>
        </w:rPr>
      </w:pPr>
      <w:r w:rsidRPr="001618EB">
        <w:rPr>
          <w:highlight w:val="lightGray"/>
        </w:rPr>
        <w:t>license accept end user agreement</w:t>
      </w:r>
    </w:p>
    <w:p w14:paraId="5A3AF34C" w14:textId="77777777" w:rsidR="001618EB" w:rsidRPr="001618EB" w:rsidRDefault="001618EB" w:rsidP="001618EB">
      <w:pPr>
        <w:pStyle w:val="DevConfigs"/>
        <w:rPr>
          <w:highlight w:val="lightGray"/>
        </w:rPr>
      </w:pPr>
      <w:r w:rsidRPr="001618EB">
        <w:rPr>
          <w:highlight w:val="lightGray"/>
        </w:rPr>
        <w:t>license boot module c2900 technology-package securityk9</w:t>
      </w:r>
    </w:p>
    <w:p w14:paraId="2294935C" w14:textId="77777777" w:rsidR="001618EB" w:rsidRPr="001618EB" w:rsidRDefault="001618EB" w:rsidP="001618EB">
      <w:pPr>
        <w:pStyle w:val="DevConfigs"/>
        <w:rPr>
          <w:highlight w:val="lightGray"/>
        </w:rPr>
      </w:pPr>
      <w:r w:rsidRPr="001618EB">
        <w:rPr>
          <w:highlight w:val="lightGray"/>
        </w:rPr>
        <w:t>license boot module c2900 technology-package uck9</w:t>
      </w:r>
    </w:p>
    <w:p w14:paraId="38E607B7" w14:textId="77777777" w:rsidR="001618EB" w:rsidRPr="001618EB" w:rsidRDefault="001618EB" w:rsidP="001618EB">
      <w:pPr>
        <w:pStyle w:val="DevConfigs"/>
        <w:rPr>
          <w:highlight w:val="lightGray"/>
        </w:rPr>
      </w:pPr>
      <w:r w:rsidRPr="001618EB">
        <w:rPr>
          <w:highlight w:val="lightGray"/>
        </w:rPr>
        <w:t>license boot module c2900 technology-package datak9</w:t>
      </w:r>
    </w:p>
    <w:p w14:paraId="6BC2C268" w14:textId="77777777" w:rsidR="001618EB" w:rsidRPr="001618EB" w:rsidRDefault="001618EB" w:rsidP="001618EB">
      <w:pPr>
        <w:pStyle w:val="DevConfigs"/>
        <w:rPr>
          <w:highlight w:val="lightGray"/>
        </w:rPr>
      </w:pPr>
      <w:r w:rsidRPr="001618EB">
        <w:rPr>
          <w:highlight w:val="lightGray"/>
        </w:rPr>
        <w:t xml:space="preserve">!         </w:t>
      </w:r>
    </w:p>
    <w:p w14:paraId="53C62017" w14:textId="77777777" w:rsidR="001618EB" w:rsidRPr="001618EB" w:rsidRDefault="001618EB" w:rsidP="001618EB">
      <w:pPr>
        <w:pStyle w:val="DevConfigs"/>
        <w:rPr>
          <w:highlight w:val="lightGray"/>
        </w:rPr>
      </w:pPr>
      <w:r w:rsidRPr="001618EB">
        <w:rPr>
          <w:highlight w:val="lightGray"/>
        </w:rPr>
        <w:t>vtp domain TSHOOT</w:t>
      </w:r>
    </w:p>
    <w:p w14:paraId="72C9E9B8" w14:textId="77777777" w:rsidR="001618EB" w:rsidRPr="001618EB" w:rsidRDefault="001618EB" w:rsidP="001618EB">
      <w:pPr>
        <w:pStyle w:val="DevConfigs"/>
        <w:rPr>
          <w:highlight w:val="lightGray"/>
        </w:rPr>
      </w:pPr>
      <w:r w:rsidRPr="001618EB">
        <w:rPr>
          <w:highlight w:val="lightGray"/>
        </w:rPr>
        <w:t>vtp mode transparent</w:t>
      </w:r>
    </w:p>
    <w:p w14:paraId="4718301B" w14:textId="77777777" w:rsidR="001618EB" w:rsidRPr="001618EB" w:rsidRDefault="001618EB" w:rsidP="001618EB">
      <w:pPr>
        <w:pStyle w:val="DevConfigs"/>
        <w:rPr>
          <w:highlight w:val="lightGray"/>
        </w:rPr>
      </w:pPr>
      <w:r w:rsidRPr="001618EB">
        <w:rPr>
          <w:highlight w:val="lightGray"/>
        </w:rPr>
        <w:t>username admin01 secret 9 $9$EEYgCfdmSzmwRk$1oZUjSBjCs2SncJ6Aa/NfJo/OMf6LYAwT2htmfhPSiM</w:t>
      </w:r>
    </w:p>
    <w:p w14:paraId="05FA43D2" w14:textId="77777777" w:rsidR="001618EB" w:rsidRPr="001618EB" w:rsidRDefault="001618EB" w:rsidP="001618EB">
      <w:pPr>
        <w:pStyle w:val="DevConfigs"/>
        <w:rPr>
          <w:highlight w:val="lightGray"/>
        </w:rPr>
      </w:pPr>
      <w:r w:rsidRPr="001618EB">
        <w:rPr>
          <w:highlight w:val="lightGray"/>
        </w:rPr>
        <w:t>!</w:t>
      </w:r>
    </w:p>
    <w:p w14:paraId="6D0871C1" w14:textId="77777777" w:rsidR="001618EB" w:rsidRPr="001618EB" w:rsidRDefault="001618EB" w:rsidP="001618EB">
      <w:pPr>
        <w:pStyle w:val="DevConfigs"/>
        <w:rPr>
          <w:highlight w:val="lightGray"/>
        </w:rPr>
      </w:pPr>
      <w:r w:rsidRPr="001618EB">
        <w:rPr>
          <w:highlight w:val="lightGray"/>
        </w:rPr>
        <w:t>redundancy</w:t>
      </w:r>
    </w:p>
    <w:p w14:paraId="7800E83B" w14:textId="77777777" w:rsidR="001618EB" w:rsidRPr="001618EB" w:rsidRDefault="001618EB" w:rsidP="001618EB">
      <w:pPr>
        <w:pStyle w:val="DevConfigs"/>
        <w:rPr>
          <w:highlight w:val="lightGray"/>
        </w:rPr>
      </w:pPr>
      <w:r w:rsidRPr="001618EB">
        <w:rPr>
          <w:highlight w:val="lightGray"/>
        </w:rPr>
        <w:t>!</w:t>
      </w:r>
    </w:p>
    <w:p w14:paraId="09F9A0A6" w14:textId="77777777" w:rsidR="001618EB" w:rsidRPr="001618EB" w:rsidRDefault="001618EB" w:rsidP="001618EB">
      <w:pPr>
        <w:pStyle w:val="DevConfigs"/>
        <w:rPr>
          <w:highlight w:val="lightGray"/>
        </w:rPr>
      </w:pPr>
      <w:r w:rsidRPr="001618EB">
        <w:rPr>
          <w:highlight w:val="lightGray"/>
        </w:rPr>
        <w:t>crypto isakmp policy 10</w:t>
      </w:r>
    </w:p>
    <w:p w14:paraId="4894ABB0" w14:textId="77777777" w:rsidR="001618EB" w:rsidRPr="001618EB" w:rsidRDefault="001618EB" w:rsidP="001618EB">
      <w:pPr>
        <w:pStyle w:val="DevConfigs"/>
        <w:rPr>
          <w:highlight w:val="lightGray"/>
        </w:rPr>
      </w:pPr>
      <w:r w:rsidRPr="001618EB">
        <w:rPr>
          <w:highlight w:val="lightGray"/>
        </w:rPr>
        <w:t xml:space="preserve"> encr 3des</w:t>
      </w:r>
    </w:p>
    <w:p w14:paraId="0A8B5F4D" w14:textId="77777777" w:rsidR="001618EB" w:rsidRPr="001618EB" w:rsidRDefault="001618EB" w:rsidP="001618EB">
      <w:pPr>
        <w:pStyle w:val="DevConfigs"/>
        <w:rPr>
          <w:highlight w:val="lightGray"/>
        </w:rPr>
      </w:pPr>
      <w:r w:rsidRPr="001618EB">
        <w:rPr>
          <w:highlight w:val="lightGray"/>
        </w:rPr>
        <w:t xml:space="preserve"> authentication pre-share</w:t>
      </w:r>
    </w:p>
    <w:p w14:paraId="1FD3B0B7" w14:textId="77777777" w:rsidR="001618EB" w:rsidRPr="001618EB" w:rsidRDefault="001618EB" w:rsidP="001618EB">
      <w:pPr>
        <w:pStyle w:val="DevConfigs"/>
        <w:rPr>
          <w:highlight w:val="lightGray"/>
        </w:rPr>
      </w:pPr>
      <w:r w:rsidRPr="001618EB">
        <w:rPr>
          <w:highlight w:val="lightGray"/>
        </w:rPr>
        <w:t xml:space="preserve"> group 2</w:t>
      </w:r>
    </w:p>
    <w:p w14:paraId="172F289C" w14:textId="77777777" w:rsidR="001618EB" w:rsidRPr="001618EB" w:rsidRDefault="001618EB" w:rsidP="001618EB">
      <w:pPr>
        <w:pStyle w:val="DevConfigs"/>
        <w:rPr>
          <w:highlight w:val="lightGray"/>
        </w:rPr>
      </w:pPr>
      <w:r w:rsidRPr="001618EB">
        <w:rPr>
          <w:highlight w:val="lightGray"/>
        </w:rPr>
        <w:t>crypto isakmp key SECRET-KEY address 209.165.200.226</w:t>
      </w:r>
    </w:p>
    <w:p w14:paraId="0735B122" w14:textId="77777777" w:rsidR="001618EB" w:rsidRPr="001618EB" w:rsidRDefault="001618EB" w:rsidP="001618EB">
      <w:pPr>
        <w:pStyle w:val="DevConfigs"/>
        <w:rPr>
          <w:highlight w:val="lightGray"/>
        </w:rPr>
      </w:pPr>
      <w:r w:rsidRPr="001618EB">
        <w:rPr>
          <w:highlight w:val="lightGray"/>
        </w:rPr>
        <w:t>!</w:t>
      </w:r>
    </w:p>
    <w:p w14:paraId="31D90B44" w14:textId="77777777" w:rsidR="001618EB" w:rsidRPr="001618EB" w:rsidRDefault="001618EB" w:rsidP="001618EB">
      <w:pPr>
        <w:pStyle w:val="DevConfigs"/>
        <w:rPr>
          <w:highlight w:val="lightGray"/>
        </w:rPr>
      </w:pPr>
      <w:r w:rsidRPr="001618EB">
        <w:rPr>
          <w:highlight w:val="lightGray"/>
        </w:rPr>
        <w:t>!</w:t>
      </w:r>
    </w:p>
    <w:p w14:paraId="6E920618" w14:textId="77777777" w:rsidR="001618EB" w:rsidRPr="001618EB" w:rsidRDefault="001618EB" w:rsidP="001618EB">
      <w:pPr>
        <w:pStyle w:val="DevConfigs"/>
        <w:rPr>
          <w:highlight w:val="lightGray"/>
        </w:rPr>
      </w:pPr>
      <w:r w:rsidRPr="001618EB">
        <w:rPr>
          <w:highlight w:val="lightGray"/>
        </w:rPr>
        <w:t xml:space="preserve">crypto ipsec transform-set ESP-TUNNEL esp-3des esp-sha-hmac </w:t>
      </w:r>
    </w:p>
    <w:p w14:paraId="7300B11D" w14:textId="77777777" w:rsidR="001618EB" w:rsidRPr="001618EB" w:rsidRDefault="001618EB" w:rsidP="001618EB">
      <w:pPr>
        <w:pStyle w:val="DevConfigs"/>
        <w:rPr>
          <w:highlight w:val="lightGray"/>
        </w:rPr>
      </w:pPr>
      <w:r w:rsidRPr="001618EB">
        <w:rPr>
          <w:highlight w:val="lightGray"/>
        </w:rPr>
        <w:t xml:space="preserve"> mode tunnel</w:t>
      </w:r>
    </w:p>
    <w:p w14:paraId="7C97A309" w14:textId="77777777" w:rsidR="001618EB" w:rsidRPr="001618EB" w:rsidRDefault="001618EB" w:rsidP="001618EB">
      <w:pPr>
        <w:pStyle w:val="DevConfigs"/>
        <w:rPr>
          <w:highlight w:val="lightGray"/>
        </w:rPr>
      </w:pPr>
      <w:r w:rsidRPr="001618EB">
        <w:rPr>
          <w:highlight w:val="lightGray"/>
        </w:rPr>
        <w:t>!</w:t>
      </w:r>
    </w:p>
    <w:p w14:paraId="2CF422C1" w14:textId="77777777" w:rsidR="001618EB" w:rsidRPr="001618EB" w:rsidRDefault="001618EB" w:rsidP="001618EB">
      <w:pPr>
        <w:pStyle w:val="DevConfigs"/>
        <w:rPr>
          <w:highlight w:val="lightGray"/>
        </w:rPr>
      </w:pPr>
      <w:r w:rsidRPr="001618EB">
        <w:rPr>
          <w:highlight w:val="lightGray"/>
        </w:rPr>
        <w:t xml:space="preserve">crypto map S2S-MAP 10 ipsec-isakmp </w:t>
      </w:r>
    </w:p>
    <w:p w14:paraId="2CE619F6" w14:textId="77777777" w:rsidR="001618EB" w:rsidRPr="001618EB" w:rsidRDefault="001618EB" w:rsidP="001618EB">
      <w:pPr>
        <w:pStyle w:val="DevConfigs"/>
        <w:rPr>
          <w:highlight w:val="lightGray"/>
        </w:rPr>
      </w:pPr>
      <w:r w:rsidRPr="001618EB">
        <w:rPr>
          <w:highlight w:val="lightGray"/>
        </w:rPr>
        <w:t xml:space="preserve"> set peer 209.165.200.226</w:t>
      </w:r>
    </w:p>
    <w:p w14:paraId="127EAFA9" w14:textId="77777777" w:rsidR="001618EB" w:rsidRPr="001618EB" w:rsidRDefault="001618EB" w:rsidP="001618EB">
      <w:pPr>
        <w:pStyle w:val="DevConfigs"/>
        <w:rPr>
          <w:highlight w:val="lightGray"/>
        </w:rPr>
      </w:pPr>
      <w:r w:rsidRPr="001618EB">
        <w:rPr>
          <w:highlight w:val="lightGray"/>
        </w:rPr>
        <w:t xml:space="preserve"> set transform-set ESP-TUNNEL </w:t>
      </w:r>
    </w:p>
    <w:p w14:paraId="2125B033" w14:textId="77777777" w:rsidR="001618EB" w:rsidRPr="001618EB" w:rsidRDefault="001618EB" w:rsidP="001618EB">
      <w:pPr>
        <w:pStyle w:val="DevConfigs"/>
        <w:rPr>
          <w:highlight w:val="lightGray"/>
        </w:rPr>
      </w:pPr>
      <w:r w:rsidRPr="001618EB">
        <w:rPr>
          <w:highlight w:val="lightGray"/>
        </w:rPr>
        <w:t xml:space="preserve"> match address VPN-ACL</w:t>
      </w:r>
    </w:p>
    <w:p w14:paraId="3DE56B25" w14:textId="77777777" w:rsidR="001618EB" w:rsidRPr="001618EB" w:rsidRDefault="001618EB" w:rsidP="001618EB">
      <w:pPr>
        <w:pStyle w:val="DevConfigs"/>
        <w:rPr>
          <w:highlight w:val="lightGray"/>
        </w:rPr>
      </w:pPr>
      <w:r w:rsidRPr="001618EB">
        <w:rPr>
          <w:highlight w:val="lightGray"/>
        </w:rPr>
        <w:t>!</w:t>
      </w:r>
    </w:p>
    <w:p w14:paraId="6089CCEC" w14:textId="77777777" w:rsidR="001618EB" w:rsidRPr="001618EB" w:rsidRDefault="001618EB" w:rsidP="001618EB">
      <w:pPr>
        <w:pStyle w:val="DevConfigs"/>
        <w:rPr>
          <w:highlight w:val="lightGray"/>
        </w:rPr>
      </w:pPr>
      <w:r w:rsidRPr="001618EB">
        <w:rPr>
          <w:highlight w:val="lightGray"/>
        </w:rPr>
        <w:t>interface Embedded-Service-Engine0/0</w:t>
      </w:r>
    </w:p>
    <w:p w14:paraId="218752AD" w14:textId="77777777" w:rsidR="001618EB" w:rsidRPr="001618EB" w:rsidRDefault="001618EB" w:rsidP="001618EB">
      <w:pPr>
        <w:pStyle w:val="DevConfigs"/>
        <w:rPr>
          <w:highlight w:val="lightGray"/>
        </w:rPr>
      </w:pPr>
      <w:r w:rsidRPr="001618EB">
        <w:rPr>
          <w:highlight w:val="lightGray"/>
        </w:rPr>
        <w:t xml:space="preserve"> no ip address</w:t>
      </w:r>
    </w:p>
    <w:p w14:paraId="5F7B81A0" w14:textId="77777777" w:rsidR="001618EB" w:rsidRPr="001618EB" w:rsidRDefault="001618EB" w:rsidP="001618EB">
      <w:pPr>
        <w:pStyle w:val="DevConfigs"/>
        <w:rPr>
          <w:highlight w:val="lightGray"/>
        </w:rPr>
      </w:pPr>
      <w:r w:rsidRPr="001618EB">
        <w:rPr>
          <w:highlight w:val="lightGray"/>
        </w:rPr>
        <w:t xml:space="preserve"> shutdown</w:t>
      </w:r>
    </w:p>
    <w:p w14:paraId="2028BB9B" w14:textId="77777777" w:rsidR="001618EB" w:rsidRPr="001618EB" w:rsidRDefault="001618EB" w:rsidP="001618EB">
      <w:pPr>
        <w:pStyle w:val="DevConfigs"/>
        <w:rPr>
          <w:highlight w:val="lightGray"/>
        </w:rPr>
      </w:pPr>
      <w:r w:rsidRPr="001618EB">
        <w:rPr>
          <w:highlight w:val="lightGray"/>
        </w:rPr>
        <w:t>!</w:t>
      </w:r>
    </w:p>
    <w:p w14:paraId="55B1F309" w14:textId="77777777" w:rsidR="001618EB" w:rsidRPr="001618EB" w:rsidRDefault="001618EB" w:rsidP="001618EB">
      <w:pPr>
        <w:pStyle w:val="DevConfigs"/>
        <w:rPr>
          <w:highlight w:val="lightGray"/>
        </w:rPr>
      </w:pPr>
      <w:r w:rsidRPr="001618EB">
        <w:rPr>
          <w:highlight w:val="lightGray"/>
        </w:rPr>
        <w:t>interface GigabitEthernet0/0</w:t>
      </w:r>
    </w:p>
    <w:p w14:paraId="26C59649" w14:textId="77777777" w:rsidR="001618EB" w:rsidRPr="001618EB" w:rsidRDefault="001618EB" w:rsidP="001618EB">
      <w:pPr>
        <w:pStyle w:val="DevConfigs"/>
        <w:rPr>
          <w:highlight w:val="lightGray"/>
        </w:rPr>
      </w:pPr>
      <w:r w:rsidRPr="001618EB">
        <w:rPr>
          <w:highlight w:val="lightGray"/>
        </w:rPr>
        <w:t xml:space="preserve"> no ip address</w:t>
      </w:r>
    </w:p>
    <w:p w14:paraId="05232539" w14:textId="77777777" w:rsidR="001618EB" w:rsidRPr="001618EB" w:rsidRDefault="001618EB" w:rsidP="001618EB">
      <w:pPr>
        <w:pStyle w:val="DevConfigs"/>
        <w:rPr>
          <w:highlight w:val="lightGray"/>
        </w:rPr>
      </w:pPr>
      <w:r w:rsidRPr="001618EB">
        <w:rPr>
          <w:highlight w:val="lightGray"/>
        </w:rPr>
        <w:t xml:space="preserve"> shutdown</w:t>
      </w:r>
    </w:p>
    <w:p w14:paraId="30579FC0" w14:textId="77777777" w:rsidR="001618EB" w:rsidRPr="001618EB" w:rsidRDefault="001618EB" w:rsidP="001618EB">
      <w:pPr>
        <w:pStyle w:val="DevConfigs"/>
        <w:rPr>
          <w:highlight w:val="lightGray"/>
        </w:rPr>
      </w:pPr>
      <w:r w:rsidRPr="001618EB">
        <w:rPr>
          <w:highlight w:val="lightGray"/>
        </w:rPr>
        <w:t xml:space="preserve"> duplex auto</w:t>
      </w:r>
    </w:p>
    <w:p w14:paraId="2C984A64" w14:textId="77777777" w:rsidR="001618EB" w:rsidRPr="001618EB" w:rsidRDefault="001618EB" w:rsidP="001618EB">
      <w:pPr>
        <w:pStyle w:val="DevConfigs"/>
        <w:rPr>
          <w:highlight w:val="lightGray"/>
        </w:rPr>
      </w:pPr>
      <w:r w:rsidRPr="001618EB">
        <w:rPr>
          <w:highlight w:val="lightGray"/>
        </w:rPr>
        <w:t xml:space="preserve"> speed auto</w:t>
      </w:r>
    </w:p>
    <w:p w14:paraId="696A964C" w14:textId="77777777" w:rsidR="001618EB" w:rsidRPr="001618EB" w:rsidRDefault="001618EB" w:rsidP="001618EB">
      <w:pPr>
        <w:pStyle w:val="DevConfigs"/>
        <w:rPr>
          <w:highlight w:val="lightGray"/>
        </w:rPr>
      </w:pPr>
      <w:r w:rsidRPr="001618EB">
        <w:rPr>
          <w:highlight w:val="lightGray"/>
        </w:rPr>
        <w:t>!</w:t>
      </w:r>
    </w:p>
    <w:p w14:paraId="3914D5C0" w14:textId="77777777" w:rsidR="001618EB" w:rsidRPr="001618EB" w:rsidRDefault="001618EB" w:rsidP="001618EB">
      <w:pPr>
        <w:pStyle w:val="DevConfigs"/>
        <w:rPr>
          <w:highlight w:val="lightGray"/>
        </w:rPr>
      </w:pPr>
      <w:r w:rsidRPr="001618EB">
        <w:rPr>
          <w:highlight w:val="lightGray"/>
        </w:rPr>
        <w:t>interface GigabitEthernet0/1</w:t>
      </w:r>
    </w:p>
    <w:p w14:paraId="6F58EF0E" w14:textId="77777777" w:rsidR="001618EB" w:rsidRPr="001618EB" w:rsidRDefault="001618EB" w:rsidP="001618EB">
      <w:pPr>
        <w:pStyle w:val="DevConfigs"/>
        <w:rPr>
          <w:highlight w:val="lightGray"/>
        </w:rPr>
      </w:pPr>
      <w:r w:rsidRPr="001618EB">
        <w:rPr>
          <w:highlight w:val="lightGray"/>
        </w:rPr>
        <w:t xml:space="preserve"> ip address 172.16.3.1 255.255.255.0</w:t>
      </w:r>
    </w:p>
    <w:p w14:paraId="41D7D0CA" w14:textId="77777777" w:rsidR="001618EB" w:rsidRPr="001618EB" w:rsidRDefault="001618EB" w:rsidP="001618EB">
      <w:pPr>
        <w:pStyle w:val="DevConfigs"/>
        <w:rPr>
          <w:highlight w:val="lightGray"/>
        </w:rPr>
      </w:pPr>
      <w:r w:rsidRPr="001618EB">
        <w:rPr>
          <w:highlight w:val="lightGray"/>
        </w:rPr>
        <w:t xml:space="preserve"> duplex auto</w:t>
      </w:r>
    </w:p>
    <w:p w14:paraId="0F71B405" w14:textId="77777777" w:rsidR="001618EB" w:rsidRPr="001618EB" w:rsidRDefault="001618EB" w:rsidP="001618EB">
      <w:pPr>
        <w:pStyle w:val="DevConfigs"/>
        <w:rPr>
          <w:highlight w:val="lightGray"/>
        </w:rPr>
      </w:pPr>
      <w:r w:rsidRPr="001618EB">
        <w:rPr>
          <w:highlight w:val="lightGray"/>
        </w:rPr>
        <w:lastRenderedPageBreak/>
        <w:t xml:space="preserve"> speed auto</w:t>
      </w:r>
    </w:p>
    <w:p w14:paraId="1813E71B" w14:textId="77777777" w:rsidR="001618EB" w:rsidRPr="001618EB" w:rsidRDefault="001618EB" w:rsidP="001618EB">
      <w:pPr>
        <w:pStyle w:val="DevConfigs"/>
        <w:rPr>
          <w:highlight w:val="lightGray"/>
        </w:rPr>
      </w:pPr>
      <w:r w:rsidRPr="001618EB">
        <w:rPr>
          <w:highlight w:val="lightGray"/>
        </w:rPr>
        <w:t>!</w:t>
      </w:r>
    </w:p>
    <w:p w14:paraId="4E95AEA1" w14:textId="77777777" w:rsidR="001618EB" w:rsidRPr="001618EB" w:rsidRDefault="001618EB" w:rsidP="001618EB">
      <w:pPr>
        <w:pStyle w:val="DevConfigs"/>
        <w:rPr>
          <w:highlight w:val="lightGray"/>
        </w:rPr>
      </w:pPr>
      <w:r w:rsidRPr="001618EB">
        <w:rPr>
          <w:highlight w:val="lightGray"/>
        </w:rPr>
        <w:t>interface GigabitEthernet0/2</w:t>
      </w:r>
    </w:p>
    <w:p w14:paraId="5F593CB0" w14:textId="77777777" w:rsidR="001618EB" w:rsidRPr="001618EB" w:rsidRDefault="001618EB" w:rsidP="001618EB">
      <w:pPr>
        <w:pStyle w:val="DevConfigs"/>
        <w:rPr>
          <w:highlight w:val="lightGray"/>
        </w:rPr>
      </w:pPr>
      <w:r w:rsidRPr="001618EB">
        <w:rPr>
          <w:highlight w:val="lightGray"/>
        </w:rPr>
        <w:t xml:space="preserve"> no ip address</w:t>
      </w:r>
    </w:p>
    <w:p w14:paraId="7D7A22D8" w14:textId="77777777" w:rsidR="001618EB" w:rsidRPr="001618EB" w:rsidRDefault="001618EB" w:rsidP="001618EB">
      <w:pPr>
        <w:pStyle w:val="DevConfigs"/>
        <w:rPr>
          <w:highlight w:val="lightGray"/>
        </w:rPr>
      </w:pPr>
      <w:r w:rsidRPr="001618EB">
        <w:rPr>
          <w:highlight w:val="lightGray"/>
        </w:rPr>
        <w:t xml:space="preserve"> shutdown</w:t>
      </w:r>
    </w:p>
    <w:p w14:paraId="5197C2C9" w14:textId="77777777" w:rsidR="001618EB" w:rsidRPr="001618EB" w:rsidRDefault="001618EB" w:rsidP="001618EB">
      <w:pPr>
        <w:pStyle w:val="DevConfigs"/>
        <w:rPr>
          <w:highlight w:val="lightGray"/>
        </w:rPr>
      </w:pPr>
      <w:r w:rsidRPr="001618EB">
        <w:rPr>
          <w:highlight w:val="lightGray"/>
        </w:rPr>
        <w:t xml:space="preserve"> duplex auto</w:t>
      </w:r>
    </w:p>
    <w:p w14:paraId="46187ED9" w14:textId="77777777" w:rsidR="001618EB" w:rsidRPr="001618EB" w:rsidRDefault="001618EB" w:rsidP="001618EB">
      <w:pPr>
        <w:pStyle w:val="DevConfigs"/>
        <w:rPr>
          <w:highlight w:val="lightGray"/>
        </w:rPr>
      </w:pPr>
      <w:r w:rsidRPr="001618EB">
        <w:rPr>
          <w:highlight w:val="lightGray"/>
        </w:rPr>
        <w:t xml:space="preserve"> speed auto</w:t>
      </w:r>
    </w:p>
    <w:p w14:paraId="34C71EE7" w14:textId="77777777" w:rsidR="001618EB" w:rsidRPr="001618EB" w:rsidRDefault="001618EB" w:rsidP="001618EB">
      <w:pPr>
        <w:pStyle w:val="DevConfigs"/>
        <w:rPr>
          <w:highlight w:val="lightGray"/>
        </w:rPr>
      </w:pPr>
      <w:r w:rsidRPr="001618EB">
        <w:rPr>
          <w:highlight w:val="lightGray"/>
        </w:rPr>
        <w:t>!</w:t>
      </w:r>
    </w:p>
    <w:p w14:paraId="55F9561D" w14:textId="77777777" w:rsidR="001618EB" w:rsidRPr="001618EB" w:rsidRDefault="001618EB" w:rsidP="001618EB">
      <w:pPr>
        <w:pStyle w:val="DevConfigs"/>
        <w:rPr>
          <w:highlight w:val="lightGray"/>
        </w:rPr>
      </w:pPr>
      <w:r w:rsidRPr="001618EB">
        <w:rPr>
          <w:highlight w:val="lightGray"/>
        </w:rPr>
        <w:t>interface Serial0/0/0</w:t>
      </w:r>
    </w:p>
    <w:p w14:paraId="59697A57" w14:textId="77777777" w:rsidR="001618EB" w:rsidRPr="001618EB" w:rsidRDefault="001618EB" w:rsidP="001618EB">
      <w:pPr>
        <w:pStyle w:val="DevConfigs"/>
        <w:rPr>
          <w:highlight w:val="lightGray"/>
        </w:rPr>
      </w:pPr>
      <w:r w:rsidRPr="001618EB">
        <w:rPr>
          <w:highlight w:val="lightGray"/>
        </w:rPr>
        <w:t xml:space="preserve"> no ip address</w:t>
      </w:r>
    </w:p>
    <w:p w14:paraId="3E873359" w14:textId="77777777" w:rsidR="001618EB" w:rsidRPr="001618EB" w:rsidRDefault="001618EB" w:rsidP="001618EB">
      <w:pPr>
        <w:pStyle w:val="DevConfigs"/>
        <w:rPr>
          <w:highlight w:val="lightGray"/>
        </w:rPr>
      </w:pPr>
      <w:r w:rsidRPr="001618EB">
        <w:rPr>
          <w:highlight w:val="lightGray"/>
        </w:rPr>
        <w:t xml:space="preserve"> shutdown</w:t>
      </w:r>
    </w:p>
    <w:p w14:paraId="63C9ABB5" w14:textId="77777777" w:rsidR="001618EB" w:rsidRPr="001618EB" w:rsidRDefault="001618EB" w:rsidP="001618EB">
      <w:pPr>
        <w:pStyle w:val="DevConfigs"/>
        <w:rPr>
          <w:highlight w:val="lightGray"/>
        </w:rPr>
      </w:pPr>
      <w:r w:rsidRPr="001618EB">
        <w:rPr>
          <w:highlight w:val="lightGray"/>
        </w:rPr>
        <w:t xml:space="preserve"> clock rate 125000</w:t>
      </w:r>
    </w:p>
    <w:p w14:paraId="4ACD1871" w14:textId="77777777" w:rsidR="001618EB" w:rsidRPr="001618EB" w:rsidRDefault="001618EB" w:rsidP="001618EB">
      <w:pPr>
        <w:pStyle w:val="DevConfigs"/>
        <w:rPr>
          <w:highlight w:val="lightGray"/>
        </w:rPr>
      </w:pPr>
      <w:r w:rsidRPr="001618EB">
        <w:rPr>
          <w:highlight w:val="lightGray"/>
        </w:rPr>
        <w:t>!</w:t>
      </w:r>
    </w:p>
    <w:p w14:paraId="392F9126" w14:textId="77777777" w:rsidR="001618EB" w:rsidRPr="001618EB" w:rsidRDefault="001618EB" w:rsidP="001618EB">
      <w:pPr>
        <w:pStyle w:val="DevConfigs"/>
        <w:rPr>
          <w:highlight w:val="lightGray"/>
        </w:rPr>
      </w:pPr>
      <w:r w:rsidRPr="001618EB">
        <w:rPr>
          <w:highlight w:val="lightGray"/>
        </w:rPr>
        <w:t>interface Serial0/0/1</w:t>
      </w:r>
    </w:p>
    <w:p w14:paraId="70E0406F" w14:textId="77777777" w:rsidR="001618EB" w:rsidRPr="001618EB" w:rsidRDefault="001618EB" w:rsidP="001618EB">
      <w:pPr>
        <w:pStyle w:val="DevConfigs"/>
        <w:rPr>
          <w:highlight w:val="lightGray"/>
        </w:rPr>
      </w:pPr>
      <w:r w:rsidRPr="001618EB">
        <w:rPr>
          <w:highlight w:val="lightGray"/>
        </w:rPr>
        <w:t xml:space="preserve"> ip address 10.2.2.1 255.255.255.252</w:t>
      </w:r>
    </w:p>
    <w:p w14:paraId="6614D629" w14:textId="77777777" w:rsidR="001618EB" w:rsidRPr="001618EB" w:rsidRDefault="001618EB" w:rsidP="001618EB">
      <w:pPr>
        <w:pStyle w:val="DevConfigs"/>
        <w:rPr>
          <w:highlight w:val="lightGray"/>
        </w:rPr>
      </w:pPr>
      <w:r w:rsidRPr="001618EB">
        <w:rPr>
          <w:highlight w:val="lightGray"/>
        </w:rPr>
        <w:t xml:space="preserve"> crypto map S2S-MAP</w:t>
      </w:r>
    </w:p>
    <w:p w14:paraId="4868DC34" w14:textId="77777777" w:rsidR="001618EB" w:rsidRPr="001618EB" w:rsidRDefault="001618EB" w:rsidP="001618EB">
      <w:pPr>
        <w:pStyle w:val="DevConfigs"/>
        <w:rPr>
          <w:highlight w:val="lightGray"/>
        </w:rPr>
      </w:pPr>
      <w:r w:rsidRPr="001618EB">
        <w:rPr>
          <w:highlight w:val="lightGray"/>
        </w:rPr>
        <w:t>!</w:t>
      </w:r>
    </w:p>
    <w:p w14:paraId="6B31428F" w14:textId="77777777" w:rsidR="001618EB" w:rsidRPr="001618EB" w:rsidRDefault="001618EB" w:rsidP="001618EB">
      <w:pPr>
        <w:pStyle w:val="DevConfigs"/>
        <w:rPr>
          <w:highlight w:val="lightGray"/>
        </w:rPr>
      </w:pPr>
      <w:r w:rsidRPr="001618EB">
        <w:rPr>
          <w:highlight w:val="lightGray"/>
        </w:rPr>
        <w:t>ip forward-protocol nd</w:t>
      </w:r>
    </w:p>
    <w:p w14:paraId="5BD36082" w14:textId="77777777" w:rsidR="001618EB" w:rsidRPr="001618EB" w:rsidRDefault="001618EB" w:rsidP="001618EB">
      <w:pPr>
        <w:pStyle w:val="DevConfigs"/>
        <w:rPr>
          <w:highlight w:val="lightGray"/>
        </w:rPr>
      </w:pPr>
      <w:r w:rsidRPr="001618EB">
        <w:rPr>
          <w:highlight w:val="lightGray"/>
        </w:rPr>
        <w:t>!</w:t>
      </w:r>
    </w:p>
    <w:p w14:paraId="572A3F1B" w14:textId="77777777" w:rsidR="001618EB" w:rsidRPr="001618EB" w:rsidRDefault="001618EB" w:rsidP="001618EB">
      <w:pPr>
        <w:pStyle w:val="DevConfigs"/>
        <w:rPr>
          <w:highlight w:val="lightGray"/>
        </w:rPr>
      </w:pPr>
      <w:r w:rsidRPr="001618EB">
        <w:rPr>
          <w:highlight w:val="lightGray"/>
        </w:rPr>
        <w:t>no ip http server</w:t>
      </w:r>
    </w:p>
    <w:p w14:paraId="0AC3CD86" w14:textId="77777777" w:rsidR="001618EB" w:rsidRPr="001618EB" w:rsidRDefault="001618EB" w:rsidP="001618EB">
      <w:pPr>
        <w:pStyle w:val="DevConfigs"/>
        <w:rPr>
          <w:highlight w:val="lightGray"/>
        </w:rPr>
      </w:pPr>
      <w:r w:rsidRPr="001618EB">
        <w:rPr>
          <w:highlight w:val="lightGray"/>
        </w:rPr>
        <w:t>no ip http secure-server</w:t>
      </w:r>
    </w:p>
    <w:p w14:paraId="14B03193" w14:textId="77777777" w:rsidR="001618EB" w:rsidRPr="001618EB" w:rsidRDefault="001618EB" w:rsidP="001618EB">
      <w:pPr>
        <w:pStyle w:val="DevConfigs"/>
        <w:rPr>
          <w:highlight w:val="lightGray"/>
        </w:rPr>
      </w:pPr>
      <w:r w:rsidRPr="001618EB">
        <w:rPr>
          <w:highlight w:val="lightGray"/>
        </w:rPr>
        <w:t>!</w:t>
      </w:r>
    </w:p>
    <w:p w14:paraId="466A881A" w14:textId="77777777" w:rsidR="001618EB" w:rsidRPr="001618EB" w:rsidRDefault="001618EB" w:rsidP="001618EB">
      <w:pPr>
        <w:pStyle w:val="DevConfigs"/>
        <w:rPr>
          <w:highlight w:val="lightGray"/>
        </w:rPr>
      </w:pPr>
      <w:r w:rsidRPr="001618EB">
        <w:rPr>
          <w:highlight w:val="lightGray"/>
        </w:rPr>
        <w:t>ip route 0.0.0.0 0.0.0.0 Serial0/0/1</w:t>
      </w:r>
    </w:p>
    <w:p w14:paraId="7FF43405" w14:textId="77777777" w:rsidR="001618EB" w:rsidRPr="001618EB" w:rsidRDefault="001618EB" w:rsidP="001618EB">
      <w:pPr>
        <w:pStyle w:val="DevConfigs"/>
        <w:rPr>
          <w:highlight w:val="lightGray"/>
        </w:rPr>
      </w:pPr>
      <w:r w:rsidRPr="001618EB">
        <w:rPr>
          <w:highlight w:val="lightGray"/>
        </w:rPr>
        <w:t>!</w:t>
      </w:r>
    </w:p>
    <w:p w14:paraId="567C9734" w14:textId="77777777" w:rsidR="001618EB" w:rsidRPr="001618EB" w:rsidRDefault="001618EB" w:rsidP="001618EB">
      <w:pPr>
        <w:pStyle w:val="DevConfigs"/>
        <w:rPr>
          <w:highlight w:val="lightGray"/>
        </w:rPr>
      </w:pPr>
      <w:r w:rsidRPr="001618EB">
        <w:rPr>
          <w:highlight w:val="lightGray"/>
        </w:rPr>
        <w:t>ip access-list extended VPN-ACL</w:t>
      </w:r>
    </w:p>
    <w:p w14:paraId="04C19B9B" w14:textId="77777777" w:rsidR="001618EB" w:rsidRPr="001618EB" w:rsidRDefault="001618EB" w:rsidP="001618EB">
      <w:pPr>
        <w:pStyle w:val="DevConfigs"/>
        <w:rPr>
          <w:highlight w:val="lightGray"/>
        </w:rPr>
      </w:pPr>
      <w:r w:rsidRPr="001618EB">
        <w:rPr>
          <w:highlight w:val="lightGray"/>
        </w:rPr>
        <w:t xml:space="preserve"> remark Link to the CCNAS-ASA</w:t>
      </w:r>
    </w:p>
    <w:p w14:paraId="127B4A80" w14:textId="77777777" w:rsidR="001618EB" w:rsidRPr="001618EB" w:rsidRDefault="001618EB" w:rsidP="001618EB">
      <w:pPr>
        <w:pStyle w:val="DevConfigs"/>
        <w:rPr>
          <w:highlight w:val="lightGray"/>
        </w:rPr>
      </w:pPr>
      <w:r w:rsidRPr="001618EB">
        <w:rPr>
          <w:highlight w:val="lightGray"/>
        </w:rPr>
        <w:t xml:space="preserve"> permit ip 172.16.3.0 0.0.0.255 192.168.1.0 0.0.0.255</w:t>
      </w:r>
    </w:p>
    <w:p w14:paraId="1EE5C507" w14:textId="77777777" w:rsidR="001618EB" w:rsidRPr="001618EB" w:rsidRDefault="001618EB" w:rsidP="001618EB">
      <w:pPr>
        <w:pStyle w:val="DevConfigs"/>
        <w:rPr>
          <w:highlight w:val="lightGray"/>
        </w:rPr>
      </w:pPr>
      <w:r w:rsidRPr="001618EB">
        <w:rPr>
          <w:highlight w:val="lightGray"/>
        </w:rPr>
        <w:t>!</w:t>
      </w:r>
    </w:p>
    <w:p w14:paraId="14D18AD7" w14:textId="77777777" w:rsidR="001618EB" w:rsidRPr="001618EB" w:rsidRDefault="001618EB" w:rsidP="001618EB">
      <w:pPr>
        <w:pStyle w:val="DevConfigs"/>
        <w:rPr>
          <w:highlight w:val="lightGray"/>
        </w:rPr>
      </w:pPr>
      <w:r w:rsidRPr="001618EB">
        <w:rPr>
          <w:highlight w:val="lightGray"/>
        </w:rPr>
        <w:t>control-plane</w:t>
      </w:r>
    </w:p>
    <w:p w14:paraId="45C80E08" w14:textId="77777777" w:rsidR="001618EB" w:rsidRPr="001618EB" w:rsidRDefault="001618EB" w:rsidP="001618EB">
      <w:pPr>
        <w:pStyle w:val="DevConfigs"/>
        <w:rPr>
          <w:highlight w:val="lightGray"/>
        </w:rPr>
      </w:pPr>
      <w:r w:rsidRPr="001618EB">
        <w:rPr>
          <w:highlight w:val="lightGray"/>
        </w:rPr>
        <w:t>!</w:t>
      </w:r>
    </w:p>
    <w:p w14:paraId="10D7C082" w14:textId="77777777" w:rsidR="001618EB" w:rsidRPr="001618EB" w:rsidRDefault="001618EB" w:rsidP="001618EB">
      <w:pPr>
        <w:pStyle w:val="DevConfigs"/>
        <w:rPr>
          <w:highlight w:val="lightGray"/>
        </w:rPr>
      </w:pPr>
      <w:r w:rsidRPr="001618EB">
        <w:rPr>
          <w:highlight w:val="lightGray"/>
        </w:rPr>
        <w:t>mgcp behavior rsip-range tgcp-only</w:t>
      </w:r>
    </w:p>
    <w:p w14:paraId="4000F393" w14:textId="77777777" w:rsidR="001618EB" w:rsidRPr="001618EB" w:rsidRDefault="001618EB" w:rsidP="001618EB">
      <w:pPr>
        <w:pStyle w:val="DevConfigs"/>
        <w:rPr>
          <w:highlight w:val="lightGray"/>
        </w:rPr>
      </w:pPr>
      <w:r w:rsidRPr="001618EB">
        <w:rPr>
          <w:highlight w:val="lightGray"/>
        </w:rPr>
        <w:t>mgcp behavior comedia-role none</w:t>
      </w:r>
    </w:p>
    <w:p w14:paraId="7F8D18A7" w14:textId="77777777" w:rsidR="001618EB" w:rsidRPr="001618EB" w:rsidRDefault="001618EB" w:rsidP="001618EB">
      <w:pPr>
        <w:pStyle w:val="DevConfigs"/>
        <w:rPr>
          <w:highlight w:val="lightGray"/>
        </w:rPr>
      </w:pPr>
      <w:r w:rsidRPr="001618EB">
        <w:rPr>
          <w:highlight w:val="lightGray"/>
        </w:rPr>
        <w:t>mgcp behavior comedia-check-media-src disable</w:t>
      </w:r>
    </w:p>
    <w:p w14:paraId="62F7BF18" w14:textId="77777777" w:rsidR="001618EB" w:rsidRPr="001618EB" w:rsidRDefault="001618EB" w:rsidP="001618EB">
      <w:pPr>
        <w:pStyle w:val="DevConfigs"/>
        <w:rPr>
          <w:highlight w:val="lightGray"/>
        </w:rPr>
      </w:pPr>
      <w:r w:rsidRPr="001618EB">
        <w:rPr>
          <w:highlight w:val="lightGray"/>
        </w:rPr>
        <w:t>mgcp behavior comedia-sdp-force disable</w:t>
      </w:r>
    </w:p>
    <w:p w14:paraId="556AE272" w14:textId="77777777" w:rsidR="001618EB" w:rsidRPr="001618EB" w:rsidRDefault="001618EB" w:rsidP="001618EB">
      <w:pPr>
        <w:pStyle w:val="DevConfigs"/>
        <w:rPr>
          <w:highlight w:val="lightGray"/>
        </w:rPr>
      </w:pPr>
      <w:r w:rsidRPr="001618EB">
        <w:rPr>
          <w:highlight w:val="lightGray"/>
        </w:rPr>
        <w:t xml:space="preserve">!         </w:t>
      </w:r>
    </w:p>
    <w:p w14:paraId="007E0A62" w14:textId="77777777" w:rsidR="001618EB" w:rsidRPr="001618EB" w:rsidRDefault="001618EB" w:rsidP="001618EB">
      <w:pPr>
        <w:pStyle w:val="DevConfigs"/>
        <w:rPr>
          <w:highlight w:val="lightGray"/>
        </w:rPr>
      </w:pPr>
      <w:r w:rsidRPr="001618EB">
        <w:rPr>
          <w:highlight w:val="lightGray"/>
        </w:rPr>
        <w:t>mgcp profile default</w:t>
      </w:r>
    </w:p>
    <w:p w14:paraId="7E60F257" w14:textId="77777777" w:rsidR="001618EB" w:rsidRPr="001618EB" w:rsidRDefault="001618EB" w:rsidP="001618EB">
      <w:pPr>
        <w:pStyle w:val="DevConfigs"/>
        <w:rPr>
          <w:highlight w:val="lightGray"/>
        </w:rPr>
      </w:pPr>
      <w:r w:rsidRPr="001618EB">
        <w:rPr>
          <w:highlight w:val="lightGray"/>
        </w:rPr>
        <w:t>!</w:t>
      </w:r>
    </w:p>
    <w:p w14:paraId="2A1E9D29" w14:textId="77777777" w:rsidR="001618EB" w:rsidRPr="001618EB" w:rsidRDefault="001618EB" w:rsidP="001618EB">
      <w:pPr>
        <w:pStyle w:val="DevConfigs"/>
        <w:rPr>
          <w:highlight w:val="lightGray"/>
        </w:rPr>
      </w:pPr>
      <w:r w:rsidRPr="001618EB">
        <w:rPr>
          <w:highlight w:val="lightGray"/>
        </w:rPr>
        <w:t>gatekeeper</w:t>
      </w:r>
    </w:p>
    <w:p w14:paraId="738000C3" w14:textId="77777777" w:rsidR="001618EB" w:rsidRPr="001618EB" w:rsidRDefault="001618EB" w:rsidP="001618EB">
      <w:pPr>
        <w:pStyle w:val="DevConfigs"/>
        <w:rPr>
          <w:highlight w:val="lightGray"/>
        </w:rPr>
      </w:pPr>
      <w:r w:rsidRPr="001618EB">
        <w:rPr>
          <w:highlight w:val="lightGray"/>
        </w:rPr>
        <w:t xml:space="preserve"> shutdown</w:t>
      </w:r>
    </w:p>
    <w:p w14:paraId="10AA3500" w14:textId="77777777" w:rsidR="001618EB" w:rsidRPr="001618EB" w:rsidRDefault="001618EB" w:rsidP="001618EB">
      <w:pPr>
        <w:pStyle w:val="DevConfigs"/>
        <w:rPr>
          <w:highlight w:val="lightGray"/>
        </w:rPr>
      </w:pPr>
      <w:r w:rsidRPr="001618EB">
        <w:rPr>
          <w:highlight w:val="lightGray"/>
        </w:rPr>
        <w:t>!</w:t>
      </w:r>
    </w:p>
    <w:p w14:paraId="6A4F6FC1" w14:textId="77777777" w:rsidR="001618EB" w:rsidRPr="001618EB" w:rsidRDefault="001618EB" w:rsidP="001618EB">
      <w:pPr>
        <w:pStyle w:val="DevConfigs"/>
        <w:rPr>
          <w:highlight w:val="lightGray"/>
        </w:rPr>
      </w:pPr>
      <w:r w:rsidRPr="001618EB">
        <w:rPr>
          <w:highlight w:val="lightGray"/>
        </w:rPr>
        <w:t>line con 0</w:t>
      </w:r>
    </w:p>
    <w:p w14:paraId="047F2FF6" w14:textId="77777777" w:rsidR="001618EB" w:rsidRPr="001618EB" w:rsidRDefault="001618EB" w:rsidP="001618EB">
      <w:pPr>
        <w:pStyle w:val="DevConfigs"/>
        <w:rPr>
          <w:highlight w:val="lightGray"/>
        </w:rPr>
      </w:pPr>
      <w:r w:rsidRPr="001618EB">
        <w:rPr>
          <w:highlight w:val="lightGray"/>
        </w:rPr>
        <w:t xml:space="preserve"> exec-timeout 5 0</w:t>
      </w:r>
    </w:p>
    <w:p w14:paraId="1E5F929D" w14:textId="77777777" w:rsidR="001618EB" w:rsidRPr="001618EB" w:rsidRDefault="001618EB" w:rsidP="001618EB">
      <w:pPr>
        <w:pStyle w:val="DevConfigs"/>
        <w:rPr>
          <w:highlight w:val="lightGray"/>
        </w:rPr>
      </w:pPr>
      <w:r w:rsidRPr="001618EB">
        <w:rPr>
          <w:highlight w:val="lightGray"/>
        </w:rPr>
        <w:t xml:space="preserve"> logging synchronous</w:t>
      </w:r>
    </w:p>
    <w:p w14:paraId="538844E2" w14:textId="77777777" w:rsidR="001618EB" w:rsidRPr="001618EB" w:rsidRDefault="001618EB" w:rsidP="001618EB">
      <w:pPr>
        <w:pStyle w:val="DevConfigs"/>
        <w:rPr>
          <w:highlight w:val="lightGray"/>
        </w:rPr>
      </w:pPr>
      <w:r w:rsidRPr="001618EB">
        <w:rPr>
          <w:highlight w:val="lightGray"/>
        </w:rPr>
        <w:t xml:space="preserve"> login local</w:t>
      </w:r>
    </w:p>
    <w:p w14:paraId="2DC7869E" w14:textId="77777777" w:rsidR="001618EB" w:rsidRPr="001618EB" w:rsidRDefault="001618EB" w:rsidP="001618EB">
      <w:pPr>
        <w:pStyle w:val="DevConfigs"/>
        <w:rPr>
          <w:highlight w:val="lightGray"/>
        </w:rPr>
      </w:pPr>
      <w:r w:rsidRPr="001618EB">
        <w:rPr>
          <w:highlight w:val="lightGray"/>
        </w:rPr>
        <w:t>line aux 0</w:t>
      </w:r>
    </w:p>
    <w:p w14:paraId="5A84202E" w14:textId="77777777" w:rsidR="001618EB" w:rsidRPr="001618EB" w:rsidRDefault="001618EB" w:rsidP="001618EB">
      <w:pPr>
        <w:pStyle w:val="DevConfigs"/>
        <w:rPr>
          <w:highlight w:val="lightGray"/>
        </w:rPr>
      </w:pPr>
      <w:r w:rsidRPr="001618EB">
        <w:rPr>
          <w:highlight w:val="lightGray"/>
        </w:rPr>
        <w:t>line 2</w:t>
      </w:r>
    </w:p>
    <w:p w14:paraId="19D37B2D" w14:textId="77777777" w:rsidR="001618EB" w:rsidRPr="001618EB" w:rsidRDefault="001618EB" w:rsidP="001618EB">
      <w:pPr>
        <w:pStyle w:val="DevConfigs"/>
        <w:rPr>
          <w:highlight w:val="lightGray"/>
        </w:rPr>
      </w:pPr>
      <w:r w:rsidRPr="001618EB">
        <w:rPr>
          <w:highlight w:val="lightGray"/>
        </w:rPr>
        <w:t xml:space="preserve"> no activation-character</w:t>
      </w:r>
    </w:p>
    <w:p w14:paraId="6129277E" w14:textId="77777777" w:rsidR="001618EB" w:rsidRPr="001618EB" w:rsidRDefault="001618EB" w:rsidP="001618EB">
      <w:pPr>
        <w:pStyle w:val="DevConfigs"/>
        <w:rPr>
          <w:highlight w:val="lightGray"/>
        </w:rPr>
      </w:pPr>
      <w:r w:rsidRPr="001618EB">
        <w:rPr>
          <w:highlight w:val="lightGray"/>
        </w:rPr>
        <w:t xml:space="preserve"> no exec</w:t>
      </w:r>
    </w:p>
    <w:p w14:paraId="02DCE4D1" w14:textId="77777777" w:rsidR="001618EB" w:rsidRPr="001618EB" w:rsidRDefault="001618EB" w:rsidP="001618EB">
      <w:pPr>
        <w:pStyle w:val="DevConfigs"/>
        <w:rPr>
          <w:highlight w:val="lightGray"/>
        </w:rPr>
      </w:pPr>
      <w:r w:rsidRPr="001618EB">
        <w:rPr>
          <w:highlight w:val="lightGray"/>
        </w:rPr>
        <w:t xml:space="preserve"> transport preferred none</w:t>
      </w:r>
    </w:p>
    <w:p w14:paraId="6F42E9CF" w14:textId="77777777" w:rsidR="001618EB" w:rsidRPr="001618EB" w:rsidRDefault="001618EB" w:rsidP="001618EB">
      <w:pPr>
        <w:pStyle w:val="DevConfigs"/>
        <w:rPr>
          <w:highlight w:val="lightGray"/>
        </w:rPr>
      </w:pPr>
      <w:r w:rsidRPr="001618EB">
        <w:rPr>
          <w:highlight w:val="lightGray"/>
        </w:rPr>
        <w:lastRenderedPageBreak/>
        <w:t xml:space="preserve"> transport output lat pad telnet rlogin lapb-ta mop udptn v120 ssh</w:t>
      </w:r>
    </w:p>
    <w:p w14:paraId="751099C4" w14:textId="77777777" w:rsidR="001618EB" w:rsidRPr="001618EB" w:rsidRDefault="001618EB" w:rsidP="001618EB">
      <w:pPr>
        <w:pStyle w:val="DevConfigs"/>
        <w:rPr>
          <w:highlight w:val="lightGray"/>
        </w:rPr>
      </w:pPr>
      <w:r w:rsidRPr="001618EB">
        <w:rPr>
          <w:highlight w:val="lightGray"/>
        </w:rPr>
        <w:t xml:space="preserve"> stopbits 1</w:t>
      </w:r>
    </w:p>
    <w:p w14:paraId="18E7F6CE" w14:textId="77777777" w:rsidR="001618EB" w:rsidRPr="001618EB" w:rsidRDefault="001618EB" w:rsidP="001618EB">
      <w:pPr>
        <w:pStyle w:val="DevConfigs"/>
        <w:rPr>
          <w:highlight w:val="lightGray"/>
        </w:rPr>
      </w:pPr>
      <w:r w:rsidRPr="001618EB">
        <w:rPr>
          <w:highlight w:val="lightGray"/>
        </w:rPr>
        <w:t>line vty 0 4</w:t>
      </w:r>
    </w:p>
    <w:p w14:paraId="15F40764" w14:textId="77777777" w:rsidR="001618EB" w:rsidRPr="001618EB" w:rsidRDefault="001618EB" w:rsidP="001618EB">
      <w:pPr>
        <w:pStyle w:val="DevConfigs"/>
        <w:rPr>
          <w:highlight w:val="lightGray"/>
        </w:rPr>
      </w:pPr>
      <w:r w:rsidRPr="001618EB">
        <w:rPr>
          <w:highlight w:val="lightGray"/>
        </w:rPr>
        <w:t xml:space="preserve"> exec-timeout 5 0</w:t>
      </w:r>
    </w:p>
    <w:p w14:paraId="4DCC56E7" w14:textId="77777777" w:rsidR="001618EB" w:rsidRPr="001618EB" w:rsidRDefault="001618EB" w:rsidP="001618EB">
      <w:pPr>
        <w:pStyle w:val="DevConfigs"/>
        <w:rPr>
          <w:highlight w:val="lightGray"/>
        </w:rPr>
      </w:pPr>
      <w:r w:rsidRPr="001618EB">
        <w:rPr>
          <w:highlight w:val="lightGray"/>
        </w:rPr>
        <w:t xml:space="preserve"> logging synchronous</w:t>
      </w:r>
    </w:p>
    <w:p w14:paraId="332EB203" w14:textId="77777777" w:rsidR="001618EB" w:rsidRPr="001618EB" w:rsidRDefault="001618EB" w:rsidP="001618EB">
      <w:pPr>
        <w:pStyle w:val="DevConfigs"/>
        <w:rPr>
          <w:highlight w:val="lightGray"/>
        </w:rPr>
      </w:pPr>
      <w:r w:rsidRPr="001618EB">
        <w:rPr>
          <w:highlight w:val="lightGray"/>
        </w:rPr>
        <w:t xml:space="preserve"> login local</w:t>
      </w:r>
    </w:p>
    <w:p w14:paraId="216FEB9E" w14:textId="77777777" w:rsidR="001618EB" w:rsidRPr="001618EB" w:rsidRDefault="001618EB" w:rsidP="001618EB">
      <w:pPr>
        <w:pStyle w:val="DevConfigs"/>
        <w:rPr>
          <w:highlight w:val="lightGray"/>
        </w:rPr>
      </w:pPr>
      <w:r w:rsidRPr="001618EB">
        <w:rPr>
          <w:highlight w:val="lightGray"/>
        </w:rPr>
        <w:t xml:space="preserve"> transport input ssh</w:t>
      </w:r>
    </w:p>
    <w:p w14:paraId="5DAECDA9" w14:textId="77777777" w:rsidR="001618EB" w:rsidRPr="001618EB" w:rsidRDefault="001618EB" w:rsidP="001618EB">
      <w:pPr>
        <w:pStyle w:val="DevConfigs"/>
        <w:rPr>
          <w:highlight w:val="lightGray"/>
        </w:rPr>
      </w:pPr>
      <w:r w:rsidRPr="001618EB">
        <w:rPr>
          <w:highlight w:val="lightGray"/>
        </w:rPr>
        <w:t>!</w:t>
      </w:r>
    </w:p>
    <w:p w14:paraId="1614AE41" w14:textId="77777777" w:rsidR="001618EB" w:rsidRPr="001618EB" w:rsidRDefault="001618EB" w:rsidP="001618EB">
      <w:pPr>
        <w:pStyle w:val="DevConfigs"/>
        <w:rPr>
          <w:highlight w:val="lightGray"/>
        </w:rPr>
      </w:pPr>
      <w:r w:rsidRPr="001618EB">
        <w:rPr>
          <w:highlight w:val="lightGray"/>
        </w:rPr>
        <w:t>scheduler allocate 20000 1000</w:t>
      </w:r>
    </w:p>
    <w:p w14:paraId="326DAFA2" w14:textId="77777777" w:rsidR="001618EB" w:rsidRPr="001618EB" w:rsidRDefault="001618EB" w:rsidP="001618EB">
      <w:pPr>
        <w:pStyle w:val="DevConfigs"/>
        <w:rPr>
          <w:highlight w:val="lightGray"/>
        </w:rPr>
      </w:pPr>
      <w:r w:rsidRPr="001618EB">
        <w:rPr>
          <w:highlight w:val="lightGray"/>
        </w:rPr>
        <w:t>!</w:t>
      </w:r>
    </w:p>
    <w:p w14:paraId="477974A2" w14:textId="34F7A049" w:rsidR="00774D38" w:rsidRPr="001618EB" w:rsidRDefault="001618EB" w:rsidP="001618EB">
      <w:pPr>
        <w:pStyle w:val="DevConfigs"/>
        <w:rPr>
          <w:rStyle w:val="DevConfigGray"/>
          <w:highlight w:val="lightGray"/>
        </w:rPr>
      </w:pPr>
      <w:r w:rsidRPr="001618EB">
        <w:rPr>
          <w:highlight w:val="lightGray"/>
        </w:rPr>
        <w:t>end</w:t>
      </w:r>
    </w:p>
    <w:p w14:paraId="197C4884" w14:textId="77777777" w:rsidR="00D86D9E" w:rsidRPr="00D97DCF" w:rsidRDefault="00D97DCF" w:rsidP="00037AE0">
      <w:pPr>
        <w:pStyle w:val="LabSection"/>
      </w:pPr>
      <w:r w:rsidRPr="00E01285">
        <w:rPr>
          <w:highlight w:val="lightGray"/>
        </w:rPr>
        <w:t>Switches S1, S2 and S3 – Use default configs, except for host name</w:t>
      </w:r>
    </w:p>
    <w:sectPr w:rsidR="00D86D9E" w:rsidRPr="00D97DCF" w:rsidSect="008C4307">
      <w:headerReference w:type="default" r:id="rId28"/>
      <w:footerReference w:type="default" r:id="rId29"/>
      <w:headerReference w:type="first" r:id="rId30"/>
      <w:footerReference w:type="first" r:id="rId3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4F650" w14:textId="77777777" w:rsidR="008059C1" w:rsidRDefault="008059C1" w:rsidP="0090659A">
      <w:pPr>
        <w:spacing w:after="0" w:line="240" w:lineRule="auto"/>
      </w:pPr>
      <w:r>
        <w:separator/>
      </w:r>
    </w:p>
    <w:p w14:paraId="087A4FBB" w14:textId="77777777" w:rsidR="008059C1" w:rsidRDefault="008059C1"/>
    <w:p w14:paraId="5751654A" w14:textId="77777777" w:rsidR="008059C1" w:rsidRDefault="008059C1"/>
    <w:p w14:paraId="68A7B61A" w14:textId="77777777" w:rsidR="008059C1" w:rsidRDefault="008059C1"/>
    <w:p w14:paraId="0501E4B5" w14:textId="77777777" w:rsidR="008059C1" w:rsidRDefault="008059C1"/>
    <w:p w14:paraId="34AF9E64" w14:textId="77777777" w:rsidR="008059C1" w:rsidRDefault="008059C1"/>
  </w:endnote>
  <w:endnote w:type="continuationSeparator" w:id="0">
    <w:p w14:paraId="79C59A19" w14:textId="77777777" w:rsidR="008059C1" w:rsidRDefault="008059C1" w:rsidP="0090659A">
      <w:pPr>
        <w:spacing w:after="0" w:line="240" w:lineRule="auto"/>
      </w:pPr>
      <w:r>
        <w:continuationSeparator/>
      </w:r>
    </w:p>
    <w:p w14:paraId="2CB59FD4" w14:textId="77777777" w:rsidR="008059C1" w:rsidRDefault="008059C1"/>
    <w:p w14:paraId="4EC14D79" w14:textId="77777777" w:rsidR="008059C1" w:rsidRDefault="008059C1"/>
    <w:p w14:paraId="68C60368" w14:textId="77777777" w:rsidR="008059C1" w:rsidRDefault="008059C1"/>
    <w:p w14:paraId="0F7D8E91" w14:textId="77777777" w:rsidR="008059C1" w:rsidRDefault="008059C1"/>
    <w:p w14:paraId="5ED305B9" w14:textId="77777777" w:rsidR="008059C1" w:rsidRDefault="00805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DC0F7" w14:textId="190B8562" w:rsidR="00515F16" w:rsidRPr="00231DCA" w:rsidRDefault="00515F16" w:rsidP="00231DCA">
    <w:pPr>
      <w:pStyle w:val="Footer"/>
      <w:rPr>
        <w:szCs w:val="16"/>
      </w:rPr>
    </w:pPr>
    <w:r w:rsidRPr="002A244B">
      <w:t xml:space="preserve">© </w:t>
    </w:r>
    <w:r>
      <w:fldChar w:fldCharType="begin"/>
    </w:r>
    <w:r>
      <w:instrText xml:space="preserve"> DATE  \@ "yyyy"  \* MERGEFORMAT </w:instrText>
    </w:r>
    <w:r>
      <w:fldChar w:fldCharType="separate"/>
    </w:r>
    <w:r w:rsidR="00240DFC">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0DFC">
      <w:rPr>
        <w:b/>
        <w:noProof/>
        <w:szCs w:val="16"/>
      </w:rPr>
      <w:t>18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0DFC">
      <w:rPr>
        <w:b/>
        <w:noProof/>
        <w:szCs w:val="16"/>
      </w:rPr>
      <w:t>45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A26B9" w14:textId="6CCB96CA" w:rsidR="00515F16" w:rsidRPr="008402F2" w:rsidRDefault="00515F16" w:rsidP="008402F2">
    <w:pPr>
      <w:pStyle w:val="Footer"/>
      <w:rPr>
        <w:szCs w:val="16"/>
      </w:rPr>
    </w:pPr>
    <w:r w:rsidRPr="002A244B">
      <w:t xml:space="preserve">© </w:t>
    </w:r>
    <w:r>
      <w:fldChar w:fldCharType="begin"/>
    </w:r>
    <w:r>
      <w:instrText xml:space="preserve"> DATE  \@ "yyyy"  \* MERGEFORMAT </w:instrText>
    </w:r>
    <w:r>
      <w:fldChar w:fldCharType="separate"/>
    </w:r>
    <w:r w:rsidR="00240DFC">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0DF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0DFC">
      <w:rPr>
        <w:b/>
        <w:noProof/>
        <w:szCs w:val="16"/>
      </w:rPr>
      <w:t>45</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FCC31" w14:textId="77777777" w:rsidR="008059C1" w:rsidRDefault="008059C1" w:rsidP="0090659A">
      <w:pPr>
        <w:spacing w:after="0" w:line="240" w:lineRule="auto"/>
      </w:pPr>
      <w:r>
        <w:separator/>
      </w:r>
    </w:p>
    <w:p w14:paraId="08B93CC9" w14:textId="77777777" w:rsidR="008059C1" w:rsidRDefault="008059C1"/>
    <w:p w14:paraId="455D9B59" w14:textId="77777777" w:rsidR="008059C1" w:rsidRDefault="008059C1"/>
    <w:p w14:paraId="331D853E" w14:textId="77777777" w:rsidR="008059C1" w:rsidRDefault="008059C1"/>
    <w:p w14:paraId="0E8D622F" w14:textId="77777777" w:rsidR="008059C1" w:rsidRDefault="008059C1"/>
    <w:p w14:paraId="60FC6390" w14:textId="77777777" w:rsidR="008059C1" w:rsidRDefault="008059C1"/>
  </w:footnote>
  <w:footnote w:type="continuationSeparator" w:id="0">
    <w:p w14:paraId="6DF7FA82" w14:textId="77777777" w:rsidR="008059C1" w:rsidRDefault="008059C1" w:rsidP="0090659A">
      <w:pPr>
        <w:spacing w:after="0" w:line="240" w:lineRule="auto"/>
      </w:pPr>
      <w:r>
        <w:continuationSeparator/>
      </w:r>
    </w:p>
    <w:p w14:paraId="5D522C29" w14:textId="77777777" w:rsidR="008059C1" w:rsidRDefault="008059C1"/>
    <w:p w14:paraId="34750021" w14:textId="77777777" w:rsidR="008059C1" w:rsidRDefault="008059C1"/>
    <w:p w14:paraId="0792C6A9" w14:textId="77777777" w:rsidR="008059C1" w:rsidRDefault="008059C1"/>
    <w:p w14:paraId="24DBFE9D" w14:textId="77777777" w:rsidR="008059C1" w:rsidRDefault="008059C1"/>
    <w:p w14:paraId="26C38FE0" w14:textId="77777777" w:rsidR="008059C1" w:rsidRDefault="00805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AAC29" w14:textId="77777777" w:rsidR="00515F16" w:rsidRDefault="00515F16" w:rsidP="008402F2">
    <w:pPr>
      <w:pStyle w:val="PageHead"/>
    </w:pPr>
    <w:r w:rsidRPr="00476BA9">
      <w:t>CCNA</w:t>
    </w:r>
    <w:r>
      <w:t xml:space="preserve"> Security</w:t>
    </w:r>
    <w:r w:rsidRPr="00476BA9">
      <w:tab/>
      <w:t xml:space="preserve">Chapter </w:t>
    </w:r>
    <w:r>
      <w:t>10</w:t>
    </w:r>
    <w:r w:rsidRPr="00476BA9">
      <w:t xml:space="preserve"> Lab </w:t>
    </w:r>
    <w: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D8DF" w14:textId="77777777" w:rsidR="00515F16" w:rsidRDefault="00515F16">
    <w:r>
      <w:rPr>
        <w:noProof/>
      </w:rPr>
      <w:drawing>
        <wp:anchor distT="0" distB="0" distL="114300" distR="114300" simplePos="0" relativeHeight="251657728" behindDoc="0" locked="0" layoutInCell="1" allowOverlap="1" wp14:anchorId="084A49C7" wp14:editId="24FD179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52299CDB" w14:textId="77777777" w:rsidR="00515F16" w:rsidRDefault="00515F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046C"/>
    <w:multiLevelType w:val="hybridMultilevel"/>
    <w:tmpl w:val="B9604C06"/>
    <w:lvl w:ilvl="0" w:tplc="5090FEF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0D4E0E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0386853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2"/>
    <w:lvlOverride w:ilvl="0">
      <w:lvl w:ilvl="0">
        <w:start w:val="1"/>
        <w:numFmt w:val="decimal"/>
        <w:suff w:val="space"/>
        <w:lvlText w:val="Part %1:"/>
        <w:lvlJc w:val="left"/>
        <w:pPr>
          <w:ind w:left="1170" w:firstLine="0"/>
        </w:pPr>
        <w:rPr>
          <w:rFonts w:hint="default"/>
        </w:rPr>
      </w:lvl>
    </w:lvlOverride>
    <w:lvlOverride w:ilvl="1">
      <w:lvl w:ilvl="1">
        <w:start w:val="1"/>
        <w:numFmt w:val="decimal"/>
        <w:suff w:val="space"/>
        <w:lvlText w:val="Task %2:"/>
        <w:lvlJc w:val="left"/>
        <w:pPr>
          <w:ind w:left="1170" w:firstLine="0"/>
        </w:pPr>
        <w:rPr>
          <w:rFonts w:hint="default"/>
        </w:rPr>
      </w:lvl>
    </w:lvlOverride>
    <w:lvlOverride w:ilvl="2">
      <w:lvl w:ilvl="2">
        <w:start w:val="1"/>
        <w:numFmt w:val="decimal"/>
        <w:pStyle w:val="StepHead"/>
        <w:suff w:val="space"/>
        <w:lvlText w:val="Step %3:"/>
        <w:lvlJc w:val="left"/>
        <w:pPr>
          <w:ind w:left="1170" w:firstLine="0"/>
        </w:pPr>
        <w:rPr>
          <w:rFonts w:hint="default"/>
        </w:rPr>
      </w:lvl>
    </w:lvlOverride>
    <w:lvlOverride w:ilvl="3">
      <w:lvl w:ilvl="3">
        <w:start w:val="1"/>
        <w:numFmt w:val="lowerLetter"/>
        <w:pStyle w:val="SubStepAlpha"/>
        <w:lvlText w:val="%4."/>
        <w:lvlJc w:val="left"/>
        <w:pPr>
          <w:tabs>
            <w:tab w:val="num" w:pos="1890"/>
          </w:tabs>
          <w:ind w:left="1890" w:hanging="360"/>
        </w:pPr>
        <w:rPr>
          <w:rFonts w:hint="default"/>
          <w:b w:val="0"/>
        </w:rPr>
      </w:lvl>
    </w:lvlOverride>
    <w:lvlOverride w:ilvl="4">
      <w:lvl w:ilvl="4">
        <w:start w:val="1"/>
        <w:numFmt w:val="decimal"/>
        <w:pStyle w:val="SubStepNum"/>
        <w:lvlText w:val="%5)"/>
        <w:lvlJc w:val="left"/>
        <w:pPr>
          <w:tabs>
            <w:tab w:val="num" w:pos="2250"/>
          </w:tabs>
          <w:ind w:left="2250" w:hanging="360"/>
        </w:pPr>
        <w:rPr>
          <w:rFonts w:hint="default"/>
        </w:rPr>
      </w:lvl>
    </w:lvlOverride>
    <w:lvlOverride w:ilvl="5">
      <w:lvl w:ilvl="5">
        <w:start w:val="1"/>
        <w:numFmt w:val="lowerRoman"/>
        <w:lvlText w:val="(%6)"/>
        <w:lvlJc w:val="left"/>
        <w:pPr>
          <w:ind w:left="3330" w:hanging="360"/>
        </w:pPr>
        <w:rPr>
          <w:rFonts w:hint="default"/>
        </w:rPr>
      </w:lvl>
    </w:lvlOverride>
    <w:lvlOverride w:ilvl="6">
      <w:lvl w:ilvl="6">
        <w:start w:val="1"/>
        <w:numFmt w:val="decimal"/>
        <w:lvlText w:val="%7."/>
        <w:lvlJc w:val="left"/>
        <w:pPr>
          <w:ind w:left="3690" w:hanging="360"/>
        </w:pPr>
        <w:rPr>
          <w:rFonts w:hint="default"/>
        </w:rPr>
      </w:lvl>
    </w:lvlOverride>
    <w:lvlOverride w:ilvl="7">
      <w:lvl w:ilvl="7">
        <w:start w:val="1"/>
        <w:numFmt w:val="lowerLetter"/>
        <w:lvlText w:val="%8."/>
        <w:lvlJc w:val="left"/>
        <w:pPr>
          <w:ind w:left="4050" w:hanging="360"/>
        </w:pPr>
        <w:rPr>
          <w:rFonts w:hint="default"/>
        </w:rPr>
      </w:lvl>
    </w:lvlOverride>
    <w:lvlOverride w:ilvl="8">
      <w:lvl w:ilvl="8">
        <w:start w:val="1"/>
        <w:numFmt w:val="lowerRoman"/>
        <w:lvlText w:val="%9."/>
        <w:lvlJc w:val="left"/>
        <w:pPr>
          <w:ind w:left="4410" w:hanging="360"/>
        </w:pPr>
        <w:rPr>
          <w:rFonts w:hint="default"/>
        </w:rPr>
      </w:lvl>
    </w:lvlOverride>
  </w:num>
  <w:num w:numId="3">
    <w:abstractNumId w:val="1"/>
  </w:num>
  <w:num w:numId="4">
    <w:abstractNumId w:val="2"/>
  </w:num>
  <w:num w:numId="5">
    <w:abstractNumId w:val="0"/>
  </w:num>
  <w:num w:numId="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MwMDG0MLS0NDEwsjRT0lEKTi0uzszPAykwqgUAcMr3XiwAAAA="/>
  </w:docVars>
  <w:rsids>
    <w:rsidRoot w:val="00207480"/>
    <w:rsid w:val="00001794"/>
    <w:rsid w:val="00001BDF"/>
    <w:rsid w:val="0000380F"/>
    <w:rsid w:val="00003EFA"/>
    <w:rsid w:val="00004175"/>
    <w:rsid w:val="000059C9"/>
    <w:rsid w:val="00012C22"/>
    <w:rsid w:val="000160F7"/>
    <w:rsid w:val="00016D5B"/>
    <w:rsid w:val="00016F30"/>
    <w:rsid w:val="0002047C"/>
    <w:rsid w:val="00021B9A"/>
    <w:rsid w:val="000242D6"/>
    <w:rsid w:val="00024EE5"/>
    <w:rsid w:val="00026A02"/>
    <w:rsid w:val="00030689"/>
    <w:rsid w:val="000320EB"/>
    <w:rsid w:val="00037AE0"/>
    <w:rsid w:val="00041AF6"/>
    <w:rsid w:val="00044E62"/>
    <w:rsid w:val="00045769"/>
    <w:rsid w:val="00050BA4"/>
    <w:rsid w:val="00051738"/>
    <w:rsid w:val="0005246A"/>
    <w:rsid w:val="00052548"/>
    <w:rsid w:val="00060696"/>
    <w:rsid w:val="00063223"/>
    <w:rsid w:val="00067A67"/>
    <w:rsid w:val="00075401"/>
    <w:rsid w:val="000769CF"/>
    <w:rsid w:val="000815D8"/>
    <w:rsid w:val="00084C99"/>
    <w:rsid w:val="00085CC6"/>
    <w:rsid w:val="00090C07"/>
    <w:rsid w:val="0009147A"/>
    <w:rsid w:val="00091E8D"/>
    <w:rsid w:val="0009378D"/>
    <w:rsid w:val="000939C7"/>
    <w:rsid w:val="00097163"/>
    <w:rsid w:val="000A22C8"/>
    <w:rsid w:val="000A38FC"/>
    <w:rsid w:val="000B1D26"/>
    <w:rsid w:val="000B2344"/>
    <w:rsid w:val="000B2A7F"/>
    <w:rsid w:val="000B7DE5"/>
    <w:rsid w:val="000C2118"/>
    <w:rsid w:val="000C6E6E"/>
    <w:rsid w:val="000D3AC1"/>
    <w:rsid w:val="000D42C2"/>
    <w:rsid w:val="000D55B4"/>
    <w:rsid w:val="000E65F0"/>
    <w:rsid w:val="000F072C"/>
    <w:rsid w:val="000F6743"/>
    <w:rsid w:val="001006C2"/>
    <w:rsid w:val="00101BE8"/>
    <w:rsid w:val="00107B2B"/>
    <w:rsid w:val="00112AC5"/>
    <w:rsid w:val="001133DD"/>
    <w:rsid w:val="00120CBE"/>
    <w:rsid w:val="00121BAE"/>
    <w:rsid w:val="001261C4"/>
    <w:rsid w:val="00127FCA"/>
    <w:rsid w:val="001314FB"/>
    <w:rsid w:val="00132366"/>
    <w:rsid w:val="001366EC"/>
    <w:rsid w:val="0014219C"/>
    <w:rsid w:val="0014245D"/>
    <w:rsid w:val="001425ED"/>
    <w:rsid w:val="00143450"/>
    <w:rsid w:val="00143A84"/>
    <w:rsid w:val="00144997"/>
    <w:rsid w:val="001523C0"/>
    <w:rsid w:val="001535FE"/>
    <w:rsid w:val="00154E3A"/>
    <w:rsid w:val="001557C9"/>
    <w:rsid w:val="00157902"/>
    <w:rsid w:val="001618EB"/>
    <w:rsid w:val="00162EEA"/>
    <w:rsid w:val="00163164"/>
    <w:rsid w:val="0016395A"/>
    <w:rsid w:val="00166253"/>
    <w:rsid w:val="001704B7"/>
    <w:rsid w:val="001710C0"/>
    <w:rsid w:val="00172AFB"/>
    <w:rsid w:val="001772B8"/>
    <w:rsid w:val="00180FBF"/>
    <w:rsid w:val="00182CF4"/>
    <w:rsid w:val="00186CE1"/>
    <w:rsid w:val="001916E5"/>
    <w:rsid w:val="00191F00"/>
    <w:rsid w:val="00192915"/>
    <w:rsid w:val="00192F12"/>
    <w:rsid w:val="00193F14"/>
    <w:rsid w:val="00197614"/>
    <w:rsid w:val="001A0312"/>
    <w:rsid w:val="001A15DA"/>
    <w:rsid w:val="001A2694"/>
    <w:rsid w:val="001A3CC7"/>
    <w:rsid w:val="001A67A4"/>
    <w:rsid w:val="001A69AC"/>
    <w:rsid w:val="001A6F7B"/>
    <w:rsid w:val="001B67D8"/>
    <w:rsid w:val="001B6EFE"/>
    <w:rsid w:val="001B6F95"/>
    <w:rsid w:val="001C05A1"/>
    <w:rsid w:val="001C1D9E"/>
    <w:rsid w:val="001C5998"/>
    <w:rsid w:val="001C7C3B"/>
    <w:rsid w:val="001D5B6F"/>
    <w:rsid w:val="001E0AB8"/>
    <w:rsid w:val="001E38E0"/>
    <w:rsid w:val="001E4E72"/>
    <w:rsid w:val="001E62B3"/>
    <w:rsid w:val="001F0171"/>
    <w:rsid w:val="001F0D77"/>
    <w:rsid w:val="001F3DEA"/>
    <w:rsid w:val="001F5F26"/>
    <w:rsid w:val="001F7DD8"/>
    <w:rsid w:val="00201928"/>
    <w:rsid w:val="00203E26"/>
    <w:rsid w:val="0020449C"/>
    <w:rsid w:val="00207480"/>
    <w:rsid w:val="002113B8"/>
    <w:rsid w:val="00215665"/>
    <w:rsid w:val="002163BB"/>
    <w:rsid w:val="0021752C"/>
    <w:rsid w:val="0021792C"/>
    <w:rsid w:val="00221777"/>
    <w:rsid w:val="002240AB"/>
    <w:rsid w:val="00225E37"/>
    <w:rsid w:val="00231DCA"/>
    <w:rsid w:val="00232317"/>
    <w:rsid w:val="00240DFC"/>
    <w:rsid w:val="00242E3A"/>
    <w:rsid w:val="00243020"/>
    <w:rsid w:val="002506CF"/>
    <w:rsid w:val="0025107F"/>
    <w:rsid w:val="002555DE"/>
    <w:rsid w:val="00255735"/>
    <w:rsid w:val="00260CD4"/>
    <w:rsid w:val="002639D8"/>
    <w:rsid w:val="00265F77"/>
    <w:rsid w:val="00266C83"/>
    <w:rsid w:val="00267D5D"/>
    <w:rsid w:val="00271CA4"/>
    <w:rsid w:val="002768DC"/>
    <w:rsid w:val="00294647"/>
    <w:rsid w:val="00294C8F"/>
    <w:rsid w:val="002A1EAB"/>
    <w:rsid w:val="002A304F"/>
    <w:rsid w:val="002A6C56"/>
    <w:rsid w:val="002C090C"/>
    <w:rsid w:val="002C1243"/>
    <w:rsid w:val="002C1815"/>
    <w:rsid w:val="002C475E"/>
    <w:rsid w:val="002C6AD6"/>
    <w:rsid w:val="002D1974"/>
    <w:rsid w:val="002D6C2A"/>
    <w:rsid w:val="002D7A86"/>
    <w:rsid w:val="002D7DBF"/>
    <w:rsid w:val="002E74C8"/>
    <w:rsid w:val="002F0A01"/>
    <w:rsid w:val="002F45FF"/>
    <w:rsid w:val="002F6D17"/>
    <w:rsid w:val="00302887"/>
    <w:rsid w:val="003056EB"/>
    <w:rsid w:val="003071FF"/>
    <w:rsid w:val="00310652"/>
    <w:rsid w:val="0031371D"/>
    <w:rsid w:val="0031789F"/>
    <w:rsid w:val="00320788"/>
    <w:rsid w:val="00322A14"/>
    <w:rsid w:val="003233A3"/>
    <w:rsid w:val="00327FE7"/>
    <w:rsid w:val="003431BE"/>
    <w:rsid w:val="0034455D"/>
    <w:rsid w:val="0034604B"/>
    <w:rsid w:val="00346D17"/>
    <w:rsid w:val="00347972"/>
    <w:rsid w:val="0035469B"/>
    <w:rsid w:val="003559CC"/>
    <w:rsid w:val="003569D7"/>
    <w:rsid w:val="003608AC"/>
    <w:rsid w:val="00363A23"/>
    <w:rsid w:val="0036465A"/>
    <w:rsid w:val="003807F3"/>
    <w:rsid w:val="00390C38"/>
    <w:rsid w:val="00392748"/>
    <w:rsid w:val="00392C65"/>
    <w:rsid w:val="00392ED5"/>
    <w:rsid w:val="003A19DC"/>
    <w:rsid w:val="003A1B45"/>
    <w:rsid w:val="003A1D28"/>
    <w:rsid w:val="003A220C"/>
    <w:rsid w:val="003A2A16"/>
    <w:rsid w:val="003B46FC"/>
    <w:rsid w:val="003B5767"/>
    <w:rsid w:val="003B7605"/>
    <w:rsid w:val="003C08AA"/>
    <w:rsid w:val="003C235C"/>
    <w:rsid w:val="003C2A7B"/>
    <w:rsid w:val="003C49EF"/>
    <w:rsid w:val="003C6BCA"/>
    <w:rsid w:val="003C7902"/>
    <w:rsid w:val="003D0BFF"/>
    <w:rsid w:val="003D6EF1"/>
    <w:rsid w:val="003D7808"/>
    <w:rsid w:val="003E5BE5"/>
    <w:rsid w:val="003F0AA6"/>
    <w:rsid w:val="003F18D1"/>
    <w:rsid w:val="003F20EC"/>
    <w:rsid w:val="003F4F0E"/>
    <w:rsid w:val="003F6096"/>
    <w:rsid w:val="003F6E06"/>
    <w:rsid w:val="00403C7A"/>
    <w:rsid w:val="004057A6"/>
    <w:rsid w:val="00406554"/>
    <w:rsid w:val="004131B0"/>
    <w:rsid w:val="00414278"/>
    <w:rsid w:val="00416C42"/>
    <w:rsid w:val="00422476"/>
    <w:rsid w:val="00422DD7"/>
    <w:rsid w:val="0042385C"/>
    <w:rsid w:val="00431654"/>
    <w:rsid w:val="00434926"/>
    <w:rsid w:val="00434947"/>
    <w:rsid w:val="004375ED"/>
    <w:rsid w:val="00443622"/>
    <w:rsid w:val="00443ACE"/>
    <w:rsid w:val="00444217"/>
    <w:rsid w:val="004478F4"/>
    <w:rsid w:val="00450F7A"/>
    <w:rsid w:val="00452C6D"/>
    <w:rsid w:val="0045413A"/>
    <w:rsid w:val="00455E0B"/>
    <w:rsid w:val="00462B9F"/>
    <w:rsid w:val="00463329"/>
    <w:rsid w:val="004659EE"/>
    <w:rsid w:val="00470726"/>
    <w:rsid w:val="00471453"/>
    <w:rsid w:val="00473E34"/>
    <w:rsid w:val="00476BA9"/>
    <w:rsid w:val="004830C5"/>
    <w:rsid w:val="004936C2"/>
    <w:rsid w:val="0049379C"/>
    <w:rsid w:val="004A1240"/>
    <w:rsid w:val="004A1CA0"/>
    <w:rsid w:val="004A22E9"/>
    <w:rsid w:val="004A3207"/>
    <w:rsid w:val="004A4ACD"/>
    <w:rsid w:val="004A5BC5"/>
    <w:rsid w:val="004B023D"/>
    <w:rsid w:val="004B3988"/>
    <w:rsid w:val="004C0909"/>
    <w:rsid w:val="004C3F97"/>
    <w:rsid w:val="004D01F2"/>
    <w:rsid w:val="004D3339"/>
    <w:rsid w:val="004D353F"/>
    <w:rsid w:val="004D36D7"/>
    <w:rsid w:val="004D682B"/>
    <w:rsid w:val="004E29E3"/>
    <w:rsid w:val="004E4592"/>
    <w:rsid w:val="004E6152"/>
    <w:rsid w:val="004F2959"/>
    <w:rsid w:val="004F344A"/>
    <w:rsid w:val="00502E32"/>
    <w:rsid w:val="00504ED4"/>
    <w:rsid w:val="00510639"/>
    <w:rsid w:val="00515F16"/>
    <w:rsid w:val="00516142"/>
    <w:rsid w:val="00516F14"/>
    <w:rsid w:val="00520027"/>
    <w:rsid w:val="0052093C"/>
    <w:rsid w:val="00521B31"/>
    <w:rsid w:val="00522469"/>
    <w:rsid w:val="0052400A"/>
    <w:rsid w:val="00536277"/>
    <w:rsid w:val="00536F43"/>
    <w:rsid w:val="0054289C"/>
    <w:rsid w:val="00542C9E"/>
    <w:rsid w:val="00542E6F"/>
    <w:rsid w:val="005510BA"/>
    <w:rsid w:val="005538C8"/>
    <w:rsid w:val="00554B4E"/>
    <w:rsid w:val="005555F0"/>
    <w:rsid w:val="00556C02"/>
    <w:rsid w:val="00560BE0"/>
    <w:rsid w:val="00561BB2"/>
    <w:rsid w:val="00563249"/>
    <w:rsid w:val="00570A65"/>
    <w:rsid w:val="005762B1"/>
    <w:rsid w:val="00580456"/>
    <w:rsid w:val="00580E73"/>
    <w:rsid w:val="00590B30"/>
    <w:rsid w:val="00593386"/>
    <w:rsid w:val="005959F6"/>
    <w:rsid w:val="00596998"/>
    <w:rsid w:val="005A6E62"/>
    <w:rsid w:val="005A7B53"/>
    <w:rsid w:val="005B2FB3"/>
    <w:rsid w:val="005C0007"/>
    <w:rsid w:val="005D2B29"/>
    <w:rsid w:val="005D354A"/>
    <w:rsid w:val="005D3E53"/>
    <w:rsid w:val="005D506C"/>
    <w:rsid w:val="005E3235"/>
    <w:rsid w:val="005E4176"/>
    <w:rsid w:val="005E4876"/>
    <w:rsid w:val="005E65B5"/>
    <w:rsid w:val="005F0906"/>
    <w:rsid w:val="005F3AE9"/>
    <w:rsid w:val="006007BB"/>
    <w:rsid w:val="00601DC0"/>
    <w:rsid w:val="006034CB"/>
    <w:rsid w:val="0060458A"/>
    <w:rsid w:val="006131CE"/>
    <w:rsid w:val="0061336B"/>
    <w:rsid w:val="00613AA7"/>
    <w:rsid w:val="00617D6E"/>
    <w:rsid w:val="00621B11"/>
    <w:rsid w:val="00622D61"/>
    <w:rsid w:val="00624198"/>
    <w:rsid w:val="0063210F"/>
    <w:rsid w:val="00636C28"/>
    <w:rsid w:val="006428E5"/>
    <w:rsid w:val="00644958"/>
    <w:rsid w:val="006533E9"/>
    <w:rsid w:val="006635FB"/>
    <w:rsid w:val="00672919"/>
    <w:rsid w:val="006857CC"/>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765"/>
    <w:rsid w:val="006C56B8"/>
    <w:rsid w:val="006C57F2"/>
    <w:rsid w:val="006C5949"/>
    <w:rsid w:val="006C6832"/>
    <w:rsid w:val="006D1370"/>
    <w:rsid w:val="006D2C28"/>
    <w:rsid w:val="006D3FC1"/>
    <w:rsid w:val="006D7425"/>
    <w:rsid w:val="006D7590"/>
    <w:rsid w:val="006E3161"/>
    <w:rsid w:val="006E372B"/>
    <w:rsid w:val="006E418D"/>
    <w:rsid w:val="006E5FE9"/>
    <w:rsid w:val="006E6581"/>
    <w:rsid w:val="006E71DF"/>
    <w:rsid w:val="006F1CC4"/>
    <w:rsid w:val="006F2A86"/>
    <w:rsid w:val="006F3163"/>
    <w:rsid w:val="006F4745"/>
    <w:rsid w:val="00705BA6"/>
    <w:rsid w:val="00705FEC"/>
    <w:rsid w:val="00706E7D"/>
    <w:rsid w:val="0071147A"/>
    <w:rsid w:val="0071185D"/>
    <w:rsid w:val="00721E01"/>
    <w:rsid w:val="007222AD"/>
    <w:rsid w:val="0072353A"/>
    <w:rsid w:val="007258F2"/>
    <w:rsid w:val="007267CF"/>
    <w:rsid w:val="00731F3F"/>
    <w:rsid w:val="00733BAB"/>
    <w:rsid w:val="007436BF"/>
    <w:rsid w:val="007443E9"/>
    <w:rsid w:val="00745DCE"/>
    <w:rsid w:val="007476BA"/>
    <w:rsid w:val="00753A74"/>
    <w:rsid w:val="00753D89"/>
    <w:rsid w:val="00753DDA"/>
    <w:rsid w:val="00754716"/>
    <w:rsid w:val="007549D8"/>
    <w:rsid w:val="007553D8"/>
    <w:rsid w:val="00755C9B"/>
    <w:rsid w:val="00760FE4"/>
    <w:rsid w:val="007636C2"/>
    <w:rsid w:val="00763D8B"/>
    <w:rsid w:val="007657F6"/>
    <w:rsid w:val="00765E47"/>
    <w:rsid w:val="0077125A"/>
    <w:rsid w:val="00773F7B"/>
    <w:rsid w:val="00774D38"/>
    <w:rsid w:val="0078405B"/>
    <w:rsid w:val="00785000"/>
    <w:rsid w:val="00786F58"/>
    <w:rsid w:val="00787CC1"/>
    <w:rsid w:val="00792B22"/>
    <w:rsid w:val="00792F4E"/>
    <w:rsid w:val="0079398D"/>
    <w:rsid w:val="00796C25"/>
    <w:rsid w:val="007A287C"/>
    <w:rsid w:val="007A3B2A"/>
    <w:rsid w:val="007B0C9D"/>
    <w:rsid w:val="007B5522"/>
    <w:rsid w:val="007C0EE0"/>
    <w:rsid w:val="007C1847"/>
    <w:rsid w:val="007C1B71"/>
    <w:rsid w:val="007C2FBB"/>
    <w:rsid w:val="007C7164"/>
    <w:rsid w:val="007D1984"/>
    <w:rsid w:val="007D2AFE"/>
    <w:rsid w:val="007E2512"/>
    <w:rsid w:val="007E3264"/>
    <w:rsid w:val="007E3FEA"/>
    <w:rsid w:val="007E6641"/>
    <w:rsid w:val="007F0A0B"/>
    <w:rsid w:val="007F3A60"/>
    <w:rsid w:val="007F3D0B"/>
    <w:rsid w:val="007F7420"/>
    <w:rsid w:val="007F7C94"/>
    <w:rsid w:val="00802FFA"/>
    <w:rsid w:val="008059C1"/>
    <w:rsid w:val="00810E4B"/>
    <w:rsid w:val="0081204F"/>
    <w:rsid w:val="00814BAA"/>
    <w:rsid w:val="00816405"/>
    <w:rsid w:val="0082362C"/>
    <w:rsid w:val="00824295"/>
    <w:rsid w:val="0082675D"/>
    <w:rsid w:val="00827A65"/>
    <w:rsid w:val="00830473"/>
    <w:rsid w:val="008313F3"/>
    <w:rsid w:val="00831D5B"/>
    <w:rsid w:val="00836732"/>
    <w:rsid w:val="008402F2"/>
    <w:rsid w:val="008405BB"/>
    <w:rsid w:val="00844A51"/>
    <w:rsid w:val="00846494"/>
    <w:rsid w:val="00847B20"/>
    <w:rsid w:val="008509D3"/>
    <w:rsid w:val="00852312"/>
    <w:rsid w:val="008532FE"/>
    <w:rsid w:val="00853418"/>
    <w:rsid w:val="00857CF6"/>
    <w:rsid w:val="008610ED"/>
    <w:rsid w:val="00861764"/>
    <w:rsid w:val="00861C6A"/>
    <w:rsid w:val="0086274C"/>
    <w:rsid w:val="00865047"/>
    <w:rsid w:val="00865199"/>
    <w:rsid w:val="00867EAF"/>
    <w:rsid w:val="00870763"/>
    <w:rsid w:val="008713EA"/>
    <w:rsid w:val="00873C6B"/>
    <w:rsid w:val="00881D53"/>
    <w:rsid w:val="0088426A"/>
    <w:rsid w:val="008852BA"/>
    <w:rsid w:val="00890108"/>
    <w:rsid w:val="00893877"/>
    <w:rsid w:val="0089532C"/>
    <w:rsid w:val="00896165"/>
    <w:rsid w:val="00896681"/>
    <w:rsid w:val="008A2749"/>
    <w:rsid w:val="008A3A90"/>
    <w:rsid w:val="008A3C26"/>
    <w:rsid w:val="008B06D4"/>
    <w:rsid w:val="008B4F20"/>
    <w:rsid w:val="008B7FFD"/>
    <w:rsid w:val="008C2920"/>
    <w:rsid w:val="008C4307"/>
    <w:rsid w:val="008C5A28"/>
    <w:rsid w:val="008D23DF"/>
    <w:rsid w:val="008D73BF"/>
    <w:rsid w:val="008D7F09"/>
    <w:rsid w:val="008E5B64"/>
    <w:rsid w:val="008E7DAA"/>
    <w:rsid w:val="008F0094"/>
    <w:rsid w:val="008F03EF"/>
    <w:rsid w:val="008F340F"/>
    <w:rsid w:val="008F77C7"/>
    <w:rsid w:val="00900A34"/>
    <w:rsid w:val="00903523"/>
    <w:rsid w:val="00906281"/>
    <w:rsid w:val="0090659A"/>
    <w:rsid w:val="00911080"/>
    <w:rsid w:val="0091350B"/>
    <w:rsid w:val="00915986"/>
    <w:rsid w:val="00917624"/>
    <w:rsid w:val="00926CB2"/>
    <w:rsid w:val="00930386"/>
    <w:rsid w:val="009309F5"/>
    <w:rsid w:val="00933237"/>
    <w:rsid w:val="00933F28"/>
    <w:rsid w:val="0094063B"/>
    <w:rsid w:val="009456DC"/>
    <w:rsid w:val="009476C0"/>
    <w:rsid w:val="00954EF4"/>
    <w:rsid w:val="00962263"/>
    <w:rsid w:val="00963E34"/>
    <w:rsid w:val="00964DFA"/>
    <w:rsid w:val="0098155C"/>
    <w:rsid w:val="00983B77"/>
    <w:rsid w:val="00996053"/>
    <w:rsid w:val="009A0B2F"/>
    <w:rsid w:val="009A1CF4"/>
    <w:rsid w:val="009A37D7"/>
    <w:rsid w:val="009A4E17"/>
    <w:rsid w:val="009A6955"/>
    <w:rsid w:val="009B341C"/>
    <w:rsid w:val="009B5747"/>
    <w:rsid w:val="009D0A7D"/>
    <w:rsid w:val="009D2C27"/>
    <w:rsid w:val="009E2309"/>
    <w:rsid w:val="009E42B9"/>
    <w:rsid w:val="009E4E17"/>
    <w:rsid w:val="009F07AC"/>
    <w:rsid w:val="009F10A9"/>
    <w:rsid w:val="009F11B1"/>
    <w:rsid w:val="009F19D5"/>
    <w:rsid w:val="009F4C2E"/>
    <w:rsid w:val="00A014A3"/>
    <w:rsid w:val="00A027CC"/>
    <w:rsid w:val="00A0412D"/>
    <w:rsid w:val="00A07785"/>
    <w:rsid w:val="00A120D4"/>
    <w:rsid w:val="00A21211"/>
    <w:rsid w:val="00A27ED2"/>
    <w:rsid w:val="00A30F8A"/>
    <w:rsid w:val="00A32074"/>
    <w:rsid w:val="00A34E7F"/>
    <w:rsid w:val="00A41DD2"/>
    <w:rsid w:val="00A46F0A"/>
    <w:rsid w:val="00A46F25"/>
    <w:rsid w:val="00A47CC2"/>
    <w:rsid w:val="00A502BA"/>
    <w:rsid w:val="00A60146"/>
    <w:rsid w:val="00A601A9"/>
    <w:rsid w:val="00A622C4"/>
    <w:rsid w:val="00A6283D"/>
    <w:rsid w:val="00A64884"/>
    <w:rsid w:val="00A676FF"/>
    <w:rsid w:val="00A73EBA"/>
    <w:rsid w:val="00A74207"/>
    <w:rsid w:val="00A754B4"/>
    <w:rsid w:val="00A807C1"/>
    <w:rsid w:val="00A82658"/>
    <w:rsid w:val="00A83374"/>
    <w:rsid w:val="00A96172"/>
    <w:rsid w:val="00A97C5F"/>
    <w:rsid w:val="00AA1AB4"/>
    <w:rsid w:val="00AA7157"/>
    <w:rsid w:val="00AB0D6A"/>
    <w:rsid w:val="00AB43B3"/>
    <w:rsid w:val="00AB49B9"/>
    <w:rsid w:val="00AB501D"/>
    <w:rsid w:val="00AB758A"/>
    <w:rsid w:val="00AC027E"/>
    <w:rsid w:val="00AC1E7E"/>
    <w:rsid w:val="00AC507D"/>
    <w:rsid w:val="00AC66E4"/>
    <w:rsid w:val="00AD04F2"/>
    <w:rsid w:val="00AD4578"/>
    <w:rsid w:val="00AD68E9"/>
    <w:rsid w:val="00AE56C0"/>
    <w:rsid w:val="00AE626C"/>
    <w:rsid w:val="00AE740D"/>
    <w:rsid w:val="00B00914"/>
    <w:rsid w:val="00B02A8E"/>
    <w:rsid w:val="00B052EE"/>
    <w:rsid w:val="00B1081F"/>
    <w:rsid w:val="00B150E5"/>
    <w:rsid w:val="00B15A4F"/>
    <w:rsid w:val="00B171D4"/>
    <w:rsid w:val="00B21BDA"/>
    <w:rsid w:val="00B22FEF"/>
    <w:rsid w:val="00B2496B"/>
    <w:rsid w:val="00B27499"/>
    <w:rsid w:val="00B3010D"/>
    <w:rsid w:val="00B336F5"/>
    <w:rsid w:val="00B35151"/>
    <w:rsid w:val="00B418B4"/>
    <w:rsid w:val="00B433F2"/>
    <w:rsid w:val="00B458E8"/>
    <w:rsid w:val="00B467F1"/>
    <w:rsid w:val="00B51461"/>
    <w:rsid w:val="00B5397B"/>
    <w:rsid w:val="00B53EE9"/>
    <w:rsid w:val="00B6183E"/>
    <w:rsid w:val="00B62809"/>
    <w:rsid w:val="00B6535C"/>
    <w:rsid w:val="00B7675A"/>
    <w:rsid w:val="00B81898"/>
    <w:rsid w:val="00B82DED"/>
    <w:rsid w:val="00B84865"/>
    <w:rsid w:val="00B8606B"/>
    <w:rsid w:val="00B878E7"/>
    <w:rsid w:val="00B879CC"/>
    <w:rsid w:val="00B92958"/>
    <w:rsid w:val="00B965FA"/>
    <w:rsid w:val="00B97278"/>
    <w:rsid w:val="00B97943"/>
    <w:rsid w:val="00BA02E4"/>
    <w:rsid w:val="00BA131B"/>
    <w:rsid w:val="00BA1D0B"/>
    <w:rsid w:val="00BA35A0"/>
    <w:rsid w:val="00BA4E1C"/>
    <w:rsid w:val="00BA6972"/>
    <w:rsid w:val="00BB1E0D"/>
    <w:rsid w:val="00BB26C8"/>
    <w:rsid w:val="00BB4D9B"/>
    <w:rsid w:val="00BB726F"/>
    <w:rsid w:val="00BB73FF"/>
    <w:rsid w:val="00BB7688"/>
    <w:rsid w:val="00BC7423"/>
    <w:rsid w:val="00BC7CAC"/>
    <w:rsid w:val="00BD6D76"/>
    <w:rsid w:val="00BE56B3"/>
    <w:rsid w:val="00BE676D"/>
    <w:rsid w:val="00BF04E8"/>
    <w:rsid w:val="00BF16BF"/>
    <w:rsid w:val="00BF4D1F"/>
    <w:rsid w:val="00BF76BE"/>
    <w:rsid w:val="00C023D9"/>
    <w:rsid w:val="00C02A73"/>
    <w:rsid w:val="00C063D2"/>
    <w:rsid w:val="00C07FD9"/>
    <w:rsid w:val="00C10955"/>
    <w:rsid w:val="00C11C4D"/>
    <w:rsid w:val="00C11CF5"/>
    <w:rsid w:val="00C129F0"/>
    <w:rsid w:val="00C13051"/>
    <w:rsid w:val="00C1712C"/>
    <w:rsid w:val="00C21FDF"/>
    <w:rsid w:val="00C23E16"/>
    <w:rsid w:val="00C25726"/>
    <w:rsid w:val="00C26806"/>
    <w:rsid w:val="00C27E37"/>
    <w:rsid w:val="00C32713"/>
    <w:rsid w:val="00C351B8"/>
    <w:rsid w:val="00C358EB"/>
    <w:rsid w:val="00C410D9"/>
    <w:rsid w:val="00C43476"/>
    <w:rsid w:val="00C44DB7"/>
    <w:rsid w:val="00C4510A"/>
    <w:rsid w:val="00C47F2E"/>
    <w:rsid w:val="00C52BA6"/>
    <w:rsid w:val="00C53AB8"/>
    <w:rsid w:val="00C57A1A"/>
    <w:rsid w:val="00C60BBD"/>
    <w:rsid w:val="00C6258F"/>
    <w:rsid w:val="00C62C41"/>
    <w:rsid w:val="00C63DF6"/>
    <w:rsid w:val="00C63E58"/>
    <w:rsid w:val="00C6495E"/>
    <w:rsid w:val="00C64EA4"/>
    <w:rsid w:val="00C670EE"/>
    <w:rsid w:val="00C67E3B"/>
    <w:rsid w:val="00C73E03"/>
    <w:rsid w:val="00C8718B"/>
    <w:rsid w:val="00C872E4"/>
    <w:rsid w:val="00C90311"/>
    <w:rsid w:val="00C91C26"/>
    <w:rsid w:val="00C9707E"/>
    <w:rsid w:val="00CA73D5"/>
    <w:rsid w:val="00CB5068"/>
    <w:rsid w:val="00CC1C87"/>
    <w:rsid w:val="00CC3000"/>
    <w:rsid w:val="00CC4859"/>
    <w:rsid w:val="00CC55E4"/>
    <w:rsid w:val="00CC7A35"/>
    <w:rsid w:val="00CD072A"/>
    <w:rsid w:val="00CD7F73"/>
    <w:rsid w:val="00CE1554"/>
    <w:rsid w:val="00CE23DC"/>
    <w:rsid w:val="00CE26C5"/>
    <w:rsid w:val="00CE36AF"/>
    <w:rsid w:val="00CE47F3"/>
    <w:rsid w:val="00CE54DD"/>
    <w:rsid w:val="00CF0DA5"/>
    <w:rsid w:val="00CF2A9C"/>
    <w:rsid w:val="00CF5D31"/>
    <w:rsid w:val="00CF5F3B"/>
    <w:rsid w:val="00CF791A"/>
    <w:rsid w:val="00D00513"/>
    <w:rsid w:val="00D00D7D"/>
    <w:rsid w:val="00D01EC3"/>
    <w:rsid w:val="00D139C8"/>
    <w:rsid w:val="00D17F81"/>
    <w:rsid w:val="00D23319"/>
    <w:rsid w:val="00D2758C"/>
    <w:rsid w:val="00D275CA"/>
    <w:rsid w:val="00D2789B"/>
    <w:rsid w:val="00D345AB"/>
    <w:rsid w:val="00D41566"/>
    <w:rsid w:val="00D458EC"/>
    <w:rsid w:val="00D501B0"/>
    <w:rsid w:val="00D52582"/>
    <w:rsid w:val="00D55ECF"/>
    <w:rsid w:val="00D56A0E"/>
    <w:rsid w:val="00D57AD3"/>
    <w:rsid w:val="00D62F25"/>
    <w:rsid w:val="00D635FE"/>
    <w:rsid w:val="00D66A7B"/>
    <w:rsid w:val="00D703A2"/>
    <w:rsid w:val="00D729DE"/>
    <w:rsid w:val="00D75B6A"/>
    <w:rsid w:val="00D84BDA"/>
    <w:rsid w:val="00D86D9E"/>
    <w:rsid w:val="00D87013"/>
    <w:rsid w:val="00D876A8"/>
    <w:rsid w:val="00D87F26"/>
    <w:rsid w:val="00D913F0"/>
    <w:rsid w:val="00D93063"/>
    <w:rsid w:val="00D933B0"/>
    <w:rsid w:val="00D951FC"/>
    <w:rsid w:val="00D9578B"/>
    <w:rsid w:val="00D977E8"/>
    <w:rsid w:val="00D97B16"/>
    <w:rsid w:val="00D97DCF"/>
    <w:rsid w:val="00DA6C79"/>
    <w:rsid w:val="00DB1C89"/>
    <w:rsid w:val="00DB3461"/>
    <w:rsid w:val="00DB3763"/>
    <w:rsid w:val="00DB4029"/>
    <w:rsid w:val="00DB5F4D"/>
    <w:rsid w:val="00DB66F2"/>
    <w:rsid w:val="00DB6DA5"/>
    <w:rsid w:val="00DC076B"/>
    <w:rsid w:val="00DC186F"/>
    <w:rsid w:val="00DC252F"/>
    <w:rsid w:val="00DC6050"/>
    <w:rsid w:val="00DD43EA"/>
    <w:rsid w:val="00DE1C30"/>
    <w:rsid w:val="00DE6F44"/>
    <w:rsid w:val="00DF1B58"/>
    <w:rsid w:val="00E009DA"/>
    <w:rsid w:val="00E0347E"/>
    <w:rsid w:val="00E037D9"/>
    <w:rsid w:val="00E04927"/>
    <w:rsid w:val="00E101DF"/>
    <w:rsid w:val="00E11A48"/>
    <w:rsid w:val="00E130EB"/>
    <w:rsid w:val="00E162CD"/>
    <w:rsid w:val="00E16F84"/>
    <w:rsid w:val="00E17FA5"/>
    <w:rsid w:val="00E21BFE"/>
    <w:rsid w:val="00E25831"/>
    <w:rsid w:val="00E26930"/>
    <w:rsid w:val="00E27257"/>
    <w:rsid w:val="00E27F4F"/>
    <w:rsid w:val="00E31987"/>
    <w:rsid w:val="00E342FC"/>
    <w:rsid w:val="00E449D0"/>
    <w:rsid w:val="00E44A34"/>
    <w:rsid w:val="00E4506A"/>
    <w:rsid w:val="00E46549"/>
    <w:rsid w:val="00E53F99"/>
    <w:rsid w:val="00E56510"/>
    <w:rsid w:val="00E62EA8"/>
    <w:rsid w:val="00E67A6E"/>
    <w:rsid w:val="00E67E49"/>
    <w:rsid w:val="00E70643"/>
    <w:rsid w:val="00E71B43"/>
    <w:rsid w:val="00E81612"/>
    <w:rsid w:val="00E87D18"/>
    <w:rsid w:val="00E87D62"/>
    <w:rsid w:val="00E97333"/>
    <w:rsid w:val="00EA03DD"/>
    <w:rsid w:val="00EA1440"/>
    <w:rsid w:val="00EA486E"/>
    <w:rsid w:val="00EA4FA3"/>
    <w:rsid w:val="00EA68CD"/>
    <w:rsid w:val="00EB001B"/>
    <w:rsid w:val="00EB3082"/>
    <w:rsid w:val="00EB37AB"/>
    <w:rsid w:val="00EB6C33"/>
    <w:rsid w:val="00EC49F8"/>
    <w:rsid w:val="00ED6019"/>
    <w:rsid w:val="00ED7830"/>
    <w:rsid w:val="00EE21DD"/>
    <w:rsid w:val="00EE3909"/>
    <w:rsid w:val="00EF4205"/>
    <w:rsid w:val="00EF4925"/>
    <w:rsid w:val="00EF5939"/>
    <w:rsid w:val="00F0003A"/>
    <w:rsid w:val="00F01714"/>
    <w:rsid w:val="00F0258F"/>
    <w:rsid w:val="00F029CD"/>
    <w:rsid w:val="00F02D06"/>
    <w:rsid w:val="00F0306C"/>
    <w:rsid w:val="00F056E5"/>
    <w:rsid w:val="00F06FDD"/>
    <w:rsid w:val="00F10819"/>
    <w:rsid w:val="00F11219"/>
    <w:rsid w:val="00F16C83"/>
    <w:rsid w:val="00F16F35"/>
    <w:rsid w:val="00F17559"/>
    <w:rsid w:val="00F2229D"/>
    <w:rsid w:val="00F242D4"/>
    <w:rsid w:val="00F2567E"/>
    <w:rsid w:val="00F25ABB"/>
    <w:rsid w:val="00F27963"/>
    <w:rsid w:val="00F30103"/>
    <w:rsid w:val="00F30446"/>
    <w:rsid w:val="00F40B7C"/>
    <w:rsid w:val="00F4135D"/>
    <w:rsid w:val="00F41F1B"/>
    <w:rsid w:val="00F42B11"/>
    <w:rsid w:val="00F44DE4"/>
    <w:rsid w:val="00F46BD9"/>
    <w:rsid w:val="00F5189A"/>
    <w:rsid w:val="00F5634D"/>
    <w:rsid w:val="00F60BE0"/>
    <w:rsid w:val="00F626A1"/>
    <w:rsid w:val="00F6280E"/>
    <w:rsid w:val="00F7050A"/>
    <w:rsid w:val="00F75533"/>
    <w:rsid w:val="00F8036D"/>
    <w:rsid w:val="00F809DC"/>
    <w:rsid w:val="00F85B0A"/>
    <w:rsid w:val="00F86EB0"/>
    <w:rsid w:val="00F913AF"/>
    <w:rsid w:val="00F9182E"/>
    <w:rsid w:val="00FA3811"/>
    <w:rsid w:val="00FA3B9F"/>
    <w:rsid w:val="00FA3F06"/>
    <w:rsid w:val="00FA4A26"/>
    <w:rsid w:val="00FA4D3E"/>
    <w:rsid w:val="00FA7084"/>
    <w:rsid w:val="00FA7BEF"/>
    <w:rsid w:val="00FB1105"/>
    <w:rsid w:val="00FB1929"/>
    <w:rsid w:val="00FB4902"/>
    <w:rsid w:val="00FB5FD9"/>
    <w:rsid w:val="00FC325E"/>
    <w:rsid w:val="00FC6DF5"/>
    <w:rsid w:val="00FD33AB"/>
    <w:rsid w:val="00FD4724"/>
    <w:rsid w:val="00FD4A68"/>
    <w:rsid w:val="00FD688C"/>
    <w:rsid w:val="00FD68ED"/>
    <w:rsid w:val="00FE10BD"/>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2DDB"/>
  <w15:docId w15:val="{CDAB870A-6692-4B4C-A37E-E1B94477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21B11"/>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621B11"/>
    <w:rPr>
      <w:rFonts w:ascii="Cambria" w:eastAsia="Times New Roman" w:hAnsi="Cambria"/>
      <w:b/>
      <w:bCs/>
      <w:color w:val="365F91"/>
      <w:sz w:val="28"/>
      <w:szCs w:val="28"/>
    </w:rPr>
  </w:style>
  <w:style w:type="character" w:customStyle="1" w:styleId="Heading2Char">
    <w:name w:val="Heading 2 Char"/>
    <w:link w:val="Heading2"/>
    <w:semiHidden/>
    <w:rsid w:val="00621B11"/>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6274C"/>
    <w:pPr>
      <w:keepNext/>
      <w:numPr>
        <w:ilvl w:val="2"/>
        <w:numId w:val="6"/>
      </w:numPr>
      <w:spacing w:before="240" w:after="120" w:line="240" w:lineRule="auto"/>
      <w:outlineLvl w:val="2"/>
    </w:pPr>
    <w:rPr>
      <w:rFonts w:eastAsia="Times New Roman"/>
      <w:b/>
      <w:bCs/>
      <w:szCs w:val="26"/>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A1AB4"/>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spacing w:before="240"/>
      <w:outlineLvl w:val="0"/>
    </w:pPr>
    <w:rPr>
      <w:b/>
      <w:sz w:val="28"/>
    </w:rPr>
  </w:style>
  <w:style w:type="paragraph" w:customStyle="1" w:styleId="SubStepAlpha">
    <w:name w:val="SubStep Alpha"/>
    <w:basedOn w:val="Normal"/>
    <w:qFormat/>
    <w:rsid w:val="00AE740D"/>
    <w:pPr>
      <w:numPr>
        <w:ilvl w:val="3"/>
        <w:numId w:val="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6C56B8"/>
    <w:pPr>
      <w:spacing w:before="240" w:after="240"/>
      <w:jc w:val="center"/>
    </w:pPr>
    <w:rPr>
      <w:noProof/>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next w:val="Normal"/>
    <w:link w:val="CommentSubjectChar"/>
    <w:uiPriority w:val="99"/>
    <w:semiHidden/>
    <w:unhideWhenUsed/>
    <w:rsid w:val="0054289C"/>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621B11"/>
    <w:rPr>
      <w:rFonts w:eastAsia="Times New Roman"/>
      <w:b/>
      <w:bCs/>
      <w:sz w:val="28"/>
      <w:szCs w:val="28"/>
    </w:rPr>
  </w:style>
  <w:style w:type="character" w:customStyle="1" w:styleId="Heading5Char">
    <w:name w:val="Heading 5 Char"/>
    <w:basedOn w:val="DefaultParagraphFont"/>
    <w:link w:val="Heading5"/>
    <w:semiHidden/>
    <w:rsid w:val="00621B11"/>
    <w:rPr>
      <w:rFonts w:eastAsia="Times New Roman"/>
      <w:b/>
      <w:bCs/>
      <w:i/>
      <w:iCs/>
      <w:sz w:val="26"/>
      <w:szCs w:val="26"/>
    </w:rPr>
  </w:style>
  <w:style w:type="character" w:customStyle="1" w:styleId="Heading6Char">
    <w:name w:val="Heading 6 Char"/>
    <w:basedOn w:val="DefaultParagraphFont"/>
    <w:link w:val="Heading6"/>
    <w:semiHidden/>
    <w:rsid w:val="00621B11"/>
    <w:rPr>
      <w:rFonts w:eastAsia="Times New Roman"/>
      <w:b/>
      <w:bCs/>
      <w:sz w:val="22"/>
      <w:szCs w:val="22"/>
    </w:rPr>
  </w:style>
  <w:style w:type="character" w:customStyle="1" w:styleId="Heading7Char">
    <w:name w:val="Heading 7 Char"/>
    <w:basedOn w:val="DefaultParagraphFont"/>
    <w:link w:val="Heading7"/>
    <w:semiHidden/>
    <w:rsid w:val="00621B11"/>
    <w:rPr>
      <w:rFonts w:eastAsia="Times New Roman"/>
      <w:szCs w:val="24"/>
    </w:rPr>
  </w:style>
  <w:style w:type="character" w:customStyle="1" w:styleId="Heading8Char">
    <w:name w:val="Heading 8 Char"/>
    <w:basedOn w:val="DefaultParagraphFont"/>
    <w:link w:val="Heading8"/>
    <w:semiHidden/>
    <w:rsid w:val="00621B11"/>
    <w:rPr>
      <w:rFonts w:eastAsia="Times New Roman"/>
      <w:i/>
      <w:iCs/>
      <w:szCs w:val="24"/>
    </w:rPr>
  </w:style>
  <w:style w:type="character" w:customStyle="1" w:styleId="Heading9Char">
    <w:name w:val="Heading 9 Char"/>
    <w:basedOn w:val="DefaultParagraphFont"/>
    <w:link w:val="Heading9"/>
    <w:semiHidden/>
    <w:rsid w:val="00621B11"/>
    <w:rPr>
      <w:rFonts w:eastAsia="Times New Roman" w:cs="Arial"/>
      <w:sz w:val="22"/>
      <w:szCs w:val="22"/>
    </w:rPr>
  </w:style>
  <w:style w:type="character" w:customStyle="1" w:styleId="Heading3Char1">
    <w:name w:val="Heading 3 Char1"/>
    <w:link w:val="Heading3"/>
    <w:rsid w:val="00EF4925"/>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styleId="CommentText">
    <w:name w:val="annotation text"/>
    <w:basedOn w:val="Normal"/>
    <w:link w:val="CommentTextChar"/>
    <w:semiHidden/>
    <w:unhideWhenUsed/>
    <w:rsid w:val="00AA1AB4"/>
    <w:rPr>
      <w:sz w:val="20"/>
      <w:szCs w:val="20"/>
    </w:rPr>
  </w:style>
  <w:style w:type="character" w:customStyle="1" w:styleId="CommentTextChar">
    <w:name w:val="Comment Text Char"/>
    <w:basedOn w:val="DefaultParagraphFont"/>
    <w:link w:val="CommentText"/>
    <w:semiHidden/>
    <w:rsid w:val="00AA1AB4"/>
  </w:style>
  <w:style w:type="paragraph" w:customStyle="1" w:styleId="TableTitle">
    <w:name w:val="Table Title"/>
    <w:basedOn w:val="Normal"/>
    <w:next w:val="Normal"/>
    <w:rsid w:val="00C25726"/>
    <w:pPr>
      <w:keepNext/>
      <w:tabs>
        <w:tab w:val="left" w:pos="1080"/>
      </w:tabs>
      <w:spacing w:line="240" w:lineRule="auto"/>
      <w:ind w:left="720"/>
    </w:pPr>
    <w:rPr>
      <w:rFonts w:eastAsia="Times New Roman"/>
      <w:b/>
      <w:sz w:val="20"/>
      <w:szCs w:val="20"/>
    </w:rPr>
  </w:style>
  <w:style w:type="character" w:styleId="Hyperlink">
    <w:name w:val="Hyperlink"/>
    <w:semiHidden/>
    <w:unhideWhenUsed/>
    <w:rsid w:val="00C25726"/>
    <w:rPr>
      <w:color w:val="0000FF"/>
      <w:u w:val="single"/>
    </w:rPr>
  </w:style>
  <w:style w:type="paragraph" w:styleId="Title">
    <w:name w:val="Title"/>
    <w:basedOn w:val="TableTitle"/>
    <w:link w:val="TitleChar"/>
    <w:qFormat/>
    <w:rsid w:val="00C25726"/>
    <w:pPr>
      <w:ind w:left="0"/>
    </w:pPr>
  </w:style>
  <w:style w:type="character" w:customStyle="1" w:styleId="TitleChar">
    <w:name w:val="Title Char"/>
    <w:basedOn w:val="DefaultParagraphFont"/>
    <w:link w:val="Title"/>
    <w:rsid w:val="00C25726"/>
    <w:rPr>
      <w:rFonts w:eastAsia="Times New Roman"/>
      <w:b/>
    </w:rPr>
  </w:style>
  <w:style w:type="paragraph" w:styleId="Revision">
    <w:name w:val="Revision"/>
    <w:hidden/>
    <w:uiPriority w:val="99"/>
    <w:semiHidden/>
    <w:rsid w:val="00516F14"/>
    <w:rPr>
      <w:sz w:val="22"/>
      <w:szCs w:val="22"/>
    </w:rPr>
  </w:style>
  <w:style w:type="numbering" w:customStyle="1" w:styleId="SectionList1">
    <w:name w:val="Section_List1"/>
    <w:basedOn w:val="NoList"/>
    <w:uiPriority w:val="99"/>
    <w:rsid w:val="002D7DBF"/>
  </w:style>
  <w:style w:type="numbering" w:customStyle="1" w:styleId="PartStepSubStepList1">
    <w:name w:val="Part_Step_SubStep_List1"/>
    <w:basedOn w:val="NoList"/>
    <w:uiPriority w:val="99"/>
    <w:rsid w:val="00A1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92.168.1.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192.168.1.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www.netdevgroup.com/"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FC34F-8ABC-4215-84C7-6A12B688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Template>
  <TotalTime>0</TotalTime>
  <Pages>45</Pages>
  <Words>7091</Words>
  <Characters>40421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Tomas Koslab</cp:lastModifiedBy>
  <cp:revision>2</cp:revision>
  <dcterms:created xsi:type="dcterms:W3CDTF">2018-02-08T21:17:00Z</dcterms:created>
  <dcterms:modified xsi:type="dcterms:W3CDTF">2018-02-08T21:17:00Z</dcterms:modified>
</cp:coreProperties>
</file>